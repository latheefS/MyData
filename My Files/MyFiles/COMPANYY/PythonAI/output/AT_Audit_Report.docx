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2.jfif"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111A" w14:textId="77777777" w:rsidR="00171F5C" w:rsidRPr="005002AB" w:rsidRDefault="0093302D" w:rsidP="00171F5C">
      <w:pPr>
        <w:tabs>
          <w:tab w:val="left" w:pos="7655"/>
        </w:tabs>
        <w:ind w:left="1276" w:right="1180"/>
        <w:jc w:val="center"/>
        <w:rPr>
          <w:rFonts w:ascii="Arial" w:hAnsi="Arial" w:cs="Arial"/>
          <w:b/>
          <w:sz w:val="52"/>
          <w:szCs w:val="52"/>
        </w:rPr>
      </w:pPr>
      <w:r w:rsidRPr="00847FCF">
        <w:rPr>
          <w:b/>
          <w:noProof/>
          <w:lang w:eastAsia="en-GB"/>
        </w:rPr>
        <w:drawing>
          <wp:anchor distT="0" distB="0" distL="114300" distR="114300" simplePos="0" relativeHeight="251658242" behindDoc="0" locked="0" layoutInCell="1" allowOverlap="1" wp14:anchorId="207BCE7E" wp14:editId="48AD6FBF">
            <wp:simplePos x="0" y="0"/>
            <wp:positionH relativeFrom="margin">
              <wp:posOffset>1272540</wp:posOffset>
            </wp:positionH>
            <wp:positionV relativeFrom="paragraph">
              <wp:posOffset>228600</wp:posOffset>
            </wp:positionV>
            <wp:extent cx="2731135" cy="746760"/>
            <wp:effectExtent l="0" t="0" r="0" b="0"/>
            <wp:wrapTight wrapText="bothSides">
              <wp:wrapPolygon edited="0">
                <wp:start x="3013" y="0"/>
                <wp:lineTo x="151" y="17633"/>
                <wp:lineTo x="0" y="20388"/>
                <wp:lineTo x="0" y="20939"/>
                <wp:lineTo x="7081" y="20939"/>
                <wp:lineTo x="6478" y="17633"/>
                <wp:lineTo x="21394" y="14878"/>
                <wp:lineTo x="21394" y="6061"/>
                <wp:lineTo x="3767" y="0"/>
                <wp:lineTo x="3013" y="0"/>
              </wp:wrapPolygon>
            </wp:wrapTight>
            <wp:docPr id="41" name="Picture 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pic:nvPicPr>
                  <pic:blipFill>
                    <a:blip r:embed="rId11" cstate="screen">
                      <a:extLst>
                        <a:ext uri="{28A0092B-C50C-407E-A947-70E740481C1C}">
                          <a14:useLocalDpi xmlns:a14="http://schemas.microsoft.com/office/drawing/2010/main"/>
                        </a:ext>
                      </a:extLst>
                    </a:blip>
                    <a:stretch>
                      <a:fillRect/>
                    </a:stretch>
                  </pic:blipFill>
                  <pic:spPr>
                    <a:xfrm>
                      <a:off x="0" y="0"/>
                      <a:ext cx="2731135" cy="746760"/>
                    </a:xfrm>
                    <a:prstGeom prst="rect">
                      <a:avLst/>
                    </a:prstGeom>
                  </pic:spPr>
                </pic:pic>
              </a:graphicData>
            </a:graphic>
            <wp14:sizeRelH relativeFrom="page">
              <wp14:pctWidth>0</wp14:pctWidth>
            </wp14:sizeRelH>
            <wp14:sizeRelV relativeFrom="page">
              <wp14:pctHeight>0</wp14:pctHeight>
            </wp14:sizeRelV>
          </wp:anchor>
        </w:drawing>
      </w:r>
    </w:p>
    <w:p w14:paraId="2537D356" w14:textId="77777777" w:rsidR="00171F5C" w:rsidRPr="005002AB" w:rsidRDefault="001928AB" w:rsidP="00171F5C">
      <w:pPr>
        <w:tabs>
          <w:tab w:val="left" w:pos="7655"/>
        </w:tabs>
        <w:ind w:left="1276" w:right="1180"/>
        <w:jc w:val="center"/>
        <w:rPr>
          <w:rFonts w:ascii="Arial" w:hAnsi="Arial" w:cs="Arial"/>
          <w:b/>
          <w:sz w:val="52"/>
          <w:szCs w:val="52"/>
        </w:rPr>
      </w:pPr>
      <w:r w:rsidRPr="00317A86">
        <w:rPr>
          <w:noProof/>
        </w:rPr>
        <mc:AlternateContent>
          <mc:Choice Requires="wps">
            <w:drawing>
              <wp:anchor distT="45720" distB="45720" distL="114300" distR="114300" simplePos="0" relativeHeight="251658240" behindDoc="0" locked="0" layoutInCell="1" allowOverlap="1" wp14:anchorId="40A4C02A" wp14:editId="0B6CD391">
                <wp:simplePos x="0" y="0"/>
                <wp:positionH relativeFrom="margin">
                  <wp:posOffset>-332740</wp:posOffset>
                </wp:positionH>
                <wp:positionV relativeFrom="margin">
                  <wp:posOffset>1238250</wp:posOffset>
                </wp:positionV>
                <wp:extent cx="5934075" cy="286702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867025"/>
                        </a:xfrm>
                        <a:prstGeom prst="rect">
                          <a:avLst/>
                        </a:prstGeom>
                        <a:noFill/>
                        <a:ln w="9525">
                          <a:noFill/>
                          <a:miter lim="800000"/>
                          <a:headEnd/>
                          <a:tailEnd/>
                        </a:ln>
                      </wps:spPr>
                      <wps:txbx>
                        <w:txbxContent>
                          <w:p w14:paraId="1521CE8E" w14:textId="77777777" w:rsidR="00072AF3" w:rsidRPr="00937200" w:rsidRDefault="001372F0" w:rsidP="004F13D1">
                            <w:pPr>
                              <w:pStyle w:val="DocTitleNoNumber"/>
                            </w:pPr>
                            <w:r>
                              <w:t>Repot</w:t>
                            </w:r>
                            <w:r w:rsidR="00072AF3" w:rsidRPr="00937200">
                              <w:t xml:space="preserve"> Title Goes Here Lorem Ipsum Dolor Consect Amet</w:t>
                            </w:r>
                          </w:p>
                          <w:p w14:paraId="4CFDD1F6" w14:textId="77777777" w:rsidR="00072AF3" w:rsidRPr="00BD2468" w:rsidRDefault="00072AF3" w:rsidP="00072AF3">
                            <w:pPr>
                              <w:jc w:val="center"/>
                              <w:rPr>
                                <w:rFonts w:ascii="Roboto" w:hAnsi="Roboto"/>
                                <w:color w:val="4F4F4F" w:themeColor="text1"/>
                              </w:rPr>
                            </w:pPr>
                          </w:p>
                          <w:p w14:paraId="406CA2EF" w14:textId="77777777" w:rsidR="00072AF3" w:rsidRPr="00937200" w:rsidRDefault="001372F0" w:rsidP="00EA241F">
                            <w:pPr>
                              <w:pStyle w:val="DocSubtitleNoNumber"/>
                            </w:pPr>
                            <w:r>
                              <w:t>Report</w:t>
                            </w:r>
                            <w:r w:rsidR="00072AF3" w:rsidRPr="00937200">
                              <w:t xml:space="preserve"> Subtitle Goes Here</w:t>
                            </w:r>
                          </w:p>
                          <w:p w14:paraId="22B37920" w14:textId="77777777" w:rsidR="00072AF3" w:rsidRPr="00937200" w:rsidRDefault="00072AF3" w:rsidP="00072AF3">
                            <w:pPr>
                              <w:rPr>
                                <w:rFonts w:ascii="Roboto Light" w:hAnsi="Roboto Light"/>
                              </w:rPr>
                            </w:pPr>
                          </w:p>
                          <w:p w14:paraId="5A3A9358" w14:textId="77777777" w:rsidR="00072AF3" w:rsidRPr="00816F1F" w:rsidRDefault="00072AF3" w:rsidP="00EA241F">
                            <w:pPr>
                              <w:pStyle w:val="BodyTextVersion1"/>
                              <w:jc w:val="center"/>
                            </w:pPr>
                            <w:r w:rsidRPr="00816F1F">
                              <w:t xml:space="preserve">Prepared by: </w:t>
                            </w:r>
                            <w:r w:rsidRPr="00816F1F">
                              <w:rPr>
                                <w:highlight w:val="yellow"/>
                              </w:rPr>
                              <w:t>Joe Bloggs | 24 April 202</w:t>
                            </w:r>
                            <w:r w:rsidR="007360B1" w:rsidRPr="007360B1">
                              <w:rPr>
                                <w:highlight w:val="yellow"/>
                              </w:rPr>
                              <w:t>4</w:t>
                            </w:r>
                          </w:p>
                          <w:p w14:paraId="14338531" w14:textId="77777777" w:rsidR="00072AF3" w:rsidRPr="00816F1F" w:rsidRDefault="00072AF3" w:rsidP="00EA241F">
                            <w:pPr>
                              <w:pStyle w:val="BodyTextVersion1"/>
                              <w:jc w:val="center"/>
                            </w:pPr>
                            <w:r w:rsidRPr="00816F1F">
                              <w:t>@Copyright 202</w:t>
                            </w:r>
                            <w:r w:rsidR="007360B1">
                              <w:t>4</w:t>
                            </w:r>
                            <w:r w:rsidRPr="00816F1F">
                              <w:t xml:space="preserve"> Version 1 – All Rights Reserved</w:t>
                            </w:r>
                          </w:p>
                          <w:p w14:paraId="178963B2" w14:textId="77777777" w:rsidR="00072AF3" w:rsidRPr="00937200" w:rsidRDefault="00072AF3" w:rsidP="00EA241F">
                            <w:pPr>
                              <w:pStyle w:val="BodyTextVersion1"/>
                              <w:jc w:val="center"/>
                            </w:pPr>
                            <w:r>
                              <w:t xml:space="preserve">Company Classification: </w:t>
                            </w:r>
                            <w:r w:rsidRPr="00CE5498">
                              <w:rPr>
                                <w:highlight w:val="yellow"/>
                              </w:rPr>
                              <w:t>X</w:t>
                            </w:r>
                            <w:r w:rsidR="00CE5498" w:rsidRPr="00CE5498">
                              <w:rPr>
                                <w:highlight w:val="yellow"/>
                              </w:rPr>
                              <w:t>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A4C02A" id="_x0000_t202" coordsize="21600,21600" o:spt="202" path="m,l,21600r21600,l21600,xe">
                <v:stroke joinstyle="miter"/>
                <v:path gradientshapeok="t" o:connecttype="rect"/>
              </v:shapetype>
              <v:shape id="Text Box 2" o:spid="_x0000_s1026" type="#_x0000_t202" style="position:absolute;left:0;text-align:left;margin-left:-26.2pt;margin-top:97.5pt;width:467.25pt;height:225.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" filled="f" stroked="f">
                <v:textbox>
                  <w:txbxContent>
                    <w:p w14:paraId="1521CE8E" w14:textId="77777777" w:rsidR="00072AF3" w:rsidRPr="00937200" w:rsidRDefault="001372F0" w:rsidP="004F13D1">
                      <w:pPr>
                        <w:pStyle w:val="DocTitleNoNumber"/>
                      </w:pPr>
                      <w:r>
                        <w:t>Repot</w:t>
                      </w:r>
                      <w:r w:rsidR="00072AF3" w:rsidRPr="00937200">
                        <w:t xml:space="preserve"> Title Goes Here Lorem Ipsum Dolor Consect Amet</w:t>
                      </w:r>
                    </w:p>
                    <w:p w14:paraId="4CFDD1F6" w14:textId="77777777" w:rsidR="00072AF3" w:rsidRPr="00BD2468" w:rsidRDefault="00072AF3" w:rsidP="00072AF3">
                      <w:pPr>
                        <w:jc w:val="center"/>
                        <w:rPr>
                          <w:rFonts w:ascii="Roboto" w:hAnsi="Roboto"/>
                          <w:color w:val="4F4F4F" w:themeColor="text1"/>
                        </w:rPr>
                      </w:pPr>
                    </w:p>
                    <w:p w14:paraId="406CA2EF" w14:textId="77777777" w:rsidR="00072AF3" w:rsidRPr="00937200" w:rsidRDefault="001372F0" w:rsidP="00EA241F">
                      <w:pPr>
                        <w:pStyle w:val="DocSubtitleNoNumber"/>
                      </w:pPr>
                      <w:r>
                        <w:t>Report</w:t>
                      </w:r>
                      <w:r w:rsidR="00072AF3" w:rsidRPr="00937200">
                        <w:t xml:space="preserve"> Subtitle Goes Here</w:t>
                      </w:r>
                    </w:p>
                    <w:p w14:paraId="22B37920" w14:textId="77777777" w:rsidR="00072AF3" w:rsidRPr="00937200" w:rsidRDefault="00072AF3" w:rsidP="00072AF3">
                      <w:pPr>
                        <w:rPr>
                          <w:rFonts w:ascii="Roboto Light" w:hAnsi="Roboto Light"/>
                        </w:rPr>
                      </w:pPr>
                    </w:p>
                    <w:p w14:paraId="5A3A9358" w14:textId="77777777" w:rsidR="00072AF3" w:rsidRPr="00816F1F" w:rsidRDefault="00072AF3" w:rsidP="00EA241F">
                      <w:pPr>
                        <w:pStyle w:val="BodyTextVersion1"/>
                        <w:jc w:val="center"/>
                      </w:pPr>
                      <w:r w:rsidRPr="00816F1F">
                        <w:t xml:space="preserve">Prepared by: </w:t>
                      </w:r>
                      <w:r w:rsidRPr="00816F1F">
                        <w:rPr>
                          <w:highlight w:val="yellow"/>
                        </w:rPr>
                        <w:t>Joe Bloggs | 24 April 202</w:t>
                      </w:r>
                      <w:r w:rsidR="007360B1" w:rsidRPr="007360B1">
                        <w:rPr>
                          <w:highlight w:val="yellow"/>
                        </w:rPr>
                        <w:t>4</w:t>
                      </w:r>
                    </w:p>
                    <w:p w14:paraId="14338531" w14:textId="77777777" w:rsidR="00072AF3" w:rsidRPr="00816F1F" w:rsidRDefault="00072AF3" w:rsidP="00EA241F">
                      <w:pPr>
                        <w:pStyle w:val="BodyTextVersion1"/>
                        <w:jc w:val="center"/>
                      </w:pPr>
                      <w:r w:rsidRPr="00816F1F">
                        <w:t>@Copyright 202</w:t>
                      </w:r>
                      <w:r w:rsidR="007360B1">
                        <w:t>4</w:t>
                      </w:r>
                      <w:r w:rsidRPr="00816F1F">
                        <w:t xml:space="preserve"> Version 1 – All Rights Reserved</w:t>
                      </w:r>
                    </w:p>
                    <w:p w14:paraId="178963B2" w14:textId="77777777" w:rsidR="00072AF3" w:rsidRPr="00937200" w:rsidRDefault="00072AF3" w:rsidP="00EA241F">
                      <w:pPr>
                        <w:pStyle w:val="BodyTextVersion1"/>
                        <w:jc w:val="center"/>
                      </w:pPr>
                      <w:r>
                        <w:t xml:space="preserve">Company Classification: </w:t>
                      </w:r>
                      <w:r w:rsidRPr="00CE5498">
                        <w:rPr>
                          <w:highlight w:val="yellow"/>
                        </w:rPr>
                        <w:t>X</w:t>
                      </w:r>
                      <w:r w:rsidR="00CE5498" w:rsidRPr="00CE5498">
                        <w:rPr>
                          <w:highlight w:val="yellow"/>
                        </w:rPr>
                        <w:t>XXX</w:t>
                      </w:r>
                    </w:p>
                  </w:txbxContent>
                </v:textbox>
                <w10:wrap type="square" anchorx="margin" anchory="margin"/>
              </v:shape>
            </w:pict>
          </mc:Fallback>
        </mc:AlternateContent>
      </w:r>
    </w:p>
    <w:p w14:paraId="69B34941" w14:textId="77777777" w:rsidR="00171F5C" w:rsidRPr="005002AB" w:rsidRDefault="003279E5" w:rsidP="00171F5C">
      <w:pPr>
        <w:tabs>
          <w:tab w:val="left" w:pos="7655"/>
        </w:tabs>
        <w:ind w:left="1276" w:right="1180"/>
        <w:jc w:val="center"/>
        <w:rPr>
          <w:rFonts w:ascii="Arial" w:hAnsi="Arial" w:cs="Arial"/>
          <w:b/>
          <w:sz w:val="52"/>
          <w:szCs w:val="52"/>
        </w:rPr>
      </w:pPr>
      <w:r w:rsidRPr="00F26E94">
        <w:rPr>
          <w:rFonts w:ascii="Arial" w:hAnsi="Arial" w:cs="Arial"/>
          <w:b/>
          <w:noProof/>
          <w:sz w:val="52"/>
          <w:szCs w:val="52"/>
        </w:rPr>
        <mc:AlternateContent>
          <mc:Choice Requires="wps">
            <w:drawing>
              <wp:anchor distT="45720" distB="45720" distL="114300" distR="114300" simplePos="0" relativeHeight="251658243" behindDoc="0" locked="0" layoutInCell="1" allowOverlap="1" wp14:anchorId="68FD2004" wp14:editId="51C21816">
                <wp:simplePos x="0" y="0"/>
                <wp:positionH relativeFrom="column">
                  <wp:posOffset>1545590</wp:posOffset>
                </wp:positionH>
                <wp:positionV relativeFrom="paragraph">
                  <wp:posOffset>3503295</wp:posOffset>
                </wp:positionV>
                <wp:extent cx="2360930" cy="6572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7225"/>
                        </a:xfrm>
                        <a:prstGeom prst="rect">
                          <a:avLst/>
                        </a:prstGeom>
                        <a:solidFill>
                          <a:srgbClr val="FFFFFF"/>
                        </a:solidFill>
                        <a:ln w="9525">
                          <a:solidFill>
                            <a:srgbClr val="000000"/>
                          </a:solidFill>
                          <a:miter lim="800000"/>
                          <a:headEnd/>
                          <a:tailEnd/>
                        </a:ln>
                      </wps:spPr>
                      <wps:txbx>
                        <w:txbxContent>
                          <w:p w14:paraId="1B025ECC" w14:textId="77777777" w:rsidR="00F26E94" w:rsidRDefault="00F26E94" w:rsidP="00816F1F">
                            <w:pPr>
                              <w:pStyle w:val="BodyTextVersion1"/>
                              <w:jc w:val="center"/>
                              <w:rPr>
                                <w:highlight w:val="yellow"/>
                              </w:rPr>
                            </w:pPr>
                            <w:r>
                              <w:rPr>
                                <w:highlight w:val="yellow"/>
                              </w:rPr>
                              <w:t>PLACEHOLDER</w:t>
                            </w:r>
                            <w:r w:rsidR="003279E5">
                              <w:rPr>
                                <w:highlight w:val="yellow"/>
                              </w:rPr>
                              <w:t xml:space="preserve"> DELETE BOX &amp;</w:t>
                            </w:r>
                          </w:p>
                          <w:p w14:paraId="44FB8510" w14:textId="77777777" w:rsidR="00F26E94" w:rsidRDefault="00F26E94" w:rsidP="00816F1F">
                            <w:pPr>
                              <w:pStyle w:val="BodyTextVersion1"/>
                              <w:jc w:val="center"/>
                            </w:pPr>
                            <w:r w:rsidRPr="00F26E94">
                              <w:rPr>
                                <w:highlight w:val="yellow"/>
                              </w:rPr>
                              <w:t>ADD CLIENT LOGO HERE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FD2004" id="_x0000_s1027" type="#_x0000_t202" style="position:absolute;left:0;text-align:left;margin-left:121.7pt;margin-top:275.85pt;width:185.9pt;height:51.75pt;z-index:251658243;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">
                <v:textbox>
                  <w:txbxContent>
                    <w:p w14:paraId="1B025ECC" w14:textId="77777777" w:rsidR="00F26E94" w:rsidRDefault="00F26E94" w:rsidP="00816F1F">
                      <w:pPr>
                        <w:pStyle w:val="BodyTextVersion1"/>
                        <w:jc w:val="center"/>
                        <w:rPr>
                          <w:highlight w:val="yellow"/>
                        </w:rPr>
                      </w:pPr>
                      <w:r>
                        <w:rPr>
                          <w:highlight w:val="yellow"/>
                        </w:rPr>
                        <w:t>PLACEHOLDER</w:t>
                      </w:r>
                      <w:r w:rsidR="003279E5">
                        <w:rPr>
                          <w:highlight w:val="yellow"/>
                        </w:rPr>
                        <w:t xml:space="preserve"> DELETE BOX &amp;</w:t>
                      </w:r>
                    </w:p>
                    <w:p w14:paraId="44FB8510" w14:textId="77777777" w:rsidR="00F26E94" w:rsidRDefault="00F26E94" w:rsidP="00816F1F">
                      <w:pPr>
                        <w:pStyle w:val="BodyTextVersion1"/>
                        <w:jc w:val="center"/>
                      </w:pPr>
                      <w:r w:rsidRPr="00F26E94">
                        <w:rPr>
                          <w:highlight w:val="yellow"/>
                        </w:rPr>
                        <w:t>ADD CLIENT LOGO HERE</w:t>
                      </w:r>
                    </w:p>
                  </w:txbxContent>
                </v:textbox>
                <w10:wrap type="square"/>
              </v:shape>
            </w:pict>
          </mc:Fallback>
        </mc:AlternateContent>
      </w:r>
    </w:p>
    <w:p w14:paraId="1E0E399A" w14:textId="77777777" w:rsidR="00171F5C" w:rsidRPr="005002AB" w:rsidRDefault="00171F5C" w:rsidP="00171F5C">
      <w:pPr>
        <w:ind w:left="1985" w:right="2030"/>
        <w:jc w:val="center"/>
        <w:rPr>
          <w:rFonts w:ascii="Arial" w:hAnsi="Arial" w:cs="Arial"/>
        </w:rPr>
      </w:pPr>
    </w:p>
    <w:p w14:paraId="22C48D82" w14:textId="77777777" w:rsidR="00171F5C" w:rsidRPr="005002AB" w:rsidRDefault="00171F5C" w:rsidP="00171F5C">
      <w:pPr>
        <w:ind w:left="1985" w:right="2030"/>
        <w:jc w:val="center"/>
      </w:pPr>
    </w:p>
    <w:p w14:paraId="69756F6B" w14:textId="77777777" w:rsidR="00171F5C" w:rsidRPr="005002AB" w:rsidRDefault="00171F5C" w:rsidP="00171F5C">
      <w:pPr>
        <w:ind w:right="2030"/>
      </w:pPr>
    </w:p>
    <w:p w14:paraId="594048BE" w14:textId="77777777" w:rsidR="00171F5C" w:rsidRPr="005002AB" w:rsidRDefault="00171F5C" w:rsidP="00171F5C">
      <w:pPr>
        <w:ind w:left="1560" w:right="2030"/>
        <w:jc w:val="center"/>
      </w:pPr>
    </w:p>
    <w:p w14:paraId="123377F2" w14:textId="77777777" w:rsidR="00171F5C" w:rsidRPr="005002AB" w:rsidRDefault="00171F5C" w:rsidP="00171F5C">
      <w:pPr>
        <w:ind w:left="1985" w:right="2030"/>
        <w:jc w:val="center"/>
      </w:pPr>
    </w:p>
    <w:p w14:paraId="5B8D2700" w14:textId="77777777" w:rsidR="00171F5C" w:rsidRPr="005002AB" w:rsidRDefault="00171F5C" w:rsidP="00171F5C">
      <w:pPr>
        <w:ind w:left="1985" w:right="2030"/>
        <w:jc w:val="center"/>
      </w:pPr>
    </w:p>
    <w:p w14:paraId="511E0BA8" w14:textId="77777777" w:rsidR="00171F5C" w:rsidRPr="005002AB" w:rsidRDefault="00171F5C" w:rsidP="00171F5C">
      <w:pPr>
        <w:ind w:left="1985" w:right="2030"/>
        <w:jc w:val="center"/>
      </w:pPr>
    </w:p>
    <w:p w14:paraId="08B21203" w14:textId="77777777" w:rsidR="00171F5C" w:rsidRPr="005002AB" w:rsidRDefault="00171F5C" w:rsidP="00171F5C">
      <w:pPr>
        <w:ind w:left="1985" w:right="2030"/>
        <w:jc w:val="center"/>
      </w:pPr>
    </w:p>
    <w:p w14:paraId="3269B8BC" w14:textId="77777777" w:rsidR="00171F5C" w:rsidRPr="005002AB" w:rsidRDefault="00171F5C" w:rsidP="00171F5C">
      <w:pPr>
        <w:jc w:val="center"/>
      </w:pPr>
    </w:p>
    <w:p w14:paraId="1CE0CE41" w14:textId="77777777" w:rsidR="00171F5C" w:rsidRPr="005002AB" w:rsidRDefault="00171F5C" w:rsidP="00171F5C">
      <w:pPr>
        <w:jc w:val="center"/>
      </w:pPr>
    </w:p>
    <w:p w14:paraId="775551CD" w14:textId="77777777" w:rsidR="00171F5C" w:rsidRPr="005002AB" w:rsidRDefault="00171F5C" w:rsidP="00086F32">
      <w:pPr>
        <w:jc w:val="both"/>
      </w:pPr>
    </w:p>
    <w:p w14:paraId="1F301C89" w14:textId="77777777" w:rsidR="00171F5C" w:rsidRPr="005002AB" w:rsidRDefault="00171F5C" w:rsidP="00171F5C">
      <w:pPr>
        <w:sectPr w:rsidR="00171F5C" w:rsidRPr="005002AB" w:rsidSect="006C5EBB">
          <w:headerReference w:type="default" r:id="rId12"/>
          <w:footerReference w:type="even" r:id="rId13"/>
          <w:footerReference w:type="default" r:id="rId14"/>
          <w:footerReference w:type="first" r:id="rId15"/>
          <w:pgSz w:w="11907" w:h="16840"/>
          <w:pgMar w:top="1440" w:right="1417" w:bottom="1440" w:left="1797" w:header="720" w:footer="992" w:gutter="0"/>
          <w:pgNumType w:start="1"/>
          <w:cols w:space="720"/>
        </w:sectPr>
      </w:pPr>
    </w:p>
    <w:sdt>
      <w:sdtPr>
        <w:rPr>
          <w:rFonts w:ascii="Calibri Light" w:hAnsi="Calibri Light"/>
          <w:b w:val="0"/>
          <w:color w:val="4F4F4F"/>
          <w:sz w:val="22"/>
        </w:rPr>
        <w:id w:val="858778582"/>
        <w:docPartObj>
          <w:docPartGallery w:val="Table of Contents"/>
          <w:docPartUnique/>
        </w:docPartObj>
      </w:sdtPr>
      <w:sdtEndPr>
        <w:rPr>
          <w:bCs/>
          <w:noProof/>
        </w:rPr>
      </w:sdtEndPr>
      <w:sdtContent>
        <w:p w14:paraId="13C37F60" w14:textId="77777777" w:rsidR="005C704B" w:rsidRDefault="005C704B">
          <w:pPr>
            <w:pStyle w:val="TOCHeading"/>
          </w:pPr>
          <w:r>
            <w:t>Contents</w:t>
          </w:r>
        </w:p>
        <w:p w14:paraId="4DFA43EA" w14:textId="77777777" w:rsidR="00D44879" w:rsidRDefault="00F500A3">
          <w:pPr>
            <w:pStyle w:val="TOC2"/>
            <w:rPr>
              <w:rFonts w:asciiTheme="minorHAnsi" w:eastAsiaTheme="minorEastAsia" w:hAnsiTheme="minorHAnsi" w:cstheme="minorBidi"/>
              <w:b w:val="0"/>
              <w:color w:val="auto"/>
              <w:szCs w:val="22"/>
              <w:lang w:eastAsia="en-GB"/>
            </w:rPr>
          </w:pPr>
          <w:r>
            <w:rPr>
              <w:b w:val="0"/>
            </w:rPr>
            <w:fldChar w:fldCharType="begin"/>
          </w:r>
          <w:r>
            <w:rPr>
              <w:b w:val="0"/>
            </w:rPr>
            <w:instrText xml:space="preserve"> TOC \o "1-3" \h \z \u </w:instrText>
          </w:r>
          <w:r>
            <w:rPr>
              <w:b w:val="0"/>
            </w:rPr>
            <w:fldChar w:fldCharType="separate"/>
          </w:r>
          <w:hyperlink w:anchor="_Toc98244195" w:history="1">
            <w:r w:rsidR="00D44879" w:rsidRPr="0005103F">
              <w:rPr>
                <w:rStyle w:val="Hyperlink"/>
              </w:rPr>
              <w:t>1.1.</w:t>
            </w:r>
            <w:r w:rsidR="00D44879">
              <w:rPr>
                <w:rFonts w:asciiTheme="minorHAnsi" w:eastAsiaTheme="minorEastAsia" w:hAnsiTheme="minorHAnsi" w:cstheme="minorBidi"/>
                <w:b w:val="0"/>
                <w:color w:val="auto"/>
                <w:szCs w:val="22"/>
                <w:lang w:eastAsia="en-GB"/>
              </w:rPr>
              <w:tab/>
            </w:r>
            <w:r w:rsidR="00D44879" w:rsidRPr="0005103F">
              <w:rPr>
                <w:rStyle w:val="Hyperlink"/>
              </w:rPr>
              <w:t>Heading 1</w:t>
            </w:r>
            <w:r w:rsidR="00D44879">
              <w:rPr>
                <w:webHidden/>
              </w:rPr>
              <w:tab/>
            </w:r>
            <w:r w:rsidR="00D44879">
              <w:rPr>
                <w:webHidden/>
              </w:rPr>
              <w:fldChar w:fldCharType="begin"/>
            </w:r>
            <w:r w:rsidR="00D44879">
              <w:rPr>
                <w:webHidden/>
              </w:rPr>
              <w:instrText xml:space="preserve"> PAGEREF _Toc98244195 \h </w:instrText>
            </w:r>
            <w:r w:rsidR="00D44879">
              <w:rPr>
                <w:webHidden/>
              </w:rPr>
            </w:r>
            <w:r w:rsidR="00D44879">
              <w:rPr>
                <w:webHidden/>
              </w:rPr>
              <w:fldChar w:fldCharType="separate"/>
            </w:r>
            <w:r w:rsidR="00D44879">
              <w:rPr>
                <w:webHidden/>
              </w:rPr>
              <w:t>3</w:t>
            </w:r>
            <w:r w:rsidR="00D44879">
              <w:rPr>
                <w:webHidden/>
              </w:rPr>
              <w:fldChar w:fldCharType="end"/>
            </w:r>
          </w:hyperlink>
        </w:p>
        <w:p w14:paraId="150C5123"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196" w:history="1">
            <w:r w:rsidR="00D44879" w:rsidRPr="0005103F">
              <w:rPr>
                <w:rStyle w:val="Hyperlink"/>
                <w:noProof/>
              </w:rPr>
              <w:t>1.1.1.</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Subheading 2</w:t>
            </w:r>
            <w:r w:rsidR="00D44879">
              <w:rPr>
                <w:noProof/>
                <w:webHidden/>
              </w:rPr>
              <w:tab/>
            </w:r>
            <w:r w:rsidR="00D44879">
              <w:rPr>
                <w:noProof/>
                <w:webHidden/>
              </w:rPr>
              <w:fldChar w:fldCharType="begin"/>
            </w:r>
            <w:r w:rsidR="00D44879">
              <w:rPr>
                <w:noProof/>
                <w:webHidden/>
              </w:rPr>
              <w:instrText xml:space="preserve"> PAGEREF _Toc98244196 \h </w:instrText>
            </w:r>
            <w:r w:rsidR="00D44879">
              <w:rPr>
                <w:noProof/>
                <w:webHidden/>
              </w:rPr>
            </w:r>
            <w:r w:rsidR="00D44879">
              <w:rPr>
                <w:noProof/>
                <w:webHidden/>
              </w:rPr>
              <w:fldChar w:fldCharType="separate"/>
            </w:r>
            <w:r w:rsidR="00D44879">
              <w:rPr>
                <w:noProof/>
                <w:webHidden/>
              </w:rPr>
              <w:t>3</w:t>
            </w:r>
            <w:r w:rsidR="00D44879">
              <w:rPr>
                <w:noProof/>
                <w:webHidden/>
              </w:rPr>
              <w:fldChar w:fldCharType="end"/>
            </w:r>
          </w:hyperlink>
        </w:p>
        <w:p w14:paraId="14915920"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197" w:history="1">
            <w:r w:rsidR="00D44879" w:rsidRPr="0005103F">
              <w:rPr>
                <w:rStyle w:val="Hyperlink"/>
                <w:noProof/>
              </w:rPr>
              <w:t>1.1.2.</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Subheading 3</w:t>
            </w:r>
            <w:r w:rsidR="00D44879">
              <w:rPr>
                <w:noProof/>
                <w:webHidden/>
              </w:rPr>
              <w:tab/>
            </w:r>
            <w:r w:rsidR="00D44879">
              <w:rPr>
                <w:noProof/>
                <w:webHidden/>
              </w:rPr>
              <w:fldChar w:fldCharType="begin"/>
            </w:r>
            <w:r w:rsidR="00D44879">
              <w:rPr>
                <w:noProof/>
                <w:webHidden/>
              </w:rPr>
              <w:instrText xml:space="preserve"> PAGEREF _Toc98244197 \h </w:instrText>
            </w:r>
            <w:r w:rsidR="00D44879">
              <w:rPr>
                <w:noProof/>
                <w:webHidden/>
              </w:rPr>
            </w:r>
            <w:r w:rsidR="00D44879">
              <w:rPr>
                <w:noProof/>
                <w:webHidden/>
              </w:rPr>
              <w:fldChar w:fldCharType="separate"/>
            </w:r>
            <w:r w:rsidR="00D44879">
              <w:rPr>
                <w:noProof/>
                <w:webHidden/>
              </w:rPr>
              <w:t>3</w:t>
            </w:r>
            <w:r w:rsidR="00D44879">
              <w:rPr>
                <w:noProof/>
                <w:webHidden/>
              </w:rPr>
              <w:fldChar w:fldCharType="end"/>
            </w:r>
          </w:hyperlink>
        </w:p>
        <w:p w14:paraId="2714D6F3"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198" w:history="1">
            <w:r w:rsidR="00D44879" w:rsidRPr="0005103F">
              <w:rPr>
                <w:rStyle w:val="Hyperlink"/>
                <w:noProof/>
              </w:rPr>
              <w:t>1.1.3.</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Subheading 4</w:t>
            </w:r>
            <w:r w:rsidR="00D44879">
              <w:rPr>
                <w:noProof/>
                <w:webHidden/>
              </w:rPr>
              <w:tab/>
            </w:r>
            <w:r w:rsidR="00D44879">
              <w:rPr>
                <w:noProof/>
                <w:webHidden/>
              </w:rPr>
              <w:fldChar w:fldCharType="begin"/>
            </w:r>
            <w:r w:rsidR="00D44879">
              <w:rPr>
                <w:noProof/>
                <w:webHidden/>
              </w:rPr>
              <w:instrText xml:space="preserve"> PAGEREF _Toc98244198 \h </w:instrText>
            </w:r>
            <w:r w:rsidR="00D44879">
              <w:rPr>
                <w:noProof/>
                <w:webHidden/>
              </w:rPr>
            </w:r>
            <w:r w:rsidR="00D44879">
              <w:rPr>
                <w:noProof/>
                <w:webHidden/>
              </w:rPr>
              <w:fldChar w:fldCharType="separate"/>
            </w:r>
            <w:r w:rsidR="00D44879">
              <w:rPr>
                <w:noProof/>
                <w:webHidden/>
              </w:rPr>
              <w:t>3</w:t>
            </w:r>
            <w:r w:rsidR="00D44879">
              <w:rPr>
                <w:noProof/>
                <w:webHidden/>
              </w:rPr>
              <w:fldChar w:fldCharType="end"/>
            </w:r>
          </w:hyperlink>
        </w:p>
        <w:p w14:paraId="6586F633" w14:textId="77777777" w:rsidR="00D44879" w:rsidRDefault="00000000">
          <w:pPr>
            <w:pStyle w:val="TOC1"/>
            <w:tabs>
              <w:tab w:val="right" w:leader="dot" w:pos="9061"/>
            </w:tabs>
            <w:rPr>
              <w:rFonts w:asciiTheme="minorHAnsi" w:eastAsiaTheme="minorEastAsia" w:hAnsiTheme="minorHAnsi" w:cstheme="minorBidi"/>
              <w:b w:val="0"/>
              <w:caps w:val="0"/>
              <w:noProof/>
              <w:color w:val="auto"/>
              <w:szCs w:val="22"/>
              <w:lang w:eastAsia="en-GB"/>
            </w:rPr>
          </w:pPr>
          <w:hyperlink w:anchor="_Toc98244199" w:history="1">
            <w:r w:rsidR="00D44879" w:rsidRPr="0005103F">
              <w:rPr>
                <w:rStyle w:val="Hyperlink"/>
                <w:noProof/>
                <w:lang w:eastAsia="en-IE"/>
              </w:rPr>
              <w:t>2.</w:t>
            </w:r>
            <w:r w:rsidR="00D44879">
              <w:rPr>
                <w:rFonts w:asciiTheme="minorHAnsi" w:eastAsiaTheme="minorEastAsia" w:hAnsiTheme="minorHAnsi" w:cstheme="minorBidi"/>
                <w:b w:val="0"/>
                <w:caps w:val="0"/>
                <w:noProof/>
                <w:color w:val="auto"/>
                <w:szCs w:val="22"/>
                <w:lang w:eastAsia="en-GB"/>
              </w:rPr>
              <w:tab/>
            </w:r>
            <w:r w:rsidR="00D44879" w:rsidRPr="0005103F">
              <w:rPr>
                <w:rStyle w:val="Hyperlink"/>
                <w:rFonts w:cstheme="majorHAnsi"/>
                <w:noProof/>
              </w:rPr>
              <w:t>NUMBERLESS SECTION Main Heading</w:t>
            </w:r>
            <w:r w:rsidR="00D44879">
              <w:rPr>
                <w:noProof/>
                <w:webHidden/>
              </w:rPr>
              <w:tab/>
            </w:r>
            <w:r w:rsidR="00D44879">
              <w:rPr>
                <w:noProof/>
                <w:webHidden/>
              </w:rPr>
              <w:fldChar w:fldCharType="begin"/>
            </w:r>
            <w:r w:rsidR="00D44879">
              <w:rPr>
                <w:noProof/>
                <w:webHidden/>
              </w:rPr>
              <w:instrText xml:space="preserve"> PAGEREF _Toc98244199 \h </w:instrText>
            </w:r>
            <w:r w:rsidR="00D44879">
              <w:rPr>
                <w:noProof/>
                <w:webHidden/>
              </w:rPr>
            </w:r>
            <w:r w:rsidR="00D44879">
              <w:rPr>
                <w:noProof/>
                <w:webHidden/>
              </w:rPr>
              <w:fldChar w:fldCharType="separate"/>
            </w:r>
            <w:r w:rsidR="00D44879">
              <w:rPr>
                <w:noProof/>
                <w:webHidden/>
              </w:rPr>
              <w:t>5</w:t>
            </w:r>
            <w:r w:rsidR="00D44879">
              <w:rPr>
                <w:noProof/>
                <w:webHidden/>
              </w:rPr>
              <w:fldChar w:fldCharType="end"/>
            </w:r>
          </w:hyperlink>
        </w:p>
        <w:p w14:paraId="059FFF23" w14:textId="77777777" w:rsidR="00D44879" w:rsidRDefault="00000000">
          <w:pPr>
            <w:pStyle w:val="TOC2"/>
            <w:rPr>
              <w:rFonts w:asciiTheme="minorHAnsi" w:eastAsiaTheme="minorEastAsia" w:hAnsiTheme="minorHAnsi" w:cstheme="minorBidi"/>
              <w:b w:val="0"/>
              <w:color w:val="auto"/>
              <w:szCs w:val="22"/>
              <w:lang w:eastAsia="en-GB"/>
            </w:rPr>
          </w:pPr>
          <w:hyperlink w:anchor="_Toc98244200" w:history="1">
            <w:r w:rsidR="00D44879" w:rsidRPr="0005103F">
              <w:rPr>
                <w:rStyle w:val="Hyperlink"/>
              </w:rPr>
              <w:t>2.1.</w:t>
            </w:r>
            <w:r w:rsidR="00D44879">
              <w:rPr>
                <w:rFonts w:asciiTheme="minorHAnsi" w:eastAsiaTheme="minorEastAsia" w:hAnsiTheme="minorHAnsi" w:cstheme="minorBidi"/>
                <w:b w:val="0"/>
                <w:color w:val="auto"/>
                <w:szCs w:val="22"/>
                <w:lang w:eastAsia="en-GB"/>
              </w:rPr>
              <w:tab/>
            </w:r>
            <w:r w:rsidR="00D44879" w:rsidRPr="0005103F">
              <w:rPr>
                <w:rStyle w:val="Hyperlink"/>
              </w:rPr>
              <w:t>Numberless Heading 1</w:t>
            </w:r>
            <w:r w:rsidR="00D44879">
              <w:rPr>
                <w:webHidden/>
              </w:rPr>
              <w:tab/>
            </w:r>
            <w:r w:rsidR="00D44879">
              <w:rPr>
                <w:webHidden/>
              </w:rPr>
              <w:fldChar w:fldCharType="begin"/>
            </w:r>
            <w:r w:rsidR="00D44879">
              <w:rPr>
                <w:webHidden/>
              </w:rPr>
              <w:instrText xml:space="preserve"> PAGEREF _Toc98244200 \h </w:instrText>
            </w:r>
            <w:r w:rsidR="00D44879">
              <w:rPr>
                <w:webHidden/>
              </w:rPr>
            </w:r>
            <w:r w:rsidR="00D44879">
              <w:rPr>
                <w:webHidden/>
              </w:rPr>
              <w:fldChar w:fldCharType="separate"/>
            </w:r>
            <w:r w:rsidR="00D44879">
              <w:rPr>
                <w:webHidden/>
              </w:rPr>
              <w:t>5</w:t>
            </w:r>
            <w:r w:rsidR="00D44879">
              <w:rPr>
                <w:webHidden/>
              </w:rPr>
              <w:fldChar w:fldCharType="end"/>
            </w:r>
          </w:hyperlink>
        </w:p>
        <w:p w14:paraId="660B97D0" w14:textId="77777777" w:rsidR="00D44879" w:rsidRDefault="00000000">
          <w:pPr>
            <w:pStyle w:val="TOC2"/>
            <w:rPr>
              <w:rFonts w:asciiTheme="minorHAnsi" w:eastAsiaTheme="minorEastAsia" w:hAnsiTheme="minorHAnsi" w:cstheme="minorBidi"/>
              <w:b w:val="0"/>
              <w:color w:val="auto"/>
              <w:szCs w:val="22"/>
              <w:lang w:eastAsia="en-GB"/>
            </w:rPr>
          </w:pPr>
          <w:hyperlink w:anchor="_Toc98244201" w:history="1">
            <w:r w:rsidR="00D44879" w:rsidRPr="0005103F">
              <w:rPr>
                <w:rStyle w:val="Hyperlink"/>
              </w:rPr>
              <w:t>2.2.</w:t>
            </w:r>
            <w:r w:rsidR="00D44879">
              <w:rPr>
                <w:rFonts w:asciiTheme="minorHAnsi" w:eastAsiaTheme="minorEastAsia" w:hAnsiTheme="minorHAnsi" w:cstheme="minorBidi"/>
                <w:b w:val="0"/>
                <w:color w:val="auto"/>
                <w:szCs w:val="22"/>
                <w:lang w:eastAsia="en-GB"/>
              </w:rPr>
              <w:tab/>
            </w:r>
            <w:r w:rsidR="00D44879" w:rsidRPr="0005103F">
              <w:rPr>
                <w:rStyle w:val="Hyperlink"/>
              </w:rPr>
              <w:t>Numberless Subheading 2</w:t>
            </w:r>
            <w:r w:rsidR="00D44879">
              <w:rPr>
                <w:webHidden/>
              </w:rPr>
              <w:tab/>
            </w:r>
            <w:r w:rsidR="00D44879">
              <w:rPr>
                <w:webHidden/>
              </w:rPr>
              <w:fldChar w:fldCharType="begin"/>
            </w:r>
            <w:r w:rsidR="00D44879">
              <w:rPr>
                <w:webHidden/>
              </w:rPr>
              <w:instrText xml:space="preserve"> PAGEREF _Toc98244201 \h </w:instrText>
            </w:r>
            <w:r w:rsidR="00D44879">
              <w:rPr>
                <w:webHidden/>
              </w:rPr>
            </w:r>
            <w:r w:rsidR="00D44879">
              <w:rPr>
                <w:webHidden/>
              </w:rPr>
              <w:fldChar w:fldCharType="separate"/>
            </w:r>
            <w:r w:rsidR="00D44879">
              <w:rPr>
                <w:webHidden/>
              </w:rPr>
              <w:t>5</w:t>
            </w:r>
            <w:r w:rsidR="00D44879">
              <w:rPr>
                <w:webHidden/>
              </w:rPr>
              <w:fldChar w:fldCharType="end"/>
            </w:r>
          </w:hyperlink>
        </w:p>
        <w:p w14:paraId="65CBE5F2" w14:textId="77777777" w:rsidR="00D44879" w:rsidRDefault="00000000">
          <w:pPr>
            <w:pStyle w:val="TOC2"/>
            <w:rPr>
              <w:rFonts w:asciiTheme="minorHAnsi" w:eastAsiaTheme="minorEastAsia" w:hAnsiTheme="minorHAnsi" w:cstheme="minorBidi"/>
              <w:b w:val="0"/>
              <w:color w:val="auto"/>
              <w:szCs w:val="22"/>
              <w:lang w:eastAsia="en-GB"/>
            </w:rPr>
          </w:pPr>
          <w:hyperlink w:anchor="_Toc98244202" w:history="1">
            <w:r w:rsidR="00D44879" w:rsidRPr="0005103F">
              <w:rPr>
                <w:rStyle w:val="Hyperlink"/>
              </w:rPr>
              <w:t>2.3.</w:t>
            </w:r>
            <w:r w:rsidR="00D44879">
              <w:rPr>
                <w:rFonts w:asciiTheme="minorHAnsi" w:eastAsiaTheme="minorEastAsia" w:hAnsiTheme="minorHAnsi" w:cstheme="minorBidi"/>
                <w:b w:val="0"/>
                <w:color w:val="auto"/>
                <w:szCs w:val="22"/>
                <w:lang w:eastAsia="en-GB"/>
              </w:rPr>
              <w:tab/>
            </w:r>
            <w:r w:rsidR="00D44879" w:rsidRPr="0005103F">
              <w:rPr>
                <w:rStyle w:val="Hyperlink"/>
              </w:rPr>
              <w:t>Numberless Subheading 3</w:t>
            </w:r>
            <w:r w:rsidR="00D44879">
              <w:rPr>
                <w:webHidden/>
              </w:rPr>
              <w:tab/>
            </w:r>
            <w:r w:rsidR="00D44879">
              <w:rPr>
                <w:webHidden/>
              </w:rPr>
              <w:fldChar w:fldCharType="begin"/>
            </w:r>
            <w:r w:rsidR="00D44879">
              <w:rPr>
                <w:webHidden/>
              </w:rPr>
              <w:instrText xml:space="preserve"> PAGEREF _Toc98244202 \h </w:instrText>
            </w:r>
            <w:r w:rsidR="00D44879">
              <w:rPr>
                <w:webHidden/>
              </w:rPr>
            </w:r>
            <w:r w:rsidR="00D44879">
              <w:rPr>
                <w:webHidden/>
              </w:rPr>
              <w:fldChar w:fldCharType="separate"/>
            </w:r>
            <w:r w:rsidR="00D44879">
              <w:rPr>
                <w:webHidden/>
              </w:rPr>
              <w:t>5</w:t>
            </w:r>
            <w:r w:rsidR="00D44879">
              <w:rPr>
                <w:webHidden/>
              </w:rPr>
              <w:fldChar w:fldCharType="end"/>
            </w:r>
          </w:hyperlink>
        </w:p>
        <w:p w14:paraId="5A415785"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203" w:history="1">
            <w:r w:rsidR="00D44879" w:rsidRPr="0005103F">
              <w:rPr>
                <w:rStyle w:val="Hyperlink"/>
                <w:noProof/>
              </w:rPr>
              <w:t>2.3.1.</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Numberless Subheading 4</w:t>
            </w:r>
            <w:r w:rsidR="00D44879">
              <w:rPr>
                <w:noProof/>
                <w:webHidden/>
              </w:rPr>
              <w:tab/>
            </w:r>
            <w:r w:rsidR="00D44879">
              <w:rPr>
                <w:noProof/>
                <w:webHidden/>
              </w:rPr>
              <w:fldChar w:fldCharType="begin"/>
            </w:r>
            <w:r w:rsidR="00D44879">
              <w:rPr>
                <w:noProof/>
                <w:webHidden/>
              </w:rPr>
              <w:instrText xml:space="preserve"> PAGEREF _Toc98244203 \h </w:instrText>
            </w:r>
            <w:r w:rsidR="00D44879">
              <w:rPr>
                <w:noProof/>
                <w:webHidden/>
              </w:rPr>
            </w:r>
            <w:r w:rsidR="00D44879">
              <w:rPr>
                <w:noProof/>
                <w:webHidden/>
              </w:rPr>
              <w:fldChar w:fldCharType="separate"/>
            </w:r>
            <w:r w:rsidR="00D44879">
              <w:rPr>
                <w:noProof/>
                <w:webHidden/>
              </w:rPr>
              <w:t>5</w:t>
            </w:r>
            <w:r w:rsidR="00D44879">
              <w:rPr>
                <w:noProof/>
                <w:webHidden/>
              </w:rPr>
              <w:fldChar w:fldCharType="end"/>
            </w:r>
          </w:hyperlink>
        </w:p>
        <w:p w14:paraId="17C764A8"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204" w:history="1">
            <w:r w:rsidR="00D44879" w:rsidRPr="0005103F">
              <w:rPr>
                <w:rStyle w:val="Hyperlink"/>
                <w:noProof/>
              </w:rPr>
              <w:t>2.3.2.</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Numberless Subheading 5</w:t>
            </w:r>
            <w:r w:rsidR="00D44879">
              <w:rPr>
                <w:noProof/>
                <w:webHidden/>
              </w:rPr>
              <w:tab/>
            </w:r>
            <w:r w:rsidR="00D44879">
              <w:rPr>
                <w:noProof/>
                <w:webHidden/>
              </w:rPr>
              <w:fldChar w:fldCharType="begin"/>
            </w:r>
            <w:r w:rsidR="00D44879">
              <w:rPr>
                <w:noProof/>
                <w:webHidden/>
              </w:rPr>
              <w:instrText xml:space="preserve"> PAGEREF _Toc98244204 \h </w:instrText>
            </w:r>
            <w:r w:rsidR="00D44879">
              <w:rPr>
                <w:noProof/>
                <w:webHidden/>
              </w:rPr>
            </w:r>
            <w:r w:rsidR="00D44879">
              <w:rPr>
                <w:noProof/>
                <w:webHidden/>
              </w:rPr>
              <w:fldChar w:fldCharType="separate"/>
            </w:r>
            <w:r w:rsidR="00D44879">
              <w:rPr>
                <w:noProof/>
                <w:webHidden/>
              </w:rPr>
              <w:t>5</w:t>
            </w:r>
            <w:r w:rsidR="00D44879">
              <w:rPr>
                <w:noProof/>
                <w:webHidden/>
              </w:rPr>
              <w:fldChar w:fldCharType="end"/>
            </w:r>
          </w:hyperlink>
        </w:p>
        <w:p w14:paraId="576D449E" w14:textId="77777777" w:rsidR="00D44879" w:rsidRDefault="00000000">
          <w:pPr>
            <w:pStyle w:val="TOC1"/>
            <w:tabs>
              <w:tab w:val="right" w:leader="dot" w:pos="9061"/>
            </w:tabs>
            <w:rPr>
              <w:rFonts w:asciiTheme="minorHAnsi" w:eastAsiaTheme="minorEastAsia" w:hAnsiTheme="minorHAnsi" w:cstheme="minorBidi"/>
              <w:b w:val="0"/>
              <w:caps w:val="0"/>
              <w:noProof/>
              <w:color w:val="auto"/>
              <w:szCs w:val="22"/>
              <w:lang w:eastAsia="en-GB"/>
            </w:rPr>
          </w:pPr>
          <w:hyperlink w:anchor="_Toc98244205" w:history="1">
            <w:r w:rsidR="00D44879" w:rsidRPr="0005103F">
              <w:rPr>
                <w:rStyle w:val="Hyperlink"/>
                <w:noProof/>
              </w:rPr>
              <w:t>3.</w:t>
            </w:r>
            <w:r w:rsidR="00D44879">
              <w:rPr>
                <w:rFonts w:asciiTheme="minorHAnsi" w:eastAsiaTheme="minorEastAsia" w:hAnsiTheme="minorHAnsi" w:cstheme="minorBidi"/>
                <w:b w:val="0"/>
                <w:caps w:val="0"/>
                <w:noProof/>
                <w:color w:val="auto"/>
                <w:szCs w:val="22"/>
                <w:lang w:eastAsia="en-GB"/>
              </w:rPr>
              <w:tab/>
            </w:r>
            <w:r w:rsidR="00D44879" w:rsidRPr="0005103F">
              <w:rPr>
                <w:rStyle w:val="Hyperlink"/>
                <w:noProof/>
              </w:rPr>
              <w:t>Main Heading</w:t>
            </w:r>
            <w:r w:rsidR="00D44879">
              <w:rPr>
                <w:noProof/>
                <w:webHidden/>
              </w:rPr>
              <w:tab/>
            </w:r>
            <w:r w:rsidR="00D44879">
              <w:rPr>
                <w:noProof/>
                <w:webHidden/>
              </w:rPr>
              <w:fldChar w:fldCharType="begin"/>
            </w:r>
            <w:r w:rsidR="00D44879">
              <w:rPr>
                <w:noProof/>
                <w:webHidden/>
              </w:rPr>
              <w:instrText xml:space="preserve"> PAGEREF _Toc98244205 \h </w:instrText>
            </w:r>
            <w:r w:rsidR="00D44879">
              <w:rPr>
                <w:noProof/>
                <w:webHidden/>
              </w:rPr>
            </w:r>
            <w:r w:rsidR="00D44879">
              <w:rPr>
                <w:noProof/>
                <w:webHidden/>
              </w:rPr>
              <w:fldChar w:fldCharType="separate"/>
            </w:r>
            <w:r w:rsidR="00D44879">
              <w:rPr>
                <w:noProof/>
                <w:webHidden/>
              </w:rPr>
              <w:t>6</w:t>
            </w:r>
            <w:r w:rsidR="00D44879">
              <w:rPr>
                <w:noProof/>
                <w:webHidden/>
              </w:rPr>
              <w:fldChar w:fldCharType="end"/>
            </w:r>
          </w:hyperlink>
        </w:p>
        <w:p w14:paraId="15EE3519" w14:textId="77777777" w:rsidR="00D44879" w:rsidRDefault="00000000">
          <w:pPr>
            <w:pStyle w:val="TOC2"/>
            <w:rPr>
              <w:rFonts w:asciiTheme="minorHAnsi" w:eastAsiaTheme="minorEastAsia" w:hAnsiTheme="minorHAnsi" w:cstheme="minorBidi"/>
              <w:b w:val="0"/>
              <w:color w:val="auto"/>
              <w:szCs w:val="22"/>
              <w:lang w:eastAsia="en-GB"/>
            </w:rPr>
          </w:pPr>
          <w:hyperlink w:anchor="_Toc98244206" w:history="1">
            <w:r w:rsidR="00D44879" w:rsidRPr="0005103F">
              <w:rPr>
                <w:rStyle w:val="Hyperlink"/>
              </w:rPr>
              <w:t>3.1.</w:t>
            </w:r>
            <w:r w:rsidR="00D44879">
              <w:rPr>
                <w:rFonts w:asciiTheme="minorHAnsi" w:eastAsiaTheme="minorEastAsia" w:hAnsiTheme="minorHAnsi" w:cstheme="minorBidi"/>
                <w:b w:val="0"/>
                <w:color w:val="auto"/>
                <w:szCs w:val="22"/>
                <w:lang w:eastAsia="en-GB"/>
              </w:rPr>
              <w:tab/>
            </w:r>
            <w:r w:rsidR="00D44879" w:rsidRPr="0005103F">
              <w:rPr>
                <w:rStyle w:val="Hyperlink"/>
              </w:rPr>
              <w:t>Pie Chart</w:t>
            </w:r>
            <w:r w:rsidR="00D44879">
              <w:rPr>
                <w:webHidden/>
              </w:rPr>
              <w:tab/>
            </w:r>
            <w:r w:rsidR="00D44879">
              <w:rPr>
                <w:webHidden/>
              </w:rPr>
              <w:fldChar w:fldCharType="begin"/>
            </w:r>
            <w:r w:rsidR="00D44879">
              <w:rPr>
                <w:webHidden/>
              </w:rPr>
              <w:instrText xml:space="preserve"> PAGEREF _Toc98244206 \h </w:instrText>
            </w:r>
            <w:r w:rsidR="00D44879">
              <w:rPr>
                <w:webHidden/>
              </w:rPr>
            </w:r>
            <w:r w:rsidR="00D44879">
              <w:rPr>
                <w:webHidden/>
              </w:rPr>
              <w:fldChar w:fldCharType="separate"/>
            </w:r>
            <w:r w:rsidR="00D44879">
              <w:rPr>
                <w:webHidden/>
              </w:rPr>
              <w:t>6</w:t>
            </w:r>
            <w:r w:rsidR="00D44879">
              <w:rPr>
                <w:webHidden/>
              </w:rPr>
              <w:fldChar w:fldCharType="end"/>
            </w:r>
          </w:hyperlink>
        </w:p>
        <w:p w14:paraId="6E77AF6F" w14:textId="77777777" w:rsidR="00D44879" w:rsidRDefault="00000000">
          <w:pPr>
            <w:pStyle w:val="TOC2"/>
            <w:rPr>
              <w:rFonts w:asciiTheme="minorHAnsi" w:eastAsiaTheme="minorEastAsia" w:hAnsiTheme="minorHAnsi" w:cstheme="minorBidi"/>
              <w:b w:val="0"/>
              <w:color w:val="auto"/>
              <w:szCs w:val="22"/>
              <w:lang w:eastAsia="en-GB"/>
            </w:rPr>
          </w:pPr>
          <w:hyperlink w:anchor="_Toc98244207" w:history="1">
            <w:r w:rsidR="00D44879" w:rsidRPr="0005103F">
              <w:rPr>
                <w:rStyle w:val="Hyperlink"/>
              </w:rPr>
              <w:t>3.2.</w:t>
            </w:r>
            <w:r w:rsidR="00D44879">
              <w:rPr>
                <w:rFonts w:asciiTheme="minorHAnsi" w:eastAsiaTheme="minorEastAsia" w:hAnsiTheme="minorHAnsi" w:cstheme="minorBidi"/>
                <w:b w:val="0"/>
                <w:color w:val="auto"/>
                <w:szCs w:val="22"/>
                <w:lang w:eastAsia="en-GB"/>
              </w:rPr>
              <w:tab/>
            </w:r>
            <w:r w:rsidR="00D44879" w:rsidRPr="0005103F">
              <w:rPr>
                <w:rStyle w:val="Hyperlink"/>
              </w:rPr>
              <w:t>Bar Chart Title</w:t>
            </w:r>
            <w:r w:rsidR="00D44879">
              <w:rPr>
                <w:webHidden/>
              </w:rPr>
              <w:tab/>
            </w:r>
            <w:r w:rsidR="00D44879">
              <w:rPr>
                <w:webHidden/>
              </w:rPr>
              <w:fldChar w:fldCharType="begin"/>
            </w:r>
            <w:r w:rsidR="00D44879">
              <w:rPr>
                <w:webHidden/>
              </w:rPr>
              <w:instrText xml:space="preserve"> PAGEREF _Toc98244207 \h </w:instrText>
            </w:r>
            <w:r w:rsidR="00D44879">
              <w:rPr>
                <w:webHidden/>
              </w:rPr>
            </w:r>
            <w:r w:rsidR="00D44879">
              <w:rPr>
                <w:webHidden/>
              </w:rPr>
              <w:fldChar w:fldCharType="separate"/>
            </w:r>
            <w:r w:rsidR="00D44879">
              <w:rPr>
                <w:webHidden/>
              </w:rPr>
              <w:t>6</w:t>
            </w:r>
            <w:r w:rsidR="00D44879">
              <w:rPr>
                <w:webHidden/>
              </w:rPr>
              <w:fldChar w:fldCharType="end"/>
            </w:r>
          </w:hyperlink>
        </w:p>
        <w:p w14:paraId="00922DBD" w14:textId="77777777" w:rsidR="00D44879" w:rsidRDefault="00000000">
          <w:pPr>
            <w:pStyle w:val="TOC2"/>
            <w:rPr>
              <w:rFonts w:asciiTheme="minorHAnsi" w:eastAsiaTheme="minorEastAsia" w:hAnsiTheme="minorHAnsi" w:cstheme="minorBidi"/>
              <w:b w:val="0"/>
              <w:color w:val="auto"/>
              <w:szCs w:val="22"/>
              <w:lang w:eastAsia="en-GB"/>
            </w:rPr>
          </w:pPr>
          <w:hyperlink w:anchor="_Toc98244208" w:history="1">
            <w:r w:rsidR="00D44879" w:rsidRPr="0005103F">
              <w:rPr>
                <w:rStyle w:val="Hyperlink"/>
                <w:lang w:eastAsia="en-IE"/>
              </w:rPr>
              <w:t>3.3.</w:t>
            </w:r>
            <w:r w:rsidR="00D44879">
              <w:rPr>
                <w:rFonts w:asciiTheme="minorHAnsi" w:eastAsiaTheme="minorEastAsia" w:hAnsiTheme="minorHAnsi" w:cstheme="minorBidi"/>
                <w:b w:val="0"/>
                <w:color w:val="auto"/>
                <w:szCs w:val="22"/>
                <w:lang w:eastAsia="en-GB"/>
              </w:rPr>
              <w:tab/>
            </w:r>
            <w:r w:rsidR="00D44879" w:rsidRPr="0005103F">
              <w:rPr>
                <w:rStyle w:val="Hyperlink"/>
                <w:lang w:eastAsia="en-IE"/>
              </w:rPr>
              <w:t>Smart Art Graphic 1</w:t>
            </w:r>
            <w:r w:rsidR="00D44879">
              <w:rPr>
                <w:webHidden/>
              </w:rPr>
              <w:tab/>
            </w:r>
            <w:r w:rsidR="00D44879">
              <w:rPr>
                <w:webHidden/>
              </w:rPr>
              <w:fldChar w:fldCharType="begin"/>
            </w:r>
            <w:r w:rsidR="00D44879">
              <w:rPr>
                <w:webHidden/>
              </w:rPr>
              <w:instrText xml:space="preserve"> PAGEREF _Toc98244208 \h </w:instrText>
            </w:r>
            <w:r w:rsidR="00D44879">
              <w:rPr>
                <w:webHidden/>
              </w:rPr>
            </w:r>
            <w:r w:rsidR="00D44879">
              <w:rPr>
                <w:webHidden/>
              </w:rPr>
              <w:fldChar w:fldCharType="separate"/>
            </w:r>
            <w:r w:rsidR="00D44879">
              <w:rPr>
                <w:webHidden/>
              </w:rPr>
              <w:t>7</w:t>
            </w:r>
            <w:r w:rsidR="00D44879">
              <w:rPr>
                <w:webHidden/>
              </w:rPr>
              <w:fldChar w:fldCharType="end"/>
            </w:r>
          </w:hyperlink>
        </w:p>
        <w:p w14:paraId="02F15B3E" w14:textId="77777777" w:rsidR="00D44879" w:rsidRDefault="00000000">
          <w:pPr>
            <w:pStyle w:val="TOC2"/>
            <w:rPr>
              <w:rFonts w:asciiTheme="minorHAnsi" w:eastAsiaTheme="minorEastAsia" w:hAnsiTheme="minorHAnsi" w:cstheme="minorBidi"/>
              <w:b w:val="0"/>
              <w:color w:val="auto"/>
              <w:szCs w:val="22"/>
              <w:lang w:eastAsia="en-GB"/>
            </w:rPr>
          </w:pPr>
          <w:hyperlink w:anchor="_Toc98244209" w:history="1">
            <w:r w:rsidR="00D44879" w:rsidRPr="0005103F">
              <w:rPr>
                <w:rStyle w:val="Hyperlink"/>
                <w:lang w:eastAsia="en-IE"/>
              </w:rPr>
              <w:t>3.4.</w:t>
            </w:r>
            <w:r w:rsidR="00D44879">
              <w:rPr>
                <w:rFonts w:asciiTheme="minorHAnsi" w:eastAsiaTheme="minorEastAsia" w:hAnsiTheme="minorHAnsi" w:cstheme="minorBidi"/>
                <w:b w:val="0"/>
                <w:color w:val="auto"/>
                <w:szCs w:val="22"/>
                <w:lang w:eastAsia="en-GB"/>
              </w:rPr>
              <w:tab/>
            </w:r>
            <w:r w:rsidR="00D44879" w:rsidRPr="0005103F">
              <w:rPr>
                <w:rStyle w:val="Hyperlink"/>
                <w:lang w:eastAsia="en-IE"/>
              </w:rPr>
              <w:t>Smart Art Graphic 2</w:t>
            </w:r>
            <w:r w:rsidR="00D44879">
              <w:rPr>
                <w:webHidden/>
              </w:rPr>
              <w:tab/>
            </w:r>
            <w:r w:rsidR="00D44879">
              <w:rPr>
                <w:webHidden/>
              </w:rPr>
              <w:fldChar w:fldCharType="begin"/>
            </w:r>
            <w:r w:rsidR="00D44879">
              <w:rPr>
                <w:webHidden/>
              </w:rPr>
              <w:instrText xml:space="preserve"> PAGEREF _Toc98244209 \h </w:instrText>
            </w:r>
            <w:r w:rsidR="00D44879">
              <w:rPr>
                <w:webHidden/>
              </w:rPr>
            </w:r>
            <w:r w:rsidR="00D44879">
              <w:rPr>
                <w:webHidden/>
              </w:rPr>
              <w:fldChar w:fldCharType="separate"/>
            </w:r>
            <w:r w:rsidR="00D44879">
              <w:rPr>
                <w:webHidden/>
              </w:rPr>
              <w:t>7</w:t>
            </w:r>
            <w:r w:rsidR="00D44879">
              <w:rPr>
                <w:webHidden/>
              </w:rPr>
              <w:fldChar w:fldCharType="end"/>
            </w:r>
          </w:hyperlink>
        </w:p>
        <w:p w14:paraId="00461A1E" w14:textId="77777777" w:rsidR="00D44879" w:rsidRDefault="00000000">
          <w:pPr>
            <w:pStyle w:val="TOC1"/>
            <w:tabs>
              <w:tab w:val="right" w:leader="dot" w:pos="9061"/>
            </w:tabs>
            <w:rPr>
              <w:rFonts w:asciiTheme="minorHAnsi" w:eastAsiaTheme="minorEastAsia" w:hAnsiTheme="minorHAnsi" w:cstheme="minorBidi"/>
              <w:b w:val="0"/>
              <w:caps w:val="0"/>
              <w:noProof/>
              <w:color w:val="auto"/>
              <w:szCs w:val="22"/>
              <w:lang w:eastAsia="en-GB"/>
            </w:rPr>
          </w:pPr>
          <w:hyperlink w:anchor="_Toc98244210" w:history="1">
            <w:r w:rsidR="00D44879" w:rsidRPr="0005103F">
              <w:rPr>
                <w:rStyle w:val="Hyperlink"/>
                <w:rFonts w:eastAsiaTheme="majorEastAsia" w:cstheme="majorBidi"/>
                <w:noProof/>
                <w:lang w:eastAsia="en-IE"/>
              </w:rPr>
              <w:t>3.</w:t>
            </w:r>
            <w:r w:rsidR="00D44879">
              <w:rPr>
                <w:rFonts w:asciiTheme="minorHAnsi" w:eastAsiaTheme="minorEastAsia" w:hAnsiTheme="minorHAnsi" w:cstheme="minorBidi"/>
                <w:b w:val="0"/>
                <w:caps w:val="0"/>
                <w:noProof/>
                <w:color w:val="auto"/>
                <w:szCs w:val="22"/>
                <w:lang w:eastAsia="en-GB"/>
              </w:rPr>
              <w:tab/>
            </w:r>
            <w:r w:rsidR="00D44879" w:rsidRPr="0005103F">
              <w:rPr>
                <w:rStyle w:val="Hyperlink"/>
                <w:noProof/>
                <w:lang w:eastAsia="en-IE"/>
              </w:rPr>
              <w:t>Smart Art Graphic 3</w:t>
            </w:r>
            <w:r w:rsidR="00D44879">
              <w:rPr>
                <w:noProof/>
                <w:webHidden/>
              </w:rPr>
              <w:tab/>
            </w:r>
            <w:r w:rsidR="00D44879">
              <w:rPr>
                <w:noProof/>
                <w:webHidden/>
              </w:rPr>
              <w:fldChar w:fldCharType="begin"/>
            </w:r>
            <w:r w:rsidR="00D44879">
              <w:rPr>
                <w:noProof/>
                <w:webHidden/>
              </w:rPr>
              <w:instrText xml:space="preserve"> PAGEREF _Toc98244210 \h </w:instrText>
            </w:r>
            <w:r w:rsidR="00D44879">
              <w:rPr>
                <w:noProof/>
                <w:webHidden/>
              </w:rPr>
            </w:r>
            <w:r w:rsidR="00D44879">
              <w:rPr>
                <w:noProof/>
                <w:webHidden/>
              </w:rPr>
              <w:fldChar w:fldCharType="separate"/>
            </w:r>
            <w:r w:rsidR="00D44879">
              <w:rPr>
                <w:noProof/>
                <w:webHidden/>
              </w:rPr>
              <w:t>8</w:t>
            </w:r>
            <w:r w:rsidR="00D44879">
              <w:rPr>
                <w:noProof/>
                <w:webHidden/>
              </w:rPr>
              <w:fldChar w:fldCharType="end"/>
            </w:r>
          </w:hyperlink>
        </w:p>
        <w:p w14:paraId="1C649F8B" w14:textId="77777777" w:rsidR="005C704B" w:rsidRDefault="00F500A3">
          <w:r>
            <w:rPr>
              <w:rFonts w:ascii="Verdana" w:hAnsi="Verdana"/>
              <w:b/>
              <w:caps/>
              <w:color w:val="00938F"/>
            </w:rPr>
            <w:fldChar w:fldCharType="end"/>
          </w:r>
        </w:p>
      </w:sdtContent>
    </w:sdt>
    <w:p w14:paraId="5B4949E4" w14:textId="77777777" w:rsidR="005A0B2F" w:rsidRDefault="005A0B2F" w:rsidP="00336B4F">
      <w:pPr>
        <w:spacing w:after="200" w:line="276" w:lineRule="auto"/>
        <w:rPr>
          <w:rFonts w:ascii="Verdana" w:hAnsi="Verdana"/>
          <w:sz w:val="32"/>
        </w:rPr>
      </w:pPr>
      <w:r>
        <w:rPr>
          <w:rFonts w:ascii="Verdana" w:hAnsi="Verdana"/>
          <w:sz w:val="32"/>
        </w:rPr>
        <w:tab/>
      </w:r>
    </w:p>
    <w:p w14:paraId="25A4A95D" w14:textId="77777777" w:rsidR="00D44879" w:rsidRDefault="00D44879" w:rsidP="00336B4F">
      <w:pPr>
        <w:spacing w:after="200" w:line="276" w:lineRule="auto"/>
        <w:rPr>
          <w:rFonts w:ascii="Verdana" w:hAnsi="Verdana"/>
          <w:sz w:val="32"/>
        </w:rPr>
      </w:pPr>
    </w:p>
    <w:p w14:paraId="39022017" w14:textId="77777777" w:rsidR="00D44879" w:rsidRDefault="00D44879" w:rsidP="00336B4F">
      <w:pPr>
        <w:spacing w:after="200" w:line="276" w:lineRule="auto"/>
        <w:rPr>
          <w:rFonts w:ascii="Verdana" w:hAnsi="Verdana"/>
          <w:sz w:val="32"/>
        </w:rPr>
      </w:pPr>
    </w:p>
    <w:p w14:paraId="2195DAE3" w14:textId="77777777" w:rsidR="00D44879" w:rsidRDefault="00D44879" w:rsidP="00336B4F">
      <w:pPr>
        <w:spacing w:after="200" w:line="276" w:lineRule="auto"/>
        <w:rPr>
          <w:rFonts w:ascii="Verdana" w:hAnsi="Verdana"/>
          <w:sz w:val="32"/>
        </w:rPr>
      </w:pPr>
    </w:p>
    <w:p w14:paraId="0CFB09B7" w14:textId="77777777" w:rsidR="00D44879" w:rsidRDefault="00D44879" w:rsidP="00336B4F">
      <w:pPr>
        <w:spacing w:after="200" w:line="276" w:lineRule="auto"/>
        <w:rPr>
          <w:rFonts w:ascii="Verdana" w:hAnsi="Verdana"/>
          <w:sz w:val="32"/>
        </w:rPr>
      </w:pPr>
    </w:p>
    <w:p w14:paraId="15B05D64" w14:textId="77777777" w:rsidR="00D44879" w:rsidRDefault="00D44879" w:rsidP="00336B4F">
      <w:pPr>
        <w:spacing w:after="200" w:line="276" w:lineRule="auto"/>
        <w:rPr>
          <w:rFonts w:ascii="Verdana" w:hAnsi="Verdana"/>
          <w:sz w:val="32"/>
        </w:rPr>
      </w:pPr>
    </w:p>
    <w:p w14:paraId="29FB89BD" w14:textId="77777777" w:rsidR="00D44879" w:rsidRDefault="00D44879" w:rsidP="00336B4F">
      <w:pPr>
        <w:spacing w:after="200" w:line="276" w:lineRule="auto"/>
        <w:rPr>
          <w:rFonts w:ascii="Verdana" w:hAnsi="Verdana"/>
          <w:sz w:val="32"/>
        </w:rPr>
      </w:pPr>
    </w:p>
    <w:p w14:paraId="31DFEB48" w14:textId="77777777" w:rsidR="00D44879" w:rsidRDefault="00D44879" w:rsidP="00336B4F">
      <w:pPr>
        <w:spacing w:after="200" w:line="276" w:lineRule="auto"/>
        <w:rPr>
          <w:rFonts w:ascii="Verdana" w:hAnsi="Verdana"/>
          <w:sz w:val="32"/>
        </w:rPr>
      </w:pPr>
    </w:p>
    <w:p w14:paraId="7651F7E7" w14:textId="77777777" w:rsidR="00D44879" w:rsidRDefault="00D44879" w:rsidP="00336B4F">
      <w:pPr>
        <w:spacing w:after="200" w:line="276" w:lineRule="auto"/>
        <w:rPr>
          <w:rFonts w:ascii="Verdana" w:hAnsi="Verdana"/>
          <w:sz w:val="32"/>
        </w:rPr>
      </w:pPr>
    </w:p>
    <w:p w14:paraId="41A05573" w14:textId="77777777" w:rsidR="00D44879" w:rsidRDefault="00D44879" w:rsidP="00336B4F">
      <w:pPr>
        <w:spacing w:after="200" w:line="276" w:lineRule="auto"/>
        <w:rPr>
          <w:rFonts w:ascii="Verdana" w:hAnsi="Verdana"/>
          <w:sz w:val="32"/>
        </w:rPr>
      </w:pPr>
    </w:p>
    <w:p w14:paraId="3EFAF26C" w14:textId="77777777" w:rsidR="00D44879" w:rsidRDefault="00D44879" w:rsidP="00D44879">
      <w:pPr>
        <w:pStyle w:val="BodyTextVersion1"/>
      </w:pPr>
    </w:p>
    <w:p w14:paraId="3C32E450" w14:textId="77777777" w:rsidR="00D44879" w:rsidRPr="00957F5C" w:rsidRDefault="00D44879" w:rsidP="00D44879">
      <w:pPr>
        <w:pStyle w:val="BodyTextVersion1"/>
      </w:pPr>
      <w:r w:rsidRPr="00957F5C">
        <w:lastRenderedPageBreak/>
        <w:t>Version Control</w:t>
      </w:r>
    </w:p>
    <w:tbl>
      <w:tblPr>
        <w:tblStyle w:val="ListTable3-Accent2"/>
        <w:tblW w:w="0" w:type="auto"/>
        <w:tblLook w:val="04A0" w:firstRow="1" w:lastRow="0" w:firstColumn="1" w:lastColumn="0" w:noHBand="0" w:noVBand="1"/>
      </w:tblPr>
      <w:tblGrid>
        <w:gridCol w:w="2252"/>
        <w:gridCol w:w="2252"/>
        <w:gridCol w:w="2253"/>
        <w:gridCol w:w="2253"/>
      </w:tblGrid>
      <w:tr w:rsidR="00D44879" w:rsidRPr="004B3CB1" w14:paraId="5641750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076DAB0E" w14:textId="77777777" w:rsidR="00D44879" w:rsidRPr="004B3CB1" w:rsidRDefault="00D44879">
            <w:pPr>
              <w:rPr>
                <w:color w:val="FFFFFF" w:themeColor="background1"/>
                <w:szCs w:val="24"/>
              </w:rPr>
            </w:pPr>
            <w:r w:rsidRPr="004B3CB1">
              <w:rPr>
                <w:color w:val="FFFFFF" w:themeColor="background1"/>
                <w:szCs w:val="24"/>
              </w:rPr>
              <w:t>Date</w:t>
            </w:r>
          </w:p>
        </w:tc>
        <w:tc>
          <w:tcPr>
            <w:tcW w:w="2252" w:type="dxa"/>
          </w:tcPr>
          <w:p w14:paraId="1547F156"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4B3CB1">
              <w:rPr>
                <w:color w:val="FFFFFF" w:themeColor="background1"/>
                <w:szCs w:val="24"/>
              </w:rPr>
              <w:t>Version</w:t>
            </w:r>
          </w:p>
        </w:tc>
        <w:tc>
          <w:tcPr>
            <w:tcW w:w="2253" w:type="dxa"/>
          </w:tcPr>
          <w:p w14:paraId="04021B08"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4B3CB1">
              <w:rPr>
                <w:color w:val="FFFFFF" w:themeColor="background1"/>
                <w:szCs w:val="24"/>
              </w:rPr>
              <w:t>Changed By</w:t>
            </w:r>
          </w:p>
        </w:tc>
        <w:tc>
          <w:tcPr>
            <w:tcW w:w="2253" w:type="dxa"/>
          </w:tcPr>
          <w:p w14:paraId="5FD3AA84"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szCs w:val="24"/>
              </w:rPr>
            </w:pPr>
            <w:r w:rsidRPr="004B3CB1">
              <w:rPr>
                <w:color w:val="FFFFFF" w:themeColor="background1"/>
                <w:szCs w:val="24"/>
              </w:rPr>
              <w:t>Reason for Change</w:t>
            </w:r>
          </w:p>
        </w:tc>
      </w:tr>
      <w:tr w:rsidR="00D44879" w:rsidRPr="004B3CB1" w14:paraId="280888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83356AD" w14:textId="77777777" w:rsidR="00D44879" w:rsidRPr="004B3CB1" w:rsidRDefault="00D44879">
            <w:pPr>
              <w:rPr>
                <w:szCs w:val="24"/>
              </w:rPr>
            </w:pPr>
          </w:p>
        </w:tc>
        <w:tc>
          <w:tcPr>
            <w:tcW w:w="2252" w:type="dxa"/>
          </w:tcPr>
          <w:p w14:paraId="5490E91D"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szCs w:val="24"/>
              </w:rPr>
            </w:pPr>
          </w:p>
        </w:tc>
        <w:tc>
          <w:tcPr>
            <w:tcW w:w="2253" w:type="dxa"/>
          </w:tcPr>
          <w:p w14:paraId="564BD533"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szCs w:val="24"/>
              </w:rPr>
            </w:pPr>
          </w:p>
        </w:tc>
        <w:tc>
          <w:tcPr>
            <w:tcW w:w="2253" w:type="dxa"/>
          </w:tcPr>
          <w:p w14:paraId="363EF34C"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szCs w:val="24"/>
              </w:rPr>
            </w:pPr>
          </w:p>
        </w:tc>
      </w:tr>
      <w:tr w:rsidR="00D44879" w:rsidRPr="004B3CB1" w14:paraId="64DBC161" w14:textId="77777777">
        <w:tc>
          <w:tcPr>
            <w:cnfStyle w:val="001000000000" w:firstRow="0" w:lastRow="0" w:firstColumn="1" w:lastColumn="0" w:oddVBand="0" w:evenVBand="0" w:oddHBand="0" w:evenHBand="0" w:firstRowFirstColumn="0" w:firstRowLastColumn="0" w:lastRowFirstColumn="0" w:lastRowLastColumn="0"/>
            <w:tcW w:w="2252" w:type="dxa"/>
          </w:tcPr>
          <w:p w14:paraId="6A665A98" w14:textId="77777777" w:rsidR="00D44879" w:rsidRPr="004B3CB1" w:rsidRDefault="00D44879">
            <w:pPr>
              <w:rPr>
                <w:szCs w:val="24"/>
              </w:rPr>
            </w:pPr>
          </w:p>
        </w:tc>
        <w:tc>
          <w:tcPr>
            <w:tcW w:w="2252" w:type="dxa"/>
          </w:tcPr>
          <w:p w14:paraId="73AE5E5E"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szCs w:val="24"/>
              </w:rPr>
            </w:pPr>
          </w:p>
        </w:tc>
        <w:tc>
          <w:tcPr>
            <w:tcW w:w="2253" w:type="dxa"/>
          </w:tcPr>
          <w:p w14:paraId="03674499"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szCs w:val="24"/>
              </w:rPr>
            </w:pPr>
          </w:p>
        </w:tc>
        <w:tc>
          <w:tcPr>
            <w:tcW w:w="2253" w:type="dxa"/>
          </w:tcPr>
          <w:p w14:paraId="2BBF4C38"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szCs w:val="24"/>
              </w:rPr>
            </w:pPr>
          </w:p>
        </w:tc>
      </w:tr>
    </w:tbl>
    <w:p w14:paraId="5D96998D" w14:textId="77777777" w:rsidR="00D44879" w:rsidRDefault="00D44879" w:rsidP="00D44879">
      <w:pPr>
        <w:rPr>
          <w:lang w:eastAsia="en-IE"/>
        </w:rPr>
      </w:pPr>
    </w:p>
    <w:p w14:paraId="758DA4F7" w14:textId="77777777" w:rsidR="00D44879" w:rsidRDefault="00D44879" w:rsidP="00D44879">
      <w:pPr>
        <w:pStyle w:val="BodyTextVersion1"/>
        <w:rPr>
          <w:lang w:eastAsia="en-IE"/>
        </w:rPr>
      </w:pPr>
      <w:r>
        <w:rPr>
          <w:lang w:eastAsia="en-IE"/>
        </w:rPr>
        <w:t>Circulation List</w:t>
      </w:r>
    </w:p>
    <w:tbl>
      <w:tblPr>
        <w:tblStyle w:val="ListTable3-Accent2"/>
        <w:tblW w:w="0" w:type="auto"/>
        <w:tblBorders>
          <w:top w:val="single" w:sz="4" w:space="0" w:color="00B8B5"/>
          <w:left w:val="single" w:sz="4" w:space="0" w:color="00B8B5"/>
          <w:bottom w:val="single" w:sz="4" w:space="0" w:color="00B8B5"/>
          <w:right w:val="single" w:sz="4" w:space="0" w:color="00B8B5"/>
          <w:insideH w:val="single" w:sz="4" w:space="0" w:color="00B8B5"/>
          <w:insideV w:val="single" w:sz="4" w:space="0" w:color="00B8B5"/>
        </w:tblBorders>
        <w:tblLook w:val="04A0" w:firstRow="1" w:lastRow="0" w:firstColumn="1" w:lastColumn="0" w:noHBand="0" w:noVBand="1"/>
      </w:tblPr>
      <w:tblGrid>
        <w:gridCol w:w="4505"/>
        <w:gridCol w:w="4505"/>
      </w:tblGrid>
      <w:tr w:rsidR="00D44879" w:rsidRPr="004B3CB1" w14:paraId="4FDBD45B"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55FE8367" w14:textId="77777777" w:rsidR="00D44879" w:rsidRPr="004B3CB1" w:rsidRDefault="00D44879">
            <w:pPr>
              <w:rPr>
                <w:rFonts w:asciiTheme="majorHAnsi" w:hAnsiTheme="majorHAnsi"/>
                <w:color w:val="FFFFFF" w:themeColor="background1"/>
                <w:szCs w:val="22"/>
              </w:rPr>
            </w:pPr>
            <w:r w:rsidRPr="004B3CB1">
              <w:rPr>
                <w:rFonts w:asciiTheme="majorHAnsi" w:hAnsiTheme="majorHAnsi"/>
                <w:color w:val="FFFFFF" w:themeColor="background1"/>
                <w:szCs w:val="22"/>
              </w:rPr>
              <w:t xml:space="preserve">Name </w:t>
            </w:r>
          </w:p>
        </w:tc>
        <w:tc>
          <w:tcPr>
            <w:tcW w:w="4505" w:type="dxa"/>
          </w:tcPr>
          <w:p w14:paraId="2003E102"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szCs w:val="22"/>
              </w:rPr>
            </w:pPr>
            <w:r w:rsidRPr="004B3CB1">
              <w:rPr>
                <w:rFonts w:asciiTheme="majorHAnsi" w:hAnsiTheme="majorHAnsi"/>
                <w:color w:val="FFFFFF" w:themeColor="background1"/>
                <w:szCs w:val="22"/>
              </w:rPr>
              <w:t>Organisation/Title</w:t>
            </w:r>
          </w:p>
        </w:tc>
      </w:tr>
      <w:tr w:rsidR="00D44879" w:rsidRPr="004B3CB1" w14:paraId="6E415C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F6E7D9A" w14:textId="77777777" w:rsidR="00D44879" w:rsidRPr="004B3CB1" w:rsidRDefault="00D44879">
            <w:pPr>
              <w:rPr>
                <w:rFonts w:asciiTheme="majorHAnsi" w:hAnsiTheme="majorHAnsi"/>
                <w:szCs w:val="22"/>
              </w:rPr>
            </w:pPr>
          </w:p>
        </w:tc>
        <w:tc>
          <w:tcPr>
            <w:tcW w:w="4505" w:type="dxa"/>
          </w:tcPr>
          <w:p w14:paraId="0CD54EEC"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rFonts w:asciiTheme="majorHAnsi" w:hAnsiTheme="majorHAnsi"/>
                <w:szCs w:val="22"/>
              </w:rPr>
            </w:pPr>
          </w:p>
        </w:tc>
      </w:tr>
      <w:tr w:rsidR="00D44879" w:rsidRPr="004B3CB1" w14:paraId="4E12B20D" w14:textId="77777777">
        <w:tc>
          <w:tcPr>
            <w:cnfStyle w:val="001000000000" w:firstRow="0" w:lastRow="0" w:firstColumn="1" w:lastColumn="0" w:oddVBand="0" w:evenVBand="0" w:oddHBand="0" w:evenHBand="0" w:firstRowFirstColumn="0" w:firstRowLastColumn="0" w:lastRowFirstColumn="0" w:lastRowLastColumn="0"/>
            <w:tcW w:w="4505" w:type="dxa"/>
          </w:tcPr>
          <w:p w14:paraId="5C7DA72B" w14:textId="77777777" w:rsidR="00D44879" w:rsidRPr="004B3CB1" w:rsidRDefault="00D44879">
            <w:pPr>
              <w:rPr>
                <w:rFonts w:asciiTheme="majorHAnsi" w:hAnsiTheme="majorHAnsi"/>
                <w:szCs w:val="22"/>
              </w:rPr>
            </w:pPr>
          </w:p>
        </w:tc>
        <w:tc>
          <w:tcPr>
            <w:tcW w:w="4505" w:type="dxa"/>
          </w:tcPr>
          <w:p w14:paraId="5B83103C"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rFonts w:asciiTheme="majorHAnsi" w:hAnsiTheme="majorHAnsi"/>
                <w:szCs w:val="22"/>
              </w:rPr>
            </w:pPr>
          </w:p>
        </w:tc>
      </w:tr>
    </w:tbl>
    <w:p w14:paraId="3E4577E9" w14:textId="77777777" w:rsidR="00D44879" w:rsidRDefault="00D44879" w:rsidP="00D44879">
      <w:pPr>
        <w:rPr>
          <w:lang w:eastAsia="en-IE"/>
        </w:rPr>
      </w:pPr>
    </w:p>
    <w:p w14:paraId="0A1601A9" w14:textId="77777777" w:rsidR="00D44879" w:rsidRDefault="00D44879" w:rsidP="00D44879">
      <w:pPr>
        <w:pStyle w:val="BodyTextVersion1"/>
        <w:rPr>
          <w:lang w:eastAsia="en-IE"/>
        </w:rPr>
      </w:pPr>
      <w:r>
        <w:rPr>
          <w:lang w:eastAsia="en-IE"/>
        </w:rPr>
        <w:t>Reference Documents</w:t>
      </w:r>
    </w:p>
    <w:tbl>
      <w:tblPr>
        <w:tblStyle w:val="ListTable3-Accent2"/>
        <w:tblW w:w="0" w:type="auto"/>
        <w:tblBorders>
          <w:top w:val="single" w:sz="4" w:space="0" w:color="00B8B5"/>
          <w:left w:val="single" w:sz="4" w:space="0" w:color="00B8B5"/>
          <w:bottom w:val="single" w:sz="4" w:space="0" w:color="00B8B5"/>
          <w:right w:val="single" w:sz="4" w:space="0" w:color="00B8B5"/>
          <w:insideH w:val="single" w:sz="4" w:space="0" w:color="00B8B5"/>
          <w:insideV w:val="single" w:sz="4" w:space="0" w:color="00B8B5"/>
        </w:tblBorders>
        <w:tblLook w:val="04A0" w:firstRow="1" w:lastRow="0" w:firstColumn="1" w:lastColumn="0" w:noHBand="0" w:noVBand="1"/>
      </w:tblPr>
      <w:tblGrid>
        <w:gridCol w:w="3003"/>
        <w:gridCol w:w="3003"/>
        <w:gridCol w:w="3004"/>
      </w:tblGrid>
      <w:tr w:rsidR="00D44879" w:rsidRPr="006D5DFF" w14:paraId="43CD2CA2"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094A65F9" w14:textId="77777777" w:rsidR="00D44879" w:rsidRPr="006D5DFF" w:rsidRDefault="00D44879">
            <w:pPr>
              <w:rPr>
                <w:color w:val="FFFFFF" w:themeColor="background1"/>
                <w:szCs w:val="24"/>
              </w:rPr>
            </w:pPr>
            <w:r w:rsidRPr="006D5DFF">
              <w:rPr>
                <w:color w:val="FFFFFF" w:themeColor="background1"/>
                <w:szCs w:val="24"/>
              </w:rPr>
              <w:t>Title</w:t>
            </w:r>
          </w:p>
        </w:tc>
        <w:tc>
          <w:tcPr>
            <w:tcW w:w="3003" w:type="dxa"/>
          </w:tcPr>
          <w:p w14:paraId="0636B011" w14:textId="77777777" w:rsidR="00D44879" w:rsidRPr="006D5DFF"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6D5DFF">
              <w:rPr>
                <w:color w:val="FFFFFF" w:themeColor="background1"/>
                <w:szCs w:val="24"/>
              </w:rPr>
              <w:t>Description</w:t>
            </w:r>
          </w:p>
        </w:tc>
        <w:tc>
          <w:tcPr>
            <w:tcW w:w="3004" w:type="dxa"/>
          </w:tcPr>
          <w:p w14:paraId="7B0D2EE6" w14:textId="77777777" w:rsidR="00D44879" w:rsidRPr="006D5DFF"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6D5DFF">
              <w:rPr>
                <w:color w:val="FFFFFF" w:themeColor="background1"/>
                <w:szCs w:val="24"/>
              </w:rPr>
              <w:t>Owner</w:t>
            </w:r>
          </w:p>
        </w:tc>
      </w:tr>
      <w:tr w:rsidR="00D44879" w:rsidRPr="006D5DFF" w14:paraId="6E13198B" w14:textId="7777777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003" w:type="dxa"/>
          </w:tcPr>
          <w:p w14:paraId="31361F17" w14:textId="77777777" w:rsidR="00D44879" w:rsidRPr="006D5DFF" w:rsidRDefault="00D44879">
            <w:pPr>
              <w:rPr>
                <w:szCs w:val="24"/>
              </w:rPr>
            </w:pPr>
          </w:p>
        </w:tc>
        <w:tc>
          <w:tcPr>
            <w:tcW w:w="3003" w:type="dxa"/>
          </w:tcPr>
          <w:p w14:paraId="04537FD7" w14:textId="77777777" w:rsidR="00D44879" w:rsidRPr="006D5DFF" w:rsidRDefault="00D44879">
            <w:pPr>
              <w:cnfStyle w:val="000000100000" w:firstRow="0" w:lastRow="0" w:firstColumn="0" w:lastColumn="0" w:oddVBand="0" w:evenVBand="0" w:oddHBand="1" w:evenHBand="0" w:firstRowFirstColumn="0" w:firstRowLastColumn="0" w:lastRowFirstColumn="0" w:lastRowLastColumn="0"/>
              <w:rPr>
                <w:szCs w:val="24"/>
              </w:rPr>
            </w:pPr>
          </w:p>
        </w:tc>
        <w:tc>
          <w:tcPr>
            <w:tcW w:w="3004" w:type="dxa"/>
          </w:tcPr>
          <w:p w14:paraId="125BFD5A" w14:textId="77777777" w:rsidR="00D44879" w:rsidRPr="006D5DFF" w:rsidRDefault="00D44879">
            <w:pPr>
              <w:cnfStyle w:val="000000100000" w:firstRow="0" w:lastRow="0" w:firstColumn="0" w:lastColumn="0" w:oddVBand="0" w:evenVBand="0" w:oddHBand="1" w:evenHBand="0" w:firstRowFirstColumn="0" w:firstRowLastColumn="0" w:lastRowFirstColumn="0" w:lastRowLastColumn="0"/>
              <w:rPr>
                <w:szCs w:val="24"/>
              </w:rPr>
            </w:pPr>
          </w:p>
        </w:tc>
      </w:tr>
      <w:tr w:rsidR="00D44879" w:rsidRPr="006D5DFF" w14:paraId="17FA0E3B" w14:textId="77777777">
        <w:tc>
          <w:tcPr>
            <w:cnfStyle w:val="001000000000" w:firstRow="0" w:lastRow="0" w:firstColumn="1" w:lastColumn="0" w:oddVBand="0" w:evenVBand="0" w:oddHBand="0" w:evenHBand="0" w:firstRowFirstColumn="0" w:firstRowLastColumn="0" w:lastRowFirstColumn="0" w:lastRowLastColumn="0"/>
            <w:tcW w:w="3003" w:type="dxa"/>
          </w:tcPr>
          <w:p w14:paraId="6DC7DE02" w14:textId="77777777" w:rsidR="00D44879" w:rsidRPr="006D5DFF" w:rsidRDefault="00D44879">
            <w:pPr>
              <w:rPr>
                <w:szCs w:val="24"/>
              </w:rPr>
            </w:pPr>
          </w:p>
        </w:tc>
        <w:tc>
          <w:tcPr>
            <w:tcW w:w="3003" w:type="dxa"/>
          </w:tcPr>
          <w:p w14:paraId="279CDDF3" w14:textId="77777777" w:rsidR="00D44879" w:rsidRPr="006D5DFF" w:rsidRDefault="00D44879">
            <w:pPr>
              <w:cnfStyle w:val="000000000000" w:firstRow="0" w:lastRow="0" w:firstColumn="0" w:lastColumn="0" w:oddVBand="0" w:evenVBand="0" w:oddHBand="0" w:evenHBand="0" w:firstRowFirstColumn="0" w:firstRowLastColumn="0" w:lastRowFirstColumn="0" w:lastRowLastColumn="0"/>
              <w:rPr>
                <w:szCs w:val="24"/>
              </w:rPr>
            </w:pPr>
          </w:p>
        </w:tc>
        <w:tc>
          <w:tcPr>
            <w:tcW w:w="3004" w:type="dxa"/>
          </w:tcPr>
          <w:p w14:paraId="47FB8A6B" w14:textId="77777777" w:rsidR="00D44879" w:rsidRPr="006D5DFF" w:rsidRDefault="00D44879">
            <w:pPr>
              <w:cnfStyle w:val="000000000000" w:firstRow="0" w:lastRow="0" w:firstColumn="0" w:lastColumn="0" w:oddVBand="0" w:evenVBand="0" w:oddHBand="0" w:evenHBand="0" w:firstRowFirstColumn="0" w:firstRowLastColumn="0" w:lastRowFirstColumn="0" w:lastRowLastColumn="0"/>
              <w:rPr>
                <w:szCs w:val="24"/>
              </w:rPr>
            </w:pPr>
          </w:p>
        </w:tc>
      </w:tr>
    </w:tbl>
    <w:p w14:paraId="0AF97EA2" w14:textId="370F8CA5" w:rsidR="00527A23" w:rsidRPr="00512C90" w:rsidRDefault="00527A23" w:rsidP="00CD545B">
      <w:pPr>
        <w:jc w:val="both"/>
        <w:rPr>
          <w:highlight w:val="yellow"/>
        </w:rPr>
      </w:pPr>
    </w:p>
    <w:p>
      <w:pPr>
        <w:pStyle w:val="Heading1"/>
      </w:pPr>
      <w:r>
        <w:t>Introduction</w:t>
      </w:r>
    </w:p>
    <w:p>
      <w:pPr>
        <w:spacing w:before="200" w:after="200"/>
      </w:pPr>
      <w:r>
        <w:t>This document details the results of the &lt;Version&gt; Quarterly Update Testing.  As per Oracle’s timetable for quarterly releases for wave &lt;number&gt;, the upgrade took place on non-production environments on the &lt;day(dd/mm/yy)&gt;, and into the production environment on the &lt;day (dd/mm/yy)&gt;.</w:t>
      </w:r>
    </w:p>
    <w:p>
      <w:pPr>
        <w:pStyle w:val="Heading2"/>
      </w:pPr>
      <w:r>
        <w:t xml:space="preserve">Purpose </w:t>
      </w:r>
    </w:p>
    <w:p>
      <w:pPr>
        <w:spacing w:before="200" w:after="200"/>
      </w:pPr>
      <w:r>
        <w:t>The purpose of this document is to provide details of the testing performed during the &lt;Version&gt; Quarterly Update testing window, defects introduced by the updates, resolution details, and any lessons learned.</w:t>
        <w:br/>
        <w:t xml:space="preserve">    </w:t>
      </w:r>
    </w:p>
    <w:p>
      <w:r>
        <w:t>The document provides;</w:t>
        <w:br/>
        <w:t>•</w:t>
        <w:tab/>
        <w:t>Scope of the testing</w:t>
        <w:br/>
        <w:t>•</w:t>
        <w:tab/>
        <w:t>The processes and tools used during testing</w:t>
        <w:br/>
        <w:t>•</w:t>
        <w:tab/>
        <w:t>Test execution Summary</w:t>
        <w:br/>
        <w:t>•</w:t>
        <w:tab/>
        <w:t>Defect Summary (at test completion)</w:t>
        <w:br/>
        <w:t>•</w:t>
        <w:tab/>
        <w:t>Details of any active defects (at test completion) and action plans to resolve</w:t>
        <w:br/>
        <w:t>•</w:t>
        <w:tab/>
        <w:t>Lessons learned</w:t>
        <w:br/>
        <w:t xml:space="preserve">    </w:t>
      </w:r>
    </w:p>
    <w:p>
      <w:pPr>
        <w:pStyle w:val="Heading1"/>
      </w:pPr>
      <w:r>
        <w:t>Scope</w:t>
      </w:r>
    </w:p>
    <w:p>
      <w:r>
        <w:t xml:space="preserve">The scope of functional regression testing was approved by &lt;Client Name&gt; key stakeholders. The golden thread suite of tests, based on key business processes was used, with the addition of further tests identified from the impact assessment of changes, new functionality and fixes documented by Oracle. As agreed - only mandatory changes were taken with the release. Non-mandatory changes will be reviewed and collated into a roadmap. </w:t>
        <w:br/>
        <w:t xml:space="preserve">    </w:t>
      </w:r>
    </w:p>
    <w:p>
      <w:pPr>
        <w:pStyle w:val="Heading2"/>
      </w:pPr>
      <w:r>
        <w:t xml:space="preserve">Test Scenarios </w:t>
      </w:r>
    </w:p>
    <w:p>
      <w:pPr>
        <w:spacing w:before="200" w:after="200"/>
      </w:pPr>
      <w:r>
        <w:t>The testing window lasted &lt;duration&gt;&gt; as prescribed by Oracle’s quarterly patching process. Testing was performed by members of Version 1, supported by &lt;Client Name&gt; and managed via Azure Dev Ops. Any failed tests were linked to associated defects, which were managed by Version 1. Test evidence was captured by testers during test execution and stored in Dev Ops with the test itself.</w:t>
      </w:r>
    </w:p>
    <w:p>
      <w:pPr>
        <w:pStyle w:val="Heading3"/>
      </w:pPr>
      <w:r>
        <w:t>Scenario Scope (Regression and Targeted Tests)</w:t>
      </w:r>
    </w:p>
    <w:tbl>
      <w:tblPr>
        <w:tblStyle w:val="TableGrid"/>
        <w:tblW w:type="auto" w:w="0"/>
        <w:tblLook w:firstColumn="1" w:firstRow="1" w:lastColumn="0" w:lastRow="0" w:noHBand="0" w:noVBand="1" w:val="04A0"/>
      </w:tblPr>
      <w:tblGrid>
        <w:gridCol w:w="3024"/>
        <w:gridCol w:w="3024"/>
        <w:gridCol w:w="3024"/>
      </w:tblGrid>
      <w:tr>
        <w:tc>
          <w:tcPr>
            <w:tcW w:type="dxa" w:w="3024"/>
          </w:tcPr>
          <w:p>
            <w:r>
              <w:t>Test Id</w:t>
            </w:r>
          </w:p>
        </w:tc>
        <w:tc>
          <w:tcPr>
            <w:tcW w:type="dxa" w:w="3024"/>
          </w:tcPr>
          <w:p>
            <w:r>
              <w:t>Test Name</w:t>
            </w:r>
          </w:p>
        </w:tc>
        <w:tc>
          <w:tcPr>
            <w:tcW w:type="dxa" w:w="3024"/>
          </w:tcPr>
          <w:p>
            <w:r>
              <w:t>Test Area</w:t>
            </w:r>
          </w:p>
        </w:tc>
      </w:tr>
      <w:tr>
        <w:tc>
          <w:tcPr>
            <w:tcW w:type="dxa" w:w="3024"/>
          </w:tcPr>
          <w:p>
            <w:r>
              <w:t>AP.1</w:t>
            </w:r>
          </w:p>
        </w:tc>
        <w:tc>
          <w:tcPr>
            <w:tcW w:type="dxa" w:w="3024"/>
          </w:tcPr>
          <w:p>
            <w:r>
              <w:t>AP.1 Check Standard Invoices and Credit Notes</w:t>
            </w:r>
          </w:p>
        </w:tc>
        <w:tc>
          <w:tcPr>
            <w:tcW w:type="dxa" w:w="3024"/>
          </w:tcPr>
          <w:p>
            <w:r>
              <w:t>AP</w:t>
            </w:r>
          </w:p>
        </w:tc>
      </w:tr>
      <w:tr>
        <w:tc>
          <w:tcPr>
            <w:tcW w:type="dxa" w:w="3024"/>
          </w:tcPr>
          <w:p>
            <w:r>
              <w:t>AP.2</w:t>
            </w:r>
          </w:p>
        </w:tc>
        <w:tc>
          <w:tcPr>
            <w:tcW w:type="dxa" w:w="3024"/>
          </w:tcPr>
          <w:p>
            <w:r>
              <w:t>AP.2 testFetch</w:t>
            </w:r>
          </w:p>
        </w:tc>
        <w:tc>
          <w:tcPr>
            <w:tcW w:type="dxa" w:w="3024"/>
          </w:tcPr>
          <w:p>
            <w:r>
              <w:t>AP</w:t>
            </w:r>
          </w:p>
        </w:tc>
      </w:tr>
      <w:tr>
        <w:tc>
          <w:tcPr>
            <w:tcW w:type="dxa" w:w="3024"/>
          </w:tcPr>
          <w:p>
            <w:r>
              <w:t>AP.3</w:t>
            </w:r>
          </w:p>
        </w:tc>
        <w:tc>
          <w:tcPr>
            <w:tcW w:type="dxa" w:w="3024"/>
          </w:tcPr>
          <w:p>
            <w:r>
              <w:t>AP.3 Raise Sundry Invoice Manually</w:t>
            </w:r>
          </w:p>
        </w:tc>
        <w:tc>
          <w:tcPr>
            <w:tcW w:type="dxa" w:w="3024"/>
          </w:tcPr>
          <w:p>
            <w:r>
              <w:t>AP</w:t>
            </w:r>
          </w:p>
        </w:tc>
      </w:tr>
      <w:tr>
        <w:tc>
          <w:tcPr>
            <w:tcW w:type="dxa" w:w="3024"/>
          </w:tcPr>
          <w:p>
            <w:r>
              <w:t>AP.5</w:t>
            </w:r>
          </w:p>
        </w:tc>
        <w:tc>
          <w:tcPr>
            <w:tcW w:type="dxa" w:w="3024"/>
          </w:tcPr>
          <w:p>
            <w:r>
              <w:t>AP.5 Create Standard Credit Memo</w:t>
            </w:r>
          </w:p>
        </w:tc>
        <w:tc>
          <w:tcPr>
            <w:tcW w:type="dxa" w:w="3024"/>
          </w:tcPr>
          <w:p>
            <w:r>
              <w:t>AP</w:t>
            </w:r>
          </w:p>
        </w:tc>
      </w:tr>
      <w:tr>
        <w:tc>
          <w:tcPr>
            <w:tcW w:type="dxa" w:w="3024"/>
          </w:tcPr>
          <w:p>
            <w:r>
              <w:t>AP.6</w:t>
            </w:r>
          </w:p>
        </w:tc>
        <w:tc>
          <w:tcPr>
            <w:tcW w:type="dxa" w:w="3024"/>
          </w:tcPr>
          <w:p>
            <w:r>
              <w:t>AP.6 Cancel an Accounted Invoice</w:t>
            </w:r>
          </w:p>
        </w:tc>
        <w:tc>
          <w:tcPr>
            <w:tcW w:type="dxa" w:w="3024"/>
          </w:tcPr>
          <w:p>
            <w:r>
              <w:t>AP</w:t>
            </w:r>
          </w:p>
        </w:tc>
      </w:tr>
      <w:tr>
        <w:tc>
          <w:tcPr>
            <w:tcW w:type="dxa" w:w="3024"/>
          </w:tcPr>
          <w:p>
            <w:r>
              <w:t>AP.7</w:t>
            </w:r>
          </w:p>
        </w:tc>
        <w:tc>
          <w:tcPr>
            <w:tcW w:type="dxa" w:w="3024"/>
          </w:tcPr>
          <w:p>
            <w:r>
              <w:t>AP.7 Create Standard Invoice and Charge GB VAT</w:t>
            </w:r>
          </w:p>
        </w:tc>
        <w:tc>
          <w:tcPr>
            <w:tcW w:type="dxa" w:w="3024"/>
          </w:tcPr>
          <w:p>
            <w:r>
              <w:t>AP</w:t>
            </w:r>
          </w:p>
        </w:tc>
      </w:tr>
      <w:tr>
        <w:tc>
          <w:tcPr>
            <w:tcW w:type="dxa" w:w="3024"/>
          </w:tcPr>
          <w:p>
            <w:r>
              <w:t>AP.8</w:t>
            </w:r>
          </w:p>
        </w:tc>
        <w:tc>
          <w:tcPr>
            <w:tcW w:type="dxa" w:w="3024"/>
          </w:tcPr>
          <w:p>
            <w:r>
              <w:t>AP.8 Create Standard Invoice and Charge GB Zero VAT rate</w:t>
            </w:r>
          </w:p>
        </w:tc>
        <w:tc>
          <w:tcPr>
            <w:tcW w:type="dxa" w:w="3024"/>
          </w:tcPr>
          <w:p>
            <w:r>
              <w:t>AP</w:t>
            </w:r>
          </w:p>
        </w:tc>
      </w:tr>
      <w:tr>
        <w:tc>
          <w:tcPr>
            <w:tcW w:type="dxa" w:w="3024"/>
          </w:tcPr>
          <w:p>
            <w:r>
              <w:t>AP.10</w:t>
            </w:r>
          </w:p>
        </w:tc>
        <w:tc>
          <w:tcPr>
            <w:tcW w:type="dxa" w:w="3024"/>
          </w:tcPr>
          <w:p>
            <w:r>
              <w:t>AP.10 Manually Create BACS Payment</w:t>
            </w:r>
          </w:p>
        </w:tc>
        <w:tc>
          <w:tcPr>
            <w:tcW w:type="dxa" w:w="3024"/>
          </w:tcPr>
          <w:p>
            <w:r>
              <w:t>AP</w:t>
            </w:r>
          </w:p>
        </w:tc>
      </w:tr>
      <w:tr>
        <w:tc>
          <w:tcPr>
            <w:tcW w:type="dxa" w:w="3024"/>
          </w:tcPr>
          <w:p>
            <w:r>
              <w:t>AP.9</w:t>
            </w:r>
          </w:p>
        </w:tc>
        <w:tc>
          <w:tcPr>
            <w:tcW w:type="dxa" w:w="3024"/>
          </w:tcPr>
          <w:p>
            <w:r>
              <w:t>AP.9 Void Payment</w:t>
            </w:r>
          </w:p>
        </w:tc>
        <w:tc>
          <w:tcPr>
            <w:tcW w:type="dxa" w:w="3024"/>
          </w:tcPr>
          <w:p>
            <w:r>
              <w:t>AP</w:t>
            </w:r>
          </w:p>
        </w:tc>
      </w:tr>
      <w:tr>
        <w:tc>
          <w:tcPr>
            <w:tcW w:type="dxa" w:w="3024"/>
          </w:tcPr>
          <w:p>
            <w:r>
              <w:t>AP.11</w:t>
            </w:r>
          </w:p>
        </w:tc>
        <w:tc>
          <w:tcPr>
            <w:tcW w:type="dxa" w:w="3024"/>
          </w:tcPr>
          <w:p>
            <w:r>
              <w:t>AP.11 Manually Create Cheque Payment</w:t>
            </w:r>
          </w:p>
        </w:tc>
        <w:tc>
          <w:tcPr>
            <w:tcW w:type="dxa" w:w="3024"/>
          </w:tcPr>
          <w:p>
            <w:r>
              <w:t>AP</w:t>
            </w:r>
          </w:p>
        </w:tc>
      </w:tr>
      <w:tr>
        <w:tc>
          <w:tcPr>
            <w:tcW w:type="dxa" w:w="3024"/>
          </w:tcPr>
          <w:p>
            <w:r>
              <w:t>AP.12</w:t>
            </w:r>
          </w:p>
        </w:tc>
        <w:tc>
          <w:tcPr>
            <w:tcW w:type="dxa" w:w="3024"/>
          </w:tcPr>
          <w:p>
            <w:r>
              <w:t>AP.12 Create Standard Payment Process and Pay Invoices</w:t>
            </w:r>
          </w:p>
        </w:tc>
        <w:tc>
          <w:tcPr>
            <w:tcW w:type="dxa" w:w="3024"/>
          </w:tcPr>
          <w:p>
            <w:r>
              <w:t>AP</w:t>
            </w:r>
          </w:p>
        </w:tc>
      </w:tr>
      <w:tr>
        <w:tc>
          <w:tcPr>
            <w:tcW w:type="dxa" w:w="3024"/>
          </w:tcPr>
          <w:p>
            <w:r>
              <w:t>AR.12a</w:t>
            </w:r>
          </w:p>
        </w:tc>
        <w:tc>
          <w:tcPr>
            <w:tcW w:type="dxa" w:w="3024"/>
          </w:tcPr>
          <w:p>
            <w:r>
              <w:t>AR.12a Create a Receipt</w:t>
            </w:r>
          </w:p>
        </w:tc>
        <w:tc>
          <w:tcPr>
            <w:tcW w:type="dxa" w:w="3024"/>
          </w:tcPr>
          <w:p>
            <w:r>
              <w:t>AR</w:t>
            </w:r>
          </w:p>
        </w:tc>
      </w:tr>
      <w:tr>
        <w:tc>
          <w:tcPr>
            <w:tcW w:type="dxa" w:w="3024"/>
          </w:tcPr>
          <w:p>
            <w:r>
              <w:t>AR.1</w:t>
            </w:r>
          </w:p>
        </w:tc>
        <w:tc>
          <w:tcPr>
            <w:tcW w:type="dxa" w:w="3024"/>
          </w:tcPr>
          <w:p>
            <w:r>
              <w:t>AR.1 Create invoice Manually</w:t>
            </w:r>
          </w:p>
        </w:tc>
        <w:tc>
          <w:tcPr>
            <w:tcW w:type="dxa" w:w="3024"/>
          </w:tcPr>
          <w:p>
            <w:r>
              <w:t>AR</w:t>
            </w:r>
          </w:p>
        </w:tc>
      </w:tr>
      <w:tr>
        <w:tc>
          <w:tcPr>
            <w:tcW w:type="dxa" w:w="3024"/>
          </w:tcPr>
          <w:p>
            <w:r>
              <w:t>AR.2</w:t>
            </w:r>
          </w:p>
        </w:tc>
        <w:tc>
          <w:tcPr>
            <w:tcW w:type="dxa" w:w="3024"/>
          </w:tcPr>
          <w:p>
            <w:r>
              <w:t>AR.2 Create Standalone Credit Memo</w:t>
            </w:r>
          </w:p>
        </w:tc>
        <w:tc>
          <w:tcPr>
            <w:tcW w:type="dxa" w:w="3024"/>
          </w:tcPr>
          <w:p>
            <w:r>
              <w:t>AR</w:t>
            </w:r>
          </w:p>
        </w:tc>
      </w:tr>
      <w:tr>
        <w:tc>
          <w:tcPr>
            <w:tcW w:type="dxa" w:w="3024"/>
          </w:tcPr>
          <w:p>
            <w:r>
              <w:t>AR.9</w:t>
            </w:r>
          </w:p>
        </w:tc>
        <w:tc>
          <w:tcPr>
            <w:tcW w:type="dxa" w:w="3024"/>
          </w:tcPr>
          <w:p>
            <w:r>
              <w:t>AR.9 Create Customer</w:t>
            </w:r>
          </w:p>
        </w:tc>
        <w:tc>
          <w:tcPr>
            <w:tcW w:type="dxa" w:w="3024"/>
          </w:tcPr>
          <w:p>
            <w:r>
              <w:t>AR</w:t>
            </w:r>
          </w:p>
        </w:tc>
      </w:tr>
      <w:tr>
        <w:tc>
          <w:tcPr>
            <w:tcW w:type="dxa" w:w="3024"/>
          </w:tcPr>
          <w:p>
            <w:r>
              <w:t>AR.4</w:t>
            </w:r>
          </w:p>
        </w:tc>
        <w:tc>
          <w:tcPr>
            <w:tcW w:type="dxa" w:w="3024"/>
          </w:tcPr>
          <w:p>
            <w:r>
              <w:t>AR.4 Credit a Transaction</w:t>
            </w:r>
          </w:p>
        </w:tc>
        <w:tc>
          <w:tcPr>
            <w:tcW w:type="dxa" w:w="3024"/>
          </w:tcPr>
          <w:p>
            <w:r>
              <w:t>AR</w:t>
            </w:r>
          </w:p>
        </w:tc>
      </w:tr>
      <w:tr>
        <w:tc>
          <w:tcPr>
            <w:tcW w:type="dxa" w:w="3024"/>
          </w:tcPr>
          <w:p>
            <w:r>
              <w:t>AR.6</w:t>
            </w:r>
          </w:p>
        </w:tc>
        <w:tc>
          <w:tcPr>
            <w:tcW w:type="dxa" w:w="3024"/>
          </w:tcPr>
          <w:p>
            <w:r>
              <w:t>AR.6 Review Customer Account Balances</w:t>
            </w:r>
          </w:p>
        </w:tc>
        <w:tc>
          <w:tcPr>
            <w:tcW w:type="dxa" w:w="3024"/>
          </w:tcPr>
          <w:p>
            <w:r>
              <w:t>AR</w:t>
            </w:r>
          </w:p>
        </w:tc>
      </w:tr>
      <w:tr>
        <w:tc>
          <w:tcPr>
            <w:tcW w:type="dxa" w:w="3024"/>
          </w:tcPr>
          <w:p>
            <w:r>
              <w:t>AR.7</w:t>
            </w:r>
          </w:p>
        </w:tc>
        <w:tc>
          <w:tcPr>
            <w:tcW w:type="dxa" w:w="3024"/>
          </w:tcPr>
          <w:p>
            <w:r>
              <w:t>AR.7 Manage Invoices</w:t>
            </w:r>
          </w:p>
        </w:tc>
        <w:tc>
          <w:tcPr>
            <w:tcW w:type="dxa" w:w="3024"/>
          </w:tcPr>
          <w:p>
            <w:r>
              <w:t>AR</w:t>
            </w:r>
          </w:p>
        </w:tc>
      </w:tr>
      <w:tr>
        <w:tc>
          <w:tcPr>
            <w:tcW w:type="dxa" w:w="3024"/>
          </w:tcPr>
          <w:p>
            <w:r>
              <w:t>AR.8</w:t>
            </w:r>
          </w:p>
        </w:tc>
        <w:tc>
          <w:tcPr>
            <w:tcW w:type="dxa" w:w="3024"/>
          </w:tcPr>
          <w:p>
            <w:r>
              <w:t>AR.8 Manage Receipts</w:t>
            </w:r>
          </w:p>
        </w:tc>
        <w:tc>
          <w:tcPr>
            <w:tcW w:type="dxa" w:w="3024"/>
          </w:tcPr>
          <w:p>
            <w:r>
              <w:t>AR</w:t>
            </w:r>
          </w:p>
        </w:tc>
      </w:tr>
      <w:tr>
        <w:tc>
          <w:tcPr>
            <w:tcW w:type="dxa" w:w="3024"/>
          </w:tcPr>
          <w:p>
            <w:r>
              <w:t>AR.3</w:t>
            </w:r>
          </w:p>
        </w:tc>
        <w:tc>
          <w:tcPr>
            <w:tcW w:type="dxa" w:w="3024"/>
          </w:tcPr>
          <w:p>
            <w:r>
              <w:t>AR.3 Perfrom Customer Search</w:t>
            </w:r>
          </w:p>
        </w:tc>
        <w:tc>
          <w:tcPr>
            <w:tcW w:type="dxa" w:w="3024"/>
          </w:tcPr>
          <w:p>
            <w:r>
              <w:t>AR</w:t>
            </w:r>
          </w:p>
        </w:tc>
      </w:tr>
      <w:tr>
        <w:tc>
          <w:tcPr>
            <w:tcW w:type="dxa" w:w="3024"/>
          </w:tcPr>
          <w:p>
            <w:r>
              <w:t>AR.10</w:t>
            </w:r>
          </w:p>
        </w:tc>
        <w:tc>
          <w:tcPr>
            <w:tcW w:type="dxa" w:w="3024"/>
          </w:tcPr>
          <w:p>
            <w:r>
              <w:t>AR.10 Check Customer Autonumbering</w:t>
            </w:r>
          </w:p>
        </w:tc>
        <w:tc>
          <w:tcPr>
            <w:tcW w:type="dxa" w:w="3024"/>
          </w:tcPr>
          <w:p>
            <w:r>
              <w:t>AR</w:t>
            </w:r>
          </w:p>
        </w:tc>
      </w:tr>
      <w:tr>
        <w:tc>
          <w:tcPr>
            <w:tcW w:type="dxa" w:w="3024"/>
          </w:tcPr>
          <w:p>
            <w:r>
              <w:t>AR.11</w:t>
            </w:r>
          </w:p>
        </w:tc>
        <w:tc>
          <w:tcPr>
            <w:tcW w:type="dxa" w:w="3024"/>
          </w:tcPr>
          <w:p>
            <w:r>
              <w:t>AR.11 Update Customer Details</w:t>
            </w:r>
          </w:p>
        </w:tc>
        <w:tc>
          <w:tcPr>
            <w:tcW w:type="dxa" w:w="3024"/>
          </w:tcPr>
          <w:p>
            <w:r>
              <w:t>AR</w:t>
            </w:r>
          </w:p>
        </w:tc>
      </w:tr>
      <w:tr>
        <w:tc>
          <w:tcPr>
            <w:tcW w:type="dxa" w:w="3024"/>
          </w:tcPr>
          <w:p>
            <w:r>
              <w:t>AR.12</w:t>
            </w:r>
          </w:p>
        </w:tc>
        <w:tc>
          <w:tcPr>
            <w:tcW w:type="dxa" w:w="3024"/>
          </w:tcPr>
          <w:p>
            <w:r>
              <w:t>AR.12 Reverse Receipt</w:t>
            </w:r>
          </w:p>
        </w:tc>
        <w:tc>
          <w:tcPr>
            <w:tcW w:type="dxa" w:w="3024"/>
          </w:tcPr>
          <w:p>
            <w:r>
              <w:t>AR</w:t>
            </w:r>
          </w:p>
        </w:tc>
      </w:tr>
      <w:tr>
        <w:tc>
          <w:tcPr>
            <w:tcW w:type="dxa" w:w="3024"/>
          </w:tcPr>
          <w:p>
            <w:r>
              <w:t>AR.13</w:t>
            </w:r>
          </w:p>
        </w:tc>
        <w:tc>
          <w:tcPr>
            <w:tcW w:type="dxa" w:w="3024"/>
          </w:tcPr>
          <w:p>
            <w:r>
              <w:t>AR.13 Create invoice with DD Receipt Method</w:t>
            </w:r>
          </w:p>
        </w:tc>
        <w:tc>
          <w:tcPr>
            <w:tcW w:type="dxa" w:w="3024"/>
          </w:tcPr>
          <w:p>
            <w:r>
              <w:t>AR</w:t>
            </w:r>
          </w:p>
        </w:tc>
      </w:tr>
      <w:tr>
        <w:tc>
          <w:tcPr>
            <w:tcW w:type="dxa" w:w="3024"/>
          </w:tcPr>
          <w:p>
            <w:r>
              <w:t>AR.14</w:t>
            </w:r>
          </w:p>
        </w:tc>
        <w:tc>
          <w:tcPr>
            <w:tcW w:type="dxa" w:w="3024"/>
          </w:tcPr>
          <w:p>
            <w:r>
              <w:t>AR.14 Transfer to GL</w:t>
            </w:r>
          </w:p>
        </w:tc>
        <w:tc>
          <w:tcPr>
            <w:tcW w:type="dxa" w:w="3024"/>
          </w:tcPr>
          <w:p>
            <w:r>
              <w:t>AR</w:t>
            </w:r>
          </w:p>
        </w:tc>
      </w:tr>
      <w:tr>
        <w:tc>
          <w:tcPr>
            <w:tcW w:type="dxa" w:w="3024"/>
          </w:tcPr>
          <w:p>
            <w:r>
              <w:t>AR.15</w:t>
            </w:r>
          </w:p>
        </w:tc>
        <w:tc>
          <w:tcPr>
            <w:tcW w:type="dxa" w:w="3024"/>
          </w:tcPr>
          <w:p>
            <w:r>
              <w:t>AR.15 Send Statement</w:t>
            </w:r>
          </w:p>
        </w:tc>
        <w:tc>
          <w:tcPr>
            <w:tcW w:type="dxa" w:w="3024"/>
          </w:tcPr>
          <w:p>
            <w:r>
              <w:t>AR</w:t>
            </w:r>
          </w:p>
        </w:tc>
      </w:tr>
      <w:tr>
        <w:tc>
          <w:tcPr>
            <w:tcW w:type="dxa" w:w="3024"/>
          </w:tcPr>
          <w:p>
            <w:r>
              <w:t>GL.1</w:t>
            </w:r>
          </w:p>
        </w:tc>
        <w:tc>
          <w:tcPr>
            <w:tcW w:type="dxa" w:w="3024"/>
          </w:tcPr>
          <w:p>
            <w:r>
              <w:t>GL.1 Create Manual Journal - Primary Ledger in Functional Currency</w:t>
            </w:r>
          </w:p>
        </w:tc>
        <w:tc>
          <w:tcPr>
            <w:tcW w:type="dxa" w:w="3024"/>
          </w:tcPr>
          <w:p>
            <w:r>
              <w:t>GL</w:t>
            </w:r>
          </w:p>
        </w:tc>
      </w:tr>
      <w:tr>
        <w:tc>
          <w:tcPr>
            <w:tcW w:type="dxa" w:w="3024"/>
          </w:tcPr>
          <w:p>
            <w:r>
              <w:t>GL.2a</w:t>
            </w:r>
          </w:p>
        </w:tc>
        <w:tc>
          <w:tcPr>
            <w:tcW w:type="dxa" w:w="3024"/>
          </w:tcPr>
          <w:p>
            <w:r>
              <w:t>GL.2a Approve Journal Approval Request from WF notification</w:t>
            </w:r>
          </w:p>
        </w:tc>
        <w:tc>
          <w:tcPr>
            <w:tcW w:type="dxa" w:w="3024"/>
          </w:tcPr>
          <w:p>
            <w:r>
              <w:t>GL</w:t>
            </w:r>
          </w:p>
        </w:tc>
      </w:tr>
      <w:tr>
        <w:tc>
          <w:tcPr>
            <w:tcW w:type="dxa" w:w="3024"/>
          </w:tcPr>
          <w:p>
            <w:r>
              <w:t>GL.2b</w:t>
            </w:r>
          </w:p>
        </w:tc>
        <w:tc>
          <w:tcPr>
            <w:tcW w:type="dxa" w:w="3024"/>
          </w:tcPr>
          <w:p>
            <w:r>
              <w:t>GL.2b Journal Posting</w:t>
            </w:r>
          </w:p>
        </w:tc>
        <w:tc>
          <w:tcPr>
            <w:tcW w:type="dxa" w:w="3024"/>
          </w:tcPr>
          <w:p>
            <w:r>
              <w:t>GL</w:t>
            </w:r>
          </w:p>
        </w:tc>
      </w:tr>
      <w:tr>
        <w:tc>
          <w:tcPr>
            <w:tcW w:type="dxa" w:w="3024"/>
          </w:tcPr>
          <w:p>
            <w:r>
              <w:t>GL.3</w:t>
            </w:r>
          </w:p>
        </w:tc>
        <w:tc>
          <w:tcPr>
            <w:tcW w:type="dxa" w:w="3024"/>
          </w:tcPr>
          <w:p>
            <w:r>
              <w:t>GL.3 Review Journals after approved</w:t>
            </w:r>
          </w:p>
        </w:tc>
        <w:tc>
          <w:tcPr>
            <w:tcW w:type="dxa" w:w="3024"/>
          </w:tcPr>
          <w:p>
            <w:r>
              <w:t>GL</w:t>
            </w:r>
          </w:p>
        </w:tc>
      </w:tr>
      <w:tr>
        <w:tc>
          <w:tcPr>
            <w:tcW w:type="dxa" w:w="3024"/>
          </w:tcPr>
          <w:p>
            <w:r>
              <w:t>GL.4</w:t>
            </w:r>
          </w:p>
        </w:tc>
        <w:tc>
          <w:tcPr>
            <w:tcW w:type="dxa" w:w="3024"/>
          </w:tcPr>
          <w:p>
            <w:r>
              <w:t>GL.4 Verify journals transferred from subledgers</w:t>
            </w:r>
          </w:p>
        </w:tc>
        <w:tc>
          <w:tcPr>
            <w:tcW w:type="dxa" w:w="3024"/>
          </w:tcPr>
          <w:p>
            <w:r>
              <w:t>GL</w:t>
            </w:r>
          </w:p>
        </w:tc>
      </w:tr>
      <w:tr>
        <w:tc>
          <w:tcPr>
            <w:tcW w:type="dxa" w:w="3024"/>
          </w:tcPr>
          <w:p>
            <w:r>
              <w:t>GL.5</w:t>
            </w:r>
          </w:p>
        </w:tc>
        <w:tc>
          <w:tcPr>
            <w:tcW w:type="dxa" w:w="3024"/>
          </w:tcPr>
          <w:p>
            <w:r>
              <w:t>GL.5 Inquire On Journal Balances</w:t>
            </w:r>
          </w:p>
        </w:tc>
        <w:tc>
          <w:tcPr>
            <w:tcW w:type="dxa" w:w="3024"/>
          </w:tcPr>
          <w:p>
            <w:r>
              <w:t>GL</w:t>
            </w:r>
          </w:p>
        </w:tc>
      </w:tr>
      <w:tr>
        <w:tc>
          <w:tcPr>
            <w:tcW w:type="dxa" w:w="3024"/>
          </w:tcPr>
          <w:p>
            <w:r>
              <w:t>PO.3A</w:t>
            </w:r>
          </w:p>
        </w:tc>
        <w:tc>
          <w:tcPr>
            <w:tcW w:type="dxa" w:w="3024"/>
          </w:tcPr>
          <w:p>
            <w:r>
              <w:t>PO.3A Search Requisition by requisition number</w:t>
            </w:r>
          </w:p>
        </w:tc>
        <w:tc>
          <w:tcPr>
            <w:tcW w:type="dxa" w:w="3024"/>
          </w:tcPr>
          <w:p>
            <w:r>
              <w:t>PO</w:t>
            </w:r>
          </w:p>
        </w:tc>
      </w:tr>
      <w:tr>
        <w:tc>
          <w:tcPr>
            <w:tcW w:type="dxa" w:w="3024"/>
          </w:tcPr>
          <w:p>
            <w:r>
              <w:t>PO.4A</w:t>
            </w:r>
          </w:p>
        </w:tc>
        <w:tc>
          <w:tcPr>
            <w:tcW w:type="dxa" w:w="3024"/>
          </w:tcPr>
          <w:p>
            <w:r>
              <w:t>PO.4A Create Catalog Requisition</w:t>
            </w:r>
          </w:p>
        </w:tc>
        <w:tc>
          <w:tcPr>
            <w:tcW w:type="dxa" w:w="3024"/>
          </w:tcPr>
          <w:p>
            <w:r>
              <w:t>PO</w:t>
            </w:r>
          </w:p>
        </w:tc>
      </w:tr>
      <w:tr>
        <w:tc>
          <w:tcPr>
            <w:tcW w:type="dxa" w:w="3024"/>
          </w:tcPr>
          <w:p>
            <w:r>
              <w:t>PO.5</w:t>
            </w:r>
          </w:p>
        </w:tc>
        <w:tc>
          <w:tcPr>
            <w:tcW w:type="dxa" w:w="3024"/>
          </w:tcPr>
          <w:p>
            <w:r>
              <w:t>PO.5 Approve Requisition</w:t>
            </w:r>
          </w:p>
        </w:tc>
        <w:tc>
          <w:tcPr>
            <w:tcW w:type="dxa" w:w="3024"/>
          </w:tcPr>
          <w:p>
            <w:r>
              <w:t>PO</w:t>
            </w:r>
          </w:p>
        </w:tc>
      </w:tr>
      <w:tr>
        <w:tc>
          <w:tcPr>
            <w:tcW w:type="dxa" w:w="3024"/>
          </w:tcPr>
          <w:p>
            <w:r>
              <w:t>PO.8A</w:t>
            </w:r>
          </w:p>
        </w:tc>
        <w:tc>
          <w:tcPr>
            <w:tcW w:type="dxa" w:w="3024"/>
          </w:tcPr>
          <w:p>
            <w:r>
              <w:t>PO.8A Duplicate a purchase Requisition</w:t>
            </w:r>
          </w:p>
        </w:tc>
        <w:tc>
          <w:tcPr>
            <w:tcW w:type="dxa" w:w="3024"/>
          </w:tcPr>
          <w:p>
            <w:r>
              <w:t>PO</w:t>
            </w:r>
          </w:p>
        </w:tc>
      </w:tr>
      <w:tr>
        <w:tc>
          <w:tcPr>
            <w:tcW w:type="dxa" w:w="3024"/>
          </w:tcPr>
          <w:p>
            <w:r>
              <w:t>PO.9A</w:t>
            </w:r>
          </w:p>
        </w:tc>
        <w:tc>
          <w:tcPr>
            <w:tcW w:type="dxa" w:w="3024"/>
          </w:tcPr>
          <w:p>
            <w:r>
              <w:t>PO.9A Withdraw and edit Requisition</w:t>
            </w:r>
          </w:p>
        </w:tc>
        <w:tc>
          <w:tcPr>
            <w:tcW w:type="dxa" w:w="3024"/>
          </w:tcPr>
          <w:p>
            <w:r>
              <w:t>PO</w:t>
            </w:r>
          </w:p>
        </w:tc>
      </w:tr>
      <w:tr>
        <w:tc>
          <w:tcPr>
            <w:tcW w:type="dxa" w:w="3024"/>
          </w:tcPr>
          <w:p>
            <w:r>
              <w:t>PO.10A</w:t>
            </w:r>
          </w:p>
        </w:tc>
        <w:tc>
          <w:tcPr>
            <w:tcW w:type="dxa" w:w="3024"/>
          </w:tcPr>
          <w:p>
            <w:r>
              <w:t>PO.10A Cancel Requisition</w:t>
            </w:r>
          </w:p>
        </w:tc>
        <w:tc>
          <w:tcPr>
            <w:tcW w:type="dxa" w:w="3024"/>
          </w:tcPr>
          <w:p>
            <w:r>
              <w:t>PO</w:t>
            </w:r>
          </w:p>
        </w:tc>
      </w:tr>
      <w:tr>
        <w:tc>
          <w:tcPr>
            <w:tcW w:type="dxa" w:w="3024"/>
          </w:tcPr>
          <w:p>
            <w:r>
              <w:t>PO.11A</w:t>
            </w:r>
          </w:p>
        </w:tc>
        <w:tc>
          <w:tcPr>
            <w:tcW w:type="dxa" w:w="3024"/>
          </w:tcPr>
          <w:p>
            <w:r>
              <w:t>PO.11A Requesting Non Catlog Request</w:t>
            </w:r>
          </w:p>
        </w:tc>
        <w:tc>
          <w:tcPr>
            <w:tcW w:type="dxa" w:w="3024"/>
          </w:tcPr>
          <w:p>
            <w:r>
              <w:t>PO</w:t>
            </w:r>
          </w:p>
        </w:tc>
      </w:tr>
      <w:tr>
        <w:tc>
          <w:tcPr>
            <w:tcW w:type="dxa" w:w="3024"/>
          </w:tcPr>
          <w:p>
            <w:r>
              <w:t>PO.12A</w:t>
            </w:r>
          </w:p>
        </w:tc>
        <w:tc>
          <w:tcPr>
            <w:tcW w:type="dxa" w:w="3024"/>
          </w:tcPr>
          <w:p>
            <w:r>
              <w:t>PO.12A Approve non catalog Requisition</w:t>
            </w:r>
          </w:p>
        </w:tc>
        <w:tc>
          <w:tcPr>
            <w:tcW w:type="dxa" w:w="3024"/>
          </w:tcPr>
          <w:p>
            <w:r>
              <w:t>PO</w:t>
            </w:r>
          </w:p>
        </w:tc>
      </w:tr>
      <w:tr>
        <w:tc>
          <w:tcPr>
            <w:tcW w:type="dxa" w:w="3024"/>
          </w:tcPr>
          <w:p>
            <w:r>
              <w:t>PO.13A</w:t>
            </w:r>
          </w:p>
        </w:tc>
        <w:tc>
          <w:tcPr>
            <w:tcW w:type="dxa" w:w="3024"/>
          </w:tcPr>
          <w:p>
            <w:r>
              <w:t>PO.13A Edit Purchase Order</w:t>
            </w:r>
          </w:p>
        </w:tc>
        <w:tc>
          <w:tcPr>
            <w:tcW w:type="dxa" w:w="3024"/>
          </w:tcPr>
          <w:p>
            <w:r>
              <w:t>PO</w:t>
            </w:r>
          </w:p>
        </w:tc>
      </w:tr>
      <w:tr>
        <w:tc>
          <w:tcPr>
            <w:tcW w:type="dxa" w:w="3024"/>
          </w:tcPr>
          <w:p>
            <w:r>
              <w:t>PO.14A</w:t>
            </w:r>
          </w:p>
        </w:tc>
        <w:tc>
          <w:tcPr>
            <w:tcW w:type="dxa" w:w="3024"/>
          </w:tcPr>
          <w:p>
            <w:r>
              <w:t>PO.14A close Purchase Order</w:t>
            </w:r>
          </w:p>
        </w:tc>
        <w:tc>
          <w:tcPr>
            <w:tcW w:type="dxa" w:w="3024"/>
          </w:tcPr>
          <w:p>
            <w:r>
              <w:t>PO</w:t>
            </w:r>
          </w:p>
        </w:tc>
      </w:tr>
      <w:tr>
        <w:tc>
          <w:tcPr>
            <w:tcW w:type="dxa" w:w="3024"/>
          </w:tcPr>
          <w:p>
            <w:r>
              <w:t>PO.15A</w:t>
            </w:r>
          </w:p>
        </w:tc>
        <w:tc>
          <w:tcPr>
            <w:tcW w:type="dxa" w:w="3024"/>
          </w:tcPr>
          <w:p>
            <w:r>
              <w:t>PO.15A Reopen a purchase order</w:t>
            </w:r>
          </w:p>
        </w:tc>
        <w:tc>
          <w:tcPr>
            <w:tcW w:type="dxa" w:w="3024"/>
          </w:tcPr>
          <w:p>
            <w:r>
              <w:t>PO</w:t>
            </w:r>
          </w:p>
        </w:tc>
      </w:tr>
      <w:tr>
        <w:tc>
          <w:tcPr>
            <w:tcW w:type="dxa" w:w="3024"/>
          </w:tcPr>
          <w:p>
            <w:r>
              <w:t>PO.19A</w:t>
            </w:r>
          </w:p>
        </w:tc>
        <w:tc>
          <w:tcPr>
            <w:tcW w:type="dxa" w:w="3024"/>
          </w:tcPr>
          <w:p>
            <w:r>
              <w:t>PO.19A Return PO</w:t>
            </w:r>
          </w:p>
        </w:tc>
        <w:tc>
          <w:tcPr>
            <w:tcW w:type="dxa" w:w="3024"/>
          </w:tcPr>
          <w:p>
            <w:r>
              <w:t>PO</w:t>
            </w:r>
          </w:p>
        </w:tc>
      </w:tr>
      <w:tr>
        <w:tc>
          <w:tcPr>
            <w:tcW w:type="dxa" w:w="3024"/>
          </w:tcPr>
          <w:p>
            <w:r>
              <w:t>PO.16A</w:t>
            </w:r>
          </w:p>
        </w:tc>
        <w:tc>
          <w:tcPr>
            <w:tcW w:type="dxa" w:w="3024"/>
          </w:tcPr>
          <w:p>
            <w:r>
              <w:t>PO.16A Hold, Freeze Purchase Order</w:t>
            </w:r>
          </w:p>
        </w:tc>
        <w:tc>
          <w:tcPr>
            <w:tcW w:type="dxa" w:w="3024"/>
          </w:tcPr>
          <w:p>
            <w:r>
              <w:t>PO</w:t>
            </w:r>
          </w:p>
        </w:tc>
      </w:tr>
      <w:tr>
        <w:tc>
          <w:tcPr>
            <w:tcW w:type="dxa" w:w="3024"/>
          </w:tcPr>
          <w:p>
            <w:r>
              <w:t>PO.17A</w:t>
            </w:r>
          </w:p>
        </w:tc>
        <w:tc>
          <w:tcPr>
            <w:tcW w:type="dxa" w:w="3024"/>
          </w:tcPr>
          <w:p>
            <w:r>
              <w:t>PO.17A Process Requisition to Purchase Order</w:t>
            </w:r>
          </w:p>
        </w:tc>
        <w:tc>
          <w:tcPr>
            <w:tcW w:type="dxa" w:w="3024"/>
          </w:tcPr>
          <w:p>
            <w:r>
              <w:t>PO</w:t>
            </w:r>
          </w:p>
        </w:tc>
      </w:tr>
      <w:tr>
        <w:tc>
          <w:tcPr>
            <w:tcW w:type="dxa" w:w="3024"/>
          </w:tcPr>
          <w:p>
            <w:r>
              <w:t>PO.19B</w:t>
            </w:r>
          </w:p>
        </w:tc>
        <w:tc>
          <w:tcPr>
            <w:tcW w:type="dxa" w:w="3024"/>
          </w:tcPr>
          <w:p>
            <w:r>
              <w:t>PO.19B Correct Receipt</w:t>
            </w:r>
          </w:p>
        </w:tc>
        <w:tc>
          <w:tcPr>
            <w:tcW w:type="dxa" w:w="3024"/>
          </w:tcPr>
          <w:p>
            <w:r>
              <w:t>PO</w:t>
            </w:r>
          </w:p>
        </w:tc>
      </w:tr>
      <w:tr>
        <w:tc>
          <w:tcPr>
            <w:tcW w:type="dxa" w:w="3024"/>
          </w:tcPr>
          <w:p>
            <w:r>
              <w:t>PO.19C</w:t>
            </w:r>
          </w:p>
        </w:tc>
        <w:tc>
          <w:tcPr>
            <w:tcW w:type="dxa" w:w="3024"/>
          </w:tcPr>
          <w:p>
            <w:r>
              <w:t>PO.19C Return Receipt</w:t>
            </w:r>
          </w:p>
        </w:tc>
        <w:tc>
          <w:tcPr>
            <w:tcW w:type="dxa" w:w="3024"/>
          </w:tcPr>
          <w:p>
            <w:r>
              <w:t>PO</w:t>
            </w:r>
          </w:p>
        </w:tc>
      </w:tr>
    </w:tbl>
    <w:p>
      <w:pPr>
        <w:pStyle w:val="Heading1"/>
      </w:pPr>
      <w:r>
        <w:t>Test Overview</w:t>
      </w:r>
    </w:p>
    <w:p>
      <w:pPr>
        <w:spacing w:before="200" w:after="200"/>
      </w:pPr>
      <w:r>
        <w:t>This section provides summary details of the tests that were performed in each module/area, defects identified and what was and wasn’t met in relation to planned entry and exit criteria.</w:t>
      </w:r>
    </w:p>
    <w:p>
      <w:r>
        <w:drawing>
          <wp:inline xmlns:a="http://schemas.openxmlformats.org/drawingml/2006/main" xmlns:pic="http://schemas.openxmlformats.org/drawingml/2006/picture">
            <wp:extent cx="5486400" cy="4114800"/>
            <wp:docPr id="218" name="Picture 218"/>
            <wp:cNvGraphicFramePr>
              <a:graphicFrameLocks noChangeAspect="1"/>
            </wp:cNvGraphicFramePr>
            <a:graphic>
              <a:graphicData uri="http://schemas.openxmlformats.org/drawingml/2006/picture">
                <pic:pic>
                  <pic:nvPicPr>
                    <pic:cNvPr id="0" name="pie_chart.png"/>
                    <pic:cNvPicPr/>
                  </pic:nvPicPr>
                  <pic:blipFill>
                    <a:blip r:embed="rId22"/>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219" name="Picture 219"/>
            <wp:cNvGraphicFramePr>
              <a:graphicFrameLocks noChangeAspect="1"/>
            </wp:cNvGraphicFramePr>
            <a:graphic>
              <a:graphicData uri="http://schemas.openxmlformats.org/drawingml/2006/picture">
                <pic:pic>
                  <pic:nvPicPr>
                    <pic:cNvPr id="0" name="bar_chart.png"/>
                    <pic:cNvPicPr/>
                  </pic:nvPicPr>
                  <pic:blipFill>
                    <a:blip r:embed="rId23"/>
                    <a:stretch>
                      <a:fillRect/>
                    </a:stretch>
                  </pic:blipFill>
                  <pic:spPr>
                    <a:xfrm>
                      <a:off x="0" y="0"/>
                      <a:ext cx="5486400" cy="4114800"/>
                    </a:xfrm>
                    <a:prstGeom prst="rect"/>
                  </pic:spPr>
                </pic:pic>
              </a:graphicData>
            </a:graphic>
          </wp:inline>
        </w:drawing>
      </w:r>
    </w:p>
    <w:p>
      <w:pPr>
        <w:spacing w:before="200" w:after="200"/>
      </w:pPr>
      <w:r>
        <w:t>Based on the provided CSV data and focusing on count generation for each module here's a comprehensive summary:</w:t>
        <w:br/>
        <w:br/>
        <w:t>1. Total Number of Tests:</w:t>
        <w:br/>
        <w:t xml:space="preserve"> * Total Tests Conducted:48</w:t>
        <w:br/>
        <w:br/>
        <w:t>2. Number of Tests Passed and Failed:</w:t>
        <w:br/>
        <w:t xml:space="preserve"> * Passed:38</w:t>
        <w:br/>
        <w:t xml:space="preserve"> * Failed:10</w:t>
        <w:br/>
        <w:br/>
        <w:t>3. Breakdown by Test Area with Pass Rates:</w:t>
        <w:br/>
        <w:t>PO: 16 tests (7 Passed, 9 Failed) - Pass Rate: 43.75%</w:t>
        <w:br/>
        <w:t>AR: 15 tests (15 Passed, 0 Failed) - Pass Rate: 100.00%</w:t>
        <w:br/>
        <w:t>AP: 11 tests (10 Passed, 1 Failed) - Pass Rate: 90.91%</w:t>
        <w:br/>
        <w:t>GL: 6 tests (6 Passed, 0 Failed) - Pass Rate: 100.00%</w:t>
      </w:r>
    </w:p>
    <w:p>
      <w:pPr>
        <w:spacing w:before="200" w:after="200"/>
      </w:pPr>
      <w:r>
        <w:t>Analyzing the provided data, here are the insights based on the specified criteria:</w:t>
        <w:br/>
        <w:br/>
        <w:t>### Most Common Error Message</w:t>
        <w:br/>
        <w:t>The most common error message appears to be related to a timeout exception while waiting for the presence of an element, detailed as follows:</w:t>
        <w:br/>
        <w:t>- **Error Message:** `org.openqa.selenium.TimeoutException: Expected condition failed: waiting for presence of element located by: By.xpath: [...] (tried for 120 second(s) with 500 milliseconds interval)`</w:t>
        <w:br/>
        <w:br/>
        <w:t>### Most Common Error Reason</w:t>
        <w:br/>
        <w:t>The most common error reason from the "reasons" column is:</w:t>
        <w:br/>
        <w:t>- **Error Reason:** `The maximum timeout was reached and the element could not be found.`</w:t>
        <w:br/>
        <w:br/>
        <w:t>### List of Failed Steps</w:t>
        <w:br/>
        <w:t>From the data, the failed steps are as follows:</w:t>
        <w:br/>
        <w:t>- I click PO number in requisition page</w:t>
        <w:br/>
        <w:t>- I click searched PR number in manage requisitions</w:t>
        <w:br/>
        <w:t>- I enter the reason in cancel requisition popup on the requisitions page</w:t>
        <w:br/>
        <w:t>- I enter reason in close document popup in purchase order page</w:t>
        <w:br/>
        <w:t>- I click on the searched purchase order on the receive items page</w:t>
        <w:br/>
        <w:t>- I select requisition from the list on process requisition page</w:t>
        <w:br/>
        <w:br/>
        <w:t>### Insights by Test Area:</w:t>
        <w:br/>
        <w:br/>
        <w:t>#### Test Area: AP</w:t>
        <w:br/>
        <w:t>- **Failed Test:** AP.2 testFetch</w:t>
        <w:br/>
        <w:t>- **Failed Test Reason:** The maximum timeout was reached and the element could not be found.</w:t>
        <w:br/>
        <w:t>- **Failed Step Reason:** N/A (No specific step mentioned)</w:t>
        <w:br/>
        <w:t>- **Common Error Messages:** TimeoutException related to waiting for presence of element located by a specific XPath.</w:t>
        <w:br/>
        <w:t>- **Common Error Reason:** The maximum timeout was reached and the element could not be found.</w:t>
        <w:br/>
        <w:br/>
        <w:t>#### Test Area: PO</w:t>
        <w:br/>
        <w:t>- **Failed Tests:** PO.5 Approve Requisition, PO.8A Duplicate a purchase Requisition, PO.9A Withdraw and edit Requisition, PO.10A Cancel Requisition, PO.12A Approve non catalog Requisition, PO.15A Reopen a purchase order, PO.19A Return PO, PO.16A Hold, Freeze Purchase Order, PO.17A Process Requisition to Purchase Order</w:t>
        <w:br/>
        <w:t>- **Failed Test Reason:** The maximum timeout was reached and the element could not be found.</w:t>
        <w:br/>
        <w:t xml:space="preserve">- **Failed Step Reasons:** </w:t>
        <w:br/>
        <w:t xml:space="preserve">    - I click PO number in requisition page</w:t>
        <w:br/>
        <w:t xml:space="preserve">    - I click searched PR number in manage requisitions</w:t>
        <w:br/>
        <w:t xml:space="preserve">    - I enter the reason in cancel requisition popup on the requisitions page</w:t>
        <w:br/>
        <w:t xml:space="preserve">    - I enter reason in close document popup in purchase order page</w:t>
        <w:br/>
        <w:t xml:space="preserve">    - I click on the searched purchase order on the receive items page</w:t>
        <w:br/>
        <w:t xml:space="preserve">    - I select requisition from the list on process requisition page</w:t>
        <w:br/>
        <w:t>- **Common Error Messages:** TimeoutException related to waiting for presence of elements located by specific XPaths.</w:t>
        <w:br/>
        <w:t>- **Common Error Reason:** The maximum timeout was reached and the element could not be found.</w:t>
        <w:br/>
        <w:br/>
        <w:t>#### Test Area: GL, AR</w:t>
        <w:br/>
        <w:t>For the test areas GL (General Ledger) and AR (Accounts Receivable), there were no failed tests or error messages detailed in the provided data, hence no specific insights related to errors or failure reasons can be provided for these areas.</w:t>
        <w:br/>
        <w:br/>
        <w:t>This analysis provides a detailed overview based on the error messages, reasons, and failed steps, offering insights into common issues encountered within each test area, notably highlighting issues related to element locators and timeouts in automated tests.</w:t>
      </w:r>
    </w:p>
    <w:p>
      <w:pPr>
        <w:pStyle w:val="Heading2"/>
      </w:pPr>
      <w:r>
        <w:t>Tests not executed</w:t>
      </w:r>
    </w:p>
    <w:tbl>
      <w:tblPr>
        <w:tblStyle w:val="TableGrid"/>
        <w:tblW w:type="auto" w:w="0"/>
        <w:tblLook w:firstColumn="1" w:firstRow="1" w:lastColumn="0" w:lastRow="0" w:noHBand="0" w:noVBand="1" w:val="04A0"/>
      </w:tblPr>
      <w:tblGrid>
        <w:gridCol w:w="1814"/>
        <w:gridCol w:w="1814"/>
        <w:gridCol w:w="1814"/>
        <w:gridCol w:w="1814"/>
        <w:gridCol w:w="1814"/>
      </w:tblGrid>
      <w:tr>
        <w:tc>
          <w:tcPr>
            <w:tcW w:type="dxa" w:w="1814"/>
          </w:tcPr>
          <w:p>
            <w:r>
              <w:t>Test Id</w:t>
            </w:r>
          </w:p>
        </w:tc>
        <w:tc>
          <w:tcPr>
            <w:tcW w:type="dxa" w:w="1814"/>
          </w:tcPr>
          <w:p>
            <w:r>
              <w:t>Test Name</w:t>
            </w:r>
          </w:p>
        </w:tc>
        <w:tc>
          <w:tcPr>
            <w:tcW w:type="dxa" w:w="1814"/>
          </w:tcPr>
          <w:p>
            <w:r>
              <w:t>Failed Step</w:t>
            </w:r>
          </w:p>
        </w:tc>
        <w:tc>
          <w:tcPr>
            <w:tcW w:type="dxa" w:w="1814"/>
          </w:tcPr>
          <w:p>
            <w:r>
              <w:t>Reasons</w:t>
            </w:r>
          </w:p>
        </w:tc>
        <w:tc>
          <w:tcPr>
            <w:tcW w:type="dxa" w:w="1814"/>
          </w:tcPr>
          <w:p>
            <w:r>
              <w:t>Error Message</w:t>
            </w:r>
          </w:p>
        </w:tc>
      </w:tr>
      <w:tr>
        <w:tc>
          <w:tcPr>
            <w:tcW w:type="dxa" w:w="1814"/>
          </w:tcPr>
          <w:p>
            <w:r>
              <w:t>AP.2</w:t>
            </w:r>
          </w:p>
        </w:tc>
        <w:tc>
          <w:tcPr>
            <w:tcW w:type="dxa" w:w="1814"/>
          </w:tcPr>
          <w:p>
            <w:r>
              <w:t>AP.2 testFetch</w:t>
            </w:r>
          </w:p>
        </w:tc>
        <w:tc>
          <w:tcPr>
            <w:tcW w:type="dxa" w:w="1814"/>
          </w:tcPr>
          <w:p>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//*[@id="pt1:_UISatr:0:lv4:0:cb2"] (tried for 120 second(s) with 500 milliseconds interval)</w:t>
            </w:r>
          </w:p>
        </w:tc>
      </w:tr>
      <w:tr>
        <w:tc>
          <w:tcPr>
            <w:tcW w:type="dxa" w:w="1814"/>
          </w:tcPr>
          <w:p>
            <w:r>
              <w:t>PO.5</w:t>
            </w:r>
          </w:p>
        </w:tc>
        <w:tc>
          <w:tcPr>
            <w:tcW w:type="dxa" w:w="1814"/>
          </w:tcPr>
          <w:p>
            <w:r>
              <w:t>PO.5 Approve Requisition</w:t>
            </w:r>
          </w:p>
        </w:tc>
        <w:tc>
          <w:tcPr>
            <w:tcW w:type="dxa" w:w="1814"/>
          </w:tcPr>
          <w:p>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//*[@id="pt1:_UISatr:0:lv4:0:cb2"] (tried for 120 second(s) with 500 milliseconds interval)</w:t>
            </w:r>
          </w:p>
        </w:tc>
      </w:tr>
      <w:tr>
        <w:tc>
          <w:tcPr>
            <w:tcW w:type="dxa" w:w="1814"/>
          </w:tcPr>
          <w:p>
            <w:r>
              <w:t>PO.8A</w:t>
            </w:r>
          </w:p>
        </w:tc>
        <w:tc>
          <w:tcPr>
            <w:tcW w:type="dxa" w:w="1814"/>
          </w:tcPr>
          <w:p>
            <w:r>
              <w:t>PO.8A Duplicate a purchase Requisition</w:t>
            </w:r>
          </w:p>
        </w:tc>
        <w:tc>
          <w:tcPr>
            <w:tcW w:type="dxa" w:w="1814"/>
          </w:tcPr>
          <w:p>
            <w:r>
              <w:t>I click PO number in requisition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//*[@id="_FOpt1:_FOr1:0:_FONSr2:0:MAnt2:1:pt1:r1:0:AP1:ReqLinesAppTable:_ATp:t2:0:commandLink6"] (tried for 120 second(s) with 500 milliseconds interval)</w:t>
            </w:r>
          </w:p>
        </w:tc>
      </w:tr>
      <w:tr>
        <w:tc>
          <w:tcPr>
            <w:tcW w:type="dxa" w:w="1814"/>
          </w:tcPr>
          <w:p>
            <w:r>
              <w:t>PO.9A</w:t>
            </w:r>
          </w:p>
        </w:tc>
        <w:tc>
          <w:tcPr>
            <w:tcW w:type="dxa" w:w="1814"/>
          </w:tcPr>
          <w:p>
            <w:r>
              <w:t>PO.9A Withdraw and edit Requisition</w:t>
            </w:r>
          </w:p>
        </w:tc>
        <w:tc>
          <w:tcPr>
            <w:tcW w:type="dxa" w:w="1814"/>
          </w:tcPr>
          <w:p>
            <w:r>
              <w:t>I click searched PR number in manage requisitions</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//div[@id="_FOpt1:_FOr1:0:_FONSr2:0:MAnt2:1:pt1:r1:0:ap1:r1:0:allMyReqsVCResult:_ATp:t1::db"]/table/tbody/tr/td[2]/div/table/tbody/tr/td[1] (tried for 120 second(s) with 500 milliseconds interval)</w:t>
            </w:r>
          </w:p>
        </w:tc>
      </w:tr>
      <w:tr>
        <w:tc>
          <w:tcPr>
            <w:tcW w:type="dxa" w:w="1814"/>
          </w:tcPr>
          <w:p>
            <w:r>
              <w:t>PO.10A</w:t>
            </w:r>
          </w:p>
        </w:tc>
        <w:tc>
          <w:tcPr>
            <w:tcW w:type="dxa" w:w="1814"/>
          </w:tcPr>
          <w:p>
            <w:r>
              <w:t>PO.10A Cancel Requisition</w:t>
            </w:r>
          </w:p>
        </w:tc>
        <w:tc>
          <w:tcPr>
            <w:tcW w:type="dxa" w:w="1814"/>
          </w:tcPr>
          <w:p>
            <w:r>
              <w:t>I enter the reason in cancel requisition popup on the requisitions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//textarea[@id="_FOpt1:_FOr1:0:_FONSr2:0:MAnt2:1:pt1:r1:0:ap1:r1:0:it1::content"] (tried for 120 second(s) with 500 milliseconds interval)</w:t>
            </w:r>
          </w:p>
        </w:tc>
      </w:tr>
      <w:tr>
        <w:tc>
          <w:tcPr>
            <w:tcW w:type="dxa" w:w="1814"/>
          </w:tcPr>
          <w:p>
            <w:r>
              <w:t>PO.12A</w:t>
            </w:r>
          </w:p>
        </w:tc>
        <w:tc>
          <w:tcPr>
            <w:tcW w:type="dxa" w:w="1814"/>
          </w:tcPr>
          <w:p>
            <w:r>
              <w:t>PO.12A Approve non catalog Requisition</w:t>
            </w:r>
          </w:p>
        </w:tc>
        <w:tc>
          <w:tcPr>
            <w:tcW w:type="dxa" w:w="1814"/>
          </w:tcPr>
          <w:p>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//*[@id="pt1:_UISatr:0:lv4:0:cb2"] (tried for 120 second(s) with 500 milliseconds interval)</w:t>
            </w:r>
          </w:p>
        </w:tc>
      </w:tr>
      <w:tr>
        <w:tc>
          <w:tcPr>
            <w:tcW w:type="dxa" w:w="1814"/>
          </w:tcPr>
          <w:p>
            <w:r>
              <w:t>PO.15A</w:t>
            </w:r>
          </w:p>
        </w:tc>
        <w:tc>
          <w:tcPr>
            <w:tcW w:type="dxa" w:w="1814"/>
          </w:tcPr>
          <w:p>
            <w:r>
              <w:t>PO.15A Reopen a purchase order</w:t>
            </w:r>
          </w:p>
        </w:tc>
        <w:tc>
          <w:tcPr>
            <w:tcW w:type="dxa" w:w="1814"/>
          </w:tcPr>
          <w:p>
            <w:r>
              <w:t>I enter reason in close document popup in purchase order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//textarea[@id='_FOpt1:_FOr1:0:_FONSr2:0:MAt3:0:pt1:viewl1:0:AP2:it4::content'] (tried for 120 second(s) with 500 milliseconds interval)</w:t>
            </w:r>
          </w:p>
        </w:tc>
      </w:tr>
      <w:tr>
        <w:tc>
          <w:tcPr>
            <w:tcW w:type="dxa" w:w="1814"/>
          </w:tcPr>
          <w:p>
            <w:r>
              <w:t>PO.19A</w:t>
            </w:r>
          </w:p>
        </w:tc>
        <w:tc>
          <w:tcPr>
            <w:tcW w:type="dxa" w:w="1814"/>
          </w:tcPr>
          <w:p>
            <w:r>
              <w:t>PO.19A Return PO</w:t>
            </w:r>
          </w:p>
        </w:tc>
        <w:tc>
          <w:tcPr>
            <w:tcW w:type="dxa" w:w="1814"/>
          </w:tcPr>
          <w:p>
            <w:r>
              <w:t>I click on the searched purchase order on the receive items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//div[@id="_FOpt1:_FOr1:0:_FONSr2:0:_FOTsr1:0:ap1:AT1:_ATp:QrRsId::db"]/table/tbody/tr/td[2]/div/table/tbody/tr/td[1] (tried for 120 second(s) with 500 milliseconds interval)</w:t>
            </w:r>
          </w:p>
        </w:tc>
      </w:tr>
      <w:tr>
        <w:tc>
          <w:tcPr>
            <w:tcW w:type="dxa" w:w="1814"/>
          </w:tcPr>
          <w:p>
            <w:r>
              <w:t>PO.16A</w:t>
            </w:r>
          </w:p>
        </w:tc>
        <w:tc>
          <w:tcPr>
            <w:tcW w:type="dxa" w:w="1814"/>
          </w:tcPr>
          <w:p>
            <w:r>
              <w:t>PO.16A Hold, Freeze Purchase Order</w:t>
            </w:r>
          </w:p>
        </w:tc>
        <w:tc>
          <w:tcPr>
            <w:tcW w:type="dxa" w:w="1814"/>
          </w:tcPr>
          <w:p>
            <w:r>
              <w:t>I enter reason in close document popup in purchase order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//textarea[@id='_FOpt1:_FOr1:0:_FONSr2:0:MAt3:0:pt1:viewl1:0:AP2:it4::content'] (tried for 120 second(s) with 500 milliseconds interval)</w:t>
            </w:r>
          </w:p>
        </w:tc>
      </w:tr>
      <w:tr>
        <w:tc>
          <w:tcPr>
            <w:tcW w:type="dxa" w:w="1814"/>
          </w:tcPr>
          <w:p>
            <w:r>
              <w:t>PO.17A</w:t>
            </w:r>
          </w:p>
        </w:tc>
        <w:tc>
          <w:tcPr>
            <w:tcW w:type="dxa" w:w="1814"/>
          </w:tcPr>
          <w:p>
            <w:r>
              <w:t>PO.17A Process Requisition to Purchase Order</w:t>
            </w:r>
          </w:p>
        </w:tc>
        <w:tc>
          <w:tcPr>
            <w:tcW w:type="dxa" w:w="1814"/>
          </w:tcPr>
          <w:p>
            <w:r>
              <w:t>I select requisition from the list on process requistion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//div[@id="_FOpt1:_FOr1:0:_FONSr2:0:MAt2:0:pt1:r1:0:AP1:AT5:_ATp:srchTab::db"]/table/tbody/tr/td[1] (tried for 120 second(s) with 500 milliseconds interval)</w:t>
            </w:r>
          </w:p>
        </w:tc>
      </w:tr>
    </w:tbl>
    <w:p>
      <w:pPr>
        <w:pStyle w:val="Heading2"/>
      </w:pPr>
      <w:r>
        <w:t>Tools and processes</w:t>
      </w:r>
    </w:p>
    <w:p>
      <w:pPr>
        <w:spacing w:before="200" w:after="200"/>
      </w:pPr>
      <w:r>
        <w:t>The testing window lasted &lt;duration&gt;&gt; as prescribed by Oracle’s quarterly patching process. Testing was performed by members of Version 1, supported by &lt;Client Name&gt; and managed via Azure Dev Ops. Any failed tests were linked to associated defects, which were managed by Version 1. Test evidence was captured by testers during test execution and stored in Dev Ops with the test itself.</w:t>
      </w:r>
    </w:p>
    <w:p>
      <w:pPr>
        <w:pStyle w:val="Heading2"/>
      </w:pPr>
      <w:r>
        <w:t>Environment set up and testing approach</w:t>
      </w:r>
    </w:p>
    <w:p>
      <w:pPr>
        <w:spacing w:before="200" w:after="200"/>
      </w:pPr>
      <w:r>
        <w:t>As discussed and agreed at the planning stage the bulk of the functional and integration testing was carried out in the environments below (last refresh from PROD date &lt;dd/mm/yy&gt;).</w:t>
        <w:br/>
        <w:t xml:space="preserve">    </w:t>
      </w:r>
    </w:p>
    <w:tbl>
      <w:tblPr>
        <w:tblStyle w:val="TableGrid"/>
        <w:tblW w:type="auto" w:w="0"/>
        <w:tblLook w:firstColumn="1" w:firstRow="1" w:lastColumn="0" w:lastRow="0" w:noHBand="0" w:noVBand="1" w:val="04A0"/>
      </w:tblPr>
      <w:tblGrid>
        <w:gridCol w:w="2268"/>
        <w:gridCol w:w="2268"/>
        <w:gridCol w:w="2268"/>
        <w:gridCol w:w="2268"/>
      </w:tblGrid>
      <w:tr>
        <w:tc>
          <w:tcPr>
            <w:tcW w:type="dxa" w:w="2268"/>
          </w:tcPr>
          <w:p>
            <w:r>
              <w:rPr>
                <w:b/>
                <w:color w:val="000000"/>
              </w:rPr>
              <w:t>Env Name</w:t>
            </w:r>
          </w:p>
        </w:tc>
        <w:tc>
          <w:tcPr>
            <w:tcW w:type="dxa" w:w="2268"/>
          </w:tcPr>
          <w:p>
            <w:r>
              <w:rPr>
                <w:b/>
                <w:color w:val="000000"/>
              </w:rPr>
              <w:t>Config Requirements</w:t>
            </w:r>
          </w:p>
        </w:tc>
        <w:tc>
          <w:tcPr>
            <w:tcW w:type="dxa" w:w="2268"/>
          </w:tcPr>
          <w:p>
            <w:r>
              <w:rPr>
                <w:b/>
                <w:color w:val="000000"/>
              </w:rPr>
              <w:t>Start</w:t>
            </w:r>
          </w:p>
        </w:tc>
        <w:tc>
          <w:tcPr>
            <w:tcW w:type="dxa" w:w="2268"/>
          </w:tcPr>
          <w:p>
            <w:r>
              <w:rPr>
                <w:b/>
                <w:color w:val="000000"/>
              </w:rPr>
              <w:t>End</w:t>
            </w:r>
          </w:p>
        </w:tc>
      </w:tr>
      <w:tr>
        <w:tc>
          <w:tcPr>
            <w:tcW w:type="dxa" w:w="2268"/>
          </w:tcPr>
          <w:p/>
        </w:tc>
        <w:tc>
          <w:tcPr>
            <w:tcW w:type="dxa" w:w="2268"/>
          </w:tcPr>
          <w:p/>
        </w:tc>
        <w:tc>
          <w:tcPr>
            <w:tcW w:type="dxa" w:w="2268"/>
          </w:tcPr>
          <w:p/>
        </w:tc>
        <w:tc>
          <w:tcPr>
            <w:tcW w:type="dxa" w:w="2268"/>
          </w:tcPr>
          <w:p/>
        </w:tc>
      </w:tr>
      <w:tr>
        <w:tc>
          <w:tcPr>
            <w:tcW w:type="dxa" w:w="2268"/>
          </w:tcPr>
          <w:p/>
        </w:tc>
        <w:tc>
          <w:tcPr>
            <w:tcW w:type="dxa" w:w="2268"/>
          </w:tcPr>
          <w:p/>
        </w:tc>
        <w:tc>
          <w:tcPr>
            <w:tcW w:type="dxa" w:w="2268"/>
          </w:tcPr>
          <w:p/>
        </w:tc>
        <w:tc>
          <w:tcPr>
            <w:tcW w:type="dxa" w:w="2268"/>
          </w:tcPr>
          <w:p/>
        </w:tc>
      </w:tr>
      <w:tr>
        <w:tc>
          <w:tcPr>
            <w:tcW w:type="dxa" w:w="2268"/>
          </w:tcPr>
          <w:p/>
        </w:tc>
        <w:tc>
          <w:tcPr>
            <w:tcW w:type="dxa" w:w="2268"/>
          </w:tcPr>
          <w:p/>
        </w:tc>
        <w:tc>
          <w:tcPr>
            <w:tcW w:type="dxa" w:w="2268"/>
          </w:tcPr>
          <w:p/>
        </w:tc>
        <w:tc>
          <w:tcPr>
            <w:tcW w:type="dxa" w:w="2268"/>
          </w:tcPr>
          <w:p/>
        </w:tc>
      </w:tr>
    </w:tbl>
    <w:p>
      <w:pPr>
        <w:pStyle w:val="Heading2"/>
      </w:pPr>
      <w:r>
        <w:t>Test execution entry criteria</w:t>
      </w:r>
    </w:p>
    <w:p>
      <w:pPr>
        <w:spacing w:before="200" w:after="200"/>
      </w:pPr>
      <w:r>
        <w:t>The following entry criteria was agreed.</w:t>
        <w:br/>
        <w:t xml:space="preserve">    </w:t>
      </w:r>
    </w:p>
    <w:tbl>
      <w:tblPr>
        <w:tblStyle w:val="TableGrid"/>
        <w:tblW w:type="auto" w:w="0"/>
        <w:tblLook w:firstColumn="1" w:firstRow="1" w:lastColumn="0" w:lastRow="0" w:noHBand="0" w:noVBand="1" w:val="04A0"/>
      </w:tblPr>
      <w:tblGrid>
        <w:gridCol w:w="3024"/>
        <w:gridCol w:w="3024"/>
        <w:gridCol w:w="3024"/>
      </w:tblGrid>
      <w:tr>
        <w:tc>
          <w:tcPr>
            <w:tcW w:type="dxa" w:w="3024"/>
          </w:tcPr>
          <w:p>
            <w:r>
              <w:rPr>
                <w:b/>
                <w:color w:val="000000"/>
              </w:rPr>
              <w:t>Criteria</w:t>
            </w:r>
          </w:p>
        </w:tc>
        <w:tc>
          <w:tcPr>
            <w:tcW w:type="dxa" w:w="3024"/>
          </w:tcPr>
          <w:p>
            <w:r>
              <w:rPr>
                <w:b/>
                <w:color w:val="000000"/>
              </w:rPr>
              <w:t>Met / not met</w:t>
            </w:r>
          </w:p>
        </w:tc>
        <w:tc>
          <w:tcPr>
            <w:tcW w:type="dxa" w:w="3024"/>
          </w:tcPr>
          <w:p>
            <w:r>
              <w:rPr>
                <w:b/>
                <w:color w:val="000000"/>
              </w:rPr>
              <w:t>Mitigation factors (if not met)</w:t>
            </w:r>
          </w:p>
        </w:tc>
      </w:tr>
      <w:tr>
        <w:tc>
          <w:tcPr>
            <w:tcW w:type="dxa" w:w="3024"/>
          </w:tcPr>
          <w:p/>
        </w:tc>
        <w:tc>
          <w:tcPr>
            <w:tcW w:type="dxa" w:w="3024"/>
          </w:tcPr>
          <w:p/>
        </w:tc>
        <w:tc>
          <w:tcPr>
            <w:tcW w:type="dxa" w:w="3024"/>
          </w:tcPr>
          <w:p/>
        </w:tc>
      </w:tr>
      <w:tr>
        <w:tc>
          <w:tcPr>
            <w:tcW w:type="dxa" w:w="3024"/>
          </w:tcPr>
          <w:p/>
        </w:tc>
        <w:tc>
          <w:tcPr>
            <w:tcW w:type="dxa" w:w="3024"/>
          </w:tcPr>
          <w:p/>
        </w:tc>
        <w:tc>
          <w:tcPr>
            <w:tcW w:type="dxa" w:w="3024"/>
          </w:tcPr>
          <w:p/>
        </w:tc>
      </w:tr>
    </w:tbl>
    <w:p>
      <w:pPr>
        <w:pStyle w:val="Heading2"/>
      </w:pPr>
      <w:r>
        <w:t>Test execution exit criteria</w:t>
      </w:r>
    </w:p>
    <w:p>
      <w:pPr>
        <w:spacing w:before="200" w:after="200"/>
      </w:pPr>
      <w:r>
        <w:t>The following entry criteria was agreed.</w:t>
        <w:br/>
        <w:t xml:space="preserve">    </w:t>
      </w:r>
    </w:p>
    <w:tbl>
      <w:tblPr>
        <w:tblStyle w:val="TableGrid"/>
        <w:tblW w:type="auto" w:w="0"/>
        <w:tblLook w:firstColumn="1" w:firstRow="1" w:lastColumn="0" w:lastRow="0" w:noHBand="0" w:noVBand="1" w:val="04A0"/>
      </w:tblPr>
      <w:tblGrid>
        <w:gridCol w:w="3024"/>
        <w:gridCol w:w="3024"/>
        <w:gridCol w:w="3024"/>
      </w:tblGrid>
      <w:tr>
        <w:tc>
          <w:tcPr>
            <w:tcW w:type="dxa" w:w="3024"/>
          </w:tcPr>
          <w:p>
            <w:r>
              <w:rPr>
                <w:b/>
                <w:color w:val="000000"/>
              </w:rPr>
              <w:t>Criteria</w:t>
            </w:r>
          </w:p>
        </w:tc>
        <w:tc>
          <w:tcPr>
            <w:tcW w:type="dxa" w:w="3024"/>
          </w:tcPr>
          <w:p>
            <w:r>
              <w:rPr>
                <w:b/>
                <w:color w:val="000000"/>
              </w:rPr>
              <w:t>Met / not met</w:t>
            </w:r>
          </w:p>
        </w:tc>
        <w:tc>
          <w:tcPr>
            <w:tcW w:type="dxa" w:w="3024"/>
          </w:tcPr>
          <w:p>
            <w:r>
              <w:rPr>
                <w:b/>
                <w:color w:val="000000"/>
              </w:rPr>
              <w:t>Mitigation factors (if not met)</w:t>
            </w:r>
          </w:p>
        </w:tc>
      </w:tr>
      <w:tr>
        <w:tc>
          <w:tcPr>
            <w:tcW w:type="dxa" w:w="3024"/>
          </w:tcPr>
          <w:p/>
        </w:tc>
        <w:tc>
          <w:tcPr>
            <w:tcW w:type="dxa" w:w="3024"/>
          </w:tcPr>
          <w:p/>
        </w:tc>
        <w:tc>
          <w:tcPr>
            <w:tcW w:type="dxa" w:w="3024"/>
          </w:tcPr>
          <w:p/>
        </w:tc>
      </w:tr>
      <w:tr>
        <w:tc>
          <w:tcPr>
            <w:tcW w:type="dxa" w:w="3024"/>
          </w:tcPr>
          <w:p/>
        </w:tc>
        <w:tc>
          <w:tcPr>
            <w:tcW w:type="dxa" w:w="3024"/>
          </w:tcPr>
          <w:p/>
        </w:tc>
        <w:tc>
          <w:tcPr>
            <w:tcW w:type="dxa" w:w="3024"/>
          </w:tcPr>
          <w:p/>
        </w:tc>
      </w:tr>
    </w:tbl>
    <w:p>
      <w:pPr>
        <w:pStyle w:val="Heading2"/>
      </w:pPr>
      <w:r>
        <w:t>Evidence of Regression Test Completion</w:t>
      </w:r>
    </w:p>
    <w:p>
      <w:pPr>
        <w:pStyle w:val="Heading3"/>
      </w:pPr>
      <w:r>
        <w:t>Functional testing</w:t>
      </w:r>
    </w:p>
    <w:p>
      <w:pPr>
        <w:spacing w:before="200" w:after="200"/>
      </w:pPr>
      <w:r>
        <w:t>All functional testing across the agreed scope of modules was tracked in Azure Dev Ops via summary dashboards. Test evidence can be found in Azure Dev Ops.</w:t>
        <w:br/>
        <w:t xml:space="preserve">    </w:t>
      </w:r>
    </w:p>
    <w:p>
      <w:pPr>
        <w:pStyle w:val="Heading1"/>
      </w:pPr>
      <w:r>
        <w:t>Defects</w:t>
      </w:r>
    </w:p>
    <w:p>
      <w:pPr>
        <w:spacing w:before="200" w:after="200"/>
      </w:pPr>
      <w:r>
        <w:t>All functional testing across the agreed scope of modules was tracked in Azure Dev Ops via summary dashboards. Test evidence can be found in Azure Dev Ops.</w:t>
        <w:br/>
        <w:t xml:space="preserve">    </w:t>
      </w:r>
    </w:p>
    <w:p>
      <w:pPr>
        <w:pStyle w:val="Heading2"/>
      </w:pPr>
      <w:r>
        <w:t>Failed tests</w:t>
      </w:r>
    </w:p>
    <w:tbl>
      <w:tblPr>
        <w:tblStyle w:val="TableGrid"/>
        <w:tblW w:type="auto" w:w="0"/>
        <w:tblLook w:firstColumn="1" w:firstRow="1" w:lastColumn="0" w:lastRow="0" w:noHBand="0" w:noVBand="1" w:val="04A0"/>
      </w:tblPr>
      <w:tblGrid>
        <w:gridCol w:w="1814"/>
        <w:gridCol w:w="1814"/>
        <w:gridCol w:w="1814"/>
        <w:gridCol w:w="1814"/>
        <w:gridCol w:w="1814"/>
      </w:tblGrid>
      <w:tr>
        <w:tc>
          <w:tcPr>
            <w:tcW w:type="dxa" w:w="1814"/>
          </w:tcPr>
          <w:p>
            <w:r>
              <w:rPr>
                <w:b/>
                <w:color w:val="000000"/>
              </w:rPr>
              <w:t>ID</w:t>
            </w:r>
          </w:p>
        </w:tc>
        <w:tc>
          <w:tcPr>
            <w:tcW w:type="dxa" w:w="1814"/>
          </w:tcPr>
          <w:p>
            <w:r>
              <w:rPr>
                <w:b/>
                <w:color w:val="000000"/>
              </w:rPr>
              <w:t>Title</w:t>
            </w:r>
          </w:p>
        </w:tc>
        <w:tc>
          <w:tcPr>
            <w:tcW w:type="dxa" w:w="1814"/>
          </w:tcPr>
          <w:p>
            <w:r>
              <w:rPr>
                <w:b/>
                <w:color w:val="000000"/>
              </w:rPr>
              <w:t>Module / Area</w:t>
            </w:r>
          </w:p>
        </w:tc>
        <w:tc>
          <w:tcPr>
            <w:tcW w:type="dxa" w:w="1814"/>
          </w:tcPr>
          <w:p>
            <w:r>
              <w:rPr>
                <w:b/>
                <w:color w:val="000000"/>
              </w:rPr>
              <w:t>Status</w:t>
            </w:r>
          </w:p>
        </w:tc>
        <w:tc>
          <w:tcPr>
            <w:tcW w:type="dxa" w:w="1814"/>
          </w:tcPr>
          <w:p>
            <w:r>
              <w:rPr>
                <w:b/>
                <w:color w:val="000000"/>
              </w:rPr>
              <w:t>Comment</w:t>
            </w:r>
          </w:p>
        </w:tc>
      </w:tr>
      <w:tr>
        <w:tc>
          <w:tcPr>
            <w:tcW w:type="dxa" w:w="1814"/>
          </w:tcPr>
          <w:p/>
        </w:tc>
        <w:tc>
          <w:tcPr>
            <w:tcW w:type="dxa" w:w="1814"/>
          </w:tcPr>
          <w:p/>
        </w:tc>
        <w:tc>
          <w:tcPr>
            <w:tcW w:type="dxa" w:w="1814"/>
          </w:tcPr>
          <w:p/>
        </w:tc>
        <w:tc>
          <w:tcPr>
            <w:tcW w:type="dxa" w:w="1814"/>
          </w:tcPr>
          <w:p/>
        </w:tc>
        <w:tc>
          <w:tcPr>
            <w:tcW w:type="dxa" w:w="1814"/>
          </w:tcPr>
          <w:p/>
        </w:tc>
      </w:tr>
      <w:tr>
        <w:tc>
          <w:tcPr>
            <w:tcW w:type="dxa" w:w="1814"/>
          </w:tcPr>
          <w:p/>
        </w:tc>
        <w:tc>
          <w:tcPr>
            <w:tcW w:type="dxa" w:w="1814"/>
          </w:tcPr>
          <w:p/>
        </w:tc>
        <w:tc>
          <w:tcPr>
            <w:tcW w:type="dxa" w:w="1814"/>
          </w:tcPr>
          <w:p/>
        </w:tc>
        <w:tc>
          <w:tcPr>
            <w:tcW w:type="dxa" w:w="1814"/>
          </w:tcPr>
          <w:p/>
        </w:tc>
        <w:tc>
          <w:tcPr>
            <w:tcW w:type="dxa" w:w="1814"/>
          </w:tcPr>
          <w:p/>
        </w:tc>
      </w:tr>
    </w:tbl>
    <w:p>
      <w:pPr>
        <w:pStyle w:val="Heading2"/>
      </w:pPr>
      <w:r>
        <w:t>Defect Status Summary</w:t>
      </w:r>
    </w:p>
    <w:tbl>
      <w:tblPr>
        <w:tblStyle w:val="TableGrid"/>
        <w:tblW w:type="auto" w:w="0"/>
        <w:tblLook w:firstColumn="1" w:firstRow="1" w:lastColumn="0" w:lastRow="0" w:noHBand="0" w:noVBand="1" w:val="04A0"/>
      </w:tblPr>
      <w:tblGrid>
        <w:gridCol w:w="2268"/>
        <w:gridCol w:w="2268"/>
        <w:gridCol w:w="2268"/>
        <w:gridCol w:w="2268"/>
      </w:tblGrid>
      <w:tr>
        <w:tc>
          <w:tcPr>
            <w:tcW w:type="dxa" w:w="2268"/>
          </w:tcPr>
          <w:p>
            <w:r>
              <w:rPr>
                <w:b/>
                <w:color w:val="000000"/>
              </w:rPr>
              <w:t>Azure DevOps Bug Number</w:t>
            </w:r>
          </w:p>
        </w:tc>
        <w:tc>
          <w:tcPr>
            <w:tcW w:type="dxa" w:w="2268"/>
          </w:tcPr>
          <w:p>
            <w:r>
              <w:rPr>
                <w:b/>
                <w:color w:val="000000"/>
              </w:rPr>
              <w:t>Title</w:t>
            </w:r>
          </w:p>
        </w:tc>
        <w:tc>
          <w:tcPr>
            <w:tcW w:type="dxa" w:w="2268"/>
          </w:tcPr>
          <w:p>
            <w:r>
              <w:rPr>
                <w:b/>
                <w:color w:val="000000"/>
              </w:rPr>
              <w:t>Defect Status</w:t>
            </w:r>
          </w:p>
        </w:tc>
        <w:tc>
          <w:tcPr>
            <w:tcW w:type="dxa" w:w="2268"/>
          </w:tcPr>
          <w:p>
            <w:r>
              <w:rPr>
                <w:b/>
                <w:color w:val="000000"/>
              </w:rPr>
              <w:t>Resolution</w:t>
            </w:r>
          </w:p>
        </w:tc>
      </w:tr>
      <w:tr>
        <w:tc>
          <w:tcPr>
            <w:tcW w:type="dxa" w:w="2268"/>
          </w:tcPr>
          <w:p/>
        </w:tc>
        <w:tc>
          <w:tcPr>
            <w:tcW w:type="dxa" w:w="2268"/>
          </w:tcPr>
          <w:p/>
        </w:tc>
        <w:tc>
          <w:tcPr>
            <w:tcW w:type="dxa" w:w="2268"/>
          </w:tcPr>
          <w:p/>
        </w:tc>
        <w:tc>
          <w:tcPr>
            <w:tcW w:type="dxa" w:w="2268"/>
          </w:tcPr>
          <w:p/>
        </w:tc>
      </w:tr>
      <w:tr>
        <w:tc>
          <w:tcPr>
            <w:tcW w:type="dxa" w:w="2268"/>
          </w:tcPr>
          <w:p/>
        </w:tc>
        <w:tc>
          <w:tcPr>
            <w:tcW w:type="dxa" w:w="2268"/>
          </w:tcPr>
          <w:p/>
        </w:tc>
        <w:tc>
          <w:tcPr>
            <w:tcW w:type="dxa" w:w="2268"/>
          </w:tcPr>
          <w:p/>
        </w:tc>
        <w:tc>
          <w:tcPr>
            <w:tcW w:type="dxa" w:w="2268"/>
          </w:tcPr>
          <w:p/>
        </w:tc>
      </w:tr>
      <w:tr>
        <w:tc>
          <w:tcPr>
            <w:tcW w:type="dxa" w:w="2268"/>
          </w:tcPr>
          <w:p/>
        </w:tc>
        <w:tc>
          <w:tcPr>
            <w:tcW w:type="dxa" w:w="2268"/>
          </w:tcPr>
          <w:p/>
        </w:tc>
        <w:tc>
          <w:tcPr>
            <w:tcW w:type="dxa" w:w="2268"/>
          </w:tcPr>
          <w:p/>
        </w:tc>
        <w:tc>
          <w:tcPr>
            <w:tcW w:type="dxa" w:w="2268"/>
          </w:tcPr>
          <w:p/>
        </w:tc>
      </w:tr>
    </w:tbl>
    <w:p>
      <w:pPr>
        <w:pStyle w:val="Heading1"/>
      </w:pPr>
      <w:r>
        <w:t>Communications</w:t>
      </w:r>
    </w:p>
    <w:p>
      <w:r>
        <w:t>It was agreed with &lt;Client Name&gt; that they would update any documentation necessary to reflect the changes introduced with the release.</w:t>
        <w:br/>
        <w:t xml:space="preserve">    </w:t>
      </w:r>
    </w:p>
    <w:p>
      <w:pPr>
        <w:pStyle w:val="Heading1"/>
      </w:pPr>
      <w:r>
        <w:t>Lessons Learned</w:t>
      </w:r>
    </w:p>
    <w:p>
      <w:pPr>
        <w:pStyle w:val="Heading2"/>
      </w:pPr>
      <w:r>
        <w:t>Issues and Recommended Actions</w:t>
      </w:r>
    </w:p>
    <w:tbl>
      <w:tblPr>
        <w:tblStyle w:val="TableGrid"/>
        <w:tblW w:type="auto" w:w="0"/>
        <w:tblLook w:firstColumn="1" w:firstRow="1" w:lastColumn="0" w:lastRow="0" w:noHBand="0" w:noVBand="1" w:val="04A0"/>
      </w:tblPr>
      <w:tblGrid>
        <w:gridCol w:w="3024"/>
        <w:gridCol w:w="3024"/>
        <w:gridCol w:w="3024"/>
      </w:tblGrid>
      <w:tr>
        <w:tc>
          <w:tcPr>
            <w:tcW w:type="dxa" w:w="3024"/>
          </w:tcPr>
          <w:p>
            <w:r>
              <w:rPr>
                <w:b/>
                <w:color w:val="000000"/>
              </w:rPr>
              <w:t>Issue</w:t>
            </w:r>
          </w:p>
        </w:tc>
        <w:tc>
          <w:tcPr>
            <w:tcW w:type="dxa" w:w="3024"/>
          </w:tcPr>
          <w:p>
            <w:r>
              <w:rPr>
                <w:b/>
                <w:color w:val="000000"/>
              </w:rPr>
              <w:t>Proposed Action</w:t>
            </w:r>
          </w:p>
        </w:tc>
        <w:tc>
          <w:tcPr>
            <w:tcW w:type="dxa" w:w="3024"/>
          </w:tcPr>
          <w:p>
            <w:r>
              <w:rPr>
                <w:b/>
                <w:color w:val="000000"/>
              </w:rPr>
              <w:t>Owner</w:t>
            </w:r>
          </w:p>
        </w:tc>
      </w:tr>
      <w:tr>
        <w:tc>
          <w:tcPr>
            <w:tcW w:type="dxa" w:w="3024"/>
          </w:tcPr>
          <w:p/>
        </w:tc>
        <w:tc>
          <w:tcPr>
            <w:tcW w:type="dxa" w:w="3024"/>
          </w:tcPr>
          <w:p/>
        </w:tc>
        <w:tc>
          <w:tcPr>
            <w:tcW w:type="dxa" w:w="3024"/>
          </w:tcPr>
          <w:p/>
        </w:tc>
      </w:tr>
      <w:tr>
        <w:tc>
          <w:tcPr>
            <w:tcW w:type="dxa" w:w="3024"/>
          </w:tcPr>
          <w:p/>
        </w:tc>
        <w:tc>
          <w:tcPr>
            <w:tcW w:type="dxa" w:w="3024"/>
          </w:tcPr>
          <w:p/>
        </w:tc>
        <w:tc>
          <w:tcPr>
            <w:tcW w:type="dxa" w:w="3024"/>
          </w:tcPr>
          <w:p/>
        </w:tc>
      </w:tr>
    </w:tbl>
    <w:sectPr w:rsidR="00527A23" w:rsidRPr="00512C90" w:rsidSect="00C33075">
      <w:headerReference w:type="default" r:id="rId16"/>
      <w:footerReference w:type="even" r:id="rId17"/>
      <w:footerReference w:type="default" r:id="rId18"/>
      <w:footerReference w:type="first" r:id="rId19"/>
      <w:pgSz w:w="11907" w:h="16840"/>
      <w:pgMar w:top="1440" w:right="1418" w:bottom="1440" w:left="1418" w:header="624" w:footer="397"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B257" w14:textId="77777777" w:rsidR="00CA7CF8" w:rsidRDefault="00CA7CF8" w:rsidP="00F31842">
      <w:r>
        <w:separator/>
      </w:r>
    </w:p>
  </w:endnote>
  <w:endnote w:type="continuationSeparator" w:id="0">
    <w:p w14:paraId="4D7F935C" w14:textId="77777777" w:rsidR="00CA7CF8" w:rsidRDefault="00CA7CF8" w:rsidP="00F31842">
      <w:r>
        <w:continuationSeparator/>
      </w:r>
    </w:p>
  </w:endnote>
  <w:endnote w:type="continuationNotice" w:id="1">
    <w:p w14:paraId="1E1798F8" w14:textId="77777777" w:rsidR="00CA7CF8" w:rsidRDefault="00CA7CF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 Light">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7A09" w14:textId="77777777" w:rsidR="003B73F2" w:rsidRDefault="00784CE5">
    <w:pPr>
      <w:pStyle w:val="Footer"/>
    </w:pPr>
    <w:r>
      <w:rPr>
        <w:noProof/>
      </w:rPr>
      <mc:AlternateContent>
        <mc:Choice Requires="wps">
          <w:drawing>
            <wp:anchor distT="0" distB="0" distL="0" distR="0" simplePos="0" relativeHeight="251658246" behindDoc="0" locked="0" layoutInCell="1" allowOverlap="1" wp14:anchorId="1F0259A1" wp14:editId="38354A02">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52AC9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F0259A1" id="_x0000_t202" coordsize="21600,21600" o:spt="202" path="m,l,21600r21600,l21600,xe">
              <v:stroke joinstyle="miter"/>
              <v:path gradientshapeok="t" o:connecttype="rect"/>
            </v:shapetype>
            <v:shape id="Text Box 3" o:spid="_x0000_s1028" type="#_x0000_t202" alt="Classification: Controlled" style="position:absolute;margin-left:0;margin-top:.05pt;width:34.95pt;height:34.95pt;z-index:251658246;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4752AC9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p w14:paraId="13E57CA5" w14:textId="77777777" w:rsidR="003B73F2" w:rsidRDefault="003B73F2">
    <w:r>
      <w:br/>
    </w:r>
    <w:r>
      <w:br/>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EFE37" w14:textId="77777777" w:rsidR="003B73F2" w:rsidRDefault="00414752" w:rsidP="0084610B">
    <w:pPr>
      <w:pStyle w:val="fpfooter"/>
      <w:ind w:firstLine="720"/>
    </w:pPr>
    <w:r w:rsidRPr="00E55E70">
      <w:rPr>
        <w:rStyle w:val="HeaderFootertagsChar"/>
        <w:noProof/>
      </w:rPr>
      <mc:AlternateContent>
        <mc:Choice Requires="wps">
          <w:drawing>
            <wp:anchor distT="0" distB="0" distL="114300" distR="114300" simplePos="0" relativeHeight="251658243" behindDoc="0" locked="0" layoutInCell="1" allowOverlap="1" wp14:anchorId="6F65045E" wp14:editId="11657B98">
              <wp:simplePos x="0" y="0"/>
              <wp:positionH relativeFrom="column">
                <wp:posOffset>3443605</wp:posOffset>
              </wp:positionH>
              <wp:positionV relativeFrom="paragraph">
                <wp:posOffset>-3558875</wp:posOffset>
              </wp:positionV>
              <wp:extent cx="1128062" cy="1128062"/>
              <wp:effectExtent l="0" t="0" r="0" b="0"/>
              <wp:wrapNone/>
              <wp:docPr id="47" name="Donut 1"/>
              <wp:cNvGraphicFramePr/>
              <a:graphic xmlns:a="http://schemas.openxmlformats.org/drawingml/2006/main">
                <a:graphicData uri="http://schemas.microsoft.com/office/word/2010/wordprocessingShape">
                  <wps:wsp>
                    <wps:cNvSpPr/>
                    <wps:spPr>
                      <a:xfrm>
                        <a:off x="0" y="0"/>
                        <a:ext cx="1128062" cy="1128062"/>
                      </a:xfrm>
                      <a:prstGeom prst="donut">
                        <a:avLst>
                          <a:gd name="adj" fmla="val 33327"/>
                        </a:avLst>
                      </a:prstGeom>
                      <a:solidFill>
                        <a:srgbClr val="FF57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B34C1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 o:spid="_x0000_s1026" type="#_x0000_t23" style="position:absolute;margin-left:271.15pt;margin-top:-280.25pt;width:88.8pt;height:88.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" adj="7199" fillcolor="#ff575f" stroked="f" strokeweight="1pt">
              <v:stroke joinstyle="miter"/>
            </v:shape>
          </w:pict>
        </mc:Fallback>
      </mc:AlternateContent>
    </w:r>
    <w:r w:rsidRPr="00E55E70">
      <w:rPr>
        <w:rStyle w:val="HeaderFootertagsChar"/>
        <w:noProof/>
      </w:rPr>
      <mc:AlternateContent>
        <mc:Choice Requires="wps">
          <w:drawing>
            <wp:anchor distT="0" distB="0" distL="114300" distR="114300" simplePos="0" relativeHeight="251657215" behindDoc="0" locked="0" layoutInCell="1" allowOverlap="1" wp14:anchorId="7D4329FE" wp14:editId="14AEE2D2">
              <wp:simplePos x="0" y="0"/>
              <wp:positionH relativeFrom="column">
                <wp:posOffset>371475</wp:posOffset>
              </wp:positionH>
              <wp:positionV relativeFrom="paragraph">
                <wp:posOffset>-3133090</wp:posOffset>
              </wp:positionV>
              <wp:extent cx="6049010" cy="4218940"/>
              <wp:effectExtent l="0" t="0" r="8890" b="0"/>
              <wp:wrapNone/>
              <wp:docPr id="5" name="Rectangle: Single Corner Rounded 5"/>
              <wp:cNvGraphicFramePr/>
              <a:graphic xmlns:a="http://schemas.openxmlformats.org/drawingml/2006/main">
                <a:graphicData uri="http://schemas.microsoft.com/office/word/2010/wordprocessingShape">
                  <wps:wsp>
                    <wps:cNvSpPr/>
                    <wps:spPr>
                      <a:xfrm flipH="1">
                        <a:off x="0" y="0"/>
                        <a:ext cx="6049010" cy="4218940"/>
                      </a:xfrm>
                      <a:prstGeom prst="round1Rect">
                        <a:avLst>
                          <a:gd name="adj" fmla="val 50000"/>
                        </a:avLst>
                      </a:prstGeom>
                      <a:blipFill>
                        <a:blip r:embed="rId1">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21BED" id="Rectangle: Single Corner Rounded 5" o:spid="_x0000_s1026" style="position:absolute;margin-left:29.25pt;margin-top:-246.7pt;width:476.3pt;height:332.2pt;flip:x;z-index:251657215;visibility:visible;mso-wrap-style:square;mso-wrap-distance-left:9pt;mso-wrap-distance-top:0;mso-wrap-distance-right:9pt;mso-wrap-distance-bottom:0;mso-position-horizontal:absolute;mso-position-horizontal-relative:text;mso-position-vertical:absolute;mso-position-vertical-relative:text;v-text-anchor:middle" coordsize="6049010,421894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XaW5kb3dzIFBob3RvIEVkaXRvciAxMC4wLjEwMDExLjE2&#10;Mzg0AFdpbmRvd3MgUGhvdG8gRWRpdG9yIDEwLjAuMTAwMTEuMTYzODQAMjAyMzowMToxMiAxMjo1&#10;NTozOQAABpADAAIAAAAUAAARHJAEAAIAAAAUAAARMJKRAAIAAAADOTAAAJKSAAIAAAADOTAAAKAB&#10;AAMAAAABAAEAAOocAAcAAAgMAAAJEAAAAAAc6gAAAA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Dw/eHBhY2tl&#10;dCBlbmQ9J3cnPz7/2wBDAAMCAgMCAgMDAwMEAwMEBQgFBQQEBQoHBwYIDAoMDAsKCwsNDhIQDQ4R&#10;DgsLEBYQERMUFRUVDA8XGBYUGBIUFRT/2wBDAQMEBAUEBQkFBQkUDQsNFBQUFBQUFBQUFBQUFBQU&#10;FBQUFBQUFBQUFBQUFBQUFBQUFBQUFBQUFBQUFBQUFBQUFBT/wAARCAOdBW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" path="m,l3939540,c5104568,,6049010,944442,6049010,2109470r,2109470l,4218940,,xe" stroked="f" strokeweight="1pt">
              <v:fill r:id="rId2" o:title="" recolor="t" rotate="t" type="frame"/>
              <v:stroke joinstyle="miter"/>
              <v:path arrowok="t" o:connecttype="custom" o:connectlocs="0,0;3939540,0;6049010,2109470;6049010,4218940;0,4218940;0,0" o:connectangles="0,0,0,0,0,0"/>
            </v:shape>
          </w:pict>
        </mc:Fallback>
      </mc:AlternateContent>
    </w:r>
    <w:r w:rsidR="00784CE5">
      <w:rPr>
        <w:rFonts w:ascii="Calibri Light" w:hAnsi="Calibri Light" w:cs="Times New Roman"/>
        <w:noProof/>
        <w:color w:val="113037" w:themeColor="text2"/>
        <w:lang w:val="en-IE" w:eastAsia="en-IE"/>
      </w:rPr>
      <mc:AlternateContent>
        <mc:Choice Requires="wps">
          <w:drawing>
            <wp:anchor distT="0" distB="0" distL="0" distR="0" simplePos="0" relativeHeight="251658247" behindDoc="0" locked="0" layoutInCell="1" allowOverlap="1" wp14:anchorId="14405B59" wp14:editId="03FD1CA2">
              <wp:simplePos x="635" y="635"/>
              <wp:positionH relativeFrom="leftMargin">
                <wp:align>left</wp:align>
              </wp:positionH>
              <wp:positionV relativeFrom="paragraph">
                <wp:posOffset>635</wp:posOffset>
              </wp:positionV>
              <wp:extent cx="443865" cy="443865"/>
              <wp:effectExtent l="0" t="0" r="6350" b="2540"/>
              <wp:wrapSquare wrapText="bothSides"/>
              <wp:docPr id="8" name="Text Box 8"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66D324"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4405B59" id="_x0000_t202" coordsize="21600,21600" o:spt="202" path="m,l,21600r21600,l21600,xe">
              <v:stroke joinstyle="miter"/>
              <v:path gradientshapeok="t" o:connecttype="rect"/>
            </v:shapetype>
            <v:shape id="Text Box 8" o:spid="_x0000_s1029" type="#_x0000_t202" alt="Classification: Controlled" style="position:absolute;left:0;text-align:left;margin-left:0;margin-top:.05pt;width:34.95pt;height:34.95pt;z-index:251658247;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1E66D324"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r w:rsidR="00E55E70" w:rsidRPr="00E55E70">
      <w:rPr>
        <w:rStyle w:val="HeaderFootertagsChar"/>
        <w:noProof/>
      </w:rPr>
      <w:drawing>
        <wp:anchor distT="0" distB="0" distL="114300" distR="114300" simplePos="0" relativeHeight="251658244" behindDoc="0" locked="0" layoutInCell="1" allowOverlap="1" wp14:anchorId="20402847" wp14:editId="5855F2D3">
          <wp:simplePos x="0" y="0"/>
          <wp:positionH relativeFrom="column">
            <wp:posOffset>-1009403</wp:posOffset>
          </wp:positionH>
          <wp:positionV relativeFrom="paragraph">
            <wp:posOffset>-2148675</wp:posOffset>
          </wp:positionV>
          <wp:extent cx="3286125" cy="3235325"/>
          <wp:effectExtent l="0" t="0" r="0" b="0"/>
          <wp:wrapNone/>
          <wp:docPr id="21" name="Picture 21" descr="A black circle with whit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black circle with white lines&#10;&#10;Description automatically generated with low confidence"/>
                  <pic:cNvPicPr/>
                </pic:nvPicPr>
                <pic:blipFill>
                  <a:blip r:embed="rId3">
                    <a:alphaModFix/>
                    <a:extLst>
                      <a:ext uri="{28A0092B-C50C-407E-A947-70E740481C1C}">
                        <a14:useLocalDpi xmlns:a14="http://schemas.microsoft.com/office/drawing/2010/main"/>
                      </a:ext>
                    </a:extLst>
                  </a:blip>
                  <a:stretch>
                    <a:fillRect/>
                  </a:stretch>
                </pic:blipFill>
                <pic:spPr>
                  <a:xfrm>
                    <a:off x="0" y="0"/>
                    <a:ext cx="3286125" cy="3235325"/>
                  </a:xfrm>
                  <a:prstGeom prst="rect">
                    <a:avLst/>
                  </a:prstGeom>
                </pic:spPr>
              </pic:pic>
            </a:graphicData>
          </a:graphic>
          <wp14:sizeRelH relativeFrom="page">
            <wp14:pctWidth>0</wp14:pctWidth>
          </wp14:sizeRelH>
          <wp14:sizeRelV relativeFrom="page">
            <wp14:pctHeight>0</wp14:pctHeight>
          </wp14:sizeRelV>
        </wp:anchor>
      </w:drawing>
    </w:r>
  </w:p>
  <w:p w14:paraId="1B0B4E3D" w14:textId="77777777" w:rsidR="003B73F2" w:rsidRPr="00847FCF" w:rsidRDefault="003B73F2" w:rsidP="00847FCF">
    <w:pPr>
      <w:pStyle w:val="Footer"/>
      <w:tabs>
        <w:tab w:val="right" w:pos="9639"/>
      </w:tabs>
      <w:ind w:left="-284" w:hanging="142"/>
      <w:rPr>
        <w:rFonts w:ascii="Arial" w:hAnsi="Arial" w:cs="Arial"/>
        <w:color w:val="1E5262"/>
        <w:sz w:val="20"/>
      </w:rPr>
    </w:pPr>
    <w:r>
      <w:rPr>
        <w:rStyle w:val="HeaderFootertagsChar"/>
      </w:rPr>
      <w:tab/>
    </w:r>
    <w:r>
      <w:rPr>
        <w:rStyle w:val="HeaderFootertagsChar"/>
      </w:rPr>
      <w:tab/>
      <w:t xml:space="preserve">    </w:t>
    </w:r>
    <w:r w:rsidRPr="00100645">
      <w:rPr>
        <w:rStyle w:val="HeaderFootertagsChar"/>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377F" w14:textId="77777777" w:rsidR="00784CE5" w:rsidRDefault="00784CE5">
    <w:pPr>
      <w:pStyle w:val="Footer"/>
    </w:pPr>
    <w:r>
      <w:rPr>
        <w:noProof/>
      </w:rPr>
      <mc:AlternateContent>
        <mc:Choice Requires="wps">
          <w:drawing>
            <wp:anchor distT="0" distB="0" distL="0" distR="0" simplePos="0" relativeHeight="251658245" behindDoc="0" locked="0" layoutInCell="1" allowOverlap="1" wp14:anchorId="745169FB" wp14:editId="725BC083">
              <wp:simplePos x="635" y="635"/>
              <wp:positionH relativeFrom="leftMargin">
                <wp:align>left</wp:align>
              </wp:positionH>
              <wp:positionV relativeFrom="paragraph">
                <wp:posOffset>635</wp:posOffset>
              </wp:positionV>
              <wp:extent cx="443865" cy="443865"/>
              <wp:effectExtent l="0" t="0" r="6350" b="254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DB6FD7"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45169FB" id="_x0000_t202" coordsize="21600,21600" o:spt="202" path="m,l,21600r21600,l21600,xe">
              <v:stroke joinstyle="miter"/>
              <v:path gradientshapeok="t" o:connecttype="rect"/>
            </v:shapetype>
            <v:shape id="Text Box 1" o:spid="_x0000_s1030" type="#_x0000_t202" alt="Classification: Controlled" style="position:absolute;margin-left:0;margin-top:.05pt;width:34.95pt;height:34.95pt;z-index:251658245;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56DB6FD7"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E62E" w14:textId="77777777" w:rsidR="00784CE5" w:rsidRDefault="00784CE5">
    <w:pPr>
      <w:pStyle w:val="Footer"/>
    </w:pPr>
    <w:r>
      <w:rPr>
        <w:noProof/>
      </w:rPr>
      <mc:AlternateContent>
        <mc:Choice Requires="wps">
          <w:drawing>
            <wp:anchor distT="0" distB="0" distL="0" distR="0" simplePos="0" relativeHeight="251658252" behindDoc="0" locked="0" layoutInCell="1" allowOverlap="1" wp14:anchorId="2B2A87A7" wp14:editId="19A2E309">
              <wp:simplePos x="635" y="635"/>
              <wp:positionH relativeFrom="leftMargin">
                <wp:align>left</wp:align>
              </wp:positionH>
              <wp:positionV relativeFrom="paragraph">
                <wp:posOffset>635</wp:posOffset>
              </wp:positionV>
              <wp:extent cx="443865" cy="443865"/>
              <wp:effectExtent l="0" t="0" r="6350" b="2540"/>
              <wp:wrapSquare wrapText="bothSides"/>
              <wp:docPr id="16" name="Text Box 16"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04DAA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B2A87A7" id="_x0000_t202" coordsize="21600,21600" o:spt="202" path="m,l,21600r21600,l21600,xe">
              <v:stroke joinstyle="miter"/>
              <v:path gradientshapeok="t" o:connecttype="rect"/>
            </v:shapetype>
            <v:shape id="Text Box 16" o:spid="_x0000_s1031" type="#_x0000_t202" alt="Classification: Controlled" style="position:absolute;margin-left:0;margin-top:.05pt;width:34.95pt;height:34.95pt;z-index:25165825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dhbLpQkCAAAbBAAADgAA&#10;AAAAAAAAAAAAAAAuAgAAZHJzL2Uyb0RvYy54bWxQSwECLQAUAAYACAAAACEANIE6FtoAAAADAQAA&#10;DwAAAAAAAAAAAAAAAABjBAAAZHJzL2Rvd25yZXYueG1sUEsFBgAAAAAEAAQA8wAAAGoFAAAAAA==&#10;" filled="f" stroked="f">
              <v:textbox style="mso-fit-shape-to-text:t" inset="5pt,0,0,0">
                <w:txbxContent>
                  <w:p w14:paraId="0804DAA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BB61" w14:textId="77777777" w:rsidR="00026395" w:rsidRPr="00026395" w:rsidRDefault="00784CE5" w:rsidP="00026395">
    <w:pPr>
      <w:pStyle w:val="Footer"/>
    </w:pPr>
    <w:r>
      <w:rPr>
        <w:noProof/>
      </w:rPr>
      <mc:AlternateContent>
        <mc:Choice Requires="wps">
          <w:drawing>
            <wp:anchor distT="0" distB="0" distL="0" distR="0" simplePos="0" relativeHeight="251658253" behindDoc="0" locked="0" layoutInCell="1" allowOverlap="1" wp14:anchorId="18EC7E8A" wp14:editId="43BF410C">
              <wp:simplePos x="635" y="635"/>
              <wp:positionH relativeFrom="leftMargin">
                <wp:align>left</wp:align>
              </wp:positionH>
              <wp:positionV relativeFrom="paragraph">
                <wp:posOffset>635</wp:posOffset>
              </wp:positionV>
              <wp:extent cx="443865" cy="443865"/>
              <wp:effectExtent l="0" t="0" r="6350" b="2540"/>
              <wp:wrapSquare wrapText="bothSides"/>
              <wp:docPr id="17" name="Text Box 17"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1DAB56"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8EC7E8A" id="_x0000_t202" coordsize="21600,21600" o:spt="202" path="m,l,21600r21600,l21600,xe">
              <v:stroke joinstyle="miter"/>
              <v:path gradientshapeok="t" o:connecttype="rect"/>
            </v:shapetype>
            <v:shape id="Text Box 17" o:spid="_x0000_s1032" type="#_x0000_t202" alt="Classification: Controlled" style="position:absolute;margin-left:0;margin-top:.05pt;width:34.95pt;height:34.95pt;z-index:251658253;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29oCA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" filled="f" stroked="f">
              <v:textbox style="mso-fit-shape-to-text:t" inset="5pt,0,0,0">
                <w:txbxContent>
                  <w:p w14:paraId="1C1DAB56"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1CAD" w14:textId="77777777" w:rsidR="00784CE5" w:rsidRDefault="00784CE5">
    <w:pPr>
      <w:pStyle w:val="Footer"/>
    </w:pPr>
    <w:r>
      <w:rPr>
        <w:noProof/>
      </w:rPr>
      <mc:AlternateContent>
        <mc:Choice Requires="wps">
          <w:drawing>
            <wp:anchor distT="0" distB="0" distL="0" distR="0" simplePos="0" relativeHeight="251658251" behindDoc="0" locked="0" layoutInCell="1" allowOverlap="1" wp14:anchorId="1B2F4171" wp14:editId="7EEE4033">
              <wp:simplePos x="635" y="635"/>
              <wp:positionH relativeFrom="leftMargin">
                <wp:align>left</wp:align>
              </wp:positionH>
              <wp:positionV relativeFrom="paragraph">
                <wp:posOffset>635</wp:posOffset>
              </wp:positionV>
              <wp:extent cx="443865" cy="443865"/>
              <wp:effectExtent l="0" t="0" r="6350" b="2540"/>
              <wp:wrapSquare wrapText="bothSides"/>
              <wp:docPr id="15" name="Text Box 15"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08A81A"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B2F4171" id="_x0000_t202" coordsize="21600,21600" o:spt="202" path="m,l,21600r21600,l21600,xe">
              <v:stroke joinstyle="miter"/>
              <v:path gradientshapeok="t" o:connecttype="rect"/>
            </v:shapetype>
            <v:shape id="Text Box 15" o:spid="_x0000_s1033" type="#_x0000_t202" alt="Classification: Controlled" style="position:absolute;margin-left:0;margin-top:.05pt;width:34.95pt;height:34.95pt;z-index:25165825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aY1FAgkCAAAbBAAADgAA&#10;AAAAAAAAAAAAAAAuAgAAZHJzL2Uyb0RvYy54bWxQSwECLQAUAAYACAAAACEANIE6FtoAAAADAQAA&#10;DwAAAAAAAAAAAAAAAABjBAAAZHJzL2Rvd25yZXYueG1sUEsFBgAAAAAEAAQA8wAAAGoFAAAAAA==&#10;" filled="f" stroked="f">
              <v:textbox style="mso-fit-shape-to-text:t" inset="5pt,0,0,0">
                <w:txbxContent>
                  <w:p w14:paraId="4F08A81A"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8355" w14:textId="77777777" w:rsidR="00CA7CF8" w:rsidRDefault="00CA7CF8" w:rsidP="00F31842">
      <w:r>
        <w:separator/>
      </w:r>
    </w:p>
  </w:footnote>
  <w:footnote w:type="continuationSeparator" w:id="0">
    <w:p w14:paraId="5EF468C0" w14:textId="77777777" w:rsidR="00CA7CF8" w:rsidRDefault="00CA7CF8" w:rsidP="00F31842">
      <w:r>
        <w:continuationSeparator/>
      </w:r>
    </w:p>
  </w:footnote>
  <w:footnote w:type="continuationNotice" w:id="1">
    <w:p w14:paraId="4191CF19" w14:textId="77777777" w:rsidR="00CA7CF8" w:rsidRDefault="00CA7CF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719C6" w14:textId="77777777" w:rsidR="00E55E70" w:rsidRDefault="00E55E70">
    <w:pPr>
      <w:pStyle w:val="Header"/>
    </w:pPr>
    <w:r w:rsidRPr="00E55E70">
      <w:rPr>
        <w:rStyle w:val="HeaderFootertagsChar"/>
        <w:noProof/>
      </w:rPr>
      <mc:AlternateContent>
        <mc:Choice Requires="wps">
          <w:drawing>
            <wp:anchor distT="0" distB="0" distL="114300" distR="114300" simplePos="0" relativeHeight="251658242" behindDoc="0" locked="0" layoutInCell="1" allowOverlap="1" wp14:anchorId="7F822D15" wp14:editId="400871CB">
              <wp:simplePos x="0" y="0"/>
              <wp:positionH relativeFrom="column">
                <wp:posOffset>4071620</wp:posOffset>
              </wp:positionH>
              <wp:positionV relativeFrom="paragraph">
                <wp:posOffset>4150456</wp:posOffset>
              </wp:positionV>
              <wp:extent cx="2063257" cy="2063257"/>
              <wp:effectExtent l="0" t="0" r="0" b="0"/>
              <wp:wrapNone/>
              <wp:docPr id="2" name="Donut 2"/>
              <wp:cNvGraphicFramePr/>
              <a:graphic xmlns:a="http://schemas.openxmlformats.org/drawingml/2006/main">
                <a:graphicData uri="http://schemas.microsoft.com/office/word/2010/wordprocessingShape">
                  <wps:wsp>
                    <wps:cNvSpPr/>
                    <wps:spPr>
                      <a:xfrm>
                        <a:off x="0" y="0"/>
                        <a:ext cx="2063257" cy="2063257"/>
                      </a:xfrm>
                      <a:prstGeom prst="donut">
                        <a:avLst>
                          <a:gd name="adj" fmla="val 33327"/>
                        </a:avLst>
                      </a:prstGeom>
                      <a:gradFill>
                        <a:gsLst>
                          <a:gs pos="0">
                            <a:srgbClr val="05D1A3">
                              <a:alpha val="86145"/>
                            </a:srgbClr>
                          </a:gs>
                          <a:gs pos="100000">
                            <a:srgbClr val="00948F">
                              <a:alpha val="84821"/>
                            </a:srgbClr>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68507"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 o:spid="_x0000_s1026" type="#_x0000_t23" style="position:absolute;margin-left:320.6pt;margin-top:326.8pt;width:162.45pt;height:162.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" adj="7199" fillcolor="#05d1a3" stroked="f" strokeweight="1pt">
              <v:fill opacity="56455f" color2="#00948f" o:opacity2="55588f" angle="45" focus="100%" type="gradient">
                <o:fill v:ext="view" type="gradientUnscaled"/>
              </v:fill>
              <v:stroke joinstyle="miter"/>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DE8D" w14:textId="77777777" w:rsidR="00026395" w:rsidRPr="00285E76" w:rsidRDefault="00026395" w:rsidP="00847FCF">
    <w:pPr>
      <w:pStyle w:val="Header"/>
      <w:tabs>
        <w:tab w:val="clear" w:pos="4153"/>
        <w:tab w:val="clear" w:pos="8306"/>
        <w:tab w:val="right" w:pos="8647"/>
      </w:tabs>
      <w:ind w:hanging="426"/>
      <w:rPr>
        <w:rFonts w:ascii="Calibri Light" w:hAnsi="Calibri Light" w:cs="Calibri Light"/>
        <w:b w:val="0"/>
        <w:sz w:val="20"/>
        <w:szCs w:val="18"/>
      </w:rPr>
    </w:pPr>
    <w:r w:rsidRPr="00285E76">
      <w:rPr>
        <w:rFonts w:ascii="Calibri Light" w:hAnsi="Calibri Light" w:cs="Calibri Light"/>
        <w:b w:val="0"/>
        <w:sz w:val="20"/>
        <w:szCs w:val="18"/>
      </w:rPr>
      <w:tab/>
    </w:r>
  </w:p>
  <w:p w14:paraId="1B79AD94" w14:textId="77777777" w:rsidR="00026395" w:rsidRDefault="00026395">
    <w:pPr>
      <w:pStyle w:val="Header"/>
      <w:tabs>
        <w:tab w:val="clear" w:pos="4153"/>
        <w:tab w:val="clear" w:pos="8306"/>
        <w:tab w:val="right" w:pos="864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5437FE"/>
    <w:lvl w:ilvl="0">
      <w:start w:val="1"/>
      <w:numFmt w:val="decimal"/>
      <w:pStyle w:val="Heading1"/>
      <w:lvlText w:val="%1."/>
      <w:lvlJc w:val="left"/>
      <w:pPr>
        <w:tabs>
          <w:tab w:val="num" w:pos="361"/>
        </w:tabs>
        <w:ind w:left="361" w:hanging="360"/>
      </w:pPr>
      <w:rPr>
        <w:rFonts w:hint="default"/>
        <w:b/>
        <w:i w:val="0"/>
      </w:rPr>
    </w:lvl>
    <w:lvl w:ilvl="1">
      <w:start w:val="1"/>
      <w:numFmt w:val="decimal"/>
      <w:pStyle w:val="Heading2"/>
      <w:lvlText w:val="%1.%2."/>
      <w:lvlJc w:val="left"/>
      <w:pPr>
        <w:tabs>
          <w:tab w:val="num" w:pos="0"/>
        </w:tabs>
        <w:ind w:left="709" w:hanging="708"/>
      </w:pPr>
      <w:rPr>
        <w:rFonts w:hint="default"/>
      </w:rPr>
    </w:lvl>
    <w:lvl w:ilvl="2">
      <w:start w:val="1"/>
      <w:numFmt w:val="decimal"/>
      <w:pStyle w:val="Heading3"/>
      <w:lvlText w:val="%1.%2.%3."/>
      <w:lvlJc w:val="left"/>
      <w:pPr>
        <w:tabs>
          <w:tab w:val="num" w:pos="0"/>
        </w:tabs>
        <w:ind w:left="1418" w:hanging="708"/>
      </w:pPr>
      <w:rPr>
        <w:rFonts w:hint="default"/>
      </w:rPr>
    </w:lvl>
    <w:lvl w:ilvl="3">
      <w:start w:val="1"/>
      <w:numFmt w:val="decimal"/>
      <w:pStyle w:val="Heading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pStyle w:val="Heading6"/>
      <w:lvlText w:val="%1.%2.%3.%4.%5.%6."/>
      <w:lvlJc w:val="left"/>
      <w:pPr>
        <w:tabs>
          <w:tab w:val="num" w:pos="0"/>
        </w:tabs>
        <w:ind w:left="4248" w:hanging="708"/>
      </w:pPr>
      <w:rPr>
        <w:rFonts w:hint="default"/>
      </w:rPr>
    </w:lvl>
    <w:lvl w:ilvl="6">
      <w:start w:val="1"/>
      <w:numFmt w:val="decimal"/>
      <w:pStyle w:val="Heading7"/>
      <w:lvlText w:val="%1.%2.%3.%4.%5.%6.%7."/>
      <w:lvlJc w:val="left"/>
      <w:pPr>
        <w:tabs>
          <w:tab w:val="num" w:pos="0"/>
        </w:tabs>
        <w:ind w:left="4956" w:hanging="708"/>
      </w:pPr>
      <w:rPr>
        <w:rFonts w:hint="default"/>
      </w:rPr>
    </w:lvl>
    <w:lvl w:ilvl="7">
      <w:start w:val="1"/>
      <w:numFmt w:val="decimal"/>
      <w:pStyle w:val="Heading8"/>
      <w:lvlText w:val="%1.%2.%3.%4.%5.%6.%7.%8."/>
      <w:lvlJc w:val="left"/>
      <w:pPr>
        <w:tabs>
          <w:tab w:val="num" w:pos="0"/>
        </w:tabs>
        <w:ind w:left="5664" w:hanging="708"/>
      </w:pPr>
      <w:rPr>
        <w:rFonts w:hint="default"/>
      </w:rPr>
    </w:lvl>
    <w:lvl w:ilvl="8">
      <w:start w:val="1"/>
      <w:numFmt w:val="decimal"/>
      <w:pStyle w:val="Heading9"/>
      <w:lvlText w:val="%1.%2.%3.%4.%5.%6.%7.%8.%9."/>
      <w:lvlJc w:val="left"/>
      <w:pPr>
        <w:tabs>
          <w:tab w:val="num" w:pos="0"/>
        </w:tabs>
        <w:ind w:left="6372" w:hanging="708"/>
      </w:pPr>
      <w:rPr>
        <w:rFonts w:hint="default"/>
      </w:rPr>
    </w:lvl>
  </w:abstractNum>
  <w:abstractNum w:abstractNumId="1" w15:restartNumberingAfterBreak="0">
    <w:nsid w:val="00170DFC"/>
    <w:multiLevelType w:val="hybridMultilevel"/>
    <w:tmpl w:val="948AE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41B69"/>
    <w:multiLevelType w:val="hybridMultilevel"/>
    <w:tmpl w:val="645213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E53471"/>
    <w:multiLevelType w:val="hybridMultilevel"/>
    <w:tmpl w:val="1360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79F5"/>
    <w:multiLevelType w:val="hybridMultilevel"/>
    <w:tmpl w:val="062AF34E"/>
    <w:lvl w:ilvl="0" w:tplc="078273B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2B219F"/>
    <w:multiLevelType w:val="hybridMultilevel"/>
    <w:tmpl w:val="0108F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03F7B"/>
    <w:multiLevelType w:val="hybridMultilevel"/>
    <w:tmpl w:val="25F8E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84E11"/>
    <w:multiLevelType w:val="hybridMultilevel"/>
    <w:tmpl w:val="35706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4D052E"/>
    <w:multiLevelType w:val="hybridMultilevel"/>
    <w:tmpl w:val="7E2E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DA24B3"/>
    <w:multiLevelType w:val="multilevel"/>
    <w:tmpl w:val="D980A38A"/>
    <w:lvl w:ilvl="0">
      <w:start w:val="1"/>
      <w:numFmt w:val="decimal"/>
      <w:pStyle w:val="Version1-Heading1"/>
      <w:lvlText w:val="%1."/>
      <w:lvlJc w:val="left"/>
      <w:pPr>
        <w:ind w:left="721" w:hanging="720"/>
      </w:pPr>
      <w:rPr>
        <w:rFonts w:hint="default"/>
      </w:rPr>
    </w:lvl>
    <w:lvl w:ilvl="1">
      <w:start w:val="1"/>
      <w:numFmt w:val="decimal"/>
      <w:isLgl/>
      <w:lvlText w:val="%1.%2."/>
      <w:lvlJc w:val="left"/>
      <w:pPr>
        <w:ind w:left="721" w:hanging="720"/>
      </w:pPr>
      <w:rPr>
        <w:rFonts w:hint="default"/>
      </w:rPr>
    </w:lvl>
    <w:lvl w:ilvl="2">
      <w:start w:val="1"/>
      <w:numFmt w:val="decimal"/>
      <w:pStyle w:val="Version1-Heading3"/>
      <w:isLgl/>
      <w:lvlText w:val="%1.%2.%3."/>
      <w:lvlJc w:val="left"/>
      <w:pPr>
        <w:ind w:left="1081" w:hanging="1080"/>
      </w:pPr>
      <w:rPr>
        <w:rFonts w:hint="default"/>
      </w:rPr>
    </w:lvl>
    <w:lvl w:ilvl="3">
      <w:start w:val="1"/>
      <w:numFmt w:val="decimal"/>
      <w:isLgl/>
      <w:lvlText w:val="%1.%2.%3.%4."/>
      <w:lvlJc w:val="left"/>
      <w:pPr>
        <w:ind w:left="1441" w:hanging="1440"/>
      </w:pPr>
      <w:rPr>
        <w:rFonts w:hint="default"/>
      </w:rPr>
    </w:lvl>
    <w:lvl w:ilvl="4">
      <w:start w:val="1"/>
      <w:numFmt w:val="decimal"/>
      <w:isLgl/>
      <w:lvlText w:val="%1.%2.%3.%4.%5."/>
      <w:lvlJc w:val="left"/>
      <w:pPr>
        <w:ind w:left="1801" w:hanging="1800"/>
      </w:pPr>
      <w:rPr>
        <w:rFonts w:hint="default"/>
      </w:rPr>
    </w:lvl>
    <w:lvl w:ilvl="5">
      <w:start w:val="1"/>
      <w:numFmt w:val="decimal"/>
      <w:isLgl/>
      <w:lvlText w:val="%1.%2.%3.%4.%5.%6."/>
      <w:lvlJc w:val="left"/>
      <w:pPr>
        <w:ind w:left="1801" w:hanging="1800"/>
      </w:pPr>
      <w:rPr>
        <w:rFonts w:hint="default"/>
      </w:rPr>
    </w:lvl>
    <w:lvl w:ilvl="6">
      <w:start w:val="1"/>
      <w:numFmt w:val="decimal"/>
      <w:isLgl/>
      <w:lvlText w:val="%1.%2.%3.%4.%5.%6.%7."/>
      <w:lvlJc w:val="left"/>
      <w:pPr>
        <w:ind w:left="2161" w:hanging="2160"/>
      </w:pPr>
      <w:rPr>
        <w:rFonts w:hint="default"/>
      </w:rPr>
    </w:lvl>
    <w:lvl w:ilvl="7">
      <w:start w:val="1"/>
      <w:numFmt w:val="decimal"/>
      <w:isLgl/>
      <w:lvlText w:val="%1.%2.%3.%4.%5.%6.%7.%8."/>
      <w:lvlJc w:val="left"/>
      <w:pPr>
        <w:ind w:left="2521" w:hanging="2520"/>
      </w:pPr>
      <w:rPr>
        <w:rFonts w:hint="default"/>
      </w:rPr>
    </w:lvl>
    <w:lvl w:ilvl="8">
      <w:start w:val="1"/>
      <w:numFmt w:val="decimal"/>
      <w:isLgl/>
      <w:lvlText w:val="%1.%2.%3.%4.%5.%6.%7.%8.%9."/>
      <w:lvlJc w:val="left"/>
      <w:pPr>
        <w:ind w:left="2881" w:hanging="2880"/>
      </w:pPr>
      <w:rPr>
        <w:rFonts w:hint="default"/>
      </w:rPr>
    </w:lvl>
  </w:abstractNum>
  <w:abstractNum w:abstractNumId="10" w15:restartNumberingAfterBreak="0">
    <w:nsid w:val="1F332BD8"/>
    <w:multiLevelType w:val="hybridMultilevel"/>
    <w:tmpl w:val="4EF691C2"/>
    <w:lvl w:ilvl="0" w:tplc="309A0CB0">
      <w:start w:val="1"/>
      <w:numFmt w:val="bullet"/>
      <w:lvlText w:val=""/>
      <w:lvlJc w:val="left"/>
      <w:pPr>
        <w:ind w:left="720" w:hanging="360"/>
      </w:pPr>
      <w:rPr>
        <w:rFonts w:ascii="Symbol" w:hAnsi="Symbol" w:hint="default"/>
      </w:rPr>
    </w:lvl>
    <w:lvl w:ilvl="1" w:tplc="040200D0">
      <w:start w:val="1"/>
      <w:numFmt w:val="bullet"/>
      <w:lvlText w:val="o"/>
      <w:lvlJc w:val="left"/>
      <w:pPr>
        <w:ind w:left="1440" w:hanging="360"/>
      </w:pPr>
      <w:rPr>
        <w:rFonts w:ascii="Courier New" w:hAnsi="Courier New" w:hint="default"/>
      </w:rPr>
    </w:lvl>
    <w:lvl w:ilvl="2" w:tplc="9934D2B4">
      <w:start w:val="1"/>
      <w:numFmt w:val="bullet"/>
      <w:lvlText w:val=""/>
      <w:lvlJc w:val="left"/>
      <w:pPr>
        <w:ind w:left="2160" w:hanging="360"/>
      </w:pPr>
      <w:rPr>
        <w:rFonts w:ascii="Wingdings" w:hAnsi="Wingdings" w:hint="default"/>
      </w:rPr>
    </w:lvl>
    <w:lvl w:ilvl="3" w:tplc="CEBCA396">
      <w:start w:val="1"/>
      <w:numFmt w:val="bullet"/>
      <w:lvlText w:val=""/>
      <w:lvlJc w:val="left"/>
      <w:pPr>
        <w:ind w:left="2880" w:hanging="360"/>
      </w:pPr>
      <w:rPr>
        <w:rFonts w:ascii="Symbol" w:hAnsi="Symbol" w:hint="default"/>
      </w:rPr>
    </w:lvl>
    <w:lvl w:ilvl="4" w:tplc="207EEBD0">
      <w:start w:val="1"/>
      <w:numFmt w:val="bullet"/>
      <w:lvlText w:val="o"/>
      <w:lvlJc w:val="left"/>
      <w:pPr>
        <w:ind w:left="3600" w:hanging="360"/>
      </w:pPr>
      <w:rPr>
        <w:rFonts w:ascii="Courier New" w:hAnsi="Courier New" w:hint="default"/>
      </w:rPr>
    </w:lvl>
    <w:lvl w:ilvl="5" w:tplc="3EE68884">
      <w:start w:val="1"/>
      <w:numFmt w:val="bullet"/>
      <w:lvlText w:val=""/>
      <w:lvlJc w:val="left"/>
      <w:pPr>
        <w:ind w:left="4320" w:hanging="360"/>
      </w:pPr>
      <w:rPr>
        <w:rFonts w:ascii="Wingdings" w:hAnsi="Wingdings" w:hint="default"/>
      </w:rPr>
    </w:lvl>
    <w:lvl w:ilvl="6" w:tplc="D506BEE6">
      <w:start w:val="1"/>
      <w:numFmt w:val="bullet"/>
      <w:lvlText w:val=""/>
      <w:lvlJc w:val="left"/>
      <w:pPr>
        <w:ind w:left="5040" w:hanging="360"/>
      </w:pPr>
      <w:rPr>
        <w:rFonts w:ascii="Symbol" w:hAnsi="Symbol" w:hint="default"/>
      </w:rPr>
    </w:lvl>
    <w:lvl w:ilvl="7" w:tplc="119499B6">
      <w:start w:val="1"/>
      <w:numFmt w:val="bullet"/>
      <w:lvlText w:val="o"/>
      <w:lvlJc w:val="left"/>
      <w:pPr>
        <w:ind w:left="5760" w:hanging="360"/>
      </w:pPr>
      <w:rPr>
        <w:rFonts w:ascii="Courier New" w:hAnsi="Courier New" w:hint="default"/>
      </w:rPr>
    </w:lvl>
    <w:lvl w:ilvl="8" w:tplc="7A8E3C5A">
      <w:start w:val="1"/>
      <w:numFmt w:val="bullet"/>
      <w:lvlText w:val=""/>
      <w:lvlJc w:val="left"/>
      <w:pPr>
        <w:ind w:left="6480" w:hanging="360"/>
      </w:pPr>
      <w:rPr>
        <w:rFonts w:ascii="Wingdings" w:hAnsi="Wingdings" w:hint="default"/>
      </w:rPr>
    </w:lvl>
  </w:abstractNum>
  <w:abstractNum w:abstractNumId="11" w15:restartNumberingAfterBreak="0">
    <w:nsid w:val="1F635828"/>
    <w:multiLevelType w:val="hybridMultilevel"/>
    <w:tmpl w:val="64103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2E1B58"/>
    <w:multiLevelType w:val="hybridMultilevel"/>
    <w:tmpl w:val="610221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C86424E"/>
    <w:multiLevelType w:val="hybridMultilevel"/>
    <w:tmpl w:val="E8525650"/>
    <w:lvl w:ilvl="0" w:tplc="7BE0AAD0">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E482AE2"/>
    <w:multiLevelType w:val="hybridMultilevel"/>
    <w:tmpl w:val="9346873A"/>
    <w:lvl w:ilvl="0" w:tplc="9C166F6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053167"/>
    <w:multiLevelType w:val="hybridMultilevel"/>
    <w:tmpl w:val="2CE83528"/>
    <w:lvl w:ilvl="0" w:tplc="81EE0C96">
      <w:start w:val="1"/>
      <w:numFmt w:val="bullet"/>
      <w:pStyle w:val="BTBullets2"/>
      <w:lvlText w:val="o"/>
      <w:lvlJc w:val="left"/>
      <w:pPr>
        <w:ind w:left="1420" w:hanging="360"/>
      </w:pPr>
      <w:rPr>
        <w:rFonts w:ascii="Courier New" w:hAnsi="Courier New" w:cs="Courier New" w:hint="default"/>
      </w:rPr>
    </w:lvl>
    <w:lvl w:ilvl="1" w:tplc="08090003" w:tentative="1">
      <w:start w:val="1"/>
      <w:numFmt w:val="bullet"/>
      <w:lvlText w:val="o"/>
      <w:lvlJc w:val="left"/>
      <w:pPr>
        <w:ind w:left="2140" w:hanging="360"/>
      </w:pPr>
      <w:rPr>
        <w:rFonts w:ascii="Courier New" w:hAnsi="Courier New" w:cs="Courier New" w:hint="default"/>
      </w:rPr>
    </w:lvl>
    <w:lvl w:ilvl="2" w:tplc="08090005" w:tentative="1">
      <w:start w:val="1"/>
      <w:numFmt w:val="bullet"/>
      <w:lvlText w:val=""/>
      <w:lvlJc w:val="left"/>
      <w:pPr>
        <w:ind w:left="2860" w:hanging="360"/>
      </w:pPr>
      <w:rPr>
        <w:rFonts w:ascii="Wingdings" w:hAnsi="Wingdings" w:hint="default"/>
      </w:rPr>
    </w:lvl>
    <w:lvl w:ilvl="3" w:tplc="08090001" w:tentative="1">
      <w:start w:val="1"/>
      <w:numFmt w:val="bullet"/>
      <w:lvlText w:val=""/>
      <w:lvlJc w:val="left"/>
      <w:pPr>
        <w:ind w:left="3580" w:hanging="360"/>
      </w:pPr>
      <w:rPr>
        <w:rFonts w:ascii="Symbol" w:hAnsi="Symbol" w:hint="default"/>
      </w:rPr>
    </w:lvl>
    <w:lvl w:ilvl="4" w:tplc="08090003" w:tentative="1">
      <w:start w:val="1"/>
      <w:numFmt w:val="bullet"/>
      <w:lvlText w:val="o"/>
      <w:lvlJc w:val="left"/>
      <w:pPr>
        <w:ind w:left="4300" w:hanging="360"/>
      </w:pPr>
      <w:rPr>
        <w:rFonts w:ascii="Courier New" w:hAnsi="Courier New" w:cs="Courier New" w:hint="default"/>
      </w:rPr>
    </w:lvl>
    <w:lvl w:ilvl="5" w:tplc="08090005" w:tentative="1">
      <w:start w:val="1"/>
      <w:numFmt w:val="bullet"/>
      <w:lvlText w:val=""/>
      <w:lvlJc w:val="left"/>
      <w:pPr>
        <w:ind w:left="5020" w:hanging="360"/>
      </w:pPr>
      <w:rPr>
        <w:rFonts w:ascii="Wingdings" w:hAnsi="Wingdings" w:hint="default"/>
      </w:rPr>
    </w:lvl>
    <w:lvl w:ilvl="6" w:tplc="08090001" w:tentative="1">
      <w:start w:val="1"/>
      <w:numFmt w:val="bullet"/>
      <w:lvlText w:val=""/>
      <w:lvlJc w:val="left"/>
      <w:pPr>
        <w:ind w:left="5740" w:hanging="360"/>
      </w:pPr>
      <w:rPr>
        <w:rFonts w:ascii="Symbol" w:hAnsi="Symbol" w:hint="default"/>
      </w:rPr>
    </w:lvl>
    <w:lvl w:ilvl="7" w:tplc="08090003" w:tentative="1">
      <w:start w:val="1"/>
      <w:numFmt w:val="bullet"/>
      <w:lvlText w:val="o"/>
      <w:lvlJc w:val="left"/>
      <w:pPr>
        <w:ind w:left="6460" w:hanging="360"/>
      </w:pPr>
      <w:rPr>
        <w:rFonts w:ascii="Courier New" w:hAnsi="Courier New" w:cs="Courier New" w:hint="default"/>
      </w:rPr>
    </w:lvl>
    <w:lvl w:ilvl="8" w:tplc="08090005" w:tentative="1">
      <w:start w:val="1"/>
      <w:numFmt w:val="bullet"/>
      <w:lvlText w:val=""/>
      <w:lvlJc w:val="left"/>
      <w:pPr>
        <w:ind w:left="7180" w:hanging="360"/>
      </w:pPr>
      <w:rPr>
        <w:rFonts w:ascii="Wingdings" w:hAnsi="Wingdings" w:hint="default"/>
      </w:rPr>
    </w:lvl>
  </w:abstractNum>
  <w:abstractNum w:abstractNumId="16" w15:restartNumberingAfterBreak="0">
    <w:nsid w:val="32534FCA"/>
    <w:multiLevelType w:val="hybridMultilevel"/>
    <w:tmpl w:val="18E09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1C078F"/>
    <w:multiLevelType w:val="hybridMultilevel"/>
    <w:tmpl w:val="42AC252E"/>
    <w:lvl w:ilvl="0" w:tplc="9C166F6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5F7245"/>
    <w:multiLevelType w:val="hybridMultilevel"/>
    <w:tmpl w:val="2DE61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D619D"/>
    <w:multiLevelType w:val="hybridMultilevel"/>
    <w:tmpl w:val="FFFFFFFF"/>
    <w:lvl w:ilvl="0" w:tplc="420E72FA">
      <w:start w:val="1"/>
      <w:numFmt w:val="bullet"/>
      <w:lvlText w:val=""/>
      <w:lvlJc w:val="left"/>
      <w:pPr>
        <w:ind w:left="720" w:hanging="360"/>
      </w:pPr>
      <w:rPr>
        <w:rFonts w:ascii="Symbol" w:hAnsi="Symbol" w:hint="default"/>
      </w:rPr>
    </w:lvl>
    <w:lvl w:ilvl="1" w:tplc="653C0B6C">
      <w:start w:val="1"/>
      <w:numFmt w:val="bullet"/>
      <w:lvlText w:val="o"/>
      <w:lvlJc w:val="left"/>
      <w:pPr>
        <w:ind w:left="1440" w:hanging="360"/>
      </w:pPr>
      <w:rPr>
        <w:rFonts w:ascii="Courier New" w:hAnsi="Courier New" w:hint="default"/>
      </w:rPr>
    </w:lvl>
    <w:lvl w:ilvl="2" w:tplc="B09A74AE">
      <w:start w:val="1"/>
      <w:numFmt w:val="bullet"/>
      <w:lvlText w:val=""/>
      <w:lvlJc w:val="left"/>
      <w:pPr>
        <w:ind w:left="2160" w:hanging="360"/>
      </w:pPr>
      <w:rPr>
        <w:rFonts w:ascii="Wingdings" w:hAnsi="Wingdings" w:hint="default"/>
      </w:rPr>
    </w:lvl>
    <w:lvl w:ilvl="3" w:tplc="93DE13AA">
      <w:start w:val="1"/>
      <w:numFmt w:val="bullet"/>
      <w:lvlText w:val=""/>
      <w:lvlJc w:val="left"/>
      <w:pPr>
        <w:ind w:left="2880" w:hanging="360"/>
      </w:pPr>
      <w:rPr>
        <w:rFonts w:ascii="Symbol" w:hAnsi="Symbol" w:hint="default"/>
      </w:rPr>
    </w:lvl>
    <w:lvl w:ilvl="4" w:tplc="D662F43A">
      <w:start w:val="1"/>
      <w:numFmt w:val="bullet"/>
      <w:lvlText w:val="o"/>
      <w:lvlJc w:val="left"/>
      <w:pPr>
        <w:ind w:left="3600" w:hanging="360"/>
      </w:pPr>
      <w:rPr>
        <w:rFonts w:ascii="Courier New" w:hAnsi="Courier New" w:hint="default"/>
      </w:rPr>
    </w:lvl>
    <w:lvl w:ilvl="5" w:tplc="06904568">
      <w:start w:val="1"/>
      <w:numFmt w:val="bullet"/>
      <w:lvlText w:val=""/>
      <w:lvlJc w:val="left"/>
      <w:pPr>
        <w:ind w:left="4320" w:hanging="360"/>
      </w:pPr>
      <w:rPr>
        <w:rFonts w:ascii="Wingdings" w:hAnsi="Wingdings" w:hint="default"/>
      </w:rPr>
    </w:lvl>
    <w:lvl w:ilvl="6" w:tplc="2A74E85A">
      <w:start w:val="1"/>
      <w:numFmt w:val="bullet"/>
      <w:lvlText w:val=""/>
      <w:lvlJc w:val="left"/>
      <w:pPr>
        <w:ind w:left="5040" w:hanging="360"/>
      </w:pPr>
      <w:rPr>
        <w:rFonts w:ascii="Symbol" w:hAnsi="Symbol" w:hint="default"/>
      </w:rPr>
    </w:lvl>
    <w:lvl w:ilvl="7" w:tplc="75C0CF44">
      <w:start w:val="1"/>
      <w:numFmt w:val="bullet"/>
      <w:lvlText w:val="o"/>
      <w:lvlJc w:val="left"/>
      <w:pPr>
        <w:ind w:left="5760" w:hanging="360"/>
      </w:pPr>
      <w:rPr>
        <w:rFonts w:ascii="Courier New" w:hAnsi="Courier New" w:hint="default"/>
      </w:rPr>
    </w:lvl>
    <w:lvl w:ilvl="8" w:tplc="10527046">
      <w:start w:val="1"/>
      <w:numFmt w:val="bullet"/>
      <w:lvlText w:val=""/>
      <w:lvlJc w:val="left"/>
      <w:pPr>
        <w:ind w:left="6480" w:hanging="360"/>
      </w:pPr>
      <w:rPr>
        <w:rFonts w:ascii="Wingdings" w:hAnsi="Wingdings" w:hint="default"/>
      </w:rPr>
    </w:lvl>
  </w:abstractNum>
  <w:abstractNum w:abstractNumId="20" w15:restartNumberingAfterBreak="0">
    <w:nsid w:val="3B363CB2"/>
    <w:multiLevelType w:val="hybridMultilevel"/>
    <w:tmpl w:val="FFFFFFFF"/>
    <w:lvl w:ilvl="0" w:tplc="92AC5FDC">
      <w:start w:val="1"/>
      <w:numFmt w:val="bullet"/>
      <w:lvlText w:val=""/>
      <w:lvlJc w:val="left"/>
      <w:pPr>
        <w:ind w:left="720" w:hanging="360"/>
      </w:pPr>
      <w:rPr>
        <w:rFonts w:ascii="Symbol" w:hAnsi="Symbol" w:hint="default"/>
      </w:rPr>
    </w:lvl>
    <w:lvl w:ilvl="1" w:tplc="06B48C70">
      <w:start w:val="1"/>
      <w:numFmt w:val="bullet"/>
      <w:lvlText w:val="o"/>
      <w:lvlJc w:val="left"/>
      <w:pPr>
        <w:ind w:left="1440" w:hanging="360"/>
      </w:pPr>
      <w:rPr>
        <w:rFonts w:ascii="Courier New" w:hAnsi="Courier New" w:hint="default"/>
      </w:rPr>
    </w:lvl>
    <w:lvl w:ilvl="2" w:tplc="0638025E">
      <w:start w:val="1"/>
      <w:numFmt w:val="bullet"/>
      <w:lvlText w:val=""/>
      <w:lvlJc w:val="left"/>
      <w:pPr>
        <w:ind w:left="2160" w:hanging="360"/>
      </w:pPr>
      <w:rPr>
        <w:rFonts w:ascii="Wingdings" w:hAnsi="Wingdings" w:hint="default"/>
      </w:rPr>
    </w:lvl>
    <w:lvl w:ilvl="3" w:tplc="19927AB0">
      <w:start w:val="1"/>
      <w:numFmt w:val="bullet"/>
      <w:lvlText w:val=""/>
      <w:lvlJc w:val="left"/>
      <w:pPr>
        <w:ind w:left="2880" w:hanging="360"/>
      </w:pPr>
      <w:rPr>
        <w:rFonts w:ascii="Symbol" w:hAnsi="Symbol" w:hint="default"/>
      </w:rPr>
    </w:lvl>
    <w:lvl w:ilvl="4" w:tplc="3888494E">
      <w:start w:val="1"/>
      <w:numFmt w:val="bullet"/>
      <w:lvlText w:val="o"/>
      <w:lvlJc w:val="left"/>
      <w:pPr>
        <w:ind w:left="3600" w:hanging="360"/>
      </w:pPr>
      <w:rPr>
        <w:rFonts w:ascii="Courier New" w:hAnsi="Courier New" w:hint="default"/>
      </w:rPr>
    </w:lvl>
    <w:lvl w:ilvl="5" w:tplc="C70E1D80">
      <w:start w:val="1"/>
      <w:numFmt w:val="bullet"/>
      <w:lvlText w:val=""/>
      <w:lvlJc w:val="left"/>
      <w:pPr>
        <w:ind w:left="4320" w:hanging="360"/>
      </w:pPr>
      <w:rPr>
        <w:rFonts w:ascii="Wingdings" w:hAnsi="Wingdings" w:hint="default"/>
      </w:rPr>
    </w:lvl>
    <w:lvl w:ilvl="6" w:tplc="039CB48E">
      <w:start w:val="1"/>
      <w:numFmt w:val="bullet"/>
      <w:lvlText w:val=""/>
      <w:lvlJc w:val="left"/>
      <w:pPr>
        <w:ind w:left="5040" w:hanging="360"/>
      </w:pPr>
      <w:rPr>
        <w:rFonts w:ascii="Symbol" w:hAnsi="Symbol" w:hint="default"/>
      </w:rPr>
    </w:lvl>
    <w:lvl w:ilvl="7" w:tplc="516AE08E">
      <w:start w:val="1"/>
      <w:numFmt w:val="bullet"/>
      <w:lvlText w:val="o"/>
      <w:lvlJc w:val="left"/>
      <w:pPr>
        <w:ind w:left="5760" w:hanging="360"/>
      </w:pPr>
      <w:rPr>
        <w:rFonts w:ascii="Courier New" w:hAnsi="Courier New" w:hint="default"/>
      </w:rPr>
    </w:lvl>
    <w:lvl w:ilvl="8" w:tplc="2FFC5F1E">
      <w:start w:val="1"/>
      <w:numFmt w:val="bullet"/>
      <w:lvlText w:val=""/>
      <w:lvlJc w:val="left"/>
      <w:pPr>
        <w:ind w:left="6480" w:hanging="360"/>
      </w:pPr>
      <w:rPr>
        <w:rFonts w:ascii="Wingdings" w:hAnsi="Wingdings" w:hint="default"/>
      </w:rPr>
    </w:lvl>
  </w:abstractNum>
  <w:abstractNum w:abstractNumId="21" w15:restartNumberingAfterBreak="0">
    <w:nsid w:val="3C5F4CED"/>
    <w:multiLevelType w:val="hybridMultilevel"/>
    <w:tmpl w:val="D74AE3FE"/>
    <w:lvl w:ilvl="0" w:tplc="078273B2">
      <w:start w:val="1"/>
      <w:numFmt w:val="bullet"/>
      <w:lvlText w:val="•"/>
      <w:lvlJc w:val="left"/>
      <w:pPr>
        <w:tabs>
          <w:tab w:val="num" w:pos="720"/>
        </w:tabs>
        <w:ind w:left="720" w:hanging="360"/>
      </w:pPr>
      <w:rPr>
        <w:rFonts w:ascii="Arial" w:hAnsi="Arial" w:hint="default"/>
      </w:rPr>
    </w:lvl>
    <w:lvl w:ilvl="1" w:tplc="15049C62">
      <w:start w:val="1"/>
      <w:numFmt w:val="bullet"/>
      <w:lvlText w:val="•"/>
      <w:lvlJc w:val="left"/>
      <w:pPr>
        <w:tabs>
          <w:tab w:val="num" w:pos="1440"/>
        </w:tabs>
        <w:ind w:left="1440" w:hanging="360"/>
      </w:pPr>
      <w:rPr>
        <w:rFonts w:ascii="Arial" w:hAnsi="Arial" w:hint="default"/>
      </w:rPr>
    </w:lvl>
    <w:lvl w:ilvl="2" w:tplc="F4842C9E" w:tentative="1">
      <w:start w:val="1"/>
      <w:numFmt w:val="bullet"/>
      <w:lvlText w:val="•"/>
      <w:lvlJc w:val="left"/>
      <w:pPr>
        <w:tabs>
          <w:tab w:val="num" w:pos="2160"/>
        </w:tabs>
        <w:ind w:left="2160" w:hanging="360"/>
      </w:pPr>
      <w:rPr>
        <w:rFonts w:ascii="Arial" w:hAnsi="Arial" w:hint="default"/>
      </w:rPr>
    </w:lvl>
    <w:lvl w:ilvl="3" w:tplc="2AD6BCE4" w:tentative="1">
      <w:start w:val="1"/>
      <w:numFmt w:val="bullet"/>
      <w:lvlText w:val="•"/>
      <w:lvlJc w:val="left"/>
      <w:pPr>
        <w:tabs>
          <w:tab w:val="num" w:pos="2880"/>
        </w:tabs>
        <w:ind w:left="2880" w:hanging="360"/>
      </w:pPr>
      <w:rPr>
        <w:rFonts w:ascii="Arial" w:hAnsi="Arial" w:hint="default"/>
      </w:rPr>
    </w:lvl>
    <w:lvl w:ilvl="4" w:tplc="08589CEE" w:tentative="1">
      <w:start w:val="1"/>
      <w:numFmt w:val="bullet"/>
      <w:lvlText w:val="•"/>
      <w:lvlJc w:val="left"/>
      <w:pPr>
        <w:tabs>
          <w:tab w:val="num" w:pos="3600"/>
        </w:tabs>
        <w:ind w:left="3600" w:hanging="360"/>
      </w:pPr>
      <w:rPr>
        <w:rFonts w:ascii="Arial" w:hAnsi="Arial" w:hint="default"/>
      </w:rPr>
    </w:lvl>
    <w:lvl w:ilvl="5" w:tplc="E9F8607A" w:tentative="1">
      <w:start w:val="1"/>
      <w:numFmt w:val="bullet"/>
      <w:lvlText w:val="•"/>
      <w:lvlJc w:val="left"/>
      <w:pPr>
        <w:tabs>
          <w:tab w:val="num" w:pos="4320"/>
        </w:tabs>
        <w:ind w:left="4320" w:hanging="360"/>
      </w:pPr>
      <w:rPr>
        <w:rFonts w:ascii="Arial" w:hAnsi="Arial" w:hint="default"/>
      </w:rPr>
    </w:lvl>
    <w:lvl w:ilvl="6" w:tplc="89561766" w:tentative="1">
      <w:start w:val="1"/>
      <w:numFmt w:val="bullet"/>
      <w:lvlText w:val="•"/>
      <w:lvlJc w:val="left"/>
      <w:pPr>
        <w:tabs>
          <w:tab w:val="num" w:pos="5040"/>
        </w:tabs>
        <w:ind w:left="5040" w:hanging="360"/>
      </w:pPr>
      <w:rPr>
        <w:rFonts w:ascii="Arial" w:hAnsi="Arial" w:hint="default"/>
      </w:rPr>
    </w:lvl>
    <w:lvl w:ilvl="7" w:tplc="220C6A06" w:tentative="1">
      <w:start w:val="1"/>
      <w:numFmt w:val="bullet"/>
      <w:lvlText w:val="•"/>
      <w:lvlJc w:val="left"/>
      <w:pPr>
        <w:tabs>
          <w:tab w:val="num" w:pos="5760"/>
        </w:tabs>
        <w:ind w:left="5760" w:hanging="360"/>
      </w:pPr>
      <w:rPr>
        <w:rFonts w:ascii="Arial" w:hAnsi="Arial" w:hint="default"/>
      </w:rPr>
    </w:lvl>
    <w:lvl w:ilvl="8" w:tplc="E710FBB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CA42016"/>
    <w:multiLevelType w:val="multilevel"/>
    <w:tmpl w:val="4638578A"/>
    <w:lvl w:ilvl="0">
      <w:start w:val="3"/>
      <w:numFmt w:val="decimal"/>
      <w:lvlText w:val="%1."/>
      <w:lvlJc w:val="left"/>
      <w:pPr>
        <w:ind w:left="576" w:hanging="576"/>
      </w:pPr>
      <w:rPr>
        <w:rFonts w:eastAsiaTheme="majorEastAsia" w:cstheme="majorBidi" w:hint="default"/>
      </w:rPr>
    </w:lvl>
    <w:lvl w:ilvl="1">
      <w:start w:val="1"/>
      <w:numFmt w:val="decimal"/>
      <w:lvlText w:val="%1.%2."/>
      <w:lvlJc w:val="left"/>
      <w:pPr>
        <w:ind w:left="1170" w:hanging="720"/>
      </w:pPr>
      <w:rPr>
        <w:rFonts w:eastAsiaTheme="majorEastAsia" w:cstheme="majorBidi" w:hint="default"/>
      </w:rPr>
    </w:lvl>
    <w:lvl w:ilvl="2">
      <w:start w:val="1"/>
      <w:numFmt w:val="decimal"/>
      <w:lvlText w:val="%1.%2.%3."/>
      <w:lvlJc w:val="left"/>
      <w:pPr>
        <w:ind w:left="1980" w:hanging="1080"/>
      </w:pPr>
      <w:rPr>
        <w:rFonts w:eastAsiaTheme="majorEastAsia" w:cstheme="majorBidi" w:hint="default"/>
      </w:rPr>
    </w:lvl>
    <w:lvl w:ilvl="3">
      <w:start w:val="1"/>
      <w:numFmt w:val="decimal"/>
      <w:lvlText w:val="%1.%2.%3.%4."/>
      <w:lvlJc w:val="left"/>
      <w:pPr>
        <w:ind w:left="2790" w:hanging="1440"/>
      </w:pPr>
      <w:rPr>
        <w:rFonts w:eastAsiaTheme="majorEastAsia" w:cstheme="majorBidi" w:hint="default"/>
      </w:rPr>
    </w:lvl>
    <w:lvl w:ilvl="4">
      <w:start w:val="1"/>
      <w:numFmt w:val="decimal"/>
      <w:lvlText w:val="%1.%2.%3.%4.%5."/>
      <w:lvlJc w:val="left"/>
      <w:pPr>
        <w:ind w:left="3600" w:hanging="1800"/>
      </w:pPr>
      <w:rPr>
        <w:rFonts w:eastAsiaTheme="majorEastAsia" w:cstheme="majorBidi" w:hint="default"/>
      </w:rPr>
    </w:lvl>
    <w:lvl w:ilvl="5">
      <w:start w:val="1"/>
      <w:numFmt w:val="decimal"/>
      <w:lvlText w:val="%1.%2.%3.%4.%5.%6."/>
      <w:lvlJc w:val="left"/>
      <w:pPr>
        <w:ind w:left="4410" w:hanging="2160"/>
      </w:pPr>
      <w:rPr>
        <w:rFonts w:eastAsiaTheme="majorEastAsia" w:cstheme="majorBidi" w:hint="default"/>
      </w:rPr>
    </w:lvl>
    <w:lvl w:ilvl="6">
      <w:start w:val="1"/>
      <w:numFmt w:val="decimal"/>
      <w:lvlText w:val="%1.%2.%3.%4.%5.%6.%7."/>
      <w:lvlJc w:val="left"/>
      <w:pPr>
        <w:ind w:left="5220" w:hanging="2520"/>
      </w:pPr>
      <w:rPr>
        <w:rFonts w:eastAsiaTheme="majorEastAsia" w:cstheme="majorBidi" w:hint="default"/>
      </w:rPr>
    </w:lvl>
    <w:lvl w:ilvl="7">
      <w:start w:val="1"/>
      <w:numFmt w:val="decimal"/>
      <w:lvlText w:val="%1.%2.%3.%4.%5.%6.%7.%8."/>
      <w:lvlJc w:val="left"/>
      <w:pPr>
        <w:ind w:left="6030" w:hanging="2880"/>
      </w:pPr>
      <w:rPr>
        <w:rFonts w:eastAsiaTheme="majorEastAsia" w:cstheme="majorBidi" w:hint="default"/>
      </w:rPr>
    </w:lvl>
    <w:lvl w:ilvl="8">
      <w:start w:val="1"/>
      <w:numFmt w:val="decimal"/>
      <w:lvlText w:val="%1.%2.%3.%4.%5.%6.%7.%8.%9."/>
      <w:lvlJc w:val="left"/>
      <w:pPr>
        <w:ind w:left="6480" w:hanging="2880"/>
      </w:pPr>
      <w:rPr>
        <w:rFonts w:eastAsiaTheme="majorEastAsia" w:cstheme="majorBidi" w:hint="default"/>
      </w:rPr>
    </w:lvl>
  </w:abstractNum>
  <w:abstractNum w:abstractNumId="23" w15:restartNumberingAfterBreak="0">
    <w:nsid w:val="3D7F68EC"/>
    <w:multiLevelType w:val="hybridMultilevel"/>
    <w:tmpl w:val="FFFFFFFF"/>
    <w:lvl w:ilvl="0" w:tplc="0A86F540">
      <w:start w:val="1"/>
      <w:numFmt w:val="bullet"/>
      <w:lvlText w:val=""/>
      <w:lvlJc w:val="left"/>
      <w:pPr>
        <w:ind w:left="720" w:hanging="360"/>
      </w:pPr>
      <w:rPr>
        <w:rFonts w:ascii="Symbol" w:hAnsi="Symbol" w:hint="default"/>
      </w:rPr>
    </w:lvl>
    <w:lvl w:ilvl="1" w:tplc="35DE0CB4">
      <w:start w:val="1"/>
      <w:numFmt w:val="bullet"/>
      <w:lvlText w:val="o"/>
      <w:lvlJc w:val="left"/>
      <w:pPr>
        <w:ind w:left="1440" w:hanging="360"/>
      </w:pPr>
      <w:rPr>
        <w:rFonts w:ascii="Courier New" w:hAnsi="Courier New" w:hint="default"/>
      </w:rPr>
    </w:lvl>
    <w:lvl w:ilvl="2" w:tplc="C366A9E6">
      <w:start w:val="1"/>
      <w:numFmt w:val="bullet"/>
      <w:lvlText w:val=""/>
      <w:lvlJc w:val="left"/>
      <w:pPr>
        <w:ind w:left="2160" w:hanging="360"/>
      </w:pPr>
      <w:rPr>
        <w:rFonts w:ascii="Wingdings" w:hAnsi="Wingdings" w:hint="default"/>
      </w:rPr>
    </w:lvl>
    <w:lvl w:ilvl="3" w:tplc="8FD0A952">
      <w:start w:val="1"/>
      <w:numFmt w:val="bullet"/>
      <w:lvlText w:val=""/>
      <w:lvlJc w:val="left"/>
      <w:pPr>
        <w:ind w:left="2880" w:hanging="360"/>
      </w:pPr>
      <w:rPr>
        <w:rFonts w:ascii="Symbol" w:hAnsi="Symbol" w:hint="default"/>
      </w:rPr>
    </w:lvl>
    <w:lvl w:ilvl="4" w:tplc="3C3AEDB2">
      <w:start w:val="1"/>
      <w:numFmt w:val="bullet"/>
      <w:lvlText w:val="o"/>
      <w:lvlJc w:val="left"/>
      <w:pPr>
        <w:ind w:left="3600" w:hanging="360"/>
      </w:pPr>
      <w:rPr>
        <w:rFonts w:ascii="Courier New" w:hAnsi="Courier New" w:hint="default"/>
      </w:rPr>
    </w:lvl>
    <w:lvl w:ilvl="5" w:tplc="49FCD894">
      <w:start w:val="1"/>
      <w:numFmt w:val="bullet"/>
      <w:lvlText w:val=""/>
      <w:lvlJc w:val="left"/>
      <w:pPr>
        <w:ind w:left="4320" w:hanging="360"/>
      </w:pPr>
      <w:rPr>
        <w:rFonts w:ascii="Wingdings" w:hAnsi="Wingdings" w:hint="default"/>
      </w:rPr>
    </w:lvl>
    <w:lvl w:ilvl="6" w:tplc="3F924216">
      <w:start w:val="1"/>
      <w:numFmt w:val="bullet"/>
      <w:lvlText w:val=""/>
      <w:lvlJc w:val="left"/>
      <w:pPr>
        <w:ind w:left="5040" w:hanging="360"/>
      </w:pPr>
      <w:rPr>
        <w:rFonts w:ascii="Symbol" w:hAnsi="Symbol" w:hint="default"/>
      </w:rPr>
    </w:lvl>
    <w:lvl w:ilvl="7" w:tplc="C6541AAA">
      <w:start w:val="1"/>
      <w:numFmt w:val="bullet"/>
      <w:lvlText w:val="o"/>
      <w:lvlJc w:val="left"/>
      <w:pPr>
        <w:ind w:left="5760" w:hanging="360"/>
      </w:pPr>
      <w:rPr>
        <w:rFonts w:ascii="Courier New" w:hAnsi="Courier New" w:hint="default"/>
      </w:rPr>
    </w:lvl>
    <w:lvl w:ilvl="8" w:tplc="553C53DC">
      <w:start w:val="1"/>
      <w:numFmt w:val="bullet"/>
      <w:lvlText w:val=""/>
      <w:lvlJc w:val="left"/>
      <w:pPr>
        <w:ind w:left="6480" w:hanging="360"/>
      </w:pPr>
      <w:rPr>
        <w:rFonts w:ascii="Wingdings" w:hAnsi="Wingdings" w:hint="default"/>
      </w:rPr>
    </w:lvl>
  </w:abstractNum>
  <w:abstractNum w:abstractNumId="24" w15:restartNumberingAfterBreak="0">
    <w:nsid w:val="4A4D40B6"/>
    <w:multiLevelType w:val="hybridMultilevel"/>
    <w:tmpl w:val="A202C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BC2B66"/>
    <w:multiLevelType w:val="hybridMultilevel"/>
    <w:tmpl w:val="49B88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116E86"/>
    <w:multiLevelType w:val="hybridMultilevel"/>
    <w:tmpl w:val="C26E9E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625075E"/>
    <w:multiLevelType w:val="hybridMultilevel"/>
    <w:tmpl w:val="AD229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877E61"/>
    <w:multiLevelType w:val="hybridMultilevel"/>
    <w:tmpl w:val="5738533C"/>
    <w:lvl w:ilvl="0" w:tplc="1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3F5840"/>
    <w:multiLevelType w:val="hybridMultilevel"/>
    <w:tmpl w:val="ADFC0F42"/>
    <w:lvl w:ilvl="0" w:tplc="078273B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366CD1"/>
    <w:multiLevelType w:val="hybridMultilevel"/>
    <w:tmpl w:val="D74408FA"/>
    <w:lvl w:ilvl="0" w:tplc="2062C5CC">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89379C"/>
    <w:multiLevelType w:val="hybridMultilevel"/>
    <w:tmpl w:val="4942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EE6868"/>
    <w:multiLevelType w:val="hybridMultilevel"/>
    <w:tmpl w:val="54F0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C37E41"/>
    <w:multiLevelType w:val="hybridMultilevel"/>
    <w:tmpl w:val="D0060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740CC8"/>
    <w:multiLevelType w:val="hybridMultilevel"/>
    <w:tmpl w:val="44F6DC5A"/>
    <w:lvl w:ilvl="0" w:tplc="FFFFFFFF">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F85765"/>
    <w:multiLevelType w:val="hybridMultilevel"/>
    <w:tmpl w:val="0F163E74"/>
    <w:lvl w:ilvl="0" w:tplc="9C166F6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837F74"/>
    <w:multiLevelType w:val="hybridMultilevel"/>
    <w:tmpl w:val="9AB6CD76"/>
    <w:lvl w:ilvl="0" w:tplc="078273B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5E00E4"/>
    <w:multiLevelType w:val="hybridMultilevel"/>
    <w:tmpl w:val="8CDA2ADA"/>
    <w:lvl w:ilvl="0" w:tplc="4A588348">
      <w:start w:val="1"/>
      <w:numFmt w:val="decimal"/>
      <w:lvlText w:val="%1."/>
      <w:lvlJc w:val="left"/>
      <w:pPr>
        <w:ind w:left="720" w:hanging="360"/>
      </w:pPr>
    </w:lvl>
    <w:lvl w:ilvl="1" w:tplc="01382A22">
      <w:start w:val="1"/>
      <w:numFmt w:val="lowerLetter"/>
      <w:lvlText w:val="%2."/>
      <w:lvlJc w:val="left"/>
      <w:pPr>
        <w:ind w:left="1440" w:hanging="360"/>
      </w:pPr>
    </w:lvl>
    <w:lvl w:ilvl="2" w:tplc="9DBA9616">
      <w:start w:val="1"/>
      <w:numFmt w:val="lowerRoman"/>
      <w:lvlText w:val="%3."/>
      <w:lvlJc w:val="right"/>
      <w:pPr>
        <w:ind w:left="2160" w:hanging="180"/>
      </w:pPr>
    </w:lvl>
    <w:lvl w:ilvl="3" w:tplc="30766812">
      <w:start w:val="1"/>
      <w:numFmt w:val="decimal"/>
      <w:lvlText w:val="%4."/>
      <w:lvlJc w:val="left"/>
      <w:pPr>
        <w:ind w:left="2880" w:hanging="360"/>
      </w:pPr>
    </w:lvl>
    <w:lvl w:ilvl="4" w:tplc="F74CC514">
      <w:start w:val="1"/>
      <w:numFmt w:val="lowerLetter"/>
      <w:lvlText w:val="%5."/>
      <w:lvlJc w:val="left"/>
      <w:pPr>
        <w:ind w:left="3600" w:hanging="360"/>
      </w:pPr>
    </w:lvl>
    <w:lvl w:ilvl="5" w:tplc="2ABE2044">
      <w:start w:val="1"/>
      <w:numFmt w:val="lowerRoman"/>
      <w:lvlText w:val="%6."/>
      <w:lvlJc w:val="right"/>
      <w:pPr>
        <w:ind w:left="4320" w:hanging="180"/>
      </w:pPr>
    </w:lvl>
    <w:lvl w:ilvl="6" w:tplc="3D9E60D0">
      <w:start w:val="1"/>
      <w:numFmt w:val="decimal"/>
      <w:lvlText w:val="%7."/>
      <w:lvlJc w:val="left"/>
      <w:pPr>
        <w:ind w:left="5040" w:hanging="360"/>
      </w:pPr>
    </w:lvl>
    <w:lvl w:ilvl="7" w:tplc="723A872C">
      <w:start w:val="1"/>
      <w:numFmt w:val="lowerLetter"/>
      <w:lvlText w:val="%8."/>
      <w:lvlJc w:val="left"/>
      <w:pPr>
        <w:ind w:left="5760" w:hanging="360"/>
      </w:pPr>
    </w:lvl>
    <w:lvl w:ilvl="8" w:tplc="1B26FDA4">
      <w:start w:val="1"/>
      <w:numFmt w:val="lowerRoman"/>
      <w:lvlText w:val="%9."/>
      <w:lvlJc w:val="right"/>
      <w:pPr>
        <w:ind w:left="6480" w:hanging="180"/>
      </w:pPr>
    </w:lvl>
  </w:abstractNum>
  <w:abstractNum w:abstractNumId="38" w15:restartNumberingAfterBreak="0">
    <w:nsid w:val="6F9A2EC3"/>
    <w:multiLevelType w:val="hybridMultilevel"/>
    <w:tmpl w:val="95B485FE"/>
    <w:lvl w:ilvl="0" w:tplc="FFFFFFFF">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A81AE2"/>
    <w:multiLevelType w:val="hybridMultilevel"/>
    <w:tmpl w:val="17A8D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7701BC"/>
    <w:multiLevelType w:val="hybridMultilevel"/>
    <w:tmpl w:val="057CA76A"/>
    <w:lvl w:ilvl="0" w:tplc="02828350">
      <w:start w:val="1"/>
      <w:numFmt w:val="bullet"/>
      <w:pStyle w:val="BTBullets"/>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1" w15:restartNumberingAfterBreak="0">
    <w:nsid w:val="72A56F31"/>
    <w:multiLevelType w:val="hybridMultilevel"/>
    <w:tmpl w:val="07B4F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060363"/>
    <w:multiLevelType w:val="hybridMultilevel"/>
    <w:tmpl w:val="4E84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330F1"/>
    <w:multiLevelType w:val="hybridMultilevel"/>
    <w:tmpl w:val="62A84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E744A2"/>
    <w:multiLevelType w:val="hybridMultilevel"/>
    <w:tmpl w:val="6EA8C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B636BC"/>
    <w:multiLevelType w:val="hybridMultilevel"/>
    <w:tmpl w:val="B7641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E542B3"/>
    <w:multiLevelType w:val="hybridMultilevel"/>
    <w:tmpl w:val="4140A664"/>
    <w:lvl w:ilvl="0" w:tplc="F3CEB1BA">
      <w:start w:val="1"/>
      <w:numFmt w:val="bullet"/>
      <w:lvlText w:val="-"/>
      <w:lvlJc w:val="left"/>
      <w:pPr>
        <w:ind w:left="720" w:hanging="360"/>
      </w:pPr>
      <w:rPr>
        <w:rFonts w:ascii="Calibri" w:hAnsi="Calibri" w:hint="default"/>
      </w:rPr>
    </w:lvl>
    <w:lvl w:ilvl="1" w:tplc="E3DC25BA">
      <w:start w:val="1"/>
      <w:numFmt w:val="bullet"/>
      <w:lvlText w:val="o"/>
      <w:lvlJc w:val="left"/>
      <w:pPr>
        <w:ind w:left="1440" w:hanging="360"/>
      </w:pPr>
      <w:rPr>
        <w:rFonts w:ascii="Courier New" w:hAnsi="Courier New" w:hint="default"/>
      </w:rPr>
    </w:lvl>
    <w:lvl w:ilvl="2" w:tplc="B93A6D0C">
      <w:start w:val="1"/>
      <w:numFmt w:val="bullet"/>
      <w:lvlText w:val=""/>
      <w:lvlJc w:val="left"/>
      <w:pPr>
        <w:ind w:left="2160" w:hanging="360"/>
      </w:pPr>
      <w:rPr>
        <w:rFonts w:ascii="Wingdings" w:hAnsi="Wingdings" w:hint="default"/>
      </w:rPr>
    </w:lvl>
    <w:lvl w:ilvl="3" w:tplc="0528475A">
      <w:start w:val="1"/>
      <w:numFmt w:val="bullet"/>
      <w:lvlText w:val=""/>
      <w:lvlJc w:val="left"/>
      <w:pPr>
        <w:ind w:left="2880" w:hanging="360"/>
      </w:pPr>
      <w:rPr>
        <w:rFonts w:ascii="Symbol" w:hAnsi="Symbol" w:hint="default"/>
      </w:rPr>
    </w:lvl>
    <w:lvl w:ilvl="4" w:tplc="9C026742">
      <w:start w:val="1"/>
      <w:numFmt w:val="bullet"/>
      <w:lvlText w:val="o"/>
      <w:lvlJc w:val="left"/>
      <w:pPr>
        <w:ind w:left="3600" w:hanging="360"/>
      </w:pPr>
      <w:rPr>
        <w:rFonts w:ascii="Courier New" w:hAnsi="Courier New" w:hint="default"/>
      </w:rPr>
    </w:lvl>
    <w:lvl w:ilvl="5" w:tplc="D2825BBE">
      <w:start w:val="1"/>
      <w:numFmt w:val="bullet"/>
      <w:lvlText w:val=""/>
      <w:lvlJc w:val="left"/>
      <w:pPr>
        <w:ind w:left="4320" w:hanging="360"/>
      </w:pPr>
      <w:rPr>
        <w:rFonts w:ascii="Wingdings" w:hAnsi="Wingdings" w:hint="default"/>
      </w:rPr>
    </w:lvl>
    <w:lvl w:ilvl="6" w:tplc="09427EE0">
      <w:start w:val="1"/>
      <w:numFmt w:val="bullet"/>
      <w:lvlText w:val=""/>
      <w:lvlJc w:val="left"/>
      <w:pPr>
        <w:ind w:left="5040" w:hanging="360"/>
      </w:pPr>
      <w:rPr>
        <w:rFonts w:ascii="Symbol" w:hAnsi="Symbol" w:hint="default"/>
      </w:rPr>
    </w:lvl>
    <w:lvl w:ilvl="7" w:tplc="BD76FFB0">
      <w:start w:val="1"/>
      <w:numFmt w:val="bullet"/>
      <w:lvlText w:val="o"/>
      <w:lvlJc w:val="left"/>
      <w:pPr>
        <w:ind w:left="5760" w:hanging="360"/>
      </w:pPr>
      <w:rPr>
        <w:rFonts w:ascii="Courier New" w:hAnsi="Courier New" w:hint="default"/>
      </w:rPr>
    </w:lvl>
    <w:lvl w:ilvl="8" w:tplc="A1DC048E">
      <w:start w:val="1"/>
      <w:numFmt w:val="bullet"/>
      <w:lvlText w:val=""/>
      <w:lvlJc w:val="left"/>
      <w:pPr>
        <w:ind w:left="6480" w:hanging="360"/>
      </w:pPr>
      <w:rPr>
        <w:rFonts w:ascii="Wingdings" w:hAnsi="Wingdings" w:hint="default"/>
      </w:rPr>
    </w:lvl>
  </w:abstractNum>
  <w:num w:numId="1" w16cid:durableId="1081875522">
    <w:abstractNumId w:val="0"/>
  </w:num>
  <w:num w:numId="2" w16cid:durableId="813840733">
    <w:abstractNumId w:val="6"/>
  </w:num>
  <w:num w:numId="3" w16cid:durableId="405345557">
    <w:abstractNumId w:val="10"/>
  </w:num>
  <w:num w:numId="4" w16cid:durableId="1417674774">
    <w:abstractNumId w:val="37"/>
  </w:num>
  <w:num w:numId="5" w16cid:durableId="308364170">
    <w:abstractNumId w:val="46"/>
  </w:num>
  <w:num w:numId="6" w16cid:durableId="1578587459">
    <w:abstractNumId w:val="38"/>
  </w:num>
  <w:num w:numId="7" w16cid:durableId="1334143022">
    <w:abstractNumId w:val="34"/>
  </w:num>
  <w:num w:numId="8" w16cid:durableId="273681317">
    <w:abstractNumId w:val="39"/>
  </w:num>
  <w:num w:numId="9" w16cid:durableId="1009260311">
    <w:abstractNumId w:val="3"/>
  </w:num>
  <w:num w:numId="10" w16cid:durableId="892623059">
    <w:abstractNumId w:val="25"/>
  </w:num>
  <w:num w:numId="11" w16cid:durableId="484012550">
    <w:abstractNumId w:val="21"/>
  </w:num>
  <w:num w:numId="12" w16cid:durableId="2144540118">
    <w:abstractNumId w:val="20"/>
  </w:num>
  <w:num w:numId="13" w16cid:durableId="504052373">
    <w:abstractNumId w:val="23"/>
  </w:num>
  <w:num w:numId="14" w16cid:durableId="1655791756">
    <w:abstractNumId w:val="19"/>
  </w:num>
  <w:num w:numId="15" w16cid:durableId="35013359">
    <w:abstractNumId w:val="5"/>
  </w:num>
  <w:num w:numId="16" w16cid:durableId="1233390772">
    <w:abstractNumId w:val="27"/>
  </w:num>
  <w:num w:numId="17" w16cid:durableId="1000814894">
    <w:abstractNumId w:val="13"/>
  </w:num>
  <w:num w:numId="18" w16cid:durableId="1823695677">
    <w:abstractNumId w:val="11"/>
  </w:num>
  <w:num w:numId="19" w16cid:durableId="1042707496">
    <w:abstractNumId w:val="7"/>
  </w:num>
  <w:num w:numId="20" w16cid:durableId="579213245">
    <w:abstractNumId w:val="29"/>
  </w:num>
  <w:num w:numId="21" w16cid:durableId="1146387048">
    <w:abstractNumId w:val="36"/>
  </w:num>
  <w:num w:numId="22" w16cid:durableId="652219212">
    <w:abstractNumId w:val="4"/>
  </w:num>
  <w:num w:numId="23" w16cid:durableId="1679691847">
    <w:abstractNumId w:val="1"/>
  </w:num>
  <w:num w:numId="24" w16cid:durableId="1858880983">
    <w:abstractNumId w:val="32"/>
  </w:num>
  <w:num w:numId="25" w16cid:durableId="671880476">
    <w:abstractNumId w:val="35"/>
  </w:num>
  <w:num w:numId="26" w16cid:durableId="304628519">
    <w:abstractNumId w:val="17"/>
  </w:num>
  <w:num w:numId="27" w16cid:durableId="1352611947">
    <w:abstractNumId w:val="14"/>
  </w:num>
  <w:num w:numId="28" w16cid:durableId="1865626998">
    <w:abstractNumId w:val="30"/>
  </w:num>
  <w:num w:numId="29" w16cid:durableId="1682661117">
    <w:abstractNumId w:val="16"/>
  </w:num>
  <w:num w:numId="30" w16cid:durableId="612518522">
    <w:abstractNumId w:val="18"/>
  </w:num>
  <w:num w:numId="31" w16cid:durableId="270936518">
    <w:abstractNumId w:val="45"/>
  </w:num>
  <w:num w:numId="32" w16cid:durableId="15545831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68399890">
    <w:abstractNumId w:val="43"/>
  </w:num>
  <w:num w:numId="34" w16cid:durableId="1041632550">
    <w:abstractNumId w:val="28"/>
  </w:num>
  <w:num w:numId="35" w16cid:durableId="1779830303">
    <w:abstractNumId w:val="41"/>
  </w:num>
  <w:num w:numId="36" w16cid:durableId="502664277">
    <w:abstractNumId w:val="44"/>
  </w:num>
  <w:num w:numId="37" w16cid:durableId="1099325912">
    <w:abstractNumId w:val="33"/>
  </w:num>
  <w:num w:numId="38" w16cid:durableId="2022006688">
    <w:abstractNumId w:val="31"/>
  </w:num>
  <w:num w:numId="39" w16cid:durableId="1446001313">
    <w:abstractNumId w:val="24"/>
  </w:num>
  <w:num w:numId="40" w16cid:durableId="1188642380">
    <w:abstractNumId w:val="8"/>
  </w:num>
  <w:num w:numId="41" w16cid:durableId="1706297404">
    <w:abstractNumId w:val="26"/>
  </w:num>
  <w:num w:numId="42" w16cid:durableId="1297832596">
    <w:abstractNumId w:val="12"/>
  </w:num>
  <w:num w:numId="43" w16cid:durableId="1213156537">
    <w:abstractNumId w:val="2"/>
  </w:num>
  <w:num w:numId="44" w16cid:durableId="1408306796">
    <w:abstractNumId w:val="42"/>
  </w:num>
  <w:num w:numId="45" w16cid:durableId="900946909">
    <w:abstractNumId w:val="9"/>
  </w:num>
  <w:num w:numId="46" w16cid:durableId="1003895443">
    <w:abstractNumId w:val="40"/>
  </w:num>
  <w:num w:numId="47" w16cid:durableId="638192301">
    <w:abstractNumId w:val="15"/>
  </w:num>
  <w:num w:numId="48" w16cid:durableId="196261005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IE"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NjMxNzE3srAwMjdT0lEKTi0uzszPAykwqwUAciofGiwAAAA="/>
  </w:docVars>
  <w:rsids>
    <w:rsidRoot w:val="00A24B87"/>
    <w:rsid w:val="00000776"/>
    <w:rsid w:val="00000A89"/>
    <w:rsid w:val="00000EC1"/>
    <w:rsid w:val="00001ED6"/>
    <w:rsid w:val="00002C9D"/>
    <w:rsid w:val="0000391E"/>
    <w:rsid w:val="00003936"/>
    <w:rsid w:val="000043D9"/>
    <w:rsid w:val="00004D54"/>
    <w:rsid w:val="00004F41"/>
    <w:rsid w:val="00006E73"/>
    <w:rsid w:val="000073C5"/>
    <w:rsid w:val="00007BAA"/>
    <w:rsid w:val="000105EB"/>
    <w:rsid w:val="00010F8E"/>
    <w:rsid w:val="000136CC"/>
    <w:rsid w:val="000143A1"/>
    <w:rsid w:val="000158EA"/>
    <w:rsid w:val="000162E9"/>
    <w:rsid w:val="00016F4A"/>
    <w:rsid w:val="000173A0"/>
    <w:rsid w:val="00017D9C"/>
    <w:rsid w:val="00020EA8"/>
    <w:rsid w:val="000219CE"/>
    <w:rsid w:val="00021C44"/>
    <w:rsid w:val="0002248D"/>
    <w:rsid w:val="00022E05"/>
    <w:rsid w:val="00023106"/>
    <w:rsid w:val="00023565"/>
    <w:rsid w:val="00024A9F"/>
    <w:rsid w:val="00024AEA"/>
    <w:rsid w:val="000251FA"/>
    <w:rsid w:val="000253B9"/>
    <w:rsid w:val="0002551F"/>
    <w:rsid w:val="00025CA4"/>
    <w:rsid w:val="00026395"/>
    <w:rsid w:val="00026710"/>
    <w:rsid w:val="00027623"/>
    <w:rsid w:val="00030CA3"/>
    <w:rsid w:val="00031BDE"/>
    <w:rsid w:val="00031CD7"/>
    <w:rsid w:val="00031E1B"/>
    <w:rsid w:val="00032197"/>
    <w:rsid w:val="00032A3F"/>
    <w:rsid w:val="00032AF1"/>
    <w:rsid w:val="000334A5"/>
    <w:rsid w:val="00033960"/>
    <w:rsid w:val="00033B12"/>
    <w:rsid w:val="00033F58"/>
    <w:rsid w:val="0003476E"/>
    <w:rsid w:val="00035A7C"/>
    <w:rsid w:val="000361A0"/>
    <w:rsid w:val="00036329"/>
    <w:rsid w:val="000371ED"/>
    <w:rsid w:val="00037628"/>
    <w:rsid w:val="00037750"/>
    <w:rsid w:val="00037B66"/>
    <w:rsid w:val="00040BF8"/>
    <w:rsid w:val="00041281"/>
    <w:rsid w:val="00041B85"/>
    <w:rsid w:val="00042C07"/>
    <w:rsid w:val="00042E70"/>
    <w:rsid w:val="00043BD3"/>
    <w:rsid w:val="0004413E"/>
    <w:rsid w:val="00046C2A"/>
    <w:rsid w:val="00046F07"/>
    <w:rsid w:val="0005051A"/>
    <w:rsid w:val="000506AD"/>
    <w:rsid w:val="000507B4"/>
    <w:rsid w:val="00050DE3"/>
    <w:rsid w:val="00055D63"/>
    <w:rsid w:val="00056856"/>
    <w:rsid w:val="00056B04"/>
    <w:rsid w:val="00057E5E"/>
    <w:rsid w:val="000630F2"/>
    <w:rsid w:val="00064291"/>
    <w:rsid w:val="000643D0"/>
    <w:rsid w:val="00064BF0"/>
    <w:rsid w:val="000654DD"/>
    <w:rsid w:val="0006599F"/>
    <w:rsid w:val="00066168"/>
    <w:rsid w:val="0006663C"/>
    <w:rsid w:val="0006700D"/>
    <w:rsid w:val="00067B22"/>
    <w:rsid w:val="00067F26"/>
    <w:rsid w:val="000703E6"/>
    <w:rsid w:val="00070857"/>
    <w:rsid w:val="00070D78"/>
    <w:rsid w:val="00071124"/>
    <w:rsid w:val="000713ED"/>
    <w:rsid w:val="00071D4F"/>
    <w:rsid w:val="00072AF3"/>
    <w:rsid w:val="00074545"/>
    <w:rsid w:val="000755E9"/>
    <w:rsid w:val="00075966"/>
    <w:rsid w:val="00075CDC"/>
    <w:rsid w:val="00081CB0"/>
    <w:rsid w:val="00081CC4"/>
    <w:rsid w:val="00082E43"/>
    <w:rsid w:val="00083762"/>
    <w:rsid w:val="00083E46"/>
    <w:rsid w:val="00084968"/>
    <w:rsid w:val="00084CB5"/>
    <w:rsid w:val="0008533B"/>
    <w:rsid w:val="00085CF2"/>
    <w:rsid w:val="00086F32"/>
    <w:rsid w:val="00087588"/>
    <w:rsid w:val="00090D7E"/>
    <w:rsid w:val="0009224E"/>
    <w:rsid w:val="00093D1C"/>
    <w:rsid w:val="00094D25"/>
    <w:rsid w:val="00094F69"/>
    <w:rsid w:val="00095710"/>
    <w:rsid w:val="000969F7"/>
    <w:rsid w:val="00096E07"/>
    <w:rsid w:val="00097C78"/>
    <w:rsid w:val="00097CB7"/>
    <w:rsid w:val="000A0435"/>
    <w:rsid w:val="000A227B"/>
    <w:rsid w:val="000A3483"/>
    <w:rsid w:val="000A34FE"/>
    <w:rsid w:val="000A35B2"/>
    <w:rsid w:val="000A42C6"/>
    <w:rsid w:val="000A476C"/>
    <w:rsid w:val="000A598B"/>
    <w:rsid w:val="000A5AE1"/>
    <w:rsid w:val="000A68CE"/>
    <w:rsid w:val="000A6ED7"/>
    <w:rsid w:val="000A70AC"/>
    <w:rsid w:val="000B01B8"/>
    <w:rsid w:val="000B09C6"/>
    <w:rsid w:val="000B0A87"/>
    <w:rsid w:val="000B0E17"/>
    <w:rsid w:val="000B126D"/>
    <w:rsid w:val="000B210E"/>
    <w:rsid w:val="000B288D"/>
    <w:rsid w:val="000B4008"/>
    <w:rsid w:val="000B465F"/>
    <w:rsid w:val="000B46A7"/>
    <w:rsid w:val="000B47BA"/>
    <w:rsid w:val="000B6174"/>
    <w:rsid w:val="000B6404"/>
    <w:rsid w:val="000B6EE8"/>
    <w:rsid w:val="000B70C5"/>
    <w:rsid w:val="000B7C96"/>
    <w:rsid w:val="000B7C9E"/>
    <w:rsid w:val="000C0182"/>
    <w:rsid w:val="000C06D0"/>
    <w:rsid w:val="000C0B7C"/>
    <w:rsid w:val="000C2ECB"/>
    <w:rsid w:val="000C2F0B"/>
    <w:rsid w:val="000C312A"/>
    <w:rsid w:val="000C391E"/>
    <w:rsid w:val="000C3A31"/>
    <w:rsid w:val="000C4678"/>
    <w:rsid w:val="000C4B80"/>
    <w:rsid w:val="000C4D58"/>
    <w:rsid w:val="000C59A5"/>
    <w:rsid w:val="000C7F84"/>
    <w:rsid w:val="000D0A26"/>
    <w:rsid w:val="000D176E"/>
    <w:rsid w:val="000D249C"/>
    <w:rsid w:val="000D29A1"/>
    <w:rsid w:val="000D2D57"/>
    <w:rsid w:val="000D46AF"/>
    <w:rsid w:val="000D4B26"/>
    <w:rsid w:val="000D5EB6"/>
    <w:rsid w:val="000D6557"/>
    <w:rsid w:val="000D6EAE"/>
    <w:rsid w:val="000D6F19"/>
    <w:rsid w:val="000E0271"/>
    <w:rsid w:val="000E15DB"/>
    <w:rsid w:val="000E16F0"/>
    <w:rsid w:val="000E1ED3"/>
    <w:rsid w:val="000E302E"/>
    <w:rsid w:val="000E3199"/>
    <w:rsid w:val="000E3852"/>
    <w:rsid w:val="000E3D02"/>
    <w:rsid w:val="000E4132"/>
    <w:rsid w:val="000E4196"/>
    <w:rsid w:val="000E51C9"/>
    <w:rsid w:val="000E57A7"/>
    <w:rsid w:val="000E624A"/>
    <w:rsid w:val="000E6639"/>
    <w:rsid w:val="000E67D7"/>
    <w:rsid w:val="000E6B43"/>
    <w:rsid w:val="000E6DF6"/>
    <w:rsid w:val="000E7D58"/>
    <w:rsid w:val="000E7D8F"/>
    <w:rsid w:val="000F056B"/>
    <w:rsid w:val="000F0EB0"/>
    <w:rsid w:val="000F1012"/>
    <w:rsid w:val="000F103B"/>
    <w:rsid w:val="000F3212"/>
    <w:rsid w:val="000F469A"/>
    <w:rsid w:val="000F46FC"/>
    <w:rsid w:val="000F4CEF"/>
    <w:rsid w:val="000F6B34"/>
    <w:rsid w:val="000F743D"/>
    <w:rsid w:val="001000FB"/>
    <w:rsid w:val="001005D7"/>
    <w:rsid w:val="00101613"/>
    <w:rsid w:val="001018F6"/>
    <w:rsid w:val="001038A3"/>
    <w:rsid w:val="00103CD4"/>
    <w:rsid w:val="001057A0"/>
    <w:rsid w:val="00105D59"/>
    <w:rsid w:val="001061C2"/>
    <w:rsid w:val="0010768F"/>
    <w:rsid w:val="0011057C"/>
    <w:rsid w:val="00111550"/>
    <w:rsid w:val="0011168F"/>
    <w:rsid w:val="00111F7F"/>
    <w:rsid w:val="0011263E"/>
    <w:rsid w:val="0011321E"/>
    <w:rsid w:val="0011582F"/>
    <w:rsid w:val="00115D49"/>
    <w:rsid w:val="00117B5D"/>
    <w:rsid w:val="00117E9C"/>
    <w:rsid w:val="001205E0"/>
    <w:rsid w:val="001209D7"/>
    <w:rsid w:val="00121111"/>
    <w:rsid w:val="001214F9"/>
    <w:rsid w:val="00121941"/>
    <w:rsid w:val="00121B58"/>
    <w:rsid w:val="0012217D"/>
    <w:rsid w:val="001232D4"/>
    <w:rsid w:val="00123786"/>
    <w:rsid w:val="0012410A"/>
    <w:rsid w:val="001242DF"/>
    <w:rsid w:val="001246CF"/>
    <w:rsid w:val="00125578"/>
    <w:rsid w:val="00125DD7"/>
    <w:rsid w:val="001264AB"/>
    <w:rsid w:val="00127C9C"/>
    <w:rsid w:val="00127D86"/>
    <w:rsid w:val="00130B92"/>
    <w:rsid w:val="00131C8E"/>
    <w:rsid w:val="00131E86"/>
    <w:rsid w:val="00131FD4"/>
    <w:rsid w:val="00132956"/>
    <w:rsid w:val="00132DBF"/>
    <w:rsid w:val="0013457D"/>
    <w:rsid w:val="001350B5"/>
    <w:rsid w:val="00135608"/>
    <w:rsid w:val="00135AD1"/>
    <w:rsid w:val="00136531"/>
    <w:rsid w:val="0013724D"/>
    <w:rsid w:val="001372F0"/>
    <w:rsid w:val="0013749F"/>
    <w:rsid w:val="001378B7"/>
    <w:rsid w:val="0014153F"/>
    <w:rsid w:val="0014260C"/>
    <w:rsid w:val="00142A7A"/>
    <w:rsid w:val="0014373F"/>
    <w:rsid w:val="001451CE"/>
    <w:rsid w:val="00145889"/>
    <w:rsid w:val="00145C2C"/>
    <w:rsid w:val="00145F9B"/>
    <w:rsid w:val="00146F48"/>
    <w:rsid w:val="00146F53"/>
    <w:rsid w:val="0014754B"/>
    <w:rsid w:val="00150975"/>
    <w:rsid w:val="001512B8"/>
    <w:rsid w:val="00152443"/>
    <w:rsid w:val="0015262B"/>
    <w:rsid w:val="001531E3"/>
    <w:rsid w:val="001533FE"/>
    <w:rsid w:val="001536D7"/>
    <w:rsid w:val="00153F8F"/>
    <w:rsid w:val="00153F9E"/>
    <w:rsid w:val="001540E0"/>
    <w:rsid w:val="001548D3"/>
    <w:rsid w:val="00156F98"/>
    <w:rsid w:val="00160895"/>
    <w:rsid w:val="00162DA9"/>
    <w:rsid w:val="001631DD"/>
    <w:rsid w:val="0016322E"/>
    <w:rsid w:val="001633DD"/>
    <w:rsid w:val="001646DB"/>
    <w:rsid w:val="00164B50"/>
    <w:rsid w:val="0016527B"/>
    <w:rsid w:val="00165CEC"/>
    <w:rsid w:val="00166A20"/>
    <w:rsid w:val="00166AA9"/>
    <w:rsid w:val="00167B6E"/>
    <w:rsid w:val="00170946"/>
    <w:rsid w:val="00170D9A"/>
    <w:rsid w:val="00171289"/>
    <w:rsid w:val="00171F5C"/>
    <w:rsid w:val="00172C71"/>
    <w:rsid w:val="00175007"/>
    <w:rsid w:val="00175C74"/>
    <w:rsid w:val="00175E51"/>
    <w:rsid w:val="00175F5C"/>
    <w:rsid w:val="001764A0"/>
    <w:rsid w:val="00180CE0"/>
    <w:rsid w:val="00180D80"/>
    <w:rsid w:val="00180F01"/>
    <w:rsid w:val="00182439"/>
    <w:rsid w:val="00183664"/>
    <w:rsid w:val="0018368F"/>
    <w:rsid w:val="00183ACF"/>
    <w:rsid w:val="001840AB"/>
    <w:rsid w:val="00186B80"/>
    <w:rsid w:val="00186BDE"/>
    <w:rsid w:val="00186E6E"/>
    <w:rsid w:val="00187E74"/>
    <w:rsid w:val="00190383"/>
    <w:rsid w:val="001923C4"/>
    <w:rsid w:val="00192504"/>
    <w:rsid w:val="001928AB"/>
    <w:rsid w:val="001935DB"/>
    <w:rsid w:val="00193C84"/>
    <w:rsid w:val="00194DFC"/>
    <w:rsid w:val="001956CD"/>
    <w:rsid w:val="00195AAB"/>
    <w:rsid w:val="00195AEC"/>
    <w:rsid w:val="001964D9"/>
    <w:rsid w:val="0019712B"/>
    <w:rsid w:val="001A0057"/>
    <w:rsid w:val="001A0DC1"/>
    <w:rsid w:val="001A0E6B"/>
    <w:rsid w:val="001A16CB"/>
    <w:rsid w:val="001A187A"/>
    <w:rsid w:val="001A1969"/>
    <w:rsid w:val="001A1B86"/>
    <w:rsid w:val="001A1F74"/>
    <w:rsid w:val="001A3985"/>
    <w:rsid w:val="001A3AA3"/>
    <w:rsid w:val="001A3EED"/>
    <w:rsid w:val="001A41FF"/>
    <w:rsid w:val="001A4CFA"/>
    <w:rsid w:val="001A50EA"/>
    <w:rsid w:val="001A5486"/>
    <w:rsid w:val="001A6C22"/>
    <w:rsid w:val="001A6E6C"/>
    <w:rsid w:val="001A7EDD"/>
    <w:rsid w:val="001B014E"/>
    <w:rsid w:val="001B0A10"/>
    <w:rsid w:val="001B0AEC"/>
    <w:rsid w:val="001B157E"/>
    <w:rsid w:val="001B273A"/>
    <w:rsid w:val="001B30F0"/>
    <w:rsid w:val="001B39A0"/>
    <w:rsid w:val="001B3EED"/>
    <w:rsid w:val="001B42B3"/>
    <w:rsid w:val="001B4E51"/>
    <w:rsid w:val="001B5DD1"/>
    <w:rsid w:val="001B7083"/>
    <w:rsid w:val="001C00C9"/>
    <w:rsid w:val="001C0322"/>
    <w:rsid w:val="001C05EA"/>
    <w:rsid w:val="001C2955"/>
    <w:rsid w:val="001C436E"/>
    <w:rsid w:val="001C4B3F"/>
    <w:rsid w:val="001C4C38"/>
    <w:rsid w:val="001C503F"/>
    <w:rsid w:val="001C5171"/>
    <w:rsid w:val="001C5927"/>
    <w:rsid w:val="001C7D35"/>
    <w:rsid w:val="001C7DF8"/>
    <w:rsid w:val="001D12F1"/>
    <w:rsid w:val="001D1C07"/>
    <w:rsid w:val="001D2198"/>
    <w:rsid w:val="001D26AD"/>
    <w:rsid w:val="001D2836"/>
    <w:rsid w:val="001D3923"/>
    <w:rsid w:val="001D529B"/>
    <w:rsid w:val="001D550A"/>
    <w:rsid w:val="001E0C29"/>
    <w:rsid w:val="001E1665"/>
    <w:rsid w:val="001E198D"/>
    <w:rsid w:val="001E1A93"/>
    <w:rsid w:val="001E2765"/>
    <w:rsid w:val="001E3ECB"/>
    <w:rsid w:val="001E4137"/>
    <w:rsid w:val="001E4574"/>
    <w:rsid w:val="001E4639"/>
    <w:rsid w:val="001E4E11"/>
    <w:rsid w:val="001E56F8"/>
    <w:rsid w:val="001E5FC1"/>
    <w:rsid w:val="001E603B"/>
    <w:rsid w:val="001E6284"/>
    <w:rsid w:val="001E6A46"/>
    <w:rsid w:val="001E6E82"/>
    <w:rsid w:val="001E70E3"/>
    <w:rsid w:val="001F15CF"/>
    <w:rsid w:val="001F1C65"/>
    <w:rsid w:val="001F2968"/>
    <w:rsid w:val="001F30E8"/>
    <w:rsid w:val="001F4ED8"/>
    <w:rsid w:val="001F508C"/>
    <w:rsid w:val="001F5DE7"/>
    <w:rsid w:val="001F5E5E"/>
    <w:rsid w:val="001F664D"/>
    <w:rsid w:val="002008EF"/>
    <w:rsid w:val="00201045"/>
    <w:rsid w:val="00201E36"/>
    <w:rsid w:val="002035E8"/>
    <w:rsid w:val="00203FE1"/>
    <w:rsid w:val="00204E76"/>
    <w:rsid w:val="00204FEA"/>
    <w:rsid w:val="00206039"/>
    <w:rsid w:val="0020610E"/>
    <w:rsid w:val="0020672F"/>
    <w:rsid w:val="00206816"/>
    <w:rsid w:val="00206B16"/>
    <w:rsid w:val="00207CF4"/>
    <w:rsid w:val="0021072B"/>
    <w:rsid w:val="00211A2C"/>
    <w:rsid w:val="00211AE6"/>
    <w:rsid w:val="00211FEC"/>
    <w:rsid w:val="002128B5"/>
    <w:rsid w:val="0021362A"/>
    <w:rsid w:val="00213AE4"/>
    <w:rsid w:val="00215472"/>
    <w:rsid w:val="00216799"/>
    <w:rsid w:val="002169CA"/>
    <w:rsid w:val="00217949"/>
    <w:rsid w:val="00217D63"/>
    <w:rsid w:val="00217FB2"/>
    <w:rsid w:val="002202E5"/>
    <w:rsid w:val="00220D52"/>
    <w:rsid w:val="00220EAB"/>
    <w:rsid w:val="002213EE"/>
    <w:rsid w:val="00221508"/>
    <w:rsid w:val="0022187F"/>
    <w:rsid w:val="0022266D"/>
    <w:rsid w:val="00222A07"/>
    <w:rsid w:val="00222AA5"/>
    <w:rsid w:val="00224FEF"/>
    <w:rsid w:val="00225708"/>
    <w:rsid w:val="002273F6"/>
    <w:rsid w:val="0022748B"/>
    <w:rsid w:val="00227BC9"/>
    <w:rsid w:val="00230754"/>
    <w:rsid w:val="00230A79"/>
    <w:rsid w:val="0023149C"/>
    <w:rsid w:val="00232327"/>
    <w:rsid w:val="0023467E"/>
    <w:rsid w:val="00234AF2"/>
    <w:rsid w:val="002359A0"/>
    <w:rsid w:val="00237FD9"/>
    <w:rsid w:val="002408FA"/>
    <w:rsid w:val="00243C23"/>
    <w:rsid w:val="00243D5E"/>
    <w:rsid w:val="00244156"/>
    <w:rsid w:val="00244B27"/>
    <w:rsid w:val="00244DD8"/>
    <w:rsid w:val="00245120"/>
    <w:rsid w:val="00245A4C"/>
    <w:rsid w:val="002478B3"/>
    <w:rsid w:val="00247A09"/>
    <w:rsid w:val="00250220"/>
    <w:rsid w:val="00250809"/>
    <w:rsid w:val="00250F0A"/>
    <w:rsid w:val="0025148F"/>
    <w:rsid w:val="00253F97"/>
    <w:rsid w:val="00254D4B"/>
    <w:rsid w:val="002556D7"/>
    <w:rsid w:val="00256FC6"/>
    <w:rsid w:val="00257F70"/>
    <w:rsid w:val="00260840"/>
    <w:rsid w:val="00260DA1"/>
    <w:rsid w:val="002612CF"/>
    <w:rsid w:val="002637A6"/>
    <w:rsid w:val="00264330"/>
    <w:rsid w:val="002646A5"/>
    <w:rsid w:val="0026470A"/>
    <w:rsid w:val="00265913"/>
    <w:rsid w:val="002659FE"/>
    <w:rsid w:val="00265B68"/>
    <w:rsid w:val="00265E45"/>
    <w:rsid w:val="00270CA9"/>
    <w:rsid w:val="00270CDB"/>
    <w:rsid w:val="00270E02"/>
    <w:rsid w:val="002717C4"/>
    <w:rsid w:val="00272781"/>
    <w:rsid w:val="00273B98"/>
    <w:rsid w:val="0027486A"/>
    <w:rsid w:val="00275DD8"/>
    <w:rsid w:val="0027620E"/>
    <w:rsid w:val="00276229"/>
    <w:rsid w:val="0027642B"/>
    <w:rsid w:val="00277052"/>
    <w:rsid w:val="00280FAA"/>
    <w:rsid w:val="002811EB"/>
    <w:rsid w:val="00284456"/>
    <w:rsid w:val="002846A3"/>
    <w:rsid w:val="00284F49"/>
    <w:rsid w:val="0028577A"/>
    <w:rsid w:val="00285B81"/>
    <w:rsid w:val="00285E76"/>
    <w:rsid w:val="0028636C"/>
    <w:rsid w:val="00287B74"/>
    <w:rsid w:val="00287D87"/>
    <w:rsid w:val="00290105"/>
    <w:rsid w:val="002907F8"/>
    <w:rsid w:val="00290E44"/>
    <w:rsid w:val="00291D4F"/>
    <w:rsid w:val="00292FC5"/>
    <w:rsid w:val="00293FCB"/>
    <w:rsid w:val="002943A8"/>
    <w:rsid w:val="0029458A"/>
    <w:rsid w:val="002946A5"/>
    <w:rsid w:val="00294EBF"/>
    <w:rsid w:val="00295AF7"/>
    <w:rsid w:val="002963F5"/>
    <w:rsid w:val="002970CF"/>
    <w:rsid w:val="002972A4"/>
    <w:rsid w:val="002A01E5"/>
    <w:rsid w:val="002A0484"/>
    <w:rsid w:val="002A156B"/>
    <w:rsid w:val="002A2429"/>
    <w:rsid w:val="002A2A7E"/>
    <w:rsid w:val="002A2AF1"/>
    <w:rsid w:val="002A356C"/>
    <w:rsid w:val="002A3978"/>
    <w:rsid w:val="002A3FC6"/>
    <w:rsid w:val="002A489E"/>
    <w:rsid w:val="002A4E8B"/>
    <w:rsid w:val="002A5239"/>
    <w:rsid w:val="002A539B"/>
    <w:rsid w:val="002A550A"/>
    <w:rsid w:val="002A6D41"/>
    <w:rsid w:val="002A72D2"/>
    <w:rsid w:val="002A763D"/>
    <w:rsid w:val="002B1270"/>
    <w:rsid w:val="002B1BC6"/>
    <w:rsid w:val="002B24B1"/>
    <w:rsid w:val="002B294D"/>
    <w:rsid w:val="002B4C8B"/>
    <w:rsid w:val="002B57FD"/>
    <w:rsid w:val="002B663C"/>
    <w:rsid w:val="002B6BEC"/>
    <w:rsid w:val="002B70DB"/>
    <w:rsid w:val="002B7B73"/>
    <w:rsid w:val="002C0138"/>
    <w:rsid w:val="002C047C"/>
    <w:rsid w:val="002C0507"/>
    <w:rsid w:val="002C0AE1"/>
    <w:rsid w:val="002C1380"/>
    <w:rsid w:val="002C213F"/>
    <w:rsid w:val="002C33CD"/>
    <w:rsid w:val="002C3C66"/>
    <w:rsid w:val="002C4A18"/>
    <w:rsid w:val="002C6B29"/>
    <w:rsid w:val="002C6DD4"/>
    <w:rsid w:val="002C7595"/>
    <w:rsid w:val="002D116B"/>
    <w:rsid w:val="002D2B89"/>
    <w:rsid w:val="002D348F"/>
    <w:rsid w:val="002D4CFC"/>
    <w:rsid w:val="002D79F9"/>
    <w:rsid w:val="002E24DE"/>
    <w:rsid w:val="002E2C7E"/>
    <w:rsid w:val="002E2CF1"/>
    <w:rsid w:val="002E35E8"/>
    <w:rsid w:val="002E4678"/>
    <w:rsid w:val="002E4F73"/>
    <w:rsid w:val="002E559D"/>
    <w:rsid w:val="002E6DF0"/>
    <w:rsid w:val="002E7A4B"/>
    <w:rsid w:val="002E7BE2"/>
    <w:rsid w:val="002E7E8C"/>
    <w:rsid w:val="002E7FC4"/>
    <w:rsid w:val="002F015E"/>
    <w:rsid w:val="002F0CD1"/>
    <w:rsid w:val="002F144E"/>
    <w:rsid w:val="002F1B5D"/>
    <w:rsid w:val="002F1C8C"/>
    <w:rsid w:val="002F29EE"/>
    <w:rsid w:val="002F2DEE"/>
    <w:rsid w:val="002F2ED1"/>
    <w:rsid w:val="002F33EE"/>
    <w:rsid w:val="002F58B2"/>
    <w:rsid w:val="002F5A0C"/>
    <w:rsid w:val="002F6C1F"/>
    <w:rsid w:val="003007A5"/>
    <w:rsid w:val="00300A50"/>
    <w:rsid w:val="00302411"/>
    <w:rsid w:val="0030272E"/>
    <w:rsid w:val="00302B9D"/>
    <w:rsid w:val="00303864"/>
    <w:rsid w:val="003046A7"/>
    <w:rsid w:val="00304FAA"/>
    <w:rsid w:val="003055EE"/>
    <w:rsid w:val="0030567B"/>
    <w:rsid w:val="003057BD"/>
    <w:rsid w:val="00305B12"/>
    <w:rsid w:val="00305EDE"/>
    <w:rsid w:val="003062A6"/>
    <w:rsid w:val="003065B1"/>
    <w:rsid w:val="003074BC"/>
    <w:rsid w:val="00312607"/>
    <w:rsid w:val="00312EAB"/>
    <w:rsid w:val="0031349F"/>
    <w:rsid w:val="00314B36"/>
    <w:rsid w:val="003153EA"/>
    <w:rsid w:val="00315FFD"/>
    <w:rsid w:val="0031631D"/>
    <w:rsid w:val="003164BC"/>
    <w:rsid w:val="00316BB8"/>
    <w:rsid w:val="00317A1E"/>
    <w:rsid w:val="00317D56"/>
    <w:rsid w:val="00320CCE"/>
    <w:rsid w:val="00320E99"/>
    <w:rsid w:val="003222FF"/>
    <w:rsid w:val="00323946"/>
    <w:rsid w:val="003246E8"/>
    <w:rsid w:val="0032546E"/>
    <w:rsid w:val="003257E6"/>
    <w:rsid w:val="00325A74"/>
    <w:rsid w:val="0032776E"/>
    <w:rsid w:val="003279E5"/>
    <w:rsid w:val="0033091D"/>
    <w:rsid w:val="00330D12"/>
    <w:rsid w:val="00330E6D"/>
    <w:rsid w:val="0033147B"/>
    <w:rsid w:val="00332018"/>
    <w:rsid w:val="00332019"/>
    <w:rsid w:val="00332094"/>
    <w:rsid w:val="003320F9"/>
    <w:rsid w:val="00332103"/>
    <w:rsid w:val="003332D4"/>
    <w:rsid w:val="00333354"/>
    <w:rsid w:val="00333583"/>
    <w:rsid w:val="00334D48"/>
    <w:rsid w:val="0033589E"/>
    <w:rsid w:val="00335B5F"/>
    <w:rsid w:val="00336459"/>
    <w:rsid w:val="0033680C"/>
    <w:rsid w:val="00336B4F"/>
    <w:rsid w:val="00340040"/>
    <w:rsid w:val="003400A7"/>
    <w:rsid w:val="003401F0"/>
    <w:rsid w:val="00340E68"/>
    <w:rsid w:val="00341185"/>
    <w:rsid w:val="00342122"/>
    <w:rsid w:val="00342244"/>
    <w:rsid w:val="0034283B"/>
    <w:rsid w:val="00344344"/>
    <w:rsid w:val="003455C0"/>
    <w:rsid w:val="00345894"/>
    <w:rsid w:val="0034667F"/>
    <w:rsid w:val="00346ADF"/>
    <w:rsid w:val="00347960"/>
    <w:rsid w:val="00350061"/>
    <w:rsid w:val="00351B53"/>
    <w:rsid w:val="00352485"/>
    <w:rsid w:val="00352750"/>
    <w:rsid w:val="003534EF"/>
    <w:rsid w:val="003538B0"/>
    <w:rsid w:val="00353949"/>
    <w:rsid w:val="003557B1"/>
    <w:rsid w:val="00355855"/>
    <w:rsid w:val="00355D9D"/>
    <w:rsid w:val="0035622B"/>
    <w:rsid w:val="00356559"/>
    <w:rsid w:val="00357257"/>
    <w:rsid w:val="003573B4"/>
    <w:rsid w:val="003608AB"/>
    <w:rsid w:val="00361227"/>
    <w:rsid w:val="0036147E"/>
    <w:rsid w:val="00362088"/>
    <w:rsid w:val="003647F2"/>
    <w:rsid w:val="00364B4D"/>
    <w:rsid w:val="00364CE4"/>
    <w:rsid w:val="00364D19"/>
    <w:rsid w:val="0036512B"/>
    <w:rsid w:val="0036535D"/>
    <w:rsid w:val="00367C36"/>
    <w:rsid w:val="00367CDB"/>
    <w:rsid w:val="00370425"/>
    <w:rsid w:val="00370698"/>
    <w:rsid w:val="00370750"/>
    <w:rsid w:val="00370B87"/>
    <w:rsid w:val="003719C3"/>
    <w:rsid w:val="003726CF"/>
    <w:rsid w:val="00372C88"/>
    <w:rsid w:val="00373176"/>
    <w:rsid w:val="0037353E"/>
    <w:rsid w:val="003744BE"/>
    <w:rsid w:val="00374B11"/>
    <w:rsid w:val="00375404"/>
    <w:rsid w:val="003758E7"/>
    <w:rsid w:val="00375B12"/>
    <w:rsid w:val="003763C0"/>
    <w:rsid w:val="00377C00"/>
    <w:rsid w:val="003801BB"/>
    <w:rsid w:val="00380706"/>
    <w:rsid w:val="00381F8A"/>
    <w:rsid w:val="00382708"/>
    <w:rsid w:val="003827A8"/>
    <w:rsid w:val="00382972"/>
    <w:rsid w:val="00382B57"/>
    <w:rsid w:val="0038347B"/>
    <w:rsid w:val="003840CC"/>
    <w:rsid w:val="003847C1"/>
    <w:rsid w:val="003847C5"/>
    <w:rsid w:val="00385377"/>
    <w:rsid w:val="003858E1"/>
    <w:rsid w:val="0038620C"/>
    <w:rsid w:val="003874A0"/>
    <w:rsid w:val="003876E1"/>
    <w:rsid w:val="00387715"/>
    <w:rsid w:val="00387DDE"/>
    <w:rsid w:val="00392025"/>
    <w:rsid w:val="00392623"/>
    <w:rsid w:val="00392FF7"/>
    <w:rsid w:val="00393222"/>
    <w:rsid w:val="00397149"/>
    <w:rsid w:val="00397469"/>
    <w:rsid w:val="003A0D5D"/>
    <w:rsid w:val="003A1465"/>
    <w:rsid w:val="003A1B1F"/>
    <w:rsid w:val="003A3F1C"/>
    <w:rsid w:val="003A4CF6"/>
    <w:rsid w:val="003A4D51"/>
    <w:rsid w:val="003A70CE"/>
    <w:rsid w:val="003A7CC9"/>
    <w:rsid w:val="003B011C"/>
    <w:rsid w:val="003B0461"/>
    <w:rsid w:val="003B04EC"/>
    <w:rsid w:val="003B05CC"/>
    <w:rsid w:val="003B08FC"/>
    <w:rsid w:val="003B0BE1"/>
    <w:rsid w:val="003B1272"/>
    <w:rsid w:val="003B1760"/>
    <w:rsid w:val="003B1CEB"/>
    <w:rsid w:val="003B65EF"/>
    <w:rsid w:val="003B73F2"/>
    <w:rsid w:val="003B7C96"/>
    <w:rsid w:val="003C0893"/>
    <w:rsid w:val="003C1097"/>
    <w:rsid w:val="003C18F1"/>
    <w:rsid w:val="003C19B7"/>
    <w:rsid w:val="003C1C22"/>
    <w:rsid w:val="003C2C3C"/>
    <w:rsid w:val="003C2D5E"/>
    <w:rsid w:val="003C31D2"/>
    <w:rsid w:val="003C4772"/>
    <w:rsid w:val="003C49D3"/>
    <w:rsid w:val="003C515B"/>
    <w:rsid w:val="003C5F81"/>
    <w:rsid w:val="003D10A5"/>
    <w:rsid w:val="003D15CC"/>
    <w:rsid w:val="003D1BB2"/>
    <w:rsid w:val="003D1DF5"/>
    <w:rsid w:val="003D36E7"/>
    <w:rsid w:val="003D3861"/>
    <w:rsid w:val="003D391E"/>
    <w:rsid w:val="003D49C1"/>
    <w:rsid w:val="003D49EA"/>
    <w:rsid w:val="003D4CF9"/>
    <w:rsid w:val="003D682F"/>
    <w:rsid w:val="003D6DB9"/>
    <w:rsid w:val="003D74D1"/>
    <w:rsid w:val="003E0C9C"/>
    <w:rsid w:val="003E0F01"/>
    <w:rsid w:val="003E1EEE"/>
    <w:rsid w:val="003E235A"/>
    <w:rsid w:val="003E3895"/>
    <w:rsid w:val="003E620A"/>
    <w:rsid w:val="003E734E"/>
    <w:rsid w:val="003E7381"/>
    <w:rsid w:val="003F0821"/>
    <w:rsid w:val="003F0A70"/>
    <w:rsid w:val="003F1828"/>
    <w:rsid w:val="003F1AB2"/>
    <w:rsid w:val="003F1F97"/>
    <w:rsid w:val="003F228F"/>
    <w:rsid w:val="003F2A7B"/>
    <w:rsid w:val="003F39FE"/>
    <w:rsid w:val="003F3DA5"/>
    <w:rsid w:val="003F3DE8"/>
    <w:rsid w:val="003F49BB"/>
    <w:rsid w:val="003F52B1"/>
    <w:rsid w:val="003F5490"/>
    <w:rsid w:val="003F5595"/>
    <w:rsid w:val="003F5B94"/>
    <w:rsid w:val="003F758A"/>
    <w:rsid w:val="003F7636"/>
    <w:rsid w:val="003F7C8B"/>
    <w:rsid w:val="00400F8C"/>
    <w:rsid w:val="00401A74"/>
    <w:rsid w:val="0040223E"/>
    <w:rsid w:val="00403095"/>
    <w:rsid w:val="00403245"/>
    <w:rsid w:val="004049F3"/>
    <w:rsid w:val="00404A11"/>
    <w:rsid w:val="0040570C"/>
    <w:rsid w:val="0040621B"/>
    <w:rsid w:val="00406448"/>
    <w:rsid w:val="0040726A"/>
    <w:rsid w:val="00410C76"/>
    <w:rsid w:val="00411A53"/>
    <w:rsid w:val="00412618"/>
    <w:rsid w:val="004133FF"/>
    <w:rsid w:val="00413D59"/>
    <w:rsid w:val="004140A0"/>
    <w:rsid w:val="00414752"/>
    <w:rsid w:val="00415545"/>
    <w:rsid w:val="004166BD"/>
    <w:rsid w:val="0041711C"/>
    <w:rsid w:val="00417954"/>
    <w:rsid w:val="00417AFC"/>
    <w:rsid w:val="00417D3D"/>
    <w:rsid w:val="00420023"/>
    <w:rsid w:val="00420D16"/>
    <w:rsid w:val="00421A07"/>
    <w:rsid w:val="00422D7F"/>
    <w:rsid w:val="00422DEA"/>
    <w:rsid w:val="004233E5"/>
    <w:rsid w:val="004244C7"/>
    <w:rsid w:val="00424612"/>
    <w:rsid w:val="00424A34"/>
    <w:rsid w:val="00425B77"/>
    <w:rsid w:val="00425D1A"/>
    <w:rsid w:val="00426D50"/>
    <w:rsid w:val="004276A1"/>
    <w:rsid w:val="00430409"/>
    <w:rsid w:val="00430687"/>
    <w:rsid w:val="004310D9"/>
    <w:rsid w:val="00431789"/>
    <w:rsid w:val="00431A9B"/>
    <w:rsid w:val="00431B77"/>
    <w:rsid w:val="00432175"/>
    <w:rsid w:val="00432D53"/>
    <w:rsid w:val="00433A09"/>
    <w:rsid w:val="00435D80"/>
    <w:rsid w:val="004369B9"/>
    <w:rsid w:val="004372FD"/>
    <w:rsid w:val="00437A1E"/>
    <w:rsid w:val="004404DA"/>
    <w:rsid w:val="00440AE5"/>
    <w:rsid w:val="004414E1"/>
    <w:rsid w:val="004416C5"/>
    <w:rsid w:val="004420B8"/>
    <w:rsid w:val="004424F1"/>
    <w:rsid w:val="004438FB"/>
    <w:rsid w:val="00444033"/>
    <w:rsid w:val="0044468F"/>
    <w:rsid w:val="0044474A"/>
    <w:rsid w:val="00444A8B"/>
    <w:rsid w:val="00444EC7"/>
    <w:rsid w:val="00445005"/>
    <w:rsid w:val="00445607"/>
    <w:rsid w:val="00445E2A"/>
    <w:rsid w:val="0044671B"/>
    <w:rsid w:val="0044718E"/>
    <w:rsid w:val="00447719"/>
    <w:rsid w:val="004501B7"/>
    <w:rsid w:val="004503BC"/>
    <w:rsid w:val="004508B4"/>
    <w:rsid w:val="004510E3"/>
    <w:rsid w:val="00451EB7"/>
    <w:rsid w:val="0045211D"/>
    <w:rsid w:val="004538A3"/>
    <w:rsid w:val="00453A08"/>
    <w:rsid w:val="004540FE"/>
    <w:rsid w:val="00454244"/>
    <w:rsid w:val="004547F6"/>
    <w:rsid w:val="00454F3A"/>
    <w:rsid w:val="004555F5"/>
    <w:rsid w:val="00456086"/>
    <w:rsid w:val="00456687"/>
    <w:rsid w:val="00456AE2"/>
    <w:rsid w:val="004576F4"/>
    <w:rsid w:val="004608DA"/>
    <w:rsid w:val="00460EAD"/>
    <w:rsid w:val="00460F4E"/>
    <w:rsid w:val="0046182A"/>
    <w:rsid w:val="00461B62"/>
    <w:rsid w:val="00461F09"/>
    <w:rsid w:val="0046271F"/>
    <w:rsid w:val="00462894"/>
    <w:rsid w:val="00463A1E"/>
    <w:rsid w:val="00464A16"/>
    <w:rsid w:val="00464D67"/>
    <w:rsid w:val="00465505"/>
    <w:rsid w:val="00465DC3"/>
    <w:rsid w:val="004676A3"/>
    <w:rsid w:val="004676F9"/>
    <w:rsid w:val="00471744"/>
    <w:rsid w:val="004748AB"/>
    <w:rsid w:val="004748E4"/>
    <w:rsid w:val="0047537B"/>
    <w:rsid w:val="00476B4E"/>
    <w:rsid w:val="00477421"/>
    <w:rsid w:val="00477580"/>
    <w:rsid w:val="00477A4E"/>
    <w:rsid w:val="004806FE"/>
    <w:rsid w:val="00481EA6"/>
    <w:rsid w:val="00483A58"/>
    <w:rsid w:val="00484A99"/>
    <w:rsid w:val="004851A9"/>
    <w:rsid w:val="004857D1"/>
    <w:rsid w:val="00485EC4"/>
    <w:rsid w:val="00486576"/>
    <w:rsid w:val="00486639"/>
    <w:rsid w:val="004873CF"/>
    <w:rsid w:val="004874B0"/>
    <w:rsid w:val="00487800"/>
    <w:rsid w:val="004879F7"/>
    <w:rsid w:val="00490A8F"/>
    <w:rsid w:val="00490E1E"/>
    <w:rsid w:val="00491167"/>
    <w:rsid w:val="0049130E"/>
    <w:rsid w:val="00491B3C"/>
    <w:rsid w:val="004925C4"/>
    <w:rsid w:val="004947F2"/>
    <w:rsid w:val="00495054"/>
    <w:rsid w:val="00495371"/>
    <w:rsid w:val="004970A7"/>
    <w:rsid w:val="004975CE"/>
    <w:rsid w:val="00497B69"/>
    <w:rsid w:val="004A0213"/>
    <w:rsid w:val="004A1233"/>
    <w:rsid w:val="004A2053"/>
    <w:rsid w:val="004A258E"/>
    <w:rsid w:val="004A26C9"/>
    <w:rsid w:val="004A32CA"/>
    <w:rsid w:val="004A3871"/>
    <w:rsid w:val="004A3B76"/>
    <w:rsid w:val="004A4AF3"/>
    <w:rsid w:val="004A564A"/>
    <w:rsid w:val="004A5979"/>
    <w:rsid w:val="004A5CD8"/>
    <w:rsid w:val="004A70B9"/>
    <w:rsid w:val="004B11D6"/>
    <w:rsid w:val="004B14CA"/>
    <w:rsid w:val="004B3681"/>
    <w:rsid w:val="004B42A4"/>
    <w:rsid w:val="004B4A66"/>
    <w:rsid w:val="004B4D85"/>
    <w:rsid w:val="004B533A"/>
    <w:rsid w:val="004B6429"/>
    <w:rsid w:val="004B7685"/>
    <w:rsid w:val="004C0637"/>
    <w:rsid w:val="004C0A19"/>
    <w:rsid w:val="004C0B01"/>
    <w:rsid w:val="004C0C16"/>
    <w:rsid w:val="004C0E4C"/>
    <w:rsid w:val="004C1567"/>
    <w:rsid w:val="004C1CB6"/>
    <w:rsid w:val="004C1EE4"/>
    <w:rsid w:val="004C2C05"/>
    <w:rsid w:val="004C306E"/>
    <w:rsid w:val="004C5031"/>
    <w:rsid w:val="004C524D"/>
    <w:rsid w:val="004C5738"/>
    <w:rsid w:val="004C5D75"/>
    <w:rsid w:val="004C761B"/>
    <w:rsid w:val="004C7E08"/>
    <w:rsid w:val="004D00F2"/>
    <w:rsid w:val="004D04AF"/>
    <w:rsid w:val="004D1703"/>
    <w:rsid w:val="004D1A21"/>
    <w:rsid w:val="004D32F8"/>
    <w:rsid w:val="004D439A"/>
    <w:rsid w:val="004D4B78"/>
    <w:rsid w:val="004D4DBA"/>
    <w:rsid w:val="004D58FE"/>
    <w:rsid w:val="004D5D0E"/>
    <w:rsid w:val="004D78C3"/>
    <w:rsid w:val="004E21A0"/>
    <w:rsid w:val="004E255E"/>
    <w:rsid w:val="004E2AB2"/>
    <w:rsid w:val="004E2B6E"/>
    <w:rsid w:val="004E2D41"/>
    <w:rsid w:val="004E34AF"/>
    <w:rsid w:val="004E3512"/>
    <w:rsid w:val="004E42CB"/>
    <w:rsid w:val="004E547F"/>
    <w:rsid w:val="004E5811"/>
    <w:rsid w:val="004E6241"/>
    <w:rsid w:val="004E62C9"/>
    <w:rsid w:val="004E6A93"/>
    <w:rsid w:val="004F039D"/>
    <w:rsid w:val="004F1189"/>
    <w:rsid w:val="004F13D1"/>
    <w:rsid w:val="004F1EB6"/>
    <w:rsid w:val="004F23AB"/>
    <w:rsid w:val="004F2A1B"/>
    <w:rsid w:val="004F32CC"/>
    <w:rsid w:val="004F32DC"/>
    <w:rsid w:val="004F3653"/>
    <w:rsid w:val="004F3DD4"/>
    <w:rsid w:val="004F43DA"/>
    <w:rsid w:val="004F44F2"/>
    <w:rsid w:val="004F5330"/>
    <w:rsid w:val="004F5463"/>
    <w:rsid w:val="004F691B"/>
    <w:rsid w:val="004F77D1"/>
    <w:rsid w:val="0050007E"/>
    <w:rsid w:val="00500107"/>
    <w:rsid w:val="005002AB"/>
    <w:rsid w:val="005010A1"/>
    <w:rsid w:val="00501B12"/>
    <w:rsid w:val="0050369B"/>
    <w:rsid w:val="0050391F"/>
    <w:rsid w:val="00504332"/>
    <w:rsid w:val="005043C5"/>
    <w:rsid w:val="0050582B"/>
    <w:rsid w:val="00506604"/>
    <w:rsid w:val="00507770"/>
    <w:rsid w:val="0050782F"/>
    <w:rsid w:val="00507D2C"/>
    <w:rsid w:val="005100EA"/>
    <w:rsid w:val="00510EFF"/>
    <w:rsid w:val="00512C90"/>
    <w:rsid w:val="00512FE9"/>
    <w:rsid w:val="00514DB7"/>
    <w:rsid w:val="00515471"/>
    <w:rsid w:val="00515B31"/>
    <w:rsid w:val="00515EC4"/>
    <w:rsid w:val="005170E9"/>
    <w:rsid w:val="005175A3"/>
    <w:rsid w:val="005177BE"/>
    <w:rsid w:val="005201C5"/>
    <w:rsid w:val="00520510"/>
    <w:rsid w:val="00520A94"/>
    <w:rsid w:val="0052180F"/>
    <w:rsid w:val="00521EBA"/>
    <w:rsid w:val="00522C25"/>
    <w:rsid w:val="00522C8C"/>
    <w:rsid w:val="00523B81"/>
    <w:rsid w:val="00523C40"/>
    <w:rsid w:val="00524740"/>
    <w:rsid w:val="00525650"/>
    <w:rsid w:val="00525681"/>
    <w:rsid w:val="00525E18"/>
    <w:rsid w:val="005269B1"/>
    <w:rsid w:val="005274D6"/>
    <w:rsid w:val="005278F9"/>
    <w:rsid w:val="00527A23"/>
    <w:rsid w:val="005306C6"/>
    <w:rsid w:val="0053088F"/>
    <w:rsid w:val="00530A72"/>
    <w:rsid w:val="0053159F"/>
    <w:rsid w:val="00533CBF"/>
    <w:rsid w:val="00533D75"/>
    <w:rsid w:val="00534AA6"/>
    <w:rsid w:val="00534F2A"/>
    <w:rsid w:val="00536D07"/>
    <w:rsid w:val="00537835"/>
    <w:rsid w:val="00537B02"/>
    <w:rsid w:val="005403D9"/>
    <w:rsid w:val="00540852"/>
    <w:rsid w:val="00540FA5"/>
    <w:rsid w:val="005417DF"/>
    <w:rsid w:val="00542314"/>
    <w:rsid w:val="00542342"/>
    <w:rsid w:val="00542EB1"/>
    <w:rsid w:val="0054381F"/>
    <w:rsid w:val="00543854"/>
    <w:rsid w:val="00543953"/>
    <w:rsid w:val="0054453A"/>
    <w:rsid w:val="00544600"/>
    <w:rsid w:val="00544A90"/>
    <w:rsid w:val="00544BF5"/>
    <w:rsid w:val="00546052"/>
    <w:rsid w:val="005461E2"/>
    <w:rsid w:val="00546C53"/>
    <w:rsid w:val="00546C8D"/>
    <w:rsid w:val="00546CD1"/>
    <w:rsid w:val="00546CD5"/>
    <w:rsid w:val="0054724D"/>
    <w:rsid w:val="00550769"/>
    <w:rsid w:val="00551207"/>
    <w:rsid w:val="005523F9"/>
    <w:rsid w:val="00552692"/>
    <w:rsid w:val="005534DF"/>
    <w:rsid w:val="005535BD"/>
    <w:rsid w:val="005548F7"/>
    <w:rsid w:val="00554C8A"/>
    <w:rsid w:val="005550A8"/>
    <w:rsid w:val="0055546A"/>
    <w:rsid w:val="005576C4"/>
    <w:rsid w:val="00557D6C"/>
    <w:rsid w:val="00557DE7"/>
    <w:rsid w:val="00560D72"/>
    <w:rsid w:val="0056229B"/>
    <w:rsid w:val="00562CCE"/>
    <w:rsid w:val="005646AC"/>
    <w:rsid w:val="005649B7"/>
    <w:rsid w:val="00564D24"/>
    <w:rsid w:val="0056546E"/>
    <w:rsid w:val="005658DB"/>
    <w:rsid w:val="00566FCF"/>
    <w:rsid w:val="0056795E"/>
    <w:rsid w:val="00567CB3"/>
    <w:rsid w:val="00570434"/>
    <w:rsid w:val="00571B6A"/>
    <w:rsid w:val="00571BDB"/>
    <w:rsid w:val="005728A2"/>
    <w:rsid w:val="00572DFA"/>
    <w:rsid w:val="00573810"/>
    <w:rsid w:val="00573FF0"/>
    <w:rsid w:val="005751B4"/>
    <w:rsid w:val="00576080"/>
    <w:rsid w:val="00576B3F"/>
    <w:rsid w:val="00577845"/>
    <w:rsid w:val="00577F3B"/>
    <w:rsid w:val="00582790"/>
    <w:rsid w:val="00582B29"/>
    <w:rsid w:val="00582C8E"/>
    <w:rsid w:val="00584136"/>
    <w:rsid w:val="005842AA"/>
    <w:rsid w:val="0058713A"/>
    <w:rsid w:val="005871CB"/>
    <w:rsid w:val="00590078"/>
    <w:rsid w:val="0059169C"/>
    <w:rsid w:val="00592529"/>
    <w:rsid w:val="0059304B"/>
    <w:rsid w:val="0059369C"/>
    <w:rsid w:val="005945D0"/>
    <w:rsid w:val="00595012"/>
    <w:rsid w:val="00595FCF"/>
    <w:rsid w:val="005961DF"/>
    <w:rsid w:val="00597EA2"/>
    <w:rsid w:val="005A0B2F"/>
    <w:rsid w:val="005A0FA7"/>
    <w:rsid w:val="005A128D"/>
    <w:rsid w:val="005A1953"/>
    <w:rsid w:val="005A2152"/>
    <w:rsid w:val="005A2261"/>
    <w:rsid w:val="005A36C5"/>
    <w:rsid w:val="005A36D6"/>
    <w:rsid w:val="005A465B"/>
    <w:rsid w:val="005A477F"/>
    <w:rsid w:val="005A4AFE"/>
    <w:rsid w:val="005A7683"/>
    <w:rsid w:val="005A7898"/>
    <w:rsid w:val="005B07B4"/>
    <w:rsid w:val="005B0F6C"/>
    <w:rsid w:val="005B12D0"/>
    <w:rsid w:val="005B2258"/>
    <w:rsid w:val="005B284F"/>
    <w:rsid w:val="005B2B6D"/>
    <w:rsid w:val="005B2E2C"/>
    <w:rsid w:val="005B2E52"/>
    <w:rsid w:val="005B32D0"/>
    <w:rsid w:val="005B3411"/>
    <w:rsid w:val="005B3AA5"/>
    <w:rsid w:val="005B41FE"/>
    <w:rsid w:val="005B44BF"/>
    <w:rsid w:val="005B4662"/>
    <w:rsid w:val="005B5BDE"/>
    <w:rsid w:val="005B5CCD"/>
    <w:rsid w:val="005B5D30"/>
    <w:rsid w:val="005B6B9E"/>
    <w:rsid w:val="005B6D6F"/>
    <w:rsid w:val="005C02F3"/>
    <w:rsid w:val="005C0970"/>
    <w:rsid w:val="005C0FDD"/>
    <w:rsid w:val="005C2316"/>
    <w:rsid w:val="005C2638"/>
    <w:rsid w:val="005C3A56"/>
    <w:rsid w:val="005C3BAE"/>
    <w:rsid w:val="005C4F81"/>
    <w:rsid w:val="005C5874"/>
    <w:rsid w:val="005C5E5C"/>
    <w:rsid w:val="005C5F9D"/>
    <w:rsid w:val="005C63AB"/>
    <w:rsid w:val="005C704B"/>
    <w:rsid w:val="005D0710"/>
    <w:rsid w:val="005D0A22"/>
    <w:rsid w:val="005D1874"/>
    <w:rsid w:val="005D1994"/>
    <w:rsid w:val="005D1CAE"/>
    <w:rsid w:val="005D297F"/>
    <w:rsid w:val="005D5CB0"/>
    <w:rsid w:val="005D6942"/>
    <w:rsid w:val="005E03AD"/>
    <w:rsid w:val="005E10AA"/>
    <w:rsid w:val="005E13B5"/>
    <w:rsid w:val="005E1608"/>
    <w:rsid w:val="005E23BE"/>
    <w:rsid w:val="005E26DD"/>
    <w:rsid w:val="005E3063"/>
    <w:rsid w:val="005E33CE"/>
    <w:rsid w:val="005E46A0"/>
    <w:rsid w:val="005E62E5"/>
    <w:rsid w:val="005E6EA8"/>
    <w:rsid w:val="005E7EA4"/>
    <w:rsid w:val="005E7FCB"/>
    <w:rsid w:val="005F197A"/>
    <w:rsid w:val="005F20A9"/>
    <w:rsid w:val="005F247F"/>
    <w:rsid w:val="005F28F2"/>
    <w:rsid w:val="005F37A7"/>
    <w:rsid w:val="005F4CAD"/>
    <w:rsid w:val="005F5D93"/>
    <w:rsid w:val="005F60EE"/>
    <w:rsid w:val="005F6199"/>
    <w:rsid w:val="005F7576"/>
    <w:rsid w:val="005F7A3E"/>
    <w:rsid w:val="0060080B"/>
    <w:rsid w:val="00601100"/>
    <w:rsid w:val="0060128D"/>
    <w:rsid w:val="00601A22"/>
    <w:rsid w:val="00602098"/>
    <w:rsid w:val="006023F5"/>
    <w:rsid w:val="006024F6"/>
    <w:rsid w:val="00603F2C"/>
    <w:rsid w:val="00604FAB"/>
    <w:rsid w:val="00610D5A"/>
    <w:rsid w:val="00611204"/>
    <w:rsid w:val="0061123C"/>
    <w:rsid w:val="00611281"/>
    <w:rsid w:val="00611752"/>
    <w:rsid w:val="006119A9"/>
    <w:rsid w:val="006125B5"/>
    <w:rsid w:val="0061310E"/>
    <w:rsid w:val="006137F6"/>
    <w:rsid w:val="0061471B"/>
    <w:rsid w:val="0061539A"/>
    <w:rsid w:val="00615C1B"/>
    <w:rsid w:val="00615FF4"/>
    <w:rsid w:val="00616AEB"/>
    <w:rsid w:val="00621D29"/>
    <w:rsid w:val="00621E2F"/>
    <w:rsid w:val="006228DE"/>
    <w:rsid w:val="00622B6B"/>
    <w:rsid w:val="00622CC5"/>
    <w:rsid w:val="00624370"/>
    <w:rsid w:val="00625236"/>
    <w:rsid w:val="006254CF"/>
    <w:rsid w:val="006261DB"/>
    <w:rsid w:val="0062660A"/>
    <w:rsid w:val="00626936"/>
    <w:rsid w:val="00626ED8"/>
    <w:rsid w:val="00630BE0"/>
    <w:rsid w:val="00630D84"/>
    <w:rsid w:val="00631783"/>
    <w:rsid w:val="00631DEE"/>
    <w:rsid w:val="006337D6"/>
    <w:rsid w:val="00633852"/>
    <w:rsid w:val="00633CD3"/>
    <w:rsid w:val="0063632D"/>
    <w:rsid w:val="006366CE"/>
    <w:rsid w:val="006372AE"/>
    <w:rsid w:val="006403E9"/>
    <w:rsid w:val="0064119D"/>
    <w:rsid w:val="00642234"/>
    <w:rsid w:val="006425F4"/>
    <w:rsid w:val="00642912"/>
    <w:rsid w:val="00642C04"/>
    <w:rsid w:val="00642E6A"/>
    <w:rsid w:val="00642F8E"/>
    <w:rsid w:val="0064421B"/>
    <w:rsid w:val="00644527"/>
    <w:rsid w:val="00645160"/>
    <w:rsid w:val="006459BA"/>
    <w:rsid w:val="00645E9B"/>
    <w:rsid w:val="006472B3"/>
    <w:rsid w:val="0064746A"/>
    <w:rsid w:val="00650D3C"/>
    <w:rsid w:val="00650E00"/>
    <w:rsid w:val="00650EC2"/>
    <w:rsid w:val="00650FEF"/>
    <w:rsid w:val="006520D7"/>
    <w:rsid w:val="0065344C"/>
    <w:rsid w:val="00653824"/>
    <w:rsid w:val="00653922"/>
    <w:rsid w:val="006541DF"/>
    <w:rsid w:val="00654745"/>
    <w:rsid w:val="006549B2"/>
    <w:rsid w:val="006554BD"/>
    <w:rsid w:val="00656E2B"/>
    <w:rsid w:val="00657D92"/>
    <w:rsid w:val="00660F68"/>
    <w:rsid w:val="00661275"/>
    <w:rsid w:val="0066152E"/>
    <w:rsid w:val="0066159D"/>
    <w:rsid w:val="00662CE1"/>
    <w:rsid w:val="00663013"/>
    <w:rsid w:val="006635C7"/>
    <w:rsid w:val="00663D29"/>
    <w:rsid w:val="00664111"/>
    <w:rsid w:val="00664CC6"/>
    <w:rsid w:val="00665095"/>
    <w:rsid w:val="00665FF4"/>
    <w:rsid w:val="006667CE"/>
    <w:rsid w:val="0066794C"/>
    <w:rsid w:val="00667D6B"/>
    <w:rsid w:val="006700DE"/>
    <w:rsid w:val="00670156"/>
    <w:rsid w:val="00671317"/>
    <w:rsid w:val="00671EB2"/>
    <w:rsid w:val="00671FE2"/>
    <w:rsid w:val="0067271F"/>
    <w:rsid w:val="00673E25"/>
    <w:rsid w:val="00673FA5"/>
    <w:rsid w:val="00674055"/>
    <w:rsid w:val="00674822"/>
    <w:rsid w:val="00675230"/>
    <w:rsid w:val="00675301"/>
    <w:rsid w:val="0067537D"/>
    <w:rsid w:val="006753AE"/>
    <w:rsid w:val="00675AB7"/>
    <w:rsid w:val="00676E56"/>
    <w:rsid w:val="00681018"/>
    <w:rsid w:val="00681367"/>
    <w:rsid w:val="00682E80"/>
    <w:rsid w:val="00683217"/>
    <w:rsid w:val="00683241"/>
    <w:rsid w:val="0068413B"/>
    <w:rsid w:val="006864A1"/>
    <w:rsid w:val="00686663"/>
    <w:rsid w:val="00686CCC"/>
    <w:rsid w:val="00687309"/>
    <w:rsid w:val="00687C50"/>
    <w:rsid w:val="00687CBB"/>
    <w:rsid w:val="0069142E"/>
    <w:rsid w:val="00693688"/>
    <w:rsid w:val="00693AD8"/>
    <w:rsid w:val="00694555"/>
    <w:rsid w:val="006948C5"/>
    <w:rsid w:val="006951A7"/>
    <w:rsid w:val="00695A2F"/>
    <w:rsid w:val="00695D9C"/>
    <w:rsid w:val="00696111"/>
    <w:rsid w:val="00696EA3"/>
    <w:rsid w:val="0069747E"/>
    <w:rsid w:val="006A058A"/>
    <w:rsid w:val="006A0BEA"/>
    <w:rsid w:val="006A11C8"/>
    <w:rsid w:val="006A1EDD"/>
    <w:rsid w:val="006A20A6"/>
    <w:rsid w:val="006A2898"/>
    <w:rsid w:val="006A2A85"/>
    <w:rsid w:val="006A440A"/>
    <w:rsid w:val="006A48D2"/>
    <w:rsid w:val="006A4DBA"/>
    <w:rsid w:val="006A554A"/>
    <w:rsid w:val="006A75EB"/>
    <w:rsid w:val="006A78E3"/>
    <w:rsid w:val="006B040D"/>
    <w:rsid w:val="006B188C"/>
    <w:rsid w:val="006B1F05"/>
    <w:rsid w:val="006B2A3E"/>
    <w:rsid w:val="006B2BD4"/>
    <w:rsid w:val="006B4F29"/>
    <w:rsid w:val="006B5D1A"/>
    <w:rsid w:val="006B5EE6"/>
    <w:rsid w:val="006B5F37"/>
    <w:rsid w:val="006B5F86"/>
    <w:rsid w:val="006B75A0"/>
    <w:rsid w:val="006C01A9"/>
    <w:rsid w:val="006C0837"/>
    <w:rsid w:val="006C0A51"/>
    <w:rsid w:val="006C1666"/>
    <w:rsid w:val="006C1BC8"/>
    <w:rsid w:val="006C2751"/>
    <w:rsid w:val="006C306A"/>
    <w:rsid w:val="006C3C58"/>
    <w:rsid w:val="006C3D83"/>
    <w:rsid w:val="006C46E2"/>
    <w:rsid w:val="006C48F3"/>
    <w:rsid w:val="006C5393"/>
    <w:rsid w:val="006C5C14"/>
    <w:rsid w:val="006C5EBB"/>
    <w:rsid w:val="006D090E"/>
    <w:rsid w:val="006D0A4F"/>
    <w:rsid w:val="006D0E8A"/>
    <w:rsid w:val="006D1CC5"/>
    <w:rsid w:val="006D2579"/>
    <w:rsid w:val="006D2FDC"/>
    <w:rsid w:val="006D45D6"/>
    <w:rsid w:val="006D51B9"/>
    <w:rsid w:val="006D632E"/>
    <w:rsid w:val="006D7060"/>
    <w:rsid w:val="006D70C8"/>
    <w:rsid w:val="006E0C51"/>
    <w:rsid w:val="006E1839"/>
    <w:rsid w:val="006E20CE"/>
    <w:rsid w:val="006E2C0C"/>
    <w:rsid w:val="006E2EAC"/>
    <w:rsid w:val="006E399D"/>
    <w:rsid w:val="006E42A8"/>
    <w:rsid w:val="006E4550"/>
    <w:rsid w:val="006E4ABE"/>
    <w:rsid w:val="006E4F06"/>
    <w:rsid w:val="006E4FAF"/>
    <w:rsid w:val="006E6B6D"/>
    <w:rsid w:val="006E6F2A"/>
    <w:rsid w:val="006F088C"/>
    <w:rsid w:val="006F11B0"/>
    <w:rsid w:val="006F11EC"/>
    <w:rsid w:val="006F1AE9"/>
    <w:rsid w:val="006F262E"/>
    <w:rsid w:val="006F3D01"/>
    <w:rsid w:val="006F3D09"/>
    <w:rsid w:val="006F45AD"/>
    <w:rsid w:val="006F5268"/>
    <w:rsid w:val="006F56B6"/>
    <w:rsid w:val="006F5BAC"/>
    <w:rsid w:val="006F6A16"/>
    <w:rsid w:val="0070027B"/>
    <w:rsid w:val="00701615"/>
    <w:rsid w:val="007020A6"/>
    <w:rsid w:val="00702AFA"/>
    <w:rsid w:val="00702E8C"/>
    <w:rsid w:val="00703114"/>
    <w:rsid w:val="00703757"/>
    <w:rsid w:val="007037A3"/>
    <w:rsid w:val="00704C4A"/>
    <w:rsid w:val="00705C0E"/>
    <w:rsid w:val="0070653C"/>
    <w:rsid w:val="007066F6"/>
    <w:rsid w:val="0070706D"/>
    <w:rsid w:val="007071DB"/>
    <w:rsid w:val="00711007"/>
    <w:rsid w:val="00711BD0"/>
    <w:rsid w:val="00712AC8"/>
    <w:rsid w:val="007134E3"/>
    <w:rsid w:val="007139B5"/>
    <w:rsid w:val="00713CAF"/>
    <w:rsid w:val="00714C25"/>
    <w:rsid w:val="00714EF2"/>
    <w:rsid w:val="00716054"/>
    <w:rsid w:val="0071675C"/>
    <w:rsid w:val="00716ABE"/>
    <w:rsid w:val="007174B3"/>
    <w:rsid w:val="00717925"/>
    <w:rsid w:val="00717FB1"/>
    <w:rsid w:val="007214C5"/>
    <w:rsid w:val="00722239"/>
    <w:rsid w:val="007234E5"/>
    <w:rsid w:val="00723668"/>
    <w:rsid w:val="00725DB1"/>
    <w:rsid w:val="00725E68"/>
    <w:rsid w:val="00726418"/>
    <w:rsid w:val="007267A8"/>
    <w:rsid w:val="007309FC"/>
    <w:rsid w:val="00730CE2"/>
    <w:rsid w:val="0073297A"/>
    <w:rsid w:val="007335C2"/>
    <w:rsid w:val="00735C7F"/>
    <w:rsid w:val="007360B1"/>
    <w:rsid w:val="00736BA8"/>
    <w:rsid w:val="00737296"/>
    <w:rsid w:val="0073761F"/>
    <w:rsid w:val="007378FF"/>
    <w:rsid w:val="00737CED"/>
    <w:rsid w:val="00740003"/>
    <w:rsid w:val="007425C6"/>
    <w:rsid w:val="007425F7"/>
    <w:rsid w:val="00743F29"/>
    <w:rsid w:val="00744D74"/>
    <w:rsid w:val="00744F36"/>
    <w:rsid w:val="0074535C"/>
    <w:rsid w:val="00746179"/>
    <w:rsid w:val="00747BF1"/>
    <w:rsid w:val="007507AC"/>
    <w:rsid w:val="007514F7"/>
    <w:rsid w:val="00752752"/>
    <w:rsid w:val="00752CDB"/>
    <w:rsid w:val="007543F2"/>
    <w:rsid w:val="00754F0D"/>
    <w:rsid w:val="00755282"/>
    <w:rsid w:val="00755CA0"/>
    <w:rsid w:val="007576B7"/>
    <w:rsid w:val="00757834"/>
    <w:rsid w:val="00760B36"/>
    <w:rsid w:val="00763481"/>
    <w:rsid w:val="007636B9"/>
    <w:rsid w:val="007642FF"/>
    <w:rsid w:val="007648AF"/>
    <w:rsid w:val="00764E12"/>
    <w:rsid w:val="00766592"/>
    <w:rsid w:val="0076681F"/>
    <w:rsid w:val="0076708E"/>
    <w:rsid w:val="00767435"/>
    <w:rsid w:val="007703C4"/>
    <w:rsid w:val="00770C26"/>
    <w:rsid w:val="00772465"/>
    <w:rsid w:val="00773C49"/>
    <w:rsid w:val="00774220"/>
    <w:rsid w:val="00774666"/>
    <w:rsid w:val="00774F0F"/>
    <w:rsid w:val="00775EEB"/>
    <w:rsid w:val="00775F50"/>
    <w:rsid w:val="00776074"/>
    <w:rsid w:val="00776F93"/>
    <w:rsid w:val="00781E22"/>
    <w:rsid w:val="00783408"/>
    <w:rsid w:val="00783C3D"/>
    <w:rsid w:val="00784788"/>
    <w:rsid w:val="0078489D"/>
    <w:rsid w:val="00784C4F"/>
    <w:rsid w:val="00784CE5"/>
    <w:rsid w:val="00785584"/>
    <w:rsid w:val="007867F2"/>
    <w:rsid w:val="00786BAC"/>
    <w:rsid w:val="007906A1"/>
    <w:rsid w:val="007909D2"/>
    <w:rsid w:val="00791FD4"/>
    <w:rsid w:val="007925EF"/>
    <w:rsid w:val="00792D09"/>
    <w:rsid w:val="0079320C"/>
    <w:rsid w:val="007932ED"/>
    <w:rsid w:val="007936EE"/>
    <w:rsid w:val="00793C2D"/>
    <w:rsid w:val="0079473C"/>
    <w:rsid w:val="00794944"/>
    <w:rsid w:val="0079547E"/>
    <w:rsid w:val="00795A69"/>
    <w:rsid w:val="00796F38"/>
    <w:rsid w:val="00797672"/>
    <w:rsid w:val="007A0AA5"/>
    <w:rsid w:val="007A15E2"/>
    <w:rsid w:val="007A180C"/>
    <w:rsid w:val="007A1FEC"/>
    <w:rsid w:val="007A2AB2"/>
    <w:rsid w:val="007A2DCD"/>
    <w:rsid w:val="007A3798"/>
    <w:rsid w:val="007A3A5D"/>
    <w:rsid w:val="007A3B27"/>
    <w:rsid w:val="007A40B2"/>
    <w:rsid w:val="007A436F"/>
    <w:rsid w:val="007A5C96"/>
    <w:rsid w:val="007A63DB"/>
    <w:rsid w:val="007A6E7C"/>
    <w:rsid w:val="007A6FC1"/>
    <w:rsid w:val="007A7854"/>
    <w:rsid w:val="007A7CF9"/>
    <w:rsid w:val="007A7D67"/>
    <w:rsid w:val="007B023F"/>
    <w:rsid w:val="007B078E"/>
    <w:rsid w:val="007B0C0E"/>
    <w:rsid w:val="007B0ED4"/>
    <w:rsid w:val="007B10EA"/>
    <w:rsid w:val="007B2F0A"/>
    <w:rsid w:val="007B2F83"/>
    <w:rsid w:val="007B30DE"/>
    <w:rsid w:val="007B3B54"/>
    <w:rsid w:val="007B4A0F"/>
    <w:rsid w:val="007B4B24"/>
    <w:rsid w:val="007B58FD"/>
    <w:rsid w:val="007B7518"/>
    <w:rsid w:val="007B75CD"/>
    <w:rsid w:val="007C0151"/>
    <w:rsid w:val="007C03B6"/>
    <w:rsid w:val="007C0442"/>
    <w:rsid w:val="007C0BF0"/>
    <w:rsid w:val="007C1E3E"/>
    <w:rsid w:val="007C1F3E"/>
    <w:rsid w:val="007C259E"/>
    <w:rsid w:val="007C45C0"/>
    <w:rsid w:val="007C5C73"/>
    <w:rsid w:val="007C620D"/>
    <w:rsid w:val="007C6B26"/>
    <w:rsid w:val="007D057E"/>
    <w:rsid w:val="007D0F5E"/>
    <w:rsid w:val="007D0FEF"/>
    <w:rsid w:val="007D1019"/>
    <w:rsid w:val="007D1C38"/>
    <w:rsid w:val="007D2284"/>
    <w:rsid w:val="007D33A0"/>
    <w:rsid w:val="007D3F8B"/>
    <w:rsid w:val="007D4A8B"/>
    <w:rsid w:val="007D4E0F"/>
    <w:rsid w:val="007D5301"/>
    <w:rsid w:val="007D5475"/>
    <w:rsid w:val="007D5E3A"/>
    <w:rsid w:val="007D6051"/>
    <w:rsid w:val="007D6252"/>
    <w:rsid w:val="007E01C0"/>
    <w:rsid w:val="007E02D4"/>
    <w:rsid w:val="007E2FAB"/>
    <w:rsid w:val="007E3159"/>
    <w:rsid w:val="007E3BA1"/>
    <w:rsid w:val="007E5952"/>
    <w:rsid w:val="007E65F8"/>
    <w:rsid w:val="007E6674"/>
    <w:rsid w:val="007E6EC6"/>
    <w:rsid w:val="007E6F2B"/>
    <w:rsid w:val="007E7947"/>
    <w:rsid w:val="007E7A3A"/>
    <w:rsid w:val="007F1120"/>
    <w:rsid w:val="007F2061"/>
    <w:rsid w:val="007F23DF"/>
    <w:rsid w:val="007F2675"/>
    <w:rsid w:val="007F37A4"/>
    <w:rsid w:val="007F3CA4"/>
    <w:rsid w:val="007F3F95"/>
    <w:rsid w:val="007F4524"/>
    <w:rsid w:val="007F4D1A"/>
    <w:rsid w:val="007F6292"/>
    <w:rsid w:val="007F70C7"/>
    <w:rsid w:val="007F7774"/>
    <w:rsid w:val="007F796E"/>
    <w:rsid w:val="007FBCBE"/>
    <w:rsid w:val="008000FC"/>
    <w:rsid w:val="00800C05"/>
    <w:rsid w:val="00801D2C"/>
    <w:rsid w:val="008037D1"/>
    <w:rsid w:val="00803B02"/>
    <w:rsid w:val="00803B30"/>
    <w:rsid w:val="00803B6D"/>
    <w:rsid w:val="00803C4F"/>
    <w:rsid w:val="00803DAE"/>
    <w:rsid w:val="0080428F"/>
    <w:rsid w:val="00804314"/>
    <w:rsid w:val="0080432B"/>
    <w:rsid w:val="008044FB"/>
    <w:rsid w:val="00804B96"/>
    <w:rsid w:val="00804C03"/>
    <w:rsid w:val="00804E44"/>
    <w:rsid w:val="00804EBA"/>
    <w:rsid w:val="00806318"/>
    <w:rsid w:val="008072BC"/>
    <w:rsid w:val="00807A50"/>
    <w:rsid w:val="00811A0E"/>
    <w:rsid w:val="00812E33"/>
    <w:rsid w:val="008131D3"/>
    <w:rsid w:val="008138BF"/>
    <w:rsid w:val="008141EB"/>
    <w:rsid w:val="00814AFB"/>
    <w:rsid w:val="00815824"/>
    <w:rsid w:val="00815AC8"/>
    <w:rsid w:val="00816920"/>
    <w:rsid w:val="00816F1F"/>
    <w:rsid w:val="0081775A"/>
    <w:rsid w:val="00817BCD"/>
    <w:rsid w:val="008201FA"/>
    <w:rsid w:val="008203BF"/>
    <w:rsid w:val="00820BBA"/>
    <w:rsid w:val="00820FD6"/>
    <w:rsid w:val="0082140A"/>
    <w:rsid w:val="008219D1"/>
    <w:rsid w:val="00821DF3"/>
    <w:rsid w:val="008222CA"/>
    <w:rsid w:val="00822729"/>
    <w:rsid w:val="008228E8"/>
    <w:rsid w:val="00823204"/>
    <w:rsid w:val="00823385"/>
    <w:rsid w:val="00823D92"/>
    <w:rsid w:val="0082462E"/>
    <w:rsid w:val="00824C20"/>
    <w:rsid w:val="00824EA6"/>
    <w:rsid w:val="00825D56"/>
    <w:rsid w:val="00825E93"/>
    <w:rsid w:val="00826602"/>
    <w:rsid w:val="0082674D"/>
    <w:rsid w:val="00827B06"/>
    <w:rsid w:val="008307E1"/>
    <w:rsid w:val="00831909"/>
    <w:rsid w:val="00831A4D"/>
    <w:rsid w:val="00832750"/>
    <w:rsid w:val="00832D4B"/>
    <w:rsid w:val="00833816"/>
    <w:rsid w:val="00834612"/>
    <w:rsid w:val="00834803"/>
    <w:rsid w:val="008352D6"/>
    <w:rsid w:val="00835462"/>
    <w:rsid w:val="008361A5"/>
    <w:rsid w:val="008365C0"/>
    <w:rsid w:val="008377E9"/>
    <w:rsid w:val="00837A2A"/>
    <w:rsid w:val="008400BE"/>
    <w:rsid w:val="00840897"/>
    <w:rsid w:val="00840D7F"/>
    <w:rsid w:val="00842425"/>
    <w:rsid w:val="0084320B"/>
    <w:rsid w:val="00844258"/>
    <w:rsid w:val="008448C8"/>
    <w:rsid w:val="008450D5"/>
    <w:rsid w:val="008457FF"/>
    <w:rsid w:val="00845D73"/>
    <w:rsid w:val="0084610B"/>
    <w:rsid w:val="00846F4B"/>
    <w:rsid w:val="008473B7"/>
    <w:rsid w:val="008475E9"/>
    <w:rsid w:val="00847FCF"/>
    <w:rsid w:val="00850D0A"/>
    <w:rsid w:val="00851BD2"/>
    <w:rsid w:val="00851D14"/>
    <w:rsid w:val="00852C03"/>
    <w:rsid w:val="008530AB"/>
    <w:rsid w:val="0085376E"/>
    <w:rsid w:val="00853D1F"/>
    <w:rsid w:val="008561D6"/>
    <w:rsid w:val="008573DD"/>
    <w:rsid w:val="0085796B"/>
    <w:rsid w:val="0085797D"/>
    <w:rsid w:val="00857BD2"/>
    <w:rsid w:val="00857EFB"/>
    <w:rsid w:val="00860083"/>
    <w:rsid w:val="00860438"/>
    <w:rsid w:val="00861F0D"/>
    <w:rsid w:val="008639E5"/>
    <w:rsid w:val="0086403E"/>
    <w:rsid w:val="00864770"/>
    <w:rsid w:val="008657CE"/>
    <w:rsid w:val="00865B48"/>
    <w:rsid w:val="00866301"/>
    <w:rsid w:val="00866E81"/>
    <w:rsid w:val="00867B3F"/>
    <w:rsid w:val="008709FE"/>
    <w:rsid w:val="00870FC1"/>
    <w:rsid w:val="00871CFB"/>
    <w:rsid w:val="00873060"/>
    <w:rsid w:val="008740A6"/>
    <w:rsid w:val="0087451B"/>
    <w:rsid w:val="00874D81"/>
    <w:rsid w:val="00874F0C"/>
    <w:rsid w:val="00877219"/>
    <w:rsid w:val="00880007"/>
    <w:rsid w:val="00880A39"/>
    <w:rsid w:val="008812B7"/>
    <w:rsid w:val="008854F0"/>
    <w:rsid w:val="00885B82"/>
    <w:rsid w:val="00885CB4"/>
    <w:rsid w:val="0088661B"/>
    <w:rsid w:val="0088666E"/>
    <w:rsid w:val="00890B0D"/>
    <w:rsid w:val="0089105A"/>
    <w:rsid w:val="00891A35"/>
    <w:rsid w:val="00893059"/>
    <w:rsid w:val="008930B8"/>
    <w:rsid w:val="00893202"/>
    <w:rsid w:val="00893CEE"/>
    <w:rsid w:val="008942E9"/>
    <w:rsid w:val="008942F4"/>
    <w:rsid w:val="00894423"/>
    <w:rsid w:val="0089473D"/>
    <w:rsid w:val="008953B4"/>
    <w:rsid w:val="00895B7B"/>
    <w:rsid w:val="00895D92"/>
    <w:rsid w:val="00895EE3"/>
    <w:rsid w:val="00895F2A"/>
    <w:rsid w:val="00896599"/>
    <w:rsid w:val="008966D7"/>
    <w:rsid w:val="00896D7C"/>
    <w:rsid w:val="00897040"/>
    <w:rsid w:val="00897BC5"/>
    <w:rsid w:val="008A0505"/>
    <w:rsid w:val="008A0599"/>
    <w:rsid w:val="008A0DF7"/>
    <w:rsid w:val="008A1CD2"/>
    <w:rsid w:val="008A22DF"/>
    <w:rsid w:val="008A3C52"/>
    <w:rsid w:val="008A3D96"/>
    <w:rsid w:val="008A473B"/>
    <w:rsid w:val="008A4FAC"/>
    <w:rsid w:val="008A6D61"/>
    <w:rsid w:val="008A6E35"/>
    <w:rsid w:val="008B083B"/>
    <w:rsid w:val="008B0C19"/>
    <w:rsid w:val="008B1461"/>
    <w:rsid w:val="008B1931"/>
    <w:rsid w:val="008B2A6A"/>
    <w:rsid w:val="008B2E17"/>
    <w:rsid w:val="008B3018"/>
    <w:rsid w:val="008B33BF"/>
    <w:rsid w:val="008B43BD"/>
    <w:rsid w:val="008B4F68"/>
    <w:rsid w:val="008B7033"/>
    <w:rsid w:val="008B74C7"/>
    <w:rsid w:val="008C1493"/>
    <w:rsid w:val="008C1527"/>
    <w:rsid w:val="008C323A"/>
    <w:rsid w:val="008C34E2"/>
    <w:rsid w:val="008C59F7"/>
    <w:rsid w:val="008C769B"/>
    <w:rsid w:val="008C7AE7"/>
    <w:rsid w:val="008C7CBD"/>
    <w:rsid w:val="008C7FFA"/>
    <w:rsid w:val="008D1491"/>
    <w:rsid w:val="008D1C4E"/>
    <w:rsid w:val="008D1CC2"/>
    <w:rsid w:val="008D1F6A"/>
    <w:rsid w:val="008D2DAA"/>
    <w:rsid w:val="008D4A53"/>
    <w:rsid w:val="008D5296"/>
    <w:rsid w:val="008D5513"/>
    <w:rsid w:val="008D570D"/>
    <w:rsid w:val="008D651E"/>
    <w:rsid w:val="008D656D"/>
    <w:rsid w:val="008D788A"/>
    <w:rsid w:val="008D7E32"/>
    <w:rsid w:val="008E0C68"/>
    <w:rsid w:val="008E117E"/>
    <w:rsid w:val="008E3EF4"/>
    <w:rsid w:val="008E3FDE"/>
    <w:rsid w:val="008E45C8"/>
    <w:rsid w:val="008E60A5"/>
    <w:rsid w:val="008E66B8"/>
    <w:rsid w:val="008E6FF6"/>
    <w:rsid w:val="008E7435"/>
    <w:rsid w:val="008E75ED"/>
    <w:rsid w:val="008E7DF4"/>
    <w:rsid w:val="008F087E"/>
    <w:rsid w:val="008F0A22"/>
    <w:rsid w:val="008F140D"/>
    <w:rsid w:val="008F1477"/>
    <w:rsid w:val="008F1E4A"/>
    <w:rsid w:val="008F2FEA"/>
    <w:rsid w:val="008F3C20"/>
    <w:rsid w:val="008F3DAF"/>
    <w:rsid w:val="008F3DD7"/>
    <w:rsid w:val="008F4121"/>
    <w:rsid w:val="008F437E"/>
    <w:rsid w:val="008F65C8"/>
    <w:rsid w:val="008F6BC3"/>
    <w:rsid w:val="008F6EE1"/>
    <w:rsid w:val="008F773A"/>
    <w:rsid w:val="008F79E3"/>
    <w:rsid w:val="00901003"/>
    <w:rsid w:val="00901251"/>
    <w:rsid w:val="0090183B"/>
    <w:rsid w:val="00901938"/>
    <w:rsid w:val="00901EED"/>
    <w:rsid w:val="00903500"/>
    <w:rsid w:val="009043C9"/>
    <w:rsid w:val="00904A71"/>
    <w:rsid w:val="00904BC7"/>
    <w:rsid w:val="0090591E"/>
    <w:rsid w:val="00905A1F"/>
    <w:rsid w:val="00906169"/>
    <w:rsid w:val="00907AB9"/>
    <w:rsid w:val="00907E15"/>
    <w:rsid w:val="00910B86"/>
    <w:rsid w:val="009113EC"/>
    <w:rsid w:val="009128F2"/>
    <w:rsid w:val="0091292C"/>
    <w:rsid w:val="0091388E"/>
    <w:rsid w:val="00913E78"/>
    <w:rsid w:val="00914111"/>
    <w:rsid w:val="00916A86"/>
    <w:rsid w:val="0091721A"/>
    <w:rsid w:val="00920329"/>
    <w:rsid w:val="0092116F"/>
    <w:rsid w:val="009216A0"/>
    <w:rsid w:val="00922E3E"/>
    <w:rsid w:val="0092335F"/>
    <w:rsid w:val="00923AD3"/>
    <w:rsid w:val="009241C6"/>
    <w:rsid w:val="00924362"/>
    <w:rsid w:val="00924D31"/>
    <w:rsid w:val="009252CB"/>
    <w:rsid w:val="009252EB"/>
    <w:rsid w:val="00925FDB"/>
    <w:rsid w:val="009275AB"/>
    <w:rsid w:val="00930603"/>
    <w:rsid w:val="00930779"/>
    <w:rsid w:val="00931CB7"/>
    <w:rsid w:val="009320EF"/>
    <w:rsid w:val="00932196"/>
    <w:rsid w:val="009328E5"/>
    <w:rsid w:val="0093302D"/>
    <w:rsid w:val="00934C01"/>
    <w:rsid w:val="00935439"/>
    <w:rsid w:val="00935B73"/>
    <w:rsid w:val="00935E1A"/>
    <w:rsid w:val="00936DB5"/>
    <w:rsid w:val="009376FF"/>
    <w:rsid w:val="009411E9"/>
    <w:rsid w:val="00941392"/>
    <w:rsid w:val="00942333"/>
    <w:rsid w:val="009424C9"/>
    <w:rsid w:val="00942DE5"/>
    <w:rsid w:val="009431BC"/>
    <w:rsid w:val="00943423"/>
    <w:rsid w:val="009438E8"/>
    <w:rsid w:val="009454BD"/>
    <w:rsid w:val="009454EE"/>
    <w:rsid w:val="00946702"/>
    <w:rsid w:val="00946CF2"/>
    <w:rsid w:val="00946DAB"/>
    <w:rsid w:val="00950DBF"/>
    <w:rsid w:val="0095211F"/>
    <w:rsid w:val="0095278C"/>
    <w:rsid w:val="00952A48"/>
    <w:rsid w:val="009532D6"/>
    <w:rsid w:val="00953CA2"/>
    <w:rsid w:val="00955910"/>
    <w:rsid w:val="00955CDA"/>
    <w:rsid w:val="00955D52"/>
    <w:rsid w:val="009601B1"/>
    <w:rsid w:val="0096033A"/>
    <w:rsid w:val="00962CB7"/>
    <w:rsid w:val="00962F02"/>
    <w:rsid w:val="0096319C"/>
    <w:rsid w:val="009639B7"/>
    <w:rsid w:val="009647BB"/>
    <w:rsid w:val="009659C9"/>
    <w:rsid w:val="00970387"/>
    <w:rsid w:val="009707DF"/>
    <w:rsid w:val="009711E4"/>
    <w:rsid w:val="009728EF"/>
    <w:rsid w:val="00972C89"/>
    <w:rsid w:val="00973100"/>
    <w:rsid w:val="009739C1"/>
    <w:rsid w:val="00973AF1"/>
    <w:rsid w:val="00974B29"/>
    <w:rsid w:val="0097509A"/>
    <w:rsid w:val="00975400"/>
    <w:rsid w:val="009758AC"/>
    <w:rsid w:val="00976BAB"/>
    <w:rsid w:val="009770B7"/>
    <w:rsid w:val="00977E1D"/>
    <w:rsid w:val="0098129E"/>
    <w:rsid w:val="00981345"/>
    <w:rsid w:val="00981BDD"/>
    <w:rsid w:val="00981E09"/>
    <w:rsid w:val="00981F09"/>
    <w:rsid w:val="00981F11"/>
    <w:rsid w:val="0098205D"/>
    <w:rsid w:val="00986A97"/>
    <w:rsid w:val="00990607"/>
    <w:rsid w:val="00991476"/>
    <w:rsid w:val="009919BE"/>
    <w:rsid w:val="0099259B"/>
    <w:rsid w:val="00992743"/>
    <w:rsid w:val="0099438F"/>
    <w:rsid w:val="00994CFB"/>
    <w:rsid w:val="00995A82"/>
    <w:rsid w:val="00995C63"/>
    <w:rsid w:val="00995F4D"/>
    <w:rsid w:val="00996B3D"/>
    <w:rsid w:val="00996C06"/>
    <w:rsid w:val="009977AA"/>
    <w:rsid w:val="00997BA8"/>
    <w:rsid w:val="009A036B"/>
    <w:rsid w:val="009A08A0"/>
    <w:rsid w:val="009A1F45"/>
    <w:rsid w:val="009A2CF7"/>
    <w:rsid w:val="009A3E16"/>
    <w:rsid w:val="009A4FFD"/>
    <w:rsid w:val="009A6276"/>
    <w:rsid w:val="009A6B2C"/>
    <w:rsid w:val="009A6D4B"/>
    <w:rsid w:val="009A7228"/>
    <w:rsid w:val="009A7DDF"/>
    <w:rsid w:val="009B04D0"/>
    <w:rsid w:val="009B127F"/>
    <w:rsid w:val="009B19F7"/>
    <w:rsid w:val="009B1A59"/>
    <w:rsid w:val="009B29A5"/>
    <w:rsid w:val="009B3B67"/>
    <w:rsid w:val="009B3EB3"/>
    <w:rsid w:val="009B5677"/>
    <w:rsid w:val="009B6F2A"/>
    <w:rsid w:val="009B703E"/>
    <w:rsid w:val="009B7157"/>
    <w:rsid w:val="009B7B8D"/>
    <w:rsid w:val="009C19D2"/>
    <w:rsid w:val="009C2F17"/>
    <w:rsid w:val="009C330E"/>
    <w:rsid w:val="009C401E"/>
    <w:rsid w:val="009C4C7E"/>
    <w:rsid w:val="009C4CB6"/>
    <w:rsid w:val="009C51A0"/>
    <w:rsid w:val="009C5E5C"/>
    <w:rsid w:val="009C64FD"/>
    <w:rsid w:val="009C6E14"/>
    <w:rsid w:val="009C77DD"/>
    <w:rsid w:val="009D0AE2"/>
    <w:rsid w:val="009D1C1F"/>
    <w:rsid w:val="009D224B"/>
    <w:rsid w:val="009D2D0C"/>
    <w:rsid w:val="009D383E"/>
    <w:rsid w:val="009D3D44"/>
    <w:rsid w:val="009D5DBF"/>
    <w:rsid w:val="009D6ABB"/>
    <w:rsid w:val="009D7841"/>
    <w:rsid w:val="009D78C5"/>
    <w:rsid w:val="009E1082"/>
    <w:rsid w:val="009E10F7"/>
    <w:rsid w:val="009E1BCA"/>
    <w:rsid w:val="009E2275"/>
    <w:rsid w:val="009E4B5E"/>
    <w:rsid w:val="009E6C26"/>
    <w:rsid w:val="009F0A42"/>
    <w:rsid w:val="009F0F4C"/>
    <w:rsid w:val="009F1403"/>
    <w:rsid w:val="009F207E"/>
    <w:rsid w:val="009F330D"/>
    <w:rsid w:val="009F362B"/>
    <w:rsid w:val="009F46A4"/>
    <w:rsid w:val="009F5D2E"/>
    <w:rsid w:val="009F5E87"/>
    <w:rsid w:val="009F6171"/>
    <w:rsid w:val="00A00558"/>
    <w:rsid w:val="00A02172"/>
    <w:rsid w:val="00A0481A"/>
    <w:rsid w:val="00A0496E"/>
    <w:rsid w:val="00A049D0"/>
    <w:rsid w:val="00A04B73"/>
    <w:rsid w:val="00A04FF0"/>
    <w:rsid w:val="00A0649D"/>
    <w:rsid w:val="00A06641"/>
    <w:rsid w:val="00A07698"/>
    <w:rsid w:val="00A07797"/>
    <w:rsid w:val="00A07983"/>
    <w:rsid w:val="00A11201"/>
    <w:rsid w:val="00A11551"/>
    <w:rsid w:val="00A1251F"/>
    <w:rsid w:val="00A12EAD"/>
    <w:rsid w:val="00A13B9C"/>
    <w:rsid w:val="00A14C7F"/>
    <w:rsid w:val="00A152BD"/>
    <w:rsid w:val="00A15BA5"/>
    <w:rsid w:val="00A15DF9"/>
    <w:rsid w:val="00A167BF"/>
    <w:rsid w:val="00A16F78"/>
    <w:rsid w:val="00A17A81"/>
    <w:rsid w:val="00A206DF"/>
    <w:rsid w:val="00A2083C"/>
    <w:rsid w:val="00A21A69"/>
    <w:rsid w:val="00A2232B"/>
    <w:rsid w:val="00A23B10"/>
    <w:rsid w:val="00A243A6"/>
    <w:rsid w:val="00A24993"/>
    <w:rsid w:val="00A24B87"/>
    <w:rsid w:val="00A24F78"/>
    <w:rsid w:val="00A25BB9"/>
    <w:rsid w:val="00A264F2"/>
    <w:rsid w:val="00A26EAF"/>
    <w:rsid w:val="00A30099"/>
    <w:rsid w:val="00A306EF"/>
    <w:rsid w:val="00A314DB"/>
    <w:rsid w:val="00A316F3"/>
    <w:rsid w:val="00A32348"/>
    <w:rsid w:val="00A323E7"/>
    <w:rsid w:val="00A32474"/>
    <w:rsid w:val="00A32751"/>
    <w:rsid w:val="00A3289C"/>
    <w:rsid w:val="00A32EFB"/>
    <w:rsid w:val="00A340F2"/>
    <w:rsid w:val="00A34805"/>
    <w:rsid w:val="00A34BB9"/>
    <w:rsid w:val="00A34E9F"/>
    <w:rsid w:val="00A3517C"/>
    <w:rsid w:val="00A351C7"/>
    <w:rsid w:val="00A352A1"/>
    <w:rsid w:val="00A353A7"/>
    <w:rsid w:val="00A35CF9"/>
    <w:rsid w:val="00A35F8B"/>
    <w:rsid w:val="00A37245"/>
    <w:rsid w:val="00A42676"/>
    <w:rsid w:val="00A42CC6"/>
    <w:rsid w:val="00A43F0C"/>
    <w:rsid w:val="00A46AFE"/>
    <w:rsid w:val="00A47795"/>
    <w:rsid w:val="00A50F11"/>
    <w:rsid w:val="00A51752"/>
    <w:rsid w:val="00A52937"/>
    <w:rsid w:val="00A54742"/>
    <w:rsid w:val="00A54A0A"/>
    <w:rsid w:val="00A54C60"/>
    <w:rsid w:val="00A54DAF"/>
    <w:rsid w:val="00A54E4F"/>
    <w:rsid w:val="00A554E7"/>
    <w:rsid w:val="00A555F6"/>
    <w:rsid w:val="00A56209"/>
    <w:rsid w:val="00A56366"/>
    <w:rsid w:val="00A56760"/>
    <w:rsid w:val="00A569F0"/>
    <w:rsid w:val="00A57AC3"/>
    <w:rsid w:val="00A61A01"/>
    <w:rsid w:val="00A61FAC"/>
    <w:rsid w:val="00A62111"/>
    <w:rsid w:val="00A621DA"/>
    <w:rsid w:val="00A62E07"/>
    <w:rsid w:val="00A63043"/>
    <w:rsid w:val="00A63172"/>
    <w:rsid w:val="00A635C2"/>
    <w:rsid w:val="00A64085"/>
    <w:rsid w:val="00A650AC"/>
    <w:rsid w:val="00A65121"/>
    <w:rsid w:val="00A670D6"/>
    <w:rsid w:val="00A67B0F"/>
    <w:rsid w:val="00A67E1D"/>
    <w:rsid w:val="00A67F05"/>
    <w:rsid w:val="00A70770"/>
    <w:rsid w:val="00A70B96"/>
    <w:rsid w:val="00A71AC0"/>
    <w:rsid w:val="00A71C10"/>
    <w:rsid w:val="00A72246"/>
    <w:rsid w:val="00A72545"/>
    <w:rsid w:val="00A740E0"/>
    <w:rsid w:val="00A76572"/>
    <w:rsid w:val="00A77222"/>
    <w:rsid w:val="00A77813"/>
    <w:rsid w:val="00A77AC8"/>
    <w:rsid w:val="00A80BAD"/>
    <w:rsid w:val="00A80E8E"/>
    <w:rsid w:val="00A8113B"/>
    <w:rsid w:val="00A813E5"/>
    <w:rsid w:val="00A82B2B"/>
    <w:rsid w:val="00A830CC"/>
    <w:rsid w:val="00A834A3"/>
    <w:rsid w:val="00A834CF"/>
    <w:rsid w:val="00A835A8"/>
    <w:rsid w:val="00A84307"/>
    <w:rsid w:val="00A868D9"/>
    <w:rsid w:val="00A876F7"/>
    <w:rsid w:val="00A87B18"/>
    <w:rsid w:val="00A901BE"/>
    <w:rsid w:val="00A94603"/>
    <w:rsid w:val="00A955D7"/>
    <w:rsid w:val="00A972DE"/>
    <w:rsid w:val="00A97D4D"/>
    <w:rsid w:val="00AA09D2"/>
    <w:rsid w:val="00AA1599"/>
    <w:rsid w:val="00AA18FE"/>
    <w:rsid w:val="00AA3252"/>
    <w:rsid w:val="00AA3F8A"/>
    <w:rsid w:val="00AA4A5C"/>
    <w:rsid w:val="00AA51FA"/>
    <w:rsid w:val="00AA587D"/>
    <w:rsid w:val="00AA5AB6"/>
    <w:rsid w:val="00AB01A6"/>
    <w:rsid w:val="00AB0E1C"/>
    <w:rsid w:val="00AB1309"/>
    <w:rsid w:val="00AB15D9"/>
    <w:rsid w:val="00AB2269"/>
    <w:rsid w:val="00AB23CA"/>
    <w:rsid w:val="00AB2817"/>
    <w:rsid w:val="00AB2E9D"/>
    <w:rsid w:val="00AB3782"/>
    <w:rsid w:val="00AB37D9"/>
    <w:rsid w:val="00AB4691"/>
    <w:rsid w:val="00AB5135"/>
    <w:rsid w:val="00AB69E9"/>
    <w:rsid w:val="00AB70C1"/>
    <w:rsid w:val="00AC0521"/>
    <w:rsid w:val="00AC10E7"/>
    <w:rsid w:val="00AC2CD6"/>
    <w:rsid w:val="00AC4E55"/>
    <w:rsid w:val="00AC51A7"/>
    <w:rsid w:val="00AC58BD"/>
    <w:rsid w:val="00AC5937"/>
    <w:rsid w:val="00AC6782"/>
    <w:rsid w:val="00AC6D54"/>
    <w:rsid w:val="00AC730A"/>
    <w:rsid w:val="00AC789C"/>
    <w:rsid w:val="00AC7EFE"/>
    <w:rsid w:val="00AD031D"/>
    <w:rsid w:val="00AD0336"/>
    <w:rsid w:val="00AD1CB7"/>
    <w:rsid w:val="00AD3897"/>
    <w:rsid w:val="00AD4704"/>
    <w:rsid w:val="00AD4F05"/>
    <w:rsid w:val="00AD6493"/>
    <w:rsid w:val="00AD7D66"/>
    <w:rsid w:val="00AE05D6"/>
    <w:rsid w:val="00AE06C8"/>
    <w:rsid w:val="00AE11D0"/>
    <w:rsid w:val="00AE1AD1"/>
    <w:rsid w:val="00AE1AE7"/>
    <w:rsid w:val="00AE3083"/>
    <w:rsid w:val="00AE3422"/>
    <w:rsid w:val="00AE3E63"/>
    <w:rsid w:val="00AE4131"/>
    <w:rsid w:val="00AE477C"/>
    <w:rsid w:val="00AE4A92"/>
    <w:rsid w:val="00AE4F69"/>
    <w:rsid w:val="00AE52D8"/>
    <w:rsid w:val="00AE5EB5"/>
    <w:rsid w:val="00AE6F3D"/>
    <w:rsid w:val="00AF067B"/>
    <w:rsid w:val="00AF0AA6"/>
    <w:rsid w:val="00AF18F3"/>
    <w:rsid w:val="00AF2AB8"/>
    <w:rsid w:val="00AF2B3F"/>
    <w:rsid w:val="00AF3392"/>
    <w:rsid w:val="00AF4EBA"/>
    <w:rsid w:val="00AF5554"/>
    <w:rsid w:val="00AF7494"/>
    <w:rsid w:val="00AF75BC"/>
    <w:rsid w:val="00B001E4"/>
    <w:rsid w:val="00B0079D"/>
    <w:rsid w:val="00B00A24"/>
    <w:rsid w:val="00B0339B"/>
    <w:rsid w:val="00B03A05"/>
    <w:rsid w:val="00B03ADB"/>
    <w:rsid w:val="00B040AE"/>
    <w:rsid w:val="00B0457B"/>
    <w:rsid w:val="00B04A5C"/>
    <w:rsid w:val="00B04A73"/>
    <w:rsid w:val="00B051B2"/>
    <w:rsid w:val="00B052A0"/>
    <w:rsid w:val="00B07349"/>
    <w:rsid w:val="00B10C39"/>
    <w:rsid w:val="00B113DB"/>
    <w:rsid w:val="00B115C0"/>
    <w:rsid w:val="00B11760"/>
    <w:rsid w:val="00B118E4"/>
    <w:rsid w:val="00B138F5"/>
    <w:rsid w:val="00B14249"/>
    <w:rsid w:val="00B14451"/>
    <w:rsid w:val="00B163C4"/>
    <w:rsid w:val="00B168D0"/>
    <w:rsid w:val="00B16F6A"/>
    <w:rsid w:val="00B1767F"/>
    <w:rsid w:val="00B20E4F"/>
    <w:rsid w:val="00B2223A"/>
    <w:rsid w:val="00B236ED"/>
    <w:rsid w:val="00B25020"/>
    <w:rsid w:val="00B25914"/>
    <w:rsid w:val="00B2775B"/>
    <w:rsid w:val="00B27A9D"/>
    <w:rsid w:val="00B27BAF"/>
    <w:rsid w:val="00B3007C"/>
    <w:rsid w:val="00B31734"/>
    <w:rsid w:val="00B3182F"/>
    <w:rsid w:val="00B31C38"/>
    <w:rsid w:val="00B3227C"/>
    <w:rsid w:val="00B329E4"/>
    <w:rsid w:val="00B33E4B"/>
    <w:rsid w:val="00B34ADC"/>
    <w:rsid w:val="00B356E6"/>
    <w:rsid w:val="00B35EE3"/>
    <w:rsid w:val="00B376FC"/>
    <w:rsid w:val="00B419B2"/>
    <w:rsid w:val="00B4205C"/>
    <w:rsid w:val="00B423C7"/>
    <w:rsid w:val="00B443DF"/>
    <w:rsid w:val="00B44595"/>
    <w:rsid w:val="00B44EEC"/>
    <w:rsid w:val="00B4770B"/>
    <w:rsid w:val="00B47AAA"/>
    <w:rsid w:val="00B5092E"/>
    <w:rsid w:val="00B50971"/>
    <w:rsid w:val="00B50BB9"/>
    <w:rsid w:val="00B510C7"/>
    <w:rsid w:val="00B513E1"/>
    <w:rsid w:val="00B513FD"/>
    <w:rsid w:val="00B52C4B"/>
    <w:rsid w:val="00B52E40"/>
    <w:rsid w:val="00B53348"/>
    <w:rsid w:val="00B53C1E"/>
    <w:rsid w:val="00B53E21"/>
    <w:rsid w:val="00B54F1B"/>
    <w:rsid w:val="00B554B8"/>
    <w:rsid w:val="00B55E68"/>
    <w:rsid w:val="00B566F0"/>
    <w:rsid w:val="00B57248"/>
    <w:rsid w:val="00B60EE6"/>
    <w:rsid w:val="00B611CA"/>
    <w:rsid w:val="00B61E63"/>
    <w:rsid w:val="00B62840"/>
    <w:rsid w:val="00B62F15"/>
    <w:rsid w:val="00B63BEB"/>
    <w:rsid w:val="00B63F85"/>
    <w:rsid w:val="00B6455D"/>
    <w:rsid w:val="00B64B2E"/>
    <w:rsid w:val="00B65110"/>
    <w:rsid w:val="00B66074"/>
    <w:rsid w:val="00B6616D"/>
    <w:rsid w:val="00B667C7"/>
    <w:rsid w:val="00B66DDC"/>
    <w:rsid w:val="00B70EF5"/>
    <w:rsid w:val="00B7178F"/>
    <w:rsid w:val="00B71CBE"/>
    <w:rsid w:val="00B720D2"/>
    <w:rsid w:val="00B722A3"/>
    <w:rsid w:val="00B723C7"/>
    <w:rsid w:val="00B72773"/>
    <w:rsid w:val="00B73AFA"/>
    <w:rsid w:val="00B748EC"/>
    <w:rsid w:val="00B75503"/>
    <w:rsid w:val="00B769A9"/>
    <w:rsid w:val="00B7735B"/>
    <w:rsid w:val="00B77712"/>
    <w:rsid w:val="00B81D69"/>
    <w:rsid w:val="00B831B0"/>
    <w:rsid w:val="00B8335E"/>
    <w:rsid w:val="00B83CF7"/>
    <w:rsid w:val="00B8470D"/>
    <w:rsid w:val="00B849CA"/>
    <w:rsid w:val="00B85670"/>
    <w:rsid w:val="00B86812"/>
    <w:rsid w:val="00B86EC3"/>
    <w:rsid w:val="00B87034"/>
    <w:rsid w:val="00B8721F"/>
    <w:rsid w:val="00B902FA"/>
    <w:rsid w:val="00B91416"/>
    <w:rsid w:val="00B9226C"/>
    <w:rsid w:val="00B92422"/>
    <w:rsid w:val="00B933FB"/>
    <w:rsid w:val="00B9397F"/>
    <w:rsid w:val="00B945F9"/>
    <w:rsid w:val="00B94789"/>
    <w:rsid w:val="00B94964"/>
    <w:rsid w:val="00B96593"/>
    <w:rsid w:val="00B96690"/>
    <w:rsid w:val="00B96C2C"/>
    <w:rsid w:val="00BA16C8"/>
    <w:rsid w:val="00BA22A1"/>
    <w:rsid w:val="00BA2EE4"/>
    <w:rsid w:val="00BA40D8"/>
    <w:rsid w:val="00BA50F4"/>
    <w:rsid w:val="00BA56D6"/>
    <w:rsid w:val="00BA5EDF"/>
    <w:rsid w:val="00BA6548"/>
    <w:rsid w:val="00BA77A5"/>
    <w:rsid w:val="00BA7D00"/>
    <w:rsid w:val="00BB0CD7"/>
    <w:rsid w:val="00BB2551"/>
    <w:rsid w:val="00BB29AE"/>
    <w:rsid w:val="00BB2BB2"/>
    <w:rsid w:val="00BB38F8"/>
    <w:rsid w:val="00BB3D62"/>
    <w:rsid w:val="00BB58F4"/>
    <w:rsid w:val="00BB73EF"/>
    <w:rsid w:val="00BB7BD2"/>
    <w:rsid w:val="00BB7C67"/>
    <w:rsid w:val="00BB7F22"/>
    <w:rsid w:val="00BC0C6D"/>
    <w:rsid w:val="00BC1A02"/>
    <w:rsid w:val="00BC2657"/>
    <w:rsid w:val="00BC280B"/>
    <w:rsid w:val="00BC4424"/>
    <w:rsid w:val="00BC451A"/>
    <w:rsid w:val="00BC4CB5"/>
    <w:rsid w:val="00BC4F57"/>
    <w:rsid w:val="00BC500E"/>
    <w:rsid w:val="00BC5082"/>
    <w:rsid w:val="00BC52D9"/>
    <w:rsid w:val="00BC55BB"/>
    <w:rsid w:val="00BC7605"/>
    <w:rsid w:val="00BC7D5B"/>
    <w:rsid w:val="00BD016A"/>
    <w:rsid w:val="00BD2718"/>
    <w:rsid w:val="00BD2CE9"/>
    <w:rsid w:val="00BD3268"/>
    <w:rsid w:val="00BD36F4"/>
    <w:rsid w:val="00BD3865"/>
    <w:rsid w:val="00BD3A84"/>
    <w:rsid w:val="00BD42FC"/>
    <w:rsid w:val="00BD4861"/>
    <w:rsid w:val="00BD4D3C"/>
    <w:rsid w:val="00BD58D6"/>
    <w:rsid w:val="00BD5BAB"/>
    <w:rsid w:val="00BD72A3"/>
    <w:rsid w:val="00BD776D"/>
    <w:rsid w:val="00BD7C00"/>
    <w:rsid w:val="00BD7D43"/>
    <w:rsid w:val="00BD7F55"/>
    <w:rsid w:val="00BE2067"/>
    <w:rsid w:val="00BE2274"/>
    <w:rsid w:val="00BE2D6F"/>
    <w:rsid w:val="00BE35BE"/>
    <w:rsid w:val="00BE38C2"/>
    <w:rsid w:val="00BE39EF"/>
    <w:rsid w:val="00BE3C3C"/>
    <w:rsid w:val="00BE49AC"/>
    <w:rsid w:val="00BE4C68"/>
    <w:rsid w:val="00BE5322"/>
    <w:rsid w:val="00BE53E7"/>
    <w:rsid w:val="00BE77AA"/>
    <w:rsid w:val="00BE7D72"/>
    <w:rsid w:val="00BF03CD"/>
    <w:rsid w:val="00BF0EC9"/>
    <w:rsid w:val="00BF1E46"/>
    <w:rsid w:val="00BF1F48"/>
    <w:rsid w:val="00BF27FE"/>
    <w:rsid w:val="00BF2BFA"/>
    <w:rsid w:val="00BF2E96"/>
    <w:rsid w:val="00BF3074"/>
    <w:rsid w:val="00BF339C"/>
    <w:rsid w:val="00BF36B6"/>
    <w:rsid w:val="00BF3A9A"/>
    <w:rsid w:val="00BF3F02"/>
    <w:rsid w:val="00BF4789"/>
    <w:rsid w:val="00BF4FC7"/>
    <w:rsid w:val="00BF50F7"/>
    <w:rsid w:val="00BF69D4"/>
    <w:rsid w:val="00BF6A9B"/>
    <w:rsid w:val="00BF7170"/>
    <w:rsid w:val="00BF78B5"/>
    <w:rsid w:val="00C002C1"/>
    <w:rsid w:val="00C00579"/>
    <w:rsid w:val="00C0059C"/>
    <w:rsid w:val="00C01903"/>
    <w:rsid w:val="00C0221B"/>
    <w:rsid w:val="00C031BF"/>
    <w:rsid w:val="00C05E51"/>
    <w:rsid w:val="00C05F11"/>
    <w:rsid w:val="00C06CD3"/>
    <w:rsid w:val="00C06F57"/>
    <w:rsid w:val="00C06F6E"/>
    <w:rsid w:val="00C07C45"/>
    <w:rsid w:val="00C07CBB"/>
    <w:rsid w:val="00C111AC"/>
    <w:rsid w:val="00C119AD"/>
    <w:rsid w:val="00C12874"/>
    <w:rsid w:val="00C1304F"/>
    <w:rsid w:val="00C13F97"/>
    <w:rsid w:val="00C14D99"/>
    <w:rsid w:val="00C14EED"/>
    <w:rsid w:val="00C15FCF"/>
    <w:rsid w:val="00C161B8"/>
    <w:rsid w:val="00C2011A"/>
    <w:rsid w:val="00C2058A"/>
    <w:rsid w:val="00C219F1"/>
    <w:rsid w:val="00C21D9B"/>
    <w:rsid w:val="00C22271"/>
    <w:rsid w:val="00C22666"/>
    <w:rsid w:val="00C249BE"/>
    <w:rsid w:val="00C26087"/>
    <w:rsid w:val="00C27910"/>
    <w:rsid w:val="00C279AA"/>
    <w:rsid w:val="00C30CC7"/>
    <w:rsid w:val="00C30EE1"/>
    <w:rsid w:val="00C31C45"/>
    <w:rsid w:val="00C32D0D"/>
    <w:rsid w:val="00C32E53"/>
    <w:rsid w:val="00C32F7E"/>
    <w:rsid w:val="00C33075"/>
    <w:rsid w:val="00C33959"/>
    <w:rsid w:val="00C33AEE"/>
    <w:rsid w:val="00C341DD"/>
    <w:rsid w:val="00C3460E"/>
    <w:rsid w:val="00C35B71"/>
    <w:rsid w:val="00C363E3"/>
    <w:rsid w:val="00C37ACC"/>
    <w:rsid w:val="00C4011E"/>
    <w:rsid w:val="00C40349"/>
    <w:rsid w:val="00C404D1"/>
    <w:rsid w:val="00C40CFE"/>
    <w:rsid w:val="00C42E85"/>
    <w:rsid w:val="00C43E6E"/>
    <w:rsid w:val="00C44472"/>
    <w:rsid w:val="00C4479D"/>
    <w:rsid w:val="00C4589C"/>
    <w:rsid w:val="00C45982"/>
    <w:rsid w:val="00C459F5"/>
    <w:rsid w:val="00C47523"/>
    <w:rsid w:val="00C4775D"/>
    <w:rsid w:val="00C47A26"/>
    <w:rsid w:val="00C527E3"/>
    <w:rsid w:val="00C52904"/>
    <w:rsid w:val="00C52A2D"/>
    <w:rsid w:val="00C538D7"/>
    <w:rsid w:val="00C53BB3"/>
    <w:rsid w:val="00C54127"/>
    <w:rsid w:val="00C54518"/>
    <w:rsid w:val="00C54842"/>
    <w:rsid w:val="00C5518B"/>
    <w:rsid w:val="00C55352"/>
    <w:rsid w:val="00C55449"/>
    <w:rsid w:val="00C55F1A"/>
    <w:rsid w:val="00C56C2F"/>
    <w:rsid w:val="00C56DAB"/>
    <w:rsid w:val="00C56F8A"/>
    <w:rsid w:val="00C57486"/>
    <w:rsid w:val="00C600B2"/>
    <w:rsid w:val="00C601E2"/>
    <w:rsid w:val="00C60770"/>
    <w:rsid w:val="00C61CEB"/>
    <w:rsid w:val="00C61FF6"/>
    <w:rsid w:val="00C62624"/>
    <w:rsid w:val="00C63C21"/>
    <w:rsid w:val="00C668A6"/>
    <w:rsid w:val="00C671F7"/>
    <w:rsid w:val="00C6792C"/>
    <w:rsid w:val="00C67C06"/>
    <w:rsid w:val="00C70ADC"/>
    <w:rsid w:val="00C731A5"/>
    <w:rsid w:val="00C73792"/>
    <w:rsid w:val="00C73E9F"/>
    <w:rsid w:val="00C7492F"/>
    <w:rsid w:val="00C8025C"/>
    <w:rsid w:val="00C80C19"/>
    <w:rsid w:val="00C81D7F"/>
    <w:rsid w:val="00C85A14"/>
    <w:rsid w:val="00C85CF4"/>
    <w:rsid w:val="00C8605F"/>
    <w:rsid w:val="00C8690E"/>
    <w:rsid w:val="00C871D0"/>
    <w:rsid w:val="00C87A99"/>
    <w:rsid w:val="00C87F13"/>
    <w:rsid w:val="00C90765"/>
    <w:rsid w:val="00C9181A"/>
    <w:rsid w:val="00C9192B"/>
    <w:rsid w:val="00C91FD0"/>
    <w:rsid w:val="00C925F5"/>
    <w:rsid w:val="00C92986"/>
    <w:rsid w:val="00C929E9"/>
    <w:rsid w:val="00C9363B"/>
    <w:rsid w:val="00C93FDD"/>
    <w:rsid w:val="00C943B8"/>
    <w:rsid w:val="00C948D2"/>
    <w:rsid w:val="00C94A04"/>
    <w:rsid w:val="00C96CEE"/>
    <w:rsid w:val="00C9798A"/>
    <w:rsid w:val="00C97996"/>
    <w:rsid w:val="00C97E33"/>
    <w:rsid w:val="00CA00EB"/>
    <w:rsid w:val="00CA1C63"/>
    <w:rsid w:val="00CA2310"/>
    <w:rsid w:val="00CA24DA"/>
    <w:rsid w:val="00CA388E"/>
    <w:rsid w:val="00CA4908"/>
    <w:rsid w:val="00CA5143"/>
    <w:rsid w:val="00CA5648"/>
    <w:rsid w:val="00CA6F8B"/>
    <w:rsid w:val="00CA70F2"/>
    <w:rsid w:val="00CA7324"/>
    <w:rsid w:val="00CA7689"/>
    <w:rsid w:val="00CA7761"/>
    <w:rsid w:val="00CA77E2"/>
    <w:rsid w:val="00CA7CF8"/>
    <w:rsid w:val="00CB02DB"/>
    <w:rsid w:val="00CB10FA"/>
    <w:rsid w:val="00CB1ADD"/>
    <w:rsid w:val="00CB21AB"/>
    <w:rsid w:val="00CB271D"/>
    <w:rsid w:val="00CB32B0"/>
    <w:rsid w:val="00CB5640"/>
    <w:rsid w:val="00CB58CD"/>
    <w:rsid w:val="00CB6196"/>
    <w:rsid w:val="00CB656B"/>
    <w:rsid w:val="00CB678E"/>
    <w:rsid w:val="00CB72F2"/>
    <w:rsid w:val="00CB7945"/>
    <w:rsid w:val="00CC1ADD"/>
    <w:rsid w:val="00CC221F"/>
    <w:rsid w:val="00CC304A"/>
    <w:rsid w:val="00CC313E"/>
    <w:rsid w:val="00CC5912"/>
    <w:rsid w:val="00CC676D"/>
    <w:rsid w:val="00CC6B4F"/>
    <w:rsid w:val="00CC7303"/>
    <w:rsid w:val="00CD0713"/>
    <w:rsid w:val="00CD0F85"/>
    <w:rsid w:val="00CD10DD"/>
    <w:rsid w:val="00CD1C54"/>
    <w:rsid w:val="00CD1D87"/>
    <w:rsid w:val="00CD1F13"/>
    <w:rsid w:val="00CD2B9A"/>
    <w:rsid w:val="00CD3594"/>
    <w:rsid w:val="00CD3AA7"/>
    <w:rsid w:val="00CD49A3"/>
    <w:rsid w:val="00CD542A"/>
    <w:rsid w:val="00CD545B"/>
    <w:rsid w:val="00CD57DC"/>
    <w:rsid w:val="00CD6AE6"/>
    <w:rsid w:val="00CD75D9"/>
    <w:rsid w:val="00CD7C5B"/>
    <w:rsid w:val="00CD7CC4"/>
    <w:rsid w:val="00CD7D8E"/>
    <w:rsid w:val="00CD7E5C"/>
    <w:rsid w:val="00CD7FF2"/>
    <w:rsid w:val="00CE0524"/>
    <w:rsid w:val="00CE09BB"/>
    <w:rsid w:val="00CE10E5"/>
    <w:rsid w:val="00CE16AD"/>
    <w:rsid w:val="00CE2554"/>
    <w:rsid w:val="00CE33D1"/>
    <w:rsid w:val="00CE3BCB"/>
    <w:rsid w:val="00CE3DF2"/>
    <w:rsid w:val="00CE49A5"/>
    <w:rsid w:val="00CE4DDC"/>
    <w:rsid w:val="00CE53EF"/>
    <w:rsid w:val="00CE5498"/>
    <w:rsid w:val="00CE5F22"/>
    <w:rsid w:val="00CE663B"/>
    <w:rsid w:val="00CE7632"/>
    <w:rsid w:val="00CF0BF9"/>
    <w:rsid w:val="00CF1058"/>
    <w:rsid w:val="00CF1B74"/>
    <w:rsid w:val="00CF1BF3"/>
    <w:rsid w:val="00CF1DB1"/>
    <w:rsid w:val="00CF3201"/>
    <w:rsid w:val="00CF377F"/>
    <w:rsid w:val="00CF49E0"/>
    <w:rsid w:val="00CF4C65"/>
    <w:rsid w:val="00CF4DE9"/>
    <w:rsid w:val="00CF50B4"/>
    <w:rsid w:val="00CF6C19"/>
    <w:rsid w:val="00CF6DCD"/>
    <w:rsid w:val="00D00209"/>
    <w:rsid w:val="00D00611"/>
    <w:rsid w:val="00D00BDA"/>
    <w:rsid w:val="00D011EE"/>
    <w:rsid w:val="00D0164B"/>
    <w:rsid w:val="00D01750"/>
    <w:rsid w:val="00D01A12"/>
    <w:rsid w:val="00D01B28"/>
    <w:rsid w:val="00D0207F"/>
    <w:rsid w:val="00D0390C"/>
    <w:rsid w:val="00D03F1E"/>
    <w:rsid w:val="00D03F22"/>
    <w:rsid w:val="00D06CA5"/>
    <w:rsid w:val="00D06FF1"/>
    <w:rsid w:val="00D078F4"/>
    <w:rsid w:val="00D07CD9"/>
    <w:rsid w:val="00D07D3B"/>
    <w:rsid w:val="00D10579"/>
    <w:rsid w:val="00D113D3"/>
    <w:rsid w:val="00D11CCF"/>
    <w:rsid w:val="00D12DBA"/>
    <w:rsid w:val="00D139DC"/>
    <w:rsid w:val="00D1471A"/>
    <w:rsid w:val="00D14B1B"/>
    <w:rsid w:val="00D14DD0"/>
    <w:rsid w:val="00D15BC2"/>
    <w:rsid w:val="00D16259"/>
    <w:rsid w:val="00D16417"/>
    <w:rsid w:val="00D179C1"/>
    <w:rsid w:val="00D17D01"/>
    <w:rsid w:val="00D17EB2"/>
    <w:rsid w:val="00D20BD1"/>
    <w:rsid w:val="00D21779"/>
    <w:rsid w:val="00D21EF9"/>
    <w:rsid w:val="00D24765"/>
    <w:rsid w:val="00D254AE"/>
    <w:rsid w:val="00D25B9F"/>
    <w:rsid w:val="00D25C3D"/>
    <w:rsid w:val="00D2663B"/>
    <w:rsid w:val="00D27AAA"/>
    <w:rsid w:val="00D30B11"/>
    <w:rsid w:val="00D30CAA"/>
    <w:rsid w:val="00D31DEA"/>
    <w:rsid w:val="00D32ACE"/>
    <w:rsid w:val="00D34CB0"/>
    <w:rsid w:val="00D35324"/>
    <w:rsid w:val="00D35404"/>
    <w:rsid w:val="00D35449"/>
    <w:rsid w:val="00D374EC"/>
    <w:rsid w:val="00D37C63"/>
    <w:rsid w:val="00D41E7A"/>
    <w:rsid w:val="00D42492"/>
    <w:rsid w:val="00D4249B"/>
    <w:rsid w:val="00D433A1"/>
    <w:rsid w:val="00D4363F"/>
    <w:rsid w:val="00D44879"/>
    <w:rsid w:val="00D45307"/>
    <w:rsid w:val="00D45EA2"/>
    <w:rsid w:val="00D470CC"/>
    <w:rsid w:val="00D47981"/>
    <w:rsid w:val="00D51159"/>
    <w:rsid w:val="00D52D7E"/>
    <w:rsid w:val="00D53354"/>
    <w:rsid w:val="00D5384B"/>
    <w:rsid w:val="00D55000"/>
    <w:rsid w:val="00D55EA0"/>
    <w:rsid w:val="00D56DEA"/>
    <w:rsid w:val="00D573A5"/>
    <w:rsid w:val="00D605B0"/>
    <w:rsid w:val="00D610F7"/>
    <w:rsid w:val="00D61746"/>
    <w:rsid w:val="00D61B86"/>
    <w:rsid w:val="00D62909"/>
    <w:rsid w:val="00D62D39"/>
    <w:rsid w:val="00D62EFF"/>
    <w:rsid w:val="00D63859"/>
    <w:rsid w:val="00D6478C"/>
    <w:rsid w:val="00D64AD0"/>
    <w:rsid w:val="00D659D8"/>
    <w:rsid w:val="00D667DF"/>
    <w:rsid w:val="00D67368"/>
    <w:rsid w:val="00D67935"/>
    <w:rsid w:val="00D700D9"/>
    <w:rsid w:val="00D70279"/>
    <w:rsid w:val="00D70548"/>
    <w:rsid w:val="00D7078F"/>
    <w:rsid w:val="00D70B30"/>
    <w:rsid w:val="00D71486"/>
    <w:rsid w:val="00D71787"/>
    <w:rsid w:val="00D71936"/>
    <w:rsid w:val="00D71B4E"/>
    <w:rsid w:val="00D737C5"/>
    <w:rsid w:val="00D74A2E"/>
    <w:rsid w:val="00D7569D"/>
    <w:rsid w:val="00D805A3"/>
    <w:rsid w:val="00D8153F"/>
    <w:rsid w:val="00D826BF"/>
    <w:rsid w:val="00D82FF7"/>
    <w:rsid w:val="00D83721"/>
    <w:rsid w:val="00D84266"/>
    <w:rsid w:val="00D84342"/>
    <w:rsid w:val="00D84E38"/>
    <w:rsid w:val="00D853F1"/>
    <w:rsid w:val="00D8542C"/>
    <w:rsid w:val="00D8DD61"/>
    <w:rsid w:val="00D90C3E"/>
    <w:rsid w:val="00D915D6"/>
    <w:rsid w:val="00D92224"/>
    <w:rsid w:val="00D93EBA"/>
    <w:rsid w:val="00D9446B"/>
    <w:rsid w:val="00D94CDB"/>
    <w:rsid w:val="00D95572"/>
    <w:rsid w:val="00D962EF"/>
    <w:rsid w:val="00D968F4"/>
    <w:rsid w:val="00DA0A76"/>
    <w:rsid w:val="00DA1351"/>
    <w:rsid w:val="00DA1BDC"/>
    <w:rsid w:val="00DA239F"/>
    <w:rsid w:val="00DA267B"/>
    <w:rsid w:val="00DA2A46"/>
    <w:rsid w:val="00DA32BD"/>
    <w:rsid w:val="00DA330A"/>
    <w:rsid w:val="00DA3A92"/>
    <w:rsid w:val="00DA3C1A"/>
    <w:rsid w:val="00DA51E9"/>
    <w:rsid w:val="00DA5E2C"/>
    <w:rsid w:val="00DA5F4D"/>
    <w:rsid w:val="00DA6765"/>
    <w:rsid w:val="00DA6EA9"/>
    <w:rsid w:val="00DA7201"/>
    <w:rsid w:val="00DA797C"/>
    <w:rsid w:val="00DB0722"/>
    <w:rsid w:val="00DB0AA1"/>
    <w:rsid w:val="00DB0B0A"/>
    <w:rsid w:val="00DB0E32"/>
    <w:rsid w:val="00DB220D"/>
    <w:rsid w:val="00DB29F0"/>
    <w:rsid w:val="00DB35E7"/>
    <w:rsid w:val="00DB36CF"/>
    <w:rsid w:val="00DB3F72"/>
    <w:rsid w:val="00DB3FA4"/>
    <w:rsid w:val="00DB3FE6"/>
    <w:rsid w:val="00DB4C63"/>
    <w:rsid w:val="00DB5687"/>
    <w:rsid w:val="00DB69FE"/>
    <w:rsid w:val="00DB794E"/>
    <w:rsid w:val="00DC034A"/>
    <w:rsid w:val="00DC0C7E"/>
    <w:rsid w:val="00DC110E"/>
    <w:rsid w:val="00DC1986"/>
    <w:rsid w:val="00DC3972"/>
    <w:rsid w:val="00DC3DB2"/>
    <w:rsid w:val="00DC4171"/>
    <w:rsid w:val="00DC42B7"/>
    <w:rsid w:val="00DC51CA"/>
    <w:rsid w:val="00DC5570"/>
    <w:rsid w:val="00DC561E"/>
    <w:rsid w:val="00DC727E"/>
    <w:rsid w:val="00DC7AAD"/>
    <w:rsid w:val="00DC7CE4"/>
    <w:rsid w:val="00DD0749"/>
    <w:rsid w:val="00DD1745"/>
    <w:rsid w:val="00DD3085"/>
    <w:rsid w:val="00DD3433"/>
    <w:rsid w:val="00DD4273"/>
    <w:rsid w:val="00DD468D"/>
    <w:rsid w:val="00DD493D"/>
    <w:rsid w:val="00DD6074"/>
    <w:rsid w:val="00DD6F16"/>
    <w:rsid w:val="00DE0442"/>
    <w:rsid w:val="00DE0720"/>
    <w:rsid w:val="00DE1C70"/>
    <w:rsid w:val="00DE2B5F"/>
    <w:rsid w:val="00DE30FC"/>
    <w:rsid w:val="00DE3327"/>
    <w:rsid w:val="00DE373B"/>
    <w:rsid w:val="00DE40CB"/>
    <w:rsid w:val="00DE487F"/>
    <w:rsid w:val="00DE57B6"/>
    <w:rsid w:val="00DE57C0"/>
    <w:rsid w:val="00DE5D25"/>
    <w:rsid w:val="00DE5FA6"/>
    <w:rsid w:val="00DE6470"/>
    <w:rsid w:val="00DE717F"/>
    <w:rsid w:val="00DE719D"/>
    <w:rsid w:val="00DF0308"/>
    <w:rsid w:val="00DF03A9"/>
    <w:rsid w:val="00DF09FC"/>
    <w:rsid w:val="00DF1020"/>
    <w:rsid w:val="00DF14B6"/>
    <w:rsid w:val="00DF33CA"/>
    <w:rsid w:val="00DF4155"/>
    <w:rsid w:val="00DF48E5"/>
    <w:rsid w:val="00DF5385"/>
    <w:rsid w:val="00DF6F9B"/>
    <w:rsid w:val="00DF7030"/>
    <w:rsid w:val="00E0014C"/>
    <w:rsid w:val="00E002CE"/>
    <w:rsid w:val="00E010CB"/>
    <w:rsid w:val="00E029D3"/>
    <w:rsid w:val="00E02EDC"/>
    <w:rsid w:val="00E04B49"/>
    <w:rsid w:val="00E0504C"/>
    <w:rsid w:val="00E05B0C"/>
    <w:rsid w:val="00E06E21"/>
    <w:rsid w:val="00E074BE"/>
    <w:rsid w:val="00E07B25"/>
    <w:rsid w:val="00E07BF2"/>
    <w:rsid w:val="00E1044A"/>
    <w:rsid w:val="00E1067E"/>
    <w:rsid w:val="00E1133B"/>
    <w:rsid w:val="00E1386D"/>
    <w:rsid w:val="00E13978"/>
    <w:rsid w:val="00E14BA1"/>
    <w:rsid w:val="00E16F88"/>
    <w:rsid w:val="00E17268"/>
    <w:rsid w:val="00E17ACF"/>
    <w:rsid w:val="00E17AD4"/>
    <w:rsid w:val="00E1F8DC"/>
    <w:rsid w:val="00E22B0C"/>
    <w:rsid w:val="00E241E8"/>
    <w:rsid w:val="00E24E9D"/>
    <w:rsid w:val="00E25A70"/>
    <w:rsid w:val="00E26CB2"/>
    <w:rsid w:val="00E27F30"/>
    <w:rsid w:val="00E30C58"/>
    <w:rsid w:val="00E33B07"/>
    <w:rsid w:val="00E33E3F"/>
    <w:rsid w:val="00E35FA1"/>
    <w:rsid w:val="00E365BE"/>
    <w:rsid w:val="00E371DE"/>
    <w:rsid w:val="00E374DB"/>
    <w:rsid w:val="00E375DC"/>
    <w:rsid w:val="00E40BA9"/>
    <w:rsid w:val="00E421D9"/>
    <w:rsid w:val="00E43515"/>
    <w:rsid w:val="00E44E54"/>
    <w:rsid w:val="00E462A0"/>
    <w:rsid w:val="00E467FE"/>
    <w:rsid w:val="00E47246"/>
    <w:rsid w:val="00E47CE5"/>
    <w:rsid w:val="00E50E4E"/>
    <w:rsid w:val="00E514CE"/>
    <w:rsid w:val="00E51919"/>
    <w:rsid w:val="00E51EEE"/>
    <w:rsid w:val="00E5246D"/>
    <w:rsid w:val="00E52CF3"/>
    <w:rsid w:val="00E5351D"/>
    <w:rsid w:val="00E53D42"/>
    <w:rsid w:val="00E541C8"/>
    <w:rsid w:val="00E54504"/>
    <w:rsid w:val="00E554C8"/>
    <w:rsid w:val="00E5554B"/>
    <w:rsid w:val="00E55E70"/>
    <w:rsid w:val="00E56F9D"/>
    <w:rsid w:val="00E57E5E"/>
    <w:rsid w:val="00E57EB9"/>
    <w:rsid w:val="00E603E9"/>
    <w:rsid w:val="00E62E3F"/>
    <w:rsid w:val="00E6325B"/>
    <w:rsid w:val="00E65578"/>
    <w:rsid w:val="00E67006"/>
    <w:rsid w:val="00E67624"/>
    <w:rsid w:val="00E6795C"/>
    <w:rsid w:val="00E67E3D"/>
    <w:rsid w:val="00E7011F"/>
    <w:rsid w:val="00E702E9"/>
    <w:rsid w:val="00E71AF6"/>
    <w:rsid w:val="00E725B0"/>
    <w:rsid w:val="00E72DFD"/>
    <w:rsid w:val="00E72F1A"/>
    <w:rsid w:val="00E731FB"/>
    <w:rsid w:val="00E746F3"/>
    <w:rsid w:val="00E76275"/>
    <w:rsid w:val="00E7779C"/>
    <w:rsid w:val="00E8057A"/>
    <w:rsid w:val="00E81531"/>
    <w:rsid w:val="00E8224B"/>
    <w:rsid w:val="00E82778"/>
    <w:rsid w:val="00E834B9"/>
    <w:rsid w:val="00E83FF6"/>
    <w:rsid w:val="00E84011"/>
    <w:rsid w:val="00E84CBB"/>
    <w:rsid w:val="00E850A9"/>
    <w:rsid w:val="00E85671"/>
    <w:rsid w:val="00E86458"/>
    <w:rsid w:val="00E873A1"/>
    <w:rsid w:val="00E879EF"/>
    <w:rsid w:val="00E90F37"/>
    <w:rsid w:val="00E90F79"/>
    <w:rsid w:val="00E91DD9"/>
    <w:rsid w:val="00E91E03"/>
    <w:rsid w:val="00E92157"/>
    <w:rsid w:val="00E9297D"/>
    <w:rsid w:val="00E93A1B"/>
    <w:rsid w:val="00E93BC4"/>
    <w:rsid w:val="00E94A61"/>
    <w:rsid w:val="00E96329"/>
    <w:rsid w:val="00E96864"/>
    <w:rsid w:val="00EA0592"/>
    <w:rsid w:val="00EA0613"/>
    <w:rsid w:val="00EA190A"/>
    <w:rsid w:val="00EA225C"/>
    <w:rsid w:val="00EA241F"/>
    <w:rsid w:val="00EA36F4"/>
    <w:rsid w:val="00EA47EE"/>
    <w:rsid w:val="00EA531A"/>
    <w:rsid w:val="00EA5BB9"/>
    <w:rsid w:val="00EA681E"/>
    <w:rsid w:val="00EA77DA"/>
    <w:rsid w:val="00EB083C"/>
    <w:rsid w:val="00EB1327"/>
    <w:rsid w:val="00EB2177"/>
    <w:rsid w:val="00EB2BB7"/>
    <w:rsid w:val="00EB46ED"/>
    <w:rsid w:val="00EB5E5D"/>
    <w:rsid w:val="00EB60E0"/>
    <w:rsid w:val="00EB6593"/>
    <w:rsid w:val="00EC00EF"/>
    <w:rsid w:val="00EC0DF8"/>
    <w:rsid w:val="00EC2009"/>
    <w:rsid w:val="00EC2303"/>
    <w:rsid w:val="00EC3793"/>
    <w:rsid w:val="00EC4089"/>
    <w:rsid w:val="00EC4FDF"/>
    <w:rsid w:val="00EC5CB7"/>
    <w:rsid w:val="00EC66CA"/>
    <w:rsid w:val="00EC7340"/>
    <w:rsid w:val="00EC77AE"/>
    <w:rsid w:val="00EC7E90"/>
    <w:rsid w:val="00ED05D4"/>
    <w:rsid w:val="00ED084A"/>
    <w:rsid w:val="00ED3C9B"/>
    <w:rsid w:val="00ED4D75"/>
    <w:rsid w:val="00ED6709"/>
    <w:rsid w:val="00ED69C1"/>
    <w:rsid w:val="00ED75AE"/>
    <w:rsid w:val="00ED785D"/>
    <w:rsid w:val="00EE0212"/>
    <w:rsid w:val="00EE068C"/>
    <w:rsid w:val="00EE1308"/>
    <w:rsid w:val="00EE27F2"/>
    <w:rsid w:val="00EE2852"/>
    <w:rsid w:val="00EE2931"/>
    <w:rsid w:val="00EE335E"/>
    <w:rsid w:val="00EE34B5"/>
    <w:rsid w:val="00EE35A6"/>
    <w:rsid w:val="00EE3D53"/>
    <w:rsid w:val="00EE7A76"/>
    <w:rsid w:val="00EF0C60"/>
    <w:rsid w:val="00EF0F76"/>
    <w:rsid w:val="00EF11CD"/>
    <w:rsid w:val="00EF1FF4"/>
    <w:rsid w:val="00EF22DF"/>
    <w:rsid w:val="00EF3320"/>
    <w:rsid w:val="00EF3C89"/>
    <w:rsid w:val="00EF3EB3"/>
    <w:rsid w:val="00EF4041"/>
    <w:rsid w:val="00EF5052"/>
    <w:rsid w:val="00EF532A"/>
    <w:rsid w:val="00EF59BE"/>
    <w:rsid w:val="00EF7E5A"/>
    <w:rsid w:val="00F01295"/>
    <w:rsid w:val="00F0156F"/>
    <w:rsid w:val="00F0276E"/>
    <w:rsid w:val="00F032EE"/>
    <w:rsid w:val="00F04A12"/>
    <w:rsid w:val="00F04F0D"/>
    <w:rsid w:val="00F06096"/>
    <w:rsid w:val="00F071FA"/>
    <w:rsid w:val="00F07667"/>
    <w:rsid w:val="00F110F5"/>
    <w:rsid w:val="00F113AC"/>
    <w:rsid w:val="00F118A3"/>
    <w:rsid w:val="00F1246C"/>
    <w:rsid w:val="00F13C87"/>
    <w:rsid w:val="00F147A7"/>
    <w:rsid w:val="00F149E2"/>
    <w:rsid w:val="00F14C9C"/>
    <w:rsid w:val="00F15B1D"/>
    <w:rsid w:val="00F15F33"/>
    <w:rsid w:val="00F16D02"/>
    <w:rsid w:val="00F1727E"/>
    <w:rsid w:val="00F17A67"/>
    <w:rsid w:val="00F210A9"/>
    <w:rsid w:val="00F232B3"/>
    <w:rsid w:val="00F23825"/>
    <w:rsid w:val="00F25058"/>
    <w:rsid w:val="00F25512"/>
    <w:rsid w:val="00F26E94"/>
    <w:rsid w:val="00F273C1"/>
    <w:rsid w:val="00F300FC"/>
    <w:rsid w:val="00F31027"/>
    <w:rsid w:val="00F31807"/>
    <w:rsid w:val="00F31842"/>
    <w:rsid w:val="00F3191C"/>
    <w:rsid w:val="00F32B97"/>
    <w:rsid w:val="00F32D29"/>
    <w:rsid w:val="00F33C3C"/>
    <w:rsid w:val="00F34757"/>
    <w:rsid w:val="00F34DBB"/>
    <w:rsid w:val="00F358D4"/>
    <w:rsid w:val="00F35B8B"/>
    <w:rsid w:val="00F36D44"/>
    <w:rsid w:val="00F42816"/>
    <w:rsid w:val="00F428A9"/>
    <w:rsid w:val="00F43C65"/>
    <w:rsid w:val="00F440DD"/>
    <w:rsid w:val="00F452E5"/>
    <w:rsid w:val="00F4741A"/>
    <w:rsid w:val="00F47996"/>
    <w:rsid w:val="00F500A3"/>
    <w:rsid w:val="00F5099F"/>
    <w:rsid w:val="00F517DF"/>
    <w:rsid w:val="00F51D79"/>
    <w:rsid w:val="00F51DB9"/>
    <w:rsid w:val="00F51EAB"/>
    <w:rsid w:val="00F52154"/>
    <w:rsid w:val="00F5243D"/>
    <w:rsid w:val="00F5424F"/>
    <w:rsid w:val="00F56EC4"/>
    <w:rsid w:val="00F577BE"/>
    <w:rsid w:val="00F609F2"/>
    <w:rsid w:val="00F61348"/>
    <w:rsid w:val="00F617B9"/>
    <w:rsid w:val="00F62AEC"/>
    <w:rsid w:val="00F6352C"/>
    <w:rsid w:val="00F63550"/>
    <w:rsid w:val="00F63994"/>
    <w:rsid w:val="00F63AEF"/>
    <w:rsid w:val="00F63F19"/>
    <w:rsid w:val="00F654FA"/>
    <w:rsid w:val="00F65656"/>
    <w:rsid w:val="00F6584E"/>
    <w:rsid w:val="00F65E59"/>
    <w:rsid w:val="00F66220"/>
    <w:rsid w:val="00F6670D"/>
    <w:rsid w:val="00F66EB6"/>
    <w:rsid w:val="00F70164"/>
    <w:rsid w:val="00F71565"/>
    <w:rsid w:val="00F728C1"/>
    <w:rsid w:val="00F72BF6"/>
    <w:rsid w:val="00F72FD7"/>
    <w:rsid w:val="00F73620"/>
    <w:rsid w:val="00F745AF"/>
    <w:rsid w:val="00F74AE0"/>
    <w:rsid w:val="00F75AE1"/>
    <w:rsid w:val="00F75F34"/>
    <w:rsid w:val="00F7643E"/>
    <w:rsid w:val="00F76F3D"/>
    <w:rsid w:val="00F815CB"/>
    <w:rsid w:val="00F8174E"/>
    <w:rsid w:val="00F81C2C"/>
    <w:rsid w:val="00F83D50"/>
    <w:rsid w:val="00F8497C"/>
    <w:rsid w:val="00F85209"/>
    <w:rsid w:val="00F857A6"/>
    <w:rsid w:val="00F85DF1"/>
    <w:rsid w:val="00F861F7"/>
    <w:rsid w:val="00F864EC"/>
    <w:rsid w:val="00F86A68"/>
    <w:rsid w:val="00F86B9A"/>
    <w:rsid w:val="00F86EDA"/>
    <w:rsid w:val="00F86FC1"/>
    <w:rsid w:val="00F874B1"/>
    <w:rsid w:val="00F90808"/>
    <w:rsid w:val="00F914BD"/>
    <w:rsid w:val="00F9374D"/>
    <w:rsid w:val="00F938A3"/>
    <w:rsid w:val="00F94265"/>
    <w:rsid w:val="00F94EDA"/>
    <w:rsid w:val="00F96BF0"/>
    <w:rsid w:val="00FA0634"/>
    <w:rsid w:val="00FA092C"/>
    <w:rsid w:val="00FA13B6"/>
    <w:rsid w:val="00FA268A"/>
    <w:rsid w:val="00FA31C8"/>
    <w:rsid w:val="00FA35F0"/>
    <w:rsid w:val="00FA3777"/>
    <w:rsid w:val="00FA3AB4"/>
    <w:rsid w:val="00FA3C6F"/>
    <w:rsid w:val="00FA4C01"/>
    <w:rsid w:val="00FA4FA2"/>
    <w:rsid w:val="00FA62D9"/>
    <w:rsid w:val="00FA6EE8"/>
    <w:rsid w:val="00FA6EF3"/>
    <w:rsid w:val="00FA71AB"/>
    <w:rsid w:val="00FA740B"/>
    <w:rsid w:val="00FA797B"/>
    <w:rsid w:val="00FA7E9F"/>
    <w:rsid w:val="00FB1EBE"/>
    <w:rsid w:val="00FB2253"/>
    <w:rsid w:val="00FB2DF2"/>
    <w:rsid w:val="00FB324A"/>
    <w:rsid w:val="00FB45D9"/>
    <w:rsid w:val="00FB4A58"/>
    <w:rsid w:val="00FC0119"/>
    <w:rsid w:val="00FC1319"/>
    <w:rsid w:val="00FC176D"/>
    <w:rsid w:val="00FC2D38"/>
    <w:rsid w:val="00FC3731"/>
    <w:rsid w:val="00FC384B"/>
    <w:rsid w:val="00FC3DB3"/>
    <w:rsid w:val="00FC3FA1"/>
    <w:rsid w:val="00FC40FE"/>
    <w:rsid w:val="00FC5325"/>
    <w:rsid w:val="00FC616E"/>
    <w:rsid w:val="00FC6C9B"/>
    <w:rsid w:val="00FC6E5F"/>
    <w:rsid w:val="00FC708A"/>
    <w:rsid w:val="00FC7FD1"/>
    <w:rsid w:val="00FD0417"/>
    <w:rsid w:val="00FD069B"/>
    <w:rsid w:val="00FD201A"/>
    <w:rsid w:val="00FD43BD"/>
    <w:rsid w:val="00FD48CB"/>
    <w:rsid w:val="00FD6333"/>
    <w:rsid w:val="00FD7639"/>
    <w:rsid w:val="00FD7A81"/>
    <w:rsid w:val="00FE03E4"/>
    <w:rsid w:val="00FE0E8C"/>
    <w:rsid w:val="00FE11CD"/>
    <w:rsid w:val="00FE13A8"/>
    <w:rsid w:val="00FE1E1F"/>
    <w:rsid w:val="00FE2F4C"/>
    <w:rsid w:val="00FE3693"/>
    <w:rsid w:val="00FE4986"/>
    <w:rsid w:val="00FE4DFE"/>
    <w:rsid w:val="00FE5213"/>
    <w:rsid w:val="00FE6086"/>
    <w:rsid w:val="00FE63F9"/>
    <w:rsid w:val="00FE6449"/>
    <w:rsid w:val="00FE748B"/>
    <w:rsid w:val="00FE757C"/>
    <w:rsid w:val="00FE769C"/>
    <w:rsid w:val="00FE787B"/>
    <w:rsid w:val="00FF0DAE"/>
    <w:rsid w:val="00FF26B0"/>
    <w:rsid w:val="00FF32C1"/>
    <w:rsid w:val="00FF40FA"/>
    <w:rsid w:val="00FF4153"/>
    <w:rsid w:val="00FF5125"/>
    <w:rsid w:val="00FF60EC"/>
    <w:rsid w:val="01020612"/>
    <w:rsid w:val="0114B7DA"/>
    <w:rsid w:val="019FFBE6"/>
    <w:rsid w:val="01A9EA3E"/>
    <w:rsid w:val="01EBA142"/>
    <w:rsid w:val="022B9FB1"/>
    <w:rsid w:val="024ACBDB"/>
    <w:rsid w:val="02570AC3"/>
    <w:rsid w:val="027EC55C"/>
    <w:rsid w:val="0298E9D8"/>
    <w:rsid w:val="02A4C031"/>
    <w:rsid w:val="0398BCA3"/>
    <w:rsid w:val="03ACC5D2"/>
    <w:rsid w:val="03B38DC7"/>
    <w:rsid w:val="03B6F0BA"/>
    <w:rsid w:val="03CFAA81"/>
    <w:rsid w:val="04007141"/>
    <w:rsid w:val="044B0C38"/>
    <w:rsid w:val="0481C035"/>
    <w:rsid w:val="04860540"/>
    <w:rsid w:val="04BEBBB4"/>
    <w:rsid w:val="04D40030"/>
    <w:rsid w:val="04FB5771"/>
    <w:rsid w:val="05056F0B"/>
    <w:rsid w:val="05066B2A"/>
    <w:rsid w:val="05182B1E"/>
    <w:rsid w:val="053390E5"/>
    <w:rsid w:val="05720B5E"/>
    <w:rsid w:val="0574AF77"/>
    <w:rsid w:val="057E7C21"/>
    <w:rsid w:val="05AB5265"/>
    <w:rsid w:val="05AC4E84"/>
    <w:rsid w:val="061F6652"/>
    <w:rsid w:val="0632181A"/>
    <w:rsid w:val="0654949F"/>
    <w:rsid w:val="06A89B56"/>
    <w:rsid w:val="06E40B4C"/>
    <w:rsid w:val="06EC5444"/>
    <w:rsid w:val="075626FB"/>
    <w:rsid w:val="075C9CC5"/>
    <w:rsid w:val="0770C779"/>
    <w:rsid w:val="07BA0D20"/>
    <w:rsid w:val="07BA3A94"/>
    <w:rsid w:val="07D09E17"/>
    <w:rsid w:val="08109FB9"/>
    <w:rsid w:val="082AF2BA"/>
    <w:rsid w:val="0831423A"/>
    <w:rsid w:val="089DF0A5"/>
    <w:rsid w:val="08B6108F"/>
    <w:rsid w:val="08CB1660"/>
    <w:rsid w:val="08DEA85E"/>
    <w:rsid w:val="08E175C7"/>
    <w:rsid w:val="08EF19F2"/>
    <w:rsid w:val="0939EE3B"/>
    <w:rsid w:val="09570714"/>
    <w:rsid w:val="095BD6D7"/>
    <w:rsid w:val="09690C34"/>
    <w:rsid w:val="09E30DC1"/>
    <w:rsid w:val="09EBE16D"/>
    <w:rsid w:val="09EE2D8B"/>
    <w:rsid w:val="0A762D77"/>
    <w:rsid w:val="0AB1A29C"/>
    <w:rsid w:val="0AFA8C28"/>
    <w:rsid w:val="0B03E076"/>
    <w:rsid w:val="0B082F34"/>
    <w:rsid w:val="0B49A0B3"/>
    <w:rsid w:val="0B50601D"/>
    <w:rsid w:val="0B5AC8D9"/>
    <w:rsid w:val="0B6471D7"/>
    <w:rsid w:val="0B6B9514"/>
    <w:rsid w:val="0B7B1A8B"/>
    <w:rsid w:val="0B87B1CE"/>
    <w:rsid w:val="0B8AA62B"/>
    <w:rsid w:val="0B9AB30D"/>
    <w:rsid w:val="0BCB312D"/>
    <w:rsid w:val="0BEEB9C4"/>
    <w:rsid w:val="0C39A500"/>
    <w:rsid w:val="0C4D52E7"/>
    <w:rsid w:val="0C677763"/>
    <w:rsid w:val="0C687382"/>
    <w:rsid w:val="0CEB9832"/>
    <w:rsid w:val="0CEC9451"/>
    <w:rsid w:val="0D095EE1"/>
    <w:rsid w:val="0D0AE037"/>
    <w:rsid w:val="0D1F181A"/>
    <w:rsid w:val="0D247E4E"/>
    <w:rsid w:val="0D64123C"/>
    <w:rsid w:val="0D7065A9"/>
    <w:rsid w:val="0D7161C8"/>
    <w:rsid w:val="0D875ECE"/>
    <w:rsid w:val="0D94CD73"/>
    <w:rsid w:val="0DB71B36"/>
    <w:rsid w:val="0E1053BB"/>
    <w:rsid w:val="0E12DB0D"/>
    <w:rsid w:val="0E13BF29"/>
    <w:rsid w:val="0E1CCD8B"/>
    <w:rsid w:val="0E3D29FF"/>
    <w:rsid w:val="0E5946B9"/>
    <w:rsid w:val="0E8864B2"/>
    <w:rsid w:val="0EA52E14"/>
    <w:rsid w:val="0EB39E00"/>
    <w:rsid w:val="0EBDA347"/>
    <w:rsid w:val="0EC10CA0"/>
    <w:rsid w:val="0EF6791B"/>
    <w:rsid w:val="0F0D3229"/>
    <w:rsid w:val="0F111D25"/>
    <w:rsid w:val="0F1C03D3"/>
    <w:rsid w:val="0F552908"/>
    <w:rsid w:val="0F6B9614"/>
    <w:rsid w:val="0F775887"/>
    <w:rsid w:val="0FA1CC1E"/>
    <w:rsid w:val="0FDFA50C"/>
    <w:rsid w:val="0FEA0361"/>
    <w:rsid w:val="102338F4"/>
    <w:rsid w:val="103D907F"/>
    <w:rsid w:val="104F4BC6"/>
    <w:rsid w:val="10A13F71"/>
    <w:rsid w:val="10CAFE3A"/>
    <w:rsid w:val="111108A2"/>
    <w:rsid w:val="114A7BCF"/>
    <w:rsid w:val="116F27C7"/>
    <w:rsid w:val="11822B47"/>
    <w:rsid w:val="118AC05D"/>
    <w:rsid w:val="11D23970"/>
    <w:rsid w:val="124618C5"/>
    <w:rsid w:val="124764D5"/>
    <w:rsid w:val="1298BB1E"/>
    <w:rsid w:val="12A4B7A4"/>
    <w:rsid w:val="12BBE7C3"/>
    <w:rsid w:val="12BD908A"/>
    <w:rsid w:val="12FD9A97"/>
    <w:rsid w:val="1307CF1E"/>
    <w:rsid w:val="130977E5"/>
    <w:rsid w:val="1314C8CA"/>
    <w:rsid w:val="1320A804"/>
    <w:rsid w:val="1341B159"/>
    <w:rsid w:val="137F09DA"/>
    <w:rsid w:val="1391C794"/>
    <w:rsid w:val="13A099F3"/>
    <w:rsid w:val="13C48692"/>
    <w:rsid w:val="13E0A34C"/>
    <w:rsid w:val="13E19F6B"/>
    <w:rsid w:val="14266F1E"/>
    <w:rsid w:val="146216D3"/>
    <w:rsid w:val="1470117C"/>
    <w:rsid w:val="14A39F7F"/>
    <w:rsid w:val="14A49B9E"/>
    <w:rsid w:val="14EF86DA"/>
    <w:rsid w:val="152BD864"/>
    <w:rsid w:val="154C1046"/>
    <w:rsid w:val="15AB422F"/>
    <w:rsid w:val="15F62D6B"/>
    <w:rsid w:val="16469EC0"/>
    <w:rsid w:val="165221A8"/>
    <w:rsid w:val="16619CEE"/>
    <w:rsid w:val="167DC7A6"/>
    <w:rsid w:val="1696A7D6"/>
    <w:rsid w:val="16DE61D3"/>
    <w:rsid w:val="16DF0E7B"/>
    <w:rsid w:val="16F282A1"/>
    <w:rsid w:val="17471290"/>
    <w:rsid w:val="17772CA8"/>
    <w:rsid w:val="17BE6AA3"/>
    <w:rsid w:val="17C982AF"/>
    <w:rsid w:val="17CC01C5"/>
    <w:rsid w:val="18081685"/>
    <w:rsid w:val="1935BBB3"/>
    <w:rsid w:val="194AE706"/>
    <w:rsid w:val="19C2F7FD"/>
    <w:rsid w:val="19C3A4A5"/>
    <w:rsid w:val="19CB90A9"/>
    <w:rsid w:val="19DFC15F"/>
    <w:rsid w:val="19E6212A"/>
    <w:rsid w:val="19FCDA38"/>
    <w:rsid w:val="1A2C084E"/>
    <w:rsid w:val="1A371B39"/>
    <w:rsid w:val="1A61297A"/>
    <w:rsid w:val="1A90B872"/>
    <w:rsid w:val="1AA6AE0E"/>
    <w:rsid w:val="1AD3DBCA"/>
    <w:rsid w:val="1AE076A7"/>
    <w:rsid w:val="1AE0FB1F"/>
    <w:rsid w:val="1AFAB4C5"/>
    <w:rsid w:val="1B2F8B02"/>
    <w:rsid w:val="1B3FB747"/>
    <w:rsid w:val="1B77A144"/>
    <w:rsid w:val="1B8701BC"/>
    <w:rsid w:val="1B8B9EA2"/>
    <w:rsid w:val="1B95784E"/>
    <w:rsid w:val="1B9A70B9"/>
    <w:rsid w:val="1BCF68A0"/>
    <w:rsid w:val="1C116838"/>
    <w:rsid w:val="1C2A9095"/>
    <w:rsid w:val="1C4DB13C"/>
    <w:rsid w:val="1C656EEF"/>
    <w:rsid w:val="1C7335DB"/>
    <w:rsid w:val="1CDB87A8"/>
    <w:rsid w:val="1D624D5D"/>
    <w:rsid w:val="1D7E2EE2"/>
    <w:rsid w:val="1D7F6636"/>
    <w:rsid w:val="1D97DC19"/>
    <w:rsid w:val="1DCDBCE0"/>
    <w:rsid w:val="1DF67B0E"/>
    <w:rsid w:val="1DF7772D"/>
    <w:rsid w:val="1E002FB6"/>
    <w:rsid w:val="1E305D49"/>
    <w:rsid w:val="1E7244E3"/>
    <w:rsid w:val="1E7D40C3"/>
    <w:rsid w:val="1EDB50F1"/>
    <w:rsid w:val="1EE2B756"/>
    <w:rsid w:val="1F059F66"/>
    <w:rsid w:val="1F079803"/>
    <w:rsid w:val="1F484588"/>
    <w:rsid w:val="1FA0048B"/>
    <w:rsid w:val="1FAB2455"/>
    <w:rsid w:val="20093029"/>
    <w:rsid w:val="2013286A"/>
    <w:rsid w:val="20161CC7"/>
    <w:rsid w:val="201718E6"/>
    <w:rsid w:val="201AEEBA"/>
    <w:rsid w:val="20750561"/>
    <w:rsid w:val="20B80317"/>
    <w:rsid w:val="20C80FF9"/>
    <w:rsid w:val="20D353C3"/>
    <w:rsid w:val="2130C0B6"/>
    <w:rsid w:val="214AE532"/>
    <w:rsid w:val="2179070C"/>
    <w:rsid w:val="21A1AFA9"/>
    <w:rsid w:val="21A7D58E"/>
    <w:rsid w:val="21C2CA31"/>
    <w:rsid w:val="21CC11A4"/>
    <w:rsid w:val="220DC829"/>
    <w:rsid w:val="22662516"/>
    <w:rsid w:val="2292AEDC"/>
    <w:rsid w:val="22D6AFCD"/>
    <w:rsid w:val="22E5948B"/>
    <w:rsid w:val="22E5B974"/>
    <w:rsid w:val="22FA1638"/>
    <w:rsid w:val="22FFDDF0"/>
    <w:rsid w:val="2316CFAB"/>
    <w:rsid w:val="234BC54B"/>
    <w:rsid w:val="2361BAE7"/>
    <w:rsid w:val="23688C03"/>
    <w:rsid w:val="237C8C0B"/>
    <w:rsid w:val="23DF8C5F"/>
    <w:rsid w:val="241C7A1D"/>
    <w:rsid w:val="24545AF7"/>
    <w:rsid w:val="247FCA44"/>
    <w:rsid w:val="24CC1E7C"/>
    <w:rsid w:val="25376D83"/>
    <w:rsid w:val="25434910"/>
    <w:rsid w:val="25467E46"/>
    <w:rsid w:val="25506281"/>
    <w:rsid w:val="25620698"/>
    <w:rsid w:val="257E6843"/>
    <w:rsid w:val="25BEAA49"/>
    <w:rsid w:val="25C9537F"/>
    <w:rsid w:val="262DD19B"/>
    <w:rsid w:val="263DCE47"/>
    <w:rsid w:val="26868300"/>
    <w:rsid w:val="26995BA9"/>
    <w:rsid w:val="26A55880"/>
    <w:rsid w:val="26AA76FF"/>
    <w:rsid w:val="26B42CCD"/>
    <w:rsid w:val="26CA1315"/>
    <w:rsid w:val="2709FE89"/>
    <w:rsid w:val="2731913A"/>
    <w:rsid w:val="274A0345"/>
    <w:rsid w:val="2779213E"/>
    <w:rsid w:val="27795B8B"/>
    <w:rsid w:val="27A0023A"/>
    <w:rsid w:val="27BD1B13"/>
    <w:rsid w:val="2808064F"/>
    <w:rsid w:val="284F4DFA"/>
    <w:rsid w:val="286884B4"/>
    <w:rsid w:val="287E1F08"/>
    <w:rsid w:val="28801746"/>
    <w:rsid w:val="2889999C"/>
    <w:rsid w:val="28ACED8A"/>
    <w:rsid w:val="28CEE75B"/>
    <w:rsid w:val="2900F441"/>
    <w:rsid w:val="291E0D1A"/>
    <w:rsid w:val="294B3EA6"/>
    <w:rsid w:val="295C46AC"/>
    <w:rsid w:val="297BF995"/>
    <w:rsid w:val="29A0E253"/>
    <w:rsid w:val="2A03AE48"/>
    <w:rsid w:val="2A0ADEA6"/>
    <w:rsid w:val="2A171DC2"/>
    <w:rsid w:val="2A1AEB88"/>
    <w:rsid w:val="2A4ECCD6"/>
    <w:rsid w:val="2AB8E15C"/>
    <w:rsid w:val="2B339739"/>
    <w:rsid w:val="2B53A46F"/>
    <w:rsid w:val="2B879DF0"/>
    <w:rsid w:val="2B8EB5BE"/>
    <w:rsid w:val="2B92D23D"/>
    <w:rsid w:val="2BCFC95F"/>
    <w:rsid w:val="2BE48E4C"/>
    <w:rsid w:val="2BEAEE17"/>
    <w:rsid w:val="2C225E6F"/>
    <w:rsid w:val="2C73735D"/>
    <w:rsid w:val="2C82DF68"/>
    <w:rsid w:val="2C85AAE3"/>
    <w:rsid w:val="2CA38D75"/>
    <w:rsid w:val="2CB3CE52"/>
    <w:rsid w:val="2CBE5E99"/>
    <w:rsid w:val="2CCD6F5C"/>
    <w:rsid w:val="2D3867CE"/>
    <w:rsid w:val="2D427F68"/>
    <w:rsid w:val="2DAFF71A"/>
    <w:rsid w:val="2E0103F8"/>
    <w:rsid w:val="2E2AA689"/>
    <w:rsid w:val="2E7AD5DC"/>
    <w:rsid w:val="2E7BF939"/>
    <w:rsid w:val="2E855C77"/>
    <w:rsid w:val="2E8BBC42"/>
    <w:rsid w:val="2EA7AC03"/>
    <w:rsid w:val="2EA9E714"/>
    <w:rsid w:val="2F0C222C"/>
    <w:rsid w:val="2F33CDE8"/>
    <w:rsid w:val="2F5906A0"/>
    <w:rsid w:val="2F6DB47B"/>
    <w:rsid w:val="2FB10967"/>
    <w:rsid w:val="2FBB2101"/>
    <w:rsid w:val="2FD935F9"/>
    <w:rsid w:val="306D1433"/>
    <w:rsid w:val="307B935A"/>
    <w:rsid w:val="308A2D0C"/>
    <w:rsid w:val="308C96BD"/>
    <w:rsid w:val="30A6F66E"/>
    <w:rsid w:val="30B2C51C"/>
    <w:rsid w:val="30D3D1E8"/>
    <w:rsid w:val="30E74A82"/>
    <w:rsid w:val="31A1DC9E"/>
    <w:rsid w:val="31C1E9D4"/>
    <w:rsid w:val="324A22B9"/>
    <w:rsid w:val="326FEC8A"/>
    <w:rsid w:val="32B287AF"/>
    <w:rsid w:val="32C8DE2B"/>
    <w:rsid w:val="32D7A128"/>
    <w:rsid w:val="32D99612"/>
    <w:rsid w:val="32E701A0"/>
    <w:rsid w:val="32F5BFDF"/>
    <w:rsid w:val="3317C95B"/>
    <w:rsid w:val="331A91E8"/>
    <w:rsid w:val="3328AB76"/>
    <w:rsid w:val="335AADF2"/>
    <w:rsid w:val="3394A813"/>
    <w:rsid w:val="33A1F945"/>
    <w:rsid w:val="33A391D9"/>
    <w:rsid w:val="33A3B8D6"/>
    <w:rsid w:val="33A4B4F5"/>
    <w:rsid w:val="33D405FD"/>
    <w:rsid w:val="33EFA031"/>
    <w:rsid w:val="33F390AD"/>
    <w:rsid w:val="33F6EBE5"/>
    <w:rsid w:val="34398F4E"/>
    <w:rsid w:val="345A98A3"/>
    <w:rsid w:val="34847A8A"/>
    <w:rsid w:val="349A60D2"/>
    <w:rsid w:val="34D2BBA5"/>
    <w:rsid w:val="350B8FB6"/>
    <w:rsid w:val="3549C4C3"/>
    <w:rsid w:val="359CE23D"/>
    <w:rsid w:val="35CDAAD6"/>
    <w:rsid w:val="36204AEB"/>
    <w:rsid w:val="36272FC4"/>
    <w:rsid w:val="362E5301"/>
    <w:rsid w:val="3641B8A3"/>
    <w:rsid w:val="36E04633"/>
    <w:rsid w:val="371D93DC"/>
    <w:rsid w:val="37398E27"/>
    <w:rsid w:val="37570B94"/>
    <w:rsid w:val="375F0D23"/>
    <w:rsid w:val="37722C2F"/>
    <w:rsid w:val="379AF7DC"/>
    <w:rsid w:val="37CB1F81"/>
    <w:rsid w:val="37D5062B"/>
    <w:rsid w:val="37DB2C63"/>
    <w:rsid w:val="380A7C29"/>
    <w:rsid w:val="38131660"/>
    <w:rsid w:val="385EFDBB"/>
    <w:rsid w:val="38DAFF2E"/>
    <w:rsid w:val="38DB2B3F"/>
    <w:rsid w:val="3907C17B"/>
    <w:rsid w:val="3936FE8A"/>
    <w:rsid w:val="3966EFE2"/>
    <w:rsid w:val="3978A10E"/>
    <w:rsid w:val="39BFEFC2"/>
    <w:rsid w:val="39CD08FD"/>
    <w:rsid w:val="39EE5FF1"/>
    <w:rsid w:val="3A44BD39"/>
    <w:rsid w:val="3A54A1E2"/>
    <w:rsid w:val="3B735E86"/>
    <w:rsid w:val="3BFBE39B"/>
    <w:rsid w:val="3C595C78"/>
    <w:rsid w:val="3C776031"/>
    <w:rsid w:val="3C7CA585"/>
    <w:rsid w:val="3C80FBB1"/>
    <w:rsid w:val="3CDC4910"/>
    <w:rsid w:val="3D1362ED"/>
    <w:rsid w:val="3D336AFD"/>
    <w:rsid w:val="3D415430"/>
    <w:rsid w:val="3D62397F"/>
    <w:rsid w:val="3D977E96"/>
    <w:rsid w:val="3DAA47C2"/>
    <w:rsid w:val="3DE8EC38"/>
    <w:rsid w:val="3E5E1BCE"/>
    <w:rsid w:val="3E7020EE"/>
    <w:rsid w:val="3E84C312"/>
    <w:rsid w:val="3EDE4C21"/>
    <w:rsid w:val="3F373F73"/>
    <w:rsid w:val="3F6E2D51"/>
    <w:rsid w:val="3F923791"/>
    <w:rsid w:val="3FCD15EB"/>
    <w:rsid w:val="3FE11349"/>
    <w:rsid w:val="40345627"/>
    <w:rsid w:val="40462301"/>
    <w:rsid w:val="4098DE22"/>
    <w:rsid w:val="40E418D5"/>
    <w:rsid w:val="411CFEF1"/>
    <w:rsid w:val="41536E04"/>
    <w:rsid w:val="41A174F0"/>
    <w:rsid w:val="4225628B"/>
    <w:rsid w:val="422DDABD"/>
    <w:rsid w:val="423305BC"/>
    <w:rsid w:val="42957B64"/>
    <w:rsid w:val="42E4A977"/>
    <w:rsid w:val="42FE545A"/>
    <w:rsid w:val="43029AF1"/>
    <w:rsid w:val="435C28D2"/>
    <w:rsid w:val="436A751C"/>
    <w:rsid w:val="4383B78A"/>
    <w:rsid w:val="43854D02"/>
    <w:rsid w:val="439B8944"/>
    <w:rsid w:val="43BCFD36"/>
    <w:rsid w:val="43BD104F"/>
    <w:rsid w:val="43C84E1D"/>
    <w:rsid w:val="43C8AEFF"/>
    <w:rsid w:val="43DC6274"/>
    <w:rsid w:val="4440684C"/>
    <w:rsid w:val="4472840E"/>
    <w:rsid w:val="4475FCCC"/>
    <w:rsid w:val="4494F2B5"/>
    <w:rsid w:val="44BD0AA3"/>
    <w:rsid w:val="4528DADA"/>
    <w:rsid w:val="45336929"/>
    <w:rsid w:val="45517E21"/>
    <w:rsid w:val="458FECC8"/>
    <w:rsid w:val="459C695D"/>
    <w:rsid w:val="459FD4CB"/>
    <w:rsid w:val="45C12B14"/>
    <w:rsid w:val="45E0617D"/>
    <w:rsid w:val="46017915"/>
    <w:rsid w:val="46203AB5"/>
    <w:rsid w:val="462EAAA1"/>
    <w:rsid w:val="464C6451"/>
    <w:rsid w:val="46984BAC"/>
    <w:rsid w:val="46D32A06"/>
    <w:rsid w:val="477E710C"/>
    <w:rsid w:val="479E4595"/>
    <w:rsid w:val="47B1F37C"/>
    <w:rsid w:val="4806F652"/>
    <w:rsid w:val="48150AF6"/>
    <w:rsid w:val="482E1703"/>
    <w:rsid w:val="48380C89"/>
    <w:rsid w:val="485C5CA3"/>
    <w:rsid w:val="486817AC"/>
    <w:rsid w:val="488822C4"/>
    <w:rsid w:val="489527BF"/>
    <w:rsid w:val="489C2022"/>
    <w:rsid w:val="48FCD19C"/>
    <w:rsid w:val="4901DC82"/>
    <w:rsid w:val="490CF03B"/>
    <w:rsid w:val="49980271"/>
    <w:rsid w:val="4998FE90"/>
    <w:rsid w:val="49BACC1E"/>
    <w:rsid w:val="4A02AB6C"/>
    <w:rsid w:val="4A16D0D0"/>
    <w:rsid w:val="4AA25E49"/>
    <w:rsid w:val="4AA26EFE"/>
    <w:rsid w:val="4AAD23BA"/>
    <w:rsid w:val="4ACA5C85"/>
    <w:rsid w:val="4AE06F64"/>
    <w:rsid w:val="4B03B8BA"/>
    <w:rsid w:val="4B34CEF1"/>
    <w:rsid w:val="4B44F6DF"/>
    <w:rsid w:val="4BD56108"/>
    <w:rsid w:val="4C3E2EAA"/>
    <w:rsid w:val="4C6B8F9A"/>
    <w:rsid w:val="4C85649F"/>
    <w:rsid w:val="4CAC53E8"/>
    <w:rsid w:val="4CB38679"/>
    <w:rsid w:val="4CC007C4"/>
    <w:rsid w:val="4CE03289"/>
    <w:rsid w:val="4CE656B7"/>
    <w:rsid w:val="4CEFF8C9"/>
    <w:rsid w:val="4D0E96AB"/>
    <w:rsid w:val="4D8A6269"/>
    <w:rsid w:val="4D9641A4"/>
    <w:rsid w:val="4D9B6B6A"/>
    <w:rsid w:val="4DD9FF0B"/>
    <w:rsid w:val="4DE5E7A5"/>
    <w:rsid w:val="4E0DB710"/>
    <w:rsid w:val="4E1915A4"/>
    <w:rsid w:val="4E2038E1"/>
    <w:rsid w:val="4E3141E2"/>
    <w:rsid w:val="4EB75AEF"/>
    <w:rsid w:val="4EF2D2F5"/>
    <w:rsid w:val="4F34C9F4"/>
    <w:rsid w:val="4F3E20A4"/>
    <w:rsid w:val="4F5550C3"/>
    <w:rsid w:val="4F564CE2"/>
    <w:rsid w:val="4FA3305C"/>
    <w:rsid w:val="4FB58C28"/>
    <w:rsid w:val="4FE37498"/>
    <w:rsid w:val="5025BB05"/>
    <w:rsid w:val="5027BCA9"/>
    <w:rsid w:val="50412630"/>
    <w:rsid w:val="50891D0F"/>
    <w:rsid w:val="508C116C"/>
    <w:rsid w:val="50C0684F"/>
    <w:rsid w:val="50D64B92"/>
    <w:rsid w:val="50F12124"/>
    <w:rsid w:val="510FE2C4"/>
    <w:rsid w:val="513E049E"/>
    <w:rsid w:val="5188EFDA"/>
    <w:rsid w:val="518AE818"/>
    <w:rsid w:val="5190A854"/>
    <w:rsid w:val="51B9ADFB"/>
    <w:rsid w:val="51C62D4D"/>
    <w:rsid w:val="51D9255A"/>
    <w:rsid w:val="51DBFA72"/>
    <w:rsid w:val="51EEAC3A"/>
    <w:rsid w:val="51EF6546"/>
    <w:rsid w:val="5203A5B7"/>
    <w:rsid w:val="5207D497"/>
    <w:rsid w:val="5227E1CD"/>
    <w:rsid w:val="5228DDEC"/>
    <w:rsid w:val="526C6AB6"/>
    <w:rsid w:val="526F2FCB"/>
    <w:rsid w:val="528CF185"/>
    <w:rsid w:val="52AD7AC6"/>
    <w:rsid w:val="52D955D4"/>
    <w:rsid w:val="530FC6BE"/>
    <w:rsid w:val="531E35AF"/>
    <w:rsid w:val="535DA657"/>
    <w:rsid w:val="539C81BB"/>
    <w:rsid w:val="53C1B9F0"/>
    <w:rsid w:val="53F08872"/>
    <w:rsid w:val="53F7E45C"/>
    <w:rsid w:val="53FB9C2B"/>
    <w:rsid w:val="53FD1251"/>
    <w:rsid w:val="541CCAAC"/>
    <w:rsid w:val="54296E8E"/>
    <w:rsid w:val="54478386"/>
    <w:rsid w:val="5451694A"/>
    <w:rsid w:val="5455068E"/>
    <w:rsid w:val="5455982A"/>
    <w:rsid w:val="54AE8B7C"/>
    <w:rsid w:val="54EB6EA2"/>
    <w:rsid w:val="550D7416"/>
    <w:rsid w:val="5527491B"/>
    <w:rsid w:val="5555D1FE"/>
    <w:rsid w:val="555664ED"/>
    <w:rsid w:val="555A5790"/>
    <w:rsid w:val="5560F281"/>
    <w:rsid w:val="556B507C"/>
    <w:rsid w:val="557DA1D1"/>
    <w:rsid w:val="557EFA81"/>
    <w:rsid w:val="55C53EEF"/>
    <w:rsid w:val="55E64E10"/>
    <w:rsid w:val="561079A2"/>
    <w:rsid w:val="562E3F23"/>
    <w:rsid w:val="56349EEE"/>
    <w:rsid w:val="56476780"/>
    <w:rsid w:val="5657616F"/>
    <w:rsid w:val="5670C8C5"/>
    <w:rsid w:val="56873F03"/>
    <w:rsid w:val="56971EF0"/>
    <w:rsid w:val="56E12E74"/>
    <w:rsid w:val="56F52BD2"/>
    <w:rsid w:val="57922587"/>
    <w:rsid w:val="579590F5"/>
    <w:rsid w:val="57AC6E4A"/>
    <w:rsid w:val="57D92047"/>
    <w:rsid w:val="581B5A8B"/>
    <w:rsid w:val="58A4FB0D"/>
    <w:rsid w:val="58F3178E"/>
    <w:rsid w:val="58F7EF17"/>
    <w:rsid w:val="590F1D7E"/>
    <w:rsid w:val="5959D00D"/>
    <w:rsid w:val="5965DFE5"/>
    <w:rsid w:val="5975ECC7"/>
    <w:rsid w:val="598B1FF6"/>
    <w:rsid w:val="59B0CB21"/>
    <w:rsid w:val="59BFDBE4"/>
    <w:rsid w:val="59CDE3FA"/>
    <w:rsid w:val="59F1EE3A"/>
    <w:rsid w:val="59FBB65D"/>
    <w:rsid w:val="5A0C73F0"/>
    <w:rsid w:val="5A16D6F8"/>
    <w:rsid w:val="5A1B8197"/>
    <w:rsid w:val="5A4CB864"/>
    <w:rsid w:val="5A7DDEEE"/>
    <w:rsid w:val="5A844E33"/>
    <w:rsid w:val="5A87BB8B"/>
    <w:rsid w:val="5ABBB50D"/>
    <w:rsid w:val="5AC5945C"/>
    <w:rsid w:val="5AF69C8D"/>
    <w:rsid w:val="5B06900B"/>
    <w:rsid w:val="5BA6E3EB"/>
    <w:rsid w:val="5BC2B43B"/>
    <w:rsid w:val="5C0D9F77"/>
    <w:rsid w:val="5C221149"/>
    <w:rsid w:val="5C356595"/>
    <w:rsid w:val="5C4979F0"/>
    <w:rsid w:val="5C545D0C"/>
    <w:rsid w:val="5C5C7B2F"/>
    <w:rsid w:val="5C77A451"/>
    <w:rsid w:val="5C7E349F"/>
    <w:rsid w:val="5C954088"/>
    <w:rsid w:val="5CD64CD4"/>
    <w:rsid w:val="5CEEA717"/>
    <w:rsid w:val="5D045800"/>
    <w:rsid w:val="5D1A6044"/>
    <w:rsid w:val="5D416BC3"/>
    <w:rsid w:val="5D6CFE25"/>
    <w:rsid w:val="5D9CB396"/>
    <w:rsid w:val="5DCB7D6E"/>
    <w:rsid w:val="5E3F4650"/>
    <w:rsid w:val="5E964164"/>
    <w:rsid w:val="5ECF2780"/>
    <w:rsid w:val="5F29237F"/>
    <w:rsid w:val="5F463C58"/>
    <w:rsid w:val="5F4C2512"/>
    <w:rsid w:val="5F5145E3"/>
    <w:rsid w:val="5F625912"/>
    <w:rsid w:val="5F66D6FD"/>
    <w:rsid w:val="5F9FC956"/>
    <w:rsid w:val="5FE91EC7"/>
    <w:rsid w:val="5FEB8E16"/>
    <w:rsid w:val="601B93D9"/>
    <w:rsid w:val="604E2E7F"/>
    <w:rsid w:val="607B04C3"/>
    <w:rsid w:val="608A0591"/>
    <w:rsid w:val="60F22C64"/>
    <w:rsid w:val="60FFD23A"/>
    <w:rsid w:val="612BFBD6"/>
    <w:rsid w:val="613907CD"/>
    <w:rsid w:val="615DBEB5"/>
    <w:rsid w:val="6178DF50"/>
    <w:rsid w:val="61ABD90A"/>
    <w:rsid w:val="61DB652E"/>
    <w:rsid w:val="6218CD62"/>
    <w:rsid w:val="621B03C5"/>
    <w:rsid w:val="621BC1BF"/>
    <w:rsid w:val="62212E5E"/>
    <w:rsid w:val="627B8DB0"/>
    <w:rsid w:val="6282C9B5"/>
    <w:rsid w:val="62B09C18"/>
    <w:rsid w:val="62F21217"/>
    <w:rsid w:val="6304A2CF"/>
    <w:rsid w:val="6304CEFB"/>
    <w:rsid w:val="6320BF89"/>
    <w:rsid w:val="632FD04C"/>
    <w:rsid w:val="6333C0C8"/>
    <w:rsid w:val="6338104A"/>
    <w:rsid w:val="6344C9C9"/>
    <w:rsid w:val="634B9D8F"/>
    <w:rsid w:val="634C99AE"/>
    <w:rsid w:val="635E0D32"/>
    <w:rsid w:val="6369B287"/>
    <w:rsid w:val="63940667"/>
    <w:rsid w:val="6397FDA8"/>
    <w:rsid w:val="63D0BA7D"/>
    <w:rsid w:val="63E4B7DB"/>
    <w:rsid w:val="63FC94A2"/>
    <w:rsid w:val="64487BFD"/>
    <w:rsid w:val="647A3A07"/>
    <w:rsid w:val="64A76497"/>
    <w:rsid w:val="65178808"/>
    <w:rsid w:val="654B33D1"/>
    <w:rsid w:val="65506E24"/>
    <w:rsid w:val="65526662"/>
    <w:rsid w:val="65536281"/>
    <w:rsid w:val="656B9A85"/>
    <w:rsid w:val="65BE6C04"/>
    <w:rsid w:val="65BF98EF"/>
    <w:rsid w:val="65C300E4"/>
    <w:rsid w:val="65CC5DF4"/>
    <w:rsid w:val="66175AD3"/>
    <w:rsid w:val="662063AF"/>
    <w:rsid w:val="6651B41F"/>
    <w:rsid w:val="665E9551"/>
    <w:rsid w:val="66686D2D"/>
    <w:rsid w:val="666EB87B"/>
    <w:rsid w:val="66A487F3"/>
    <w:rsid w:val="66B45488"/>
    <w:rsid w:val="66B550A7"/>
    <w:rsid w:val="66C755C7"/>
    <w:rsid w:val="66C9FAAD"/>
    <w:rsid w:val="6716E2D9"/>
    <w:rsid w:val="673C82FC"/>
    <w:rsid w:val="6757A86A"/>
    <w:rsid w:val="678214FD"/>
    <w:rsid w:val="67A2E44E"/>
    <w:rsid w:val="67ADC2F9"/>
    <w:rsid w:val="67D813F2"/>
    <w:rsid w:val="68372BF4"/>
    <w:rsid w:val="6841068B"/>
    <w:rsid w:val="685D83C3"/>
    <w:rsid w:val="686DEA6A"/>
    <w:rsid w:val="69437F19"/>
    <w:rsid w:val="6973E453"/>
    <w:rsid w:val="697947FF"/>
    <w:rsid w:val="697E3E3B"/>
    <w:rsid w:val="69980AC2"/>
    <w:rsid w:val="69EBF54A"/>
    <w:rsid w:val="6A00BF4B"/>
    <w:rsid w:val="6A152313"/>
    <w:rsid w:val="6A6ECA83"/>
    <w:rsid w:val="6A8E52AB"/>
    <w:rsid w:val="6AAC3E2F"/>
    <w:rsid w:val="6BB39FD0"/>
    <w:rsid w:val="6C0D8F41"/>
    <w:rsid w:val="6C0E49C8"/>
    <w:rsid w:val="6C123ED8"/>
    <w:rsid w:val="6C482C3E"/>
    <w:rsid w:val="6C749737"/>
    <w:rsid w:val="6CEB5C98"/>
    <w:rsid w:val="6D0AC9F2"/>
    <w:rsid w:val="6D707986"/>
    <w:rsid w:val="6D7EB0AC"/>
    <w:rsid w:val="6D9C53AB"/>
    <w:rsid w:val="6DA95FA2"/>
    <w:rsid w:val="6DB40650"/>
    <w:rsid w:val="6E035BA1"/>
    <w:rsid w:val="6E0E3EBD"/>
    <w:rsid w:val="6E211E52"/>
    <w:rsid w:val="6E5C4EF3"/>
    <w:rsid w:val="6E6A6397"/>
    <w:rsid w:val="6EA99948"/>
    <w:rsid w:val="6EBADC1B"/>
    <w:rsid w:val="6F1EF2D6"/>
    <w:rsid w:val="6F61C3CE"/>
    <w:rsid w:val="6F9E2FE3"/>
    <w:rsid w:val="6FDF4918"/>
    <w:rsid w:val="709087B6"/>
    <w:rsid w:val="709D2911"/>
    <w:rsid w:val="70A81A48"/>
    <w:rsid w:val="70B92349"/>
    <w:rsid w:val="70BA1F68"/>
    <w:rsid w:val="713DF0C0"/>
    <w:rsid w:val="7159BE03"/>
    <w:rsid w:val="7174DE9E"/>
    <w:rsid w:val="71CB7B50"/>
    <w:rsid w:val="7224EC9E"/>
    <w:rsid w:val="7255EFC9"/>
    <w:rsid w:val="72A1D724"/>
    <w:rsid w:val="72BAB00A"/>
    <w:rsid w:val="72C6BFE2"/>
    <w:rsid w:val="72D5D0A5"/>
    <w:rsid w:val="72D7C8E3"/>
    <w:rsid w:val="7309B954"/>
    <w:rsid w:val="731F385C"/>
    <w:rsid w:val="73202A45"/>
    <w:rsid w:val="7333B761"/>
    <w:rsid w:val="7340C917"/>
    <w:rsid w:val="73A58958"/>
    <w:rsid w:val="73A5B8B2"/>
    <w:rsid w:val="73B52780"/>
    <w:rsid w:val="73C49A6F"/>
    <w:rsid w:val="743CAB66"/>
    <w:rsid w:val="745974C8"/>
    <w:rsid w:val="745ED874"/>
    <w:rsid w:val="74729D25"/>
    <w:rsid w:val="747D8041"/>
    <w:rsid w:val="74867CD3"/>
    <w:rsid w:val="748EB9DF"/>
    <w:rsid w:val="74A16BA7"/>
    <w:rsid w:val="74DDFF9B"/>
    <w:rsid w:val="75129889"/>
    <w:rsid w:val="758D4114"/>
    <w:rsid w:val="75D977E6"/>
    <w:rsid w:val="75DA248E"/>
    <w:rsid w:val="765E455D"/>
    <w:rsid w:val="7666C1E2"/>
    <w:rsid w:val="768C17C0"/>
    <w:rsid w:val="76A5401D"/>
    <w:rsid w:val="7707C5FB"/>
    <w:rsid w:val="773E1C33"/>
    <w:rsid w:val="77468D07"/>
    <w:rsid w:val="77AE2E63"/>
    <w:rsid w:val="77C03383"/>
    <w:rsid w:val="77D02C86"/>
    <w:rsid w:val="77E57BC3"/>
    <w:rsid w:val="7813EAC3"/>
    <w:rsid w:val="781C4D3A"/>
    <w:rsid w:val="783F1840"/>
    <w:rsid w:val="7845FD19"/>
    <w:rsid w:val="784A1E83"/>
    <w:rsid w:val="785F2576"/>
    <w:rsid w:val="789DB6A7"/>
    <w:rsid w:val="78BB0D0F"/>
    <w:rsid w:val="790F206A"/>
    <w:rsid w:val="794383AC"/>
    <w:rsid w:val="7964E8FA"/>
    <w:rsid w:val="79681177"/>
    <w:rsid w:val="796C6BF3"/>
    <w:rsid w:val="7A26CFFC"/>
    <w:rsid w:val="7A47D951"/>
    <w:rsid w:val="7A676C87"/>
    <w:rsid w:val="7A71BB38"/>
    <w:rsid w:val="7A86923F"/>
    <w:rsid w:val="7B12A569"/>
    <w:rsid w:val="7B95CA19"/>
    <w:rsid w:val="7BE0B555"/>
    <w:rsid w:val="7BE1B174"/>
    <w:rsid w:val="7C0C8F7A"/>
    <w:rsid w:val="7C381744"/>
    <w:rsid w:val="7C61CAFD"/>
    <w:rsid w:val="7C9F50B9"/>
    <w:rsid w:val="7CA55A4F"/>
    <w:rsid w:val="7CB16A27"/>
    <w:rsid w:val="7CBA7EAE"/>
    <w:rsid w:val="7CBFE94E"/>
    <w:rsid w:val="7D0474BF"/>
    <w:rsid w:val="7D2BDA37"/>
    <w:rsid w:val="7D387DBB"/>
    <w:rsid w:val="7D861009"/>
    <w:rsid w:val="7D8F86F5"/>
    <w:rsid w:val="7DA85FDB"/>
    <w:rsid w:val="7DDF338D"/>
    <w:rsid w:val="7DEC9282"/>
    <w:rsid w:val="7DF44736"/>
    <w:rsid w:val="7DFFB511"/>
    <w:rsid w:val="7E738B26"/>
    <w:rsid w:val="7EADFC0D"/>
    <w:rsid w:val="7EBB351E"/>
    <w:rsid w:val="7ED8F966"/>
    <w:rsid w:val="7F4E8083"/>
    <w:rsid w:val="7F8073C0"/>
    <w:rsid w:val="7F9113B6"/>
    <w:rsid w:val="7FAC3451"/>
    <w:rsid w:val="7FDBA288"/>
    <w:rsid w:val="7FDCFB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41638"/>
  <w15:docId w15:val="{DB30ACFD-C93A-490B-978B-90D06F7E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2EAB"/>
    <w:pPr>
      <w:spacing w:after="120" w:line="240" w:lineRule="auto"/>
    </w:pPr>
    <w:rPr>
      <w:rFonts w:ascii="Calibri Light" w:eastAsia="Times New Roman" w:hAnsi="Calibri Light" w:cs="Times New Roman"/>
      <w:color w:val="4F4F4F"/>
      <w:szCs w:val="20"/>
      <w:lang w:val="en-GB"/>
    </w:rPr>
  </w:style>
  <w:style w:type="paragraph" w:styleId="Heading1">
    <w:name w:val="heading 1"/>
    <w:aliases w:val="H1,h1,Heading 1-ERI,l1,Section,1,Huvudrubrik,margin,TOC 11,Header1,chapter,Heading 10,Heading apps,Part,SCE,Head1,BMS Heading 1,H1-Heading 1,Header 1,Legal Line 1,head 1,II+,I,Heading1,a,1st level,textst level,Heading No. L1,list 1,heading 1"/>
    <w:basedOn w:val="Normal"/>
    <w:next w:val="Normal"/>
    <w:link w:val="Heading1Char"/>
    <w:qFormat/>
    <w:rsid w:val="00BD5BAB"/>
    <w:pPr>
      <w:keepNext/>
      <w:pageBreakBefore/>
      <w:numPr>
        <w:numId w:val="1"/>
      </w:numPr>
      <w:tabs>
        <w:tab w:val="clear" w:pos="361"/>
      </w:tabs>
      <w:spacing w:before="240" w:after="60"/>
      <w:ind w:left="340" w:hanging="340"/>
      <w:outlineLvl w:val="0"/>
    </w:pPr>
    <w:rPr>
      <w:rFonts w:ascii="Verdana" w:hAnsi="Verdana"/>
      <w:b/>
      <w:caps/>
      <w:color w:val="00B6B5"/>
      <w:kern w:val="28"/>
      <w:sz w:val="32"/>
    </w:rPr>
  </w:style>
  <w:style w:type="paragraph" w:styleId="Heading2">
    <w:name w:val="heading 2"/>
    <w:aliases w:val="H2,2,Prophead 2,HD2,Proposal,Heading 2 Hidden,minor side,sl2,sh2,Project 2,RFS 2,2nd level,Level 2 Heading,Numbered indent 2,ni2,Hanging 2 Indent,numbered indent 2,exercise,Heading 2 substyle,Heading 2 std,ctf345-2,Titre3,Major,Major1,21,L2"/>
    <w:basedOn w:val="Normal"/>
    <w:next w:val="Normal"/>
    <w:link w:val="Heading2Char"/>
    <w:qFormat/>
    <w:rsid w:val="000162E9"/>
    <w:pPr>
      <w:keepNext/>
      <w:numPr>
        <w:ilvl w:val="1"/>
        <w:numId w:val="1"/>
      </w:numPr>
      <w:spacing w:before="240" w:after="60"/>
      <w:ind w:hanging="709"/>
      <w:outlineLvl w:val="1"/>
    </w:pPr>
    <w:rPr>
      <w:rFonts w:ascii="Verdana" w:hAnsi="Verdana"/>
      <w:b/>
      <w:i/>
      <w:color w:val="09D0A2"/>
      <w:sz w:val="22"/>
    </w:rPr>
  </w:style>
  <w:style w:type="paragraph" w:styleId="Heading3">
    <w:name w:val="heading 3"/>
    <w:aliases w:val="H3,Headline,h3,3,Heading 31,Heading 32,Heading 33,Heading 34,Heading 35,Heading 36,H31,H32,H33,H311,H34,H312,H35,H36,H37,H313,H321,H331,H3111,H341,H3121,H351,H361,H38,H314,H322,H332,H3112,H342,H3122,H352,H362,H371,H3131,H3211,H3311,H31111,tex"/>
    <w:basedOn w:val="Normal"/>
    <w:next w:val="NormalHead3"/>
    <w:link w:val="Heading3Char"/>
    <w:qFormat/>
    <w:rsid w:val="0033589E"/>
    <w:pPr>
      <w:keepNext/>
      <w:numPr>
        <w:ilvl w:val="2"/>
        <w:numId w:val="1"/>
      </w:numPr>
      <w:spacing w:before="240" w:after="60"/>
      <w:ind w:left="1276" w:hanging="709"/>
      <w:outlineLvl w:val="2"/>
    </w:pPr>
    <w:rPr>
      <w:rFonts w:ascii="Roboto" w:hAnsi="Roboto"/>
      <w:b/>
      <w:i/>
      <w:color w:val="00D2A2"/>
      <w:sz w:val="24"/>
    </w:rPr>
  </w:style>
  <w:style w:type="paragraph" w:styleId="Heading4">
    <w:name w:val="heading 4"/>
    <w:aliases w:val="H4,h4 sub sub heading,Level 2 - a,D Sub-Sub/Plain,l4,Map Title,hd4,Bullet 1,Sub-Minor,Project table,Propos,Bullet 11,Bullet 12,Bullet 13,Bullet 14,Bullet 15,Bullet 16,Tempo Heading 4,Lev 4,Project table1,Project table2,Project table3,4,Pro"/>
    <w:basedOn w:val="Normal"/>
    <w:next w:val="Normal"/>
    <w:link w:val="Heading4Char"/>
    <w:qFormat/>
    <w:rsid w:val="00512C90"/>
    <w:pPr>
      <w:keepNext/>
      <w:numPr>
        <w:ilvl w:val="3"/>
        <w:numId w:val="1"/>
      </w:numPr>
      <w:tabs>
        <w:tab w:val="clear" w:pos="0"/>
      </w:tabs>
      <w:spacing w:before="240" w:after="60"/>
      <w:ind w:left="1276" w:hanging="709"/>
      <w:outlineLvl w:val="3"/>
    </w:pPr>
    <w:rPr>
      <w:rFonts w:ascii="Roboto" w:hAnsi="Roboto"/>
      <w:b/>
      <w:i/>
      <w:color w:val="4F4F4F" w:themeColor="accent5"/>
      <w:sz w:val="24"/>
    </w:rPr>
  </w:style>
  <w:style w:type="paragraph" w:styleId="Heading5">
    <w:name w:val="heading 5"/>
    <w:basedOn w:val="Normal"/>
    <w:next w:val="Normal"/>
    <w:link w:val="Heading5Char"/>
    <w:uiPriority w:val="9"/>
    <w:unhideWhenUsed/>
    <w:rsid w:val="00C948D2"/>
    <w:pPr>
      <w:keepNext/>
      <w:keepLines/>
      <w:spacing w:before="40"/>
      <w:outlineLvl w:val="4"/>
    </w:pPr>
    <w:rPr>
      <w:rFonts w:asciiTheme="majorHAnsi" w:eastAsiaTheme="majorEastAsia" w:hAnsiTheme="majorHAnsi" w:cstheme="majorBidi"/>
      <w:color w:val="006E6A" w:themeColor="accent1" w:themeShade="BF"/>
    </w:rPr>
  </w:style>
  <w:style w:type="paragraph" w:styleId="Heading6">
    <w:name w:val="heading 6"/>
    <w:aliases w:val="H6,Legal Level 1.,Bullet list,Heading 6  Appendix Y &amp; Z,Lev 6,PA Appendix,T6,PR14,Schedule Sub-Sub-Heading,T1,6,Requirement,h6,Heading6,Bullet list1,Bullet list2,Bullet list3,Bullet list4,Bullet list5,Bullet list6,Bullet list7,Bullet list8,sd"/>
    <w:basedOn w:val="Normal"/>
    <w:next w:val="Normal"/>
    <w:link w:val="Heading6Char"/>
    <w:rsid w:val="00171F5C"/>
    <w:pPr>
      <w:numPr>
        <w:ilvl w:val="5"/>
        <w:numId w:val="1"/>
      </w:numPr>
      <w:tabs>
        <w:tab w:val="clear" w:pos="0"/>
      </w:tabs>
      <w:spacing w:before="240" w:after="60"/>
      <w:ind w:left="4320" w:hanging="360"/>
      <w:outlineLvl w:val="5"/>
    </w:pPr>
    <w:rPr>
      <w:i/>
    </w:rPr>
  </w:style>
  <w:style w:type="paragraph" w:styleId="Heading7">
    <w:name w:val="heading 7"/>
    <w:aliases w:val="Legal Level 1.1.,letter list,lettered list,Lev 7,PA Appendix Major,T7,PR15,Appendices,L7,7,ExhibitTitle,Objective,heading7,req3,st,letter list1,letter list2,letter list3,letter list4,letter list5,letter list6,letter list7,letter list8"/>
    <w:basedOn w:val="Normal"/>
    <w:next w:val="Normal"/>
    <w:link w:val="Heading7Char"/>
    <w:rsid w:val="00171F5C"/>
    <w:pPr>
      <w:numPr>
        <w:ilvl w:val="6"/>
        <w:numId w:val="1"/>
      </w:numPr>
      <w:tabs>
        <w:tab w:val="clear" w:pos="0"/>
      </w:tabs>
      <w:spacing w:before="240" w:after="60"/>
      <w:ind w:left="5040" w:hanging="360"/>
      <w:outlineLvl w:val="6"/>
    </w:pPr>
    <w:rPr>
      <w:rFonts w:ascii="Arial" w:hAnsi="Arial"/>
    </w:rPr>
  </w:style>
  <w:style w:type="paragraph" w:styleId="Heading8">
    <w:name w:val="heading 8"/>
    <w:aliases w:val="Legal Level 1.1.1.,Center Bold,bijlage,Lev 8,T8,PR16,Appendices Sub-Heading,8,FigureTitle,Condition,requirement,req2,req, action, action1, action2, action3, action4, action5, action6, action7, action8,action,action1,action2,action3,action4"/>
    <w:basedOn w:val="Normal"/>
    <w:next w:val="Normal"/>
    <w:link w:val="Heading8Char"/>
    <w:rsid w:val="00171F5C"/>
    <w:pPr>
      <w:numPr>
        <w:ilvl w:val="7"/>
        <w:numId w:val="1"/>
      </w:numPr>
      <w:tabs>
        <w:tab w:val="clear" w:pos="0"/>
      </w:tabs>
      <w:spacing w:before="240" w:after="60"/>
      <w:ind w:left="5760" w:hanging="360"/>
      <w:outlineLvl w:val="7"/>
    </w:pPr>
    <w:rPr>
      <w:rFonts w:ascii="Arial" w:hAnsi="Arial"/>
      <w:i/>
    </w:rPr>
  </w:style>
  <w:style w:type="paragraph" w:styleId="Heading9">
    <w:name w:val="heading 9"/>
    <w:aliases w:val="App Heading,App1,Titre 10,Lev 9,appendix,Legal Level 1.1.1.1.,PR17,9,TableTitle,Cond'l Reqt.,rb,req bullet,req1, progress, progress1, progress2, progress3, progress4, progress5, progress6, progress7, progress8,Cond'l Re,progress,progress1"/>
    <w:basedOn w:val="Normal"/>
    <w:next w:val="Normal"/>
    <w:link w:val="Heading9Char"/>
    <w:rsid w:val="00171F5C"/>
    <w:pPr>
      <w:numPr>
        <w:ilvl w:val="8"/>
        <w:numId w:val="1"/>
      </w:numPr>
      <w:tabs>
        <w:tab w:val="clear" w:pos="0"/>
      </w:tabs>
      <w:spacing w:before="240" w:after="60"/>
      <w:ind w:left="648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Heading 1-ERI Char,l1 Char,Section Char,1 Char,Huvudrubrik Char,margin Char,TOC 11 Char,Header1 Char,chapter Char,Heading 10 Char,Heading apps Char,Part Char,SCE Char,Head1 Char,BMS Heading 1 Char,H1-Heading 1 Char,I Char"/>
    <w:basedOn w:val="DefaultParagraphFont"/>
    <w:link w:val="Heading1"/>
    <w:rsid w:val="00250F0A"/>
    <w:rPr>
      <w:rFonts w:ascii="Roboto" w:eastAsia="Times New Roman" w:hAnsi="Roboto" w:cs="Times New Roman"/>
      <w:b/>
      <w:caps/>
      <w:noProof/>
      <w:color w:val="00938F"/>
      <w:kern w:val="28"/>
      <w:sz w:val="32"/>
      <w:szCs w:val="20"/>
      <w:lang w:val="en-GB"/>
    </w:rPr>
  </w:style>
  <w:style w:type="character" w:customStyle="1" w:styleId="Heading2Char">
    <w:name w:val="Heading 2 Char"/>
    <w:aliases w:val="H2 Char,2 Char,Prophead 2 Char,HD2 Char,Proposal Char,Heading 2 Hidden Char,minor side Char,sl2 Char,sh2 Char,Project 2 Char,RFS 2 Char,2nd level Char,Level 2 Heading Char,Numbered indent 2 Char,ni2 Char,Hanging 2 Indent Char,Titre3 Char"/>
    <w:basedOn w:val="DefaultParagraphFont"/>
    <w:link w:val="Heading2"/>
    <w:rsid w:val="00250F0A"/>
    <w:rPr>
      <w:rFonts w:ascii="Roboto" w:eastAsia="Times New Roman" w:hAnsi="Roboto" w:cs="Times New Roman"/>
      <w:b/>
      <w:noProof/>
      <w:color w:val="00B7B6"/>
      <w:sz w:val="24"/>
      <w:szCs w:val="20"/>
      <w:lang w:val="en-GB"/>
    </w:rPr>
  </w:style>
  <w:style w:type="character" w:customStyle="1" w:styleId="Heading3Char">
    <w:name w:val="Heading 3 Char"/>
    <w:aliases w:val="H3 Char,Headline Char,h3 Char,3 Char,Heading 31 Char,Heading 32 Char,Heading 33 Char,Heading 34 Char,Heading 35 Char,Heading 36 Char,H31 Char,H32 Char,H33 Char,H311 Char,H34 Char,H312 Char,H35 Char,H36 Char,H37 Char,H313 Char,H321 Char"/>
    <w:basedOn w:val="DefaultParagraphFont"/>
    <w:link w:val="Heading3"/>
    <w:rsid w:val="00250F0A"/>
    <w:rPr>
      <w:rFonts w:ascii="Roboto" w:eastAsia="Times New Roman" w:hAnsi="Roboto" w:cs="Times New Roman"/>
      <w:b/>
      <w:i/>
      <w:noProof/>
      <w:color w:val="00D2A2"/>
      <w:sz w:val="24"/>
      <w:szCs w:val="20"/>
      <w:lang w:val="en-GB"/>
    </w:rPr>
  </w:style>
  <w:style w:type="character" w:customStyle="1" w:styleId="Heading4Char">
    <w:name w:val="Heading 4 Char"/>
    <w:aliases w:val="H4 Char,h4 sub sub heading Char,Level 2 - a Char,D Sub-Sub/Plain Char,l4 Char,Map Title Char,hd4 Char,Bullet 1 Char,Sub-Minor Char,Project table Char,Propos Char,Bullet 11 Char,Bullet 12 Char,Bullet 13 Char,Bullet 14 Char,Bullet 15 Char"/>
    <w:basedOn w:val="DefaultParagraphFont"/>
    <w:link w:val="Heading4"/>
    <w:rsid w:val="00250F0A"/>
    <w:rPr>
      <w:rFonts w:ascii="Roboto" w:eastAsia="Times New Roman" w:hAnsi="Roboto" w:cs="Times New Roman"/>
      <w:b/>
      <w:i/>
      <w:noProof/>
      <w:color w:val="4F4F4F" w:themeColor="accent5"/>
      <w:sz w:val="24"/>
      <w:szCs w:val="20"/>
      <w:lang w:val="en-GB"/>
    </w:rPr>
  </w:style>
  <w:style w:type="character" w:customStyle="1" w:styleId="Heading6Char">
    <w:name w:val="Heading 6 Char"/>
    <w:aliases w:val="H6 Char,Legal Level 1. Char,Bullet list Char,Heading 6  Appendix Y &amp; Z Char,Lev 6 Char,PA Appendix Char,T6 Char,PR14 Char,Schedule Sub-Sub-Heading Char,T1 Char,6 Char,Requirement Char,h6 Char,Heading6 Char,Bullet list1 Char,sd Char"/>
    <w:basedOn w:val="DefaultParagraphFont"/>
    <w:link w:val="Heading6"/>
    <w:rsid w:val="00171F5C"/>
    <w:rPr>
      <w:rFonts w:ascii="Calibri Light" w:eastAsia="Times New Roman" w:hAnsi="Calibri Light" w:cs="Times New Roman"/>
      <w:i/>
      <w:noProof/>
      <w:color w:val="4F4F4F"/>
      <w:szCs w:val="20"/>
      <w:lang w:val="en-GB"/>
    </w:rPr>
  </w:style>
  <w:style w:type="character" w:customStyle="1" w:styleId="Heading7Char">
    <w:name w:val="Heading 7 Char"/>
    <w:aliases w:val="Legal Level 1.1. Char,letter list Char,lettered list Char,Lev 7 Char,PA Appendix Major Char,T7 Char,PR15 Char,Appendices Char,L7 Char,7 Char,ExhibitTitle Char,Objective Char,heading7 Char,req3 Char,st Char,letter list1 Char"/>
    <w:basedOn w:val="DefaultParagraphFont"/>
    <w:link w:val="Heading7"/>
    <w:rsid w:val="00171F5C"/>
    <w:rPr>
      <w:rFonts w:ascii="Arial" w:eastAsia="Times New Roman" w:hAnsi="Arial" w:cs="Times New Roman"/>
      <w:noProof/>
      <w:color w:val="4F4F4F"/>
      <w:szCs w:val="20"/>
      <w:lang w:val="en-GB"/>
    </w:rPr>
  </w:style>
  <w:style w:type="character" w:customStyle="1" w:styleId="Heading8Char">
    <w:name w:val="Heading 8 Char"/>
    <w:aliases w:val="Legal Level 1.1.1. Char,Center Bold Char,bijlage Char,Lev 8 Char,T8 Char,PR16 Char,Appendices Sub-Heading Char,8 Char,FigureTitle Char,Condition Char,requirement Char,req2 Char,req Char, action Char, action1 Char, action2 Char,action Char"/>
    <w:basedOn w:val="DefaultParagraphFont"/>
    <w:link w:val="Heading8"/>
    <w:rsid w:val="00171F5C"/>
    <w:rPr>
      <w:rFonts w:ascii="Arial" w:eastAsia="Times New Roman" w:hAnsi="Arial" w:cs="Times New Roman"/>
      <w:i/>
      <w:noProof/>
      <w:color w:val="4F4F4F"/>
      <w:szCs w:val="20"/>
      <w:lang w:val="en-GB"/>
    </w:rPr>
  </w:style>
  <w:style w:type="character" w:customStyle="1" w:styleId="Heading9Char">
    <w:name w:val="Heading 9 Char"/>
    <w:aliases w:val="App Heading Char,App1 Char,Titre 10 Char,Lev 9 Char,appendix Char,Legal Level 1.1.1.1. Char,PR17 Char,9 Char,TableTitle Char,Cond'l Reqt. Char,rb Char,req bullet Char,req1 Char, progress Char, progress1 Char, progress2 Char,Cond'l Re Char"/>
    <w:basedOn w:val="DefaultParagraphFont"/>
    <w:link w:val="Heading9"/>
    <w:rsid w:val="00171F5C"/>
    <w:rPr>
      <w:rFonts w:ascii="Arial" w:eastAsia="Times New Roman" w:hAnsi="Arial" w:cs="Times New Roman"/>
      <w:b/>
      <w:i/>
      <w:noProof/>
      <w:color w:val="4F4F4F"/>
      <w:sz w:val="18"/>
      <w:szCs w:val="20"/>
      <w:lang w:val="en-GB"/>
    </w:rPr>
  </w:style>
  <w:style w:type="paragraph" w:customStyle="1" w:styleId="NormalHead3">
    <w:name w:val="Normal Head 3"/>
    <w:basedOn w:val="Normal"/>
    <w:link w:val="NormalHead3Char"/>
    <w:uiPriority w:val="99"/>
    <w:rsid w:val="00171F5C"/>
  </w:style>
  <w:style w:type="paragraph" w:styleId="Header">
    <w:name w:val="header"/>
    <w:basedOn w:val="Normal"/>
    <w:link w:val="HeaderChar"/>
    <w:uiPriority w:val="99"/>
    <w:rsid w:val="00171F5C"/>
    <w:pPr>
      <w:tabs>
        <w:tab w:val="center" w:pos="4153"/>
        <w:tab w:val="right" w:pos="8306"/>
      </w:tabs>
    </w:pPr>
    <w:rPr>
      <w:rFonts w:ascii="Arial" w:hAnsi="Arial"/>
      <w:b/>
    </w:rPr>
  </w:style>
  <w:style w:type="character" w:customStyle="1" w:styleId="HeaderChar">
    <w:name w:val="Header Char"/>
    <w:basedOn w:val="DefaultParagraphFont"/>
    <w:link w:val="Header"/>
    <w:uiPriority w:val="99"/>
    <w:rsid w:val="00171F5C"/>
    <w:rPr>
      <w:rFonts w:ascii="Arial" w:eastAsia="Times New Roman" w:hAnsi="Arial" w:cs="Times New Roman"/>
      <w:b/>
      <w:szCs w:val="20"/>
      <w:lang w:val="en-GB"/>
    </w:rPr>
  </w:style>
  <w:style w:type="paragraph" w:styleId="Footer">
    <w:name w:val="footer"/>
    <w:basedOn w:val="Normal"/>
    <w:link w:val="FooterChar"/>
    <w:uiPriority w:val="99"/>
    <w:rsid w:val="00171F5C"/>
    <w:pPr>
      <w:tabs>
        <w:tab w:val="center" w:pos="4153"/>
        <w:tab w:val="right" w:pos="8306"/>
      </w:tabs>
    </w:pPr>
  </w:style>
  <w:style w:type="character" w:customStyle="1" w:styleId="FooterChar">
    <w:name w:val="Footer Char"/>
    <w:basedOn w:val="DefaultParagraphFont"/>
    <w:link w:val="Footer"/>
    <w:uiPriority w:val="99"/>
    <w:rsid w:val="00171F5C"/>
    <w:rPr>
      <w:rFonts w:ascii="Garamond" w:eastAsia="Times New Roman" w:hAnsi="Garamond" w:cs="Times New Roman"/>
      <w:szCs w:val="20"/>
      <w:lang w:val="en-GB"/>
    </w:rPr>
  </w:style>
  <w:style w:type="paragraph" w:styleId="TOC1">
    <w:name w:val="toc 1"/>
    <w:basedOn w:val="Normal"/>
    <w:next w:val="Normal"/>
    <w:uiPriority w:val="39"/>
    <w:rsid w:val="003D74D1"/>
    <w:pPr>
      <w:spacing w:before="120"/>
      <w:ind w:left="454" w:hanging="454"/>
      <w:outlineLvl w:val="0"/>
    </w:pPr>
    <w:rPr>
      <w:rFonts w:ascii="Verdana" w:hAnsi="Verdana"/>
      <w:b/>
      <w:caps/>
      <w:color w:val="00938F"/>
    </w:rPr>
  </w:style>
  <w:style w:type="paragraph" w:styleId="TOC2">
    <w:name w:val="toc 2"/>
    <w:basedOn w:val="Normal"/>
    <w:next w:val="Normal"/>
    <w:autoRedefine/>
    <w:uiPriority w:val="39"/>
    <w:rsid w:val="004D439A"/>
    <w:pPr>
      <w:tabs>
        <w:tab w:val="left" w:pos="1134"/>
        <w:tab w:val="right" w:leader="dot" w:pos="9061"/>
      </w:tabs>
      <w:spacing w:before="120"/>
      <w:ind w:left="1140" w:hanging="709"/>
    </w:pPr>
    <w:rPr>
      <w:rFonts w:ascii="Verdana" w:hAnsi="Verdana"/>
      <w:b/>
      <w:noProof/>
      <w:color w:val="00B7B6"/>
    </w:rPr>
  </w:style>
  <w:style w:type="paragraph" w:styleId="TOCHeading">
    <w:name w:val="TOC Heading"/>
    <w:basedOn w:val="Normal"/>
    <w:uiPriority w:val="39"/>
    <w:qFormat/>
    <w:rsid w:val="00834612"/>
    <w:rPr>
      <w:rFonts w:ascii="Verdana" w:hAnsi="Verdana"/>
      <w:b/>
      <w:color w:val="00938F"/>
      <w:sz w:val="28"/>
    </w:rPr>
  </w:style>
  <w:style w:type="paragraph" w:customStyle="1" w:styleId="fpfooter">
    <w:name w:val="fpfooter"/>
    <w:basedOn w:val="Footer"/>
    <w:rsid w:val="00171F5C"/>
    <w:pPr>
      <w:tabs>
        <w:tab w:val="clear" w:pos="4153"/>
        <w:tab w:val="right" w:pos="8222"/>
      </w:tabs>
      <w:jc w:val="center"/>
    </w:pPr>
    <w:rPr>
      <w:rFonts w:ascii="Arial" w:hAnsi="Arial" w:cs="Arial"/>
      <w:b/>
      <w:bCs/>
      <w:color w:val="000000"/>
      <w:sz w:val="20"/>
    </w:rPr>
  </w:style>
  <w:style w:type="paragraph" w:customStyle="1" w:styleId="opfooter">
    <w:name w:val="opfooter"/>
    <w:basedOn w:val="Footer"/>
    <w:rsid w:val="00171F5C"/>
    <w:pPr>
      <w:tabs>
        <w:tab w:val="clear" w:pos="4153"/>
        <w:tab w:val="clear" w:pos="8306"/>
        <w:tab w:val="right" w:pos="8647"/>
      </w:tabs>
    </w:pPr>
    <w:rPr>
      <w:rFonts w:ascii="Arial" w:hAnsi="Arial" w:cs="Arial"/>
      <w:sz w:val="20"/>
    </w:rPr>
  </w:style>
  <w:style w:type="paragraph" w:styleId="BalloonText">
    <w:name w:val="Balloon Text"/>
    <w:basedOn w:val="Normal"/>
    <w:link w:val="BalloonTextChar"/>
    <w:uiPriority w:val="99"/>
    <w:semiHidden/>
    <w:unhideWhenUsed/>
    <w:rsid w:val="00171F5C"/>
    <w:rPr>
      <w:rFonts w:ascii="Tahoma" w:hAnsi="Tahoma" w:cs="Tahoma"/>
      <w:sz w:val="16"/>
      <w:szCs w:val="16"/>
    </w:rPr>
  </w:style>
  <w:style w:type="character" w:customStyle="1" w:styleId="BalloonTextChar">
    <w:name w:val="Balloon Text Char"/>
    <w:basedOn w:val="DefaultParagraphFont"/>
    <w:link w:val="BalloonText"/>
    <w:uiPriority w:val="99"/>
    <w:semiHidden/>
    <w:rsid w:val="00171F5C"/>
    <w:rPr>
      <w:rFonts w:ascii="Tahoma" w:eastAsia="Times New Roman" w:hAnsi="Tahoma" w:cs="Tahoma"/>
      <w:sz w:val="16"/>
      <w:szCs w:val="16"/>
      <w:lang w:val="en-GB"/>
    </w:rPr>
  </w:style>
  <w:style w:type="paragraph" w:styleId="ListParagraph">
    <w:name w:val="List Paragraph"/>
    <w:aliases w:val="Subtitle Cover Page,Bullet List,FooterText,numbered,List Paragraph1,Paragraphe de liste1,Bulletr List Paragraph,列出段落,列出段落1,List Paragraph2,List Paragraph21,Listeafsnit1,Parágrafo da Lista1,Párrafo de lista1,リスト段落1,List Paragraph11,Foot,b1"/>
    <w:basedOn w:val="Normal"/>
    <w:link w:val="ListParagraphChar"/>
    <w:uiPriority w:val="34"/>
    <w:qFormat/>
    <w:rsid w:val="00490E1E"/>
    <w:pPr>
      <w:ind w:left="720"/>
      <w:contextualSpacing/>
    </w:pPr>
  </w:style>
  <w:style w:type="paragraph" w:customStyle="1" w:styleId="Default">
    <w:name w:val="Default"/>
    <w:rsid w:val="00490E1E"/>
    <w:pPr>
      <w:autoSpaceDE w:val="0"/>
      <w:autoSpaceDN w:val="0"/>
      <w:adjustRightInd w:val="0"/>
      <w:spacing w:after="0" w:line="240" w:lineRule="auto"/>
    </w:pPr>
    <w:rPr>
      <w:rFonts w:ascii="Arial" w:hAnsi="Arial" w:cs="Arial"/>
      <w:color w:val="000000"/>
      <w:sz w:val="24"/>
      <w:szCs w:val="24"/>
      <w:lang w:val="en-IE"/>
    </w:rPr>
  </w:style>
  <w:style w:type="paragraph" w:styleId="TOC3">
    <w:name w:val="toc 3"/>
    <w:basedOn w:val="Normal"/>
    <w:next w:val="Normal"/>
    <w:autoRedefine/>
    <w:uiPriority w:val="39"/>
    <w:unhideWhenUsed/>
    <w:rsid w:val="004D439A"/>
    <w:pPr>
      <w:tabs>
        <w:tab w:val="left" w:pos="1418"/>
        <w:tab w:val="right" w:leader="dot" w:pos="9061"/>
      </w:tabs>
      <w:spacing w:before="120"/>
      <w:ind w:left="1338" w:hanging="907"/>
    </w:pPr>
    <w:rPr>
      <w:rFonts w:ascii="Verdana" w:hAnsi="Verdana"/>
      <w:b/>
      <w:color w:val="00D2A2" w:themeColor="accent3"/>
    </w:rPr>
  </w:style>
  <w:style w:type="character" w:styleId="CommentReference">
    <w:name w:val="annotation reference"/>
    <w:basedOn w:val="DefaultParagraphFont"/>
    <w:uiPriority w:val="99"/>
    <w:semiHidden/>
    <w:unhideWhenUsed/>
    <w:rsid w:val="006B2BD4"/>
    <w:rPr>
      <w:sz w:val="16"/>
      <w:szCs w:val="16"/>
    </w:rPr>
  </w:style>
  <w:style w:type="paragraph" w:styleId="CommentText">
    <w:name w:val="annotation text"/>
    <w:basedOn w:val="Normal"/>
    <w:link w:val="CommentTextChar"/>
    <w:uiPriority w:val="99"/>
    <w:unhideWhenUsed/>
    <w:rsid w:val="006B2BD4"/>
    <w:rPr>
      <w:sz w:val="20"/>
    </w:rPr>
  </w:style>
  <w:style w:type="character" w:customStyle="1" w:styleId="CommentTextChar">
    <w:name w:val="Comment Text Char"/>
    <w:basedOn w:val="DefaultParagraphFont"/>
    <w:link w:val="CommentText"/>
    <w:uiPriority w:val="99"/>
    <w:rsid w:val="006B2BD4"/>
    <w:rPr>
      <w:rFonts w:ascii="Garamond" w:eastAsia="Times New Roman" w:hAnsi="Garamond"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B2BD4"/>
    <w:rPr>
      <w:b/>
      <w:bCs/>
    </w:rPr>
  </w:style>
  <w:style w:type="character" w:customStyle="1" w:styleId="CommentSubjectChar">
    <w:name w:val="Comment Subject Char"/>
    <w:basedOn w:val="CommentTextChar"/>
    <w:link w:val="CommentSubject"/>
    <w:uiPriority w:val="99"/>
    <w:semiHidden/>
    <w:rsid w:val="006B2BD4"/>
    <w:rPr>
      <w:rFonts w:ascii="Garamond" w:eastAsia="Times New Roman" w:hAnsi="Garamond" w:cs="Times New Roman"/>
      <w:b/>
      <w:bCs/>
      <w:sz w:val="20"/>
      <w:szCs w:val="20"/>
      <w:lang w:val="en-GB"/>
    </w:rPr>
  </w:style>
  <w:style w:type="paragraph" w:customStyle="1" w:styleId="HeaderFootertags">
    <w:name w:val="Header Footer tags"/>
    <w:next w:val="Normal"/>
    <w:link w:val="HeaderFootertagsChar"/>
    <w:qFormat/>
    <w:rsid w:val="00816F1F"/>
    <w:pPr>
      <w:spacing w:after="100" w:afterAutospacing="1" w:line="240" w:lineRule="auto"/>
    </w:pPr>
    <w:rPr>
      <w:rFonts w:ascii="Calibri Light" w:eastAsia="Times New Roman" w:hAnsi="Calibri Light" w:cs="Times New Roman"/>
      <w:color w:val="113037" w:themeColor="text2"/>
      <w:sz w:val="20"/>
      <w:lang w:val="en-IE" w:eastAsia="en-IE"/>
    </w:rPr>
  </w:style>
  <w:style w:type="character" w:customStyle="1" w:styleId="HeaderFootertagsChar">
    <w:name w:val="Header Footer tags Char"/>
    <w:link w:val="HeaderFootertags"/>
    <w:rsid w:val="00816F1F"/>
    <w:rPr>
      <w:rFonts w:ascii="Calibri Light" w:eastAsia="Times New Roman" w:hAnsi="Calibri Light" w:cs="Times New Roman"/>
      <w:color w:val="113037" w:themeColor="text2"/>
      <w:sz w:val="20"/>
      <w:lang w:val="en-IE" w:eastAsia="en-IE"/>
    </w:rPr>
  </w:style>
  <w:style w:type="paragraph" w:styleId="Subtitle">
    <w:name w:val="Subtitle"/>
    <w:aliases w:val="Subtitle No Number"/>
    <w:basedOn w:val="Normal"/>
    <w:next w:val="Normal"/>
    <w:link w:val="SubtitleChar"/>
    <w:uiPriority w:val="11"/>
    <w:qFormat/>
    <w:rsid w:val="003D6DB9"/>
    <w:pPr>
      <w:numPr>
        <w:ilvl w:val="1"/>
      </w:numPr>
    </w:pPr>
    <w:rPr>
      <w:rFonts w:ascii="Roboto" w:eastAsiaTheme="majorEastAsia" w:hAnsi="Roboto" w:cstheme="majorBidi"/>
      <w:color w:val="00938F" w:themeColor="accent1"/>
      <w:sz w:val="24"/>
      <w:szCs w:val="28"/>
      <w:lang w:val="en-US"/>
    </w:rPr>
  </w:style>
  <w:style w:type="character" w:customStyle="1" w:styleId="SubtitleChar">
    <w:name w:val="Subtitle Char"/>
    <w:aliases w:val="Subtitle No Number Char"/>
    <w:basedOn w:val="DefaultParagraphFont"/>
    <w:link w:val="Subtitle"/>
    <w:uiPriority w:val="11"/>
    <w:rsid w:val="003007A5"/>
    <w:rPr>
      <w:rFonts w:ascii="Roboto" w:eastAsiaTheme="majorEastAsia" w:hAnsi="Roboto" w:cstheme="majorBidi"/>
      <w:noProof/>
      <w:color w:val="00938F" w:themeColor="accent1"/>
      <w:sz w:val="24"/>
      <w:szCs w:val="28"/>
    </w:rPr>
  </w:style>
  <w:style w:type="character" w:styleId="SubtleEmphasis">
    <w:name w:val="Subtle Emphasis"/>
    <w:basedOn w:val="DefaultParagraphFont"/>
    <w:uiPriority w:val="19"/>
    <w:rsid w:val="00D63859"/>
    <w:rPr>
      <w:i/>
      <w:iCs/>
      <w:color w:val="8C8C8C" w:themeColor="text1" w:themeTint="A6"/>
    </w:rPr>
  </w:style>
  <w:style w:type="character" w:styleId="Hyperlink">
    <w:name w:val="Hyperlink"/>
    <w:basedOn w:val="DefaultParagraphFont"/>
    <w:uiPriority w:val="99"/>
    <w:unhideWhenUsed/>
    <w:rsid w:val="00EB46ED"/>
    <w:rPr>
      <w:color w:val="0563C1" w:themeColor="hyperlink"/>
      <w:u w:val="single"/>
    </w:rPr>
  </w:style>
  <w:style w:type="paragraph" w:customStyle="1" w:styleId="BodyTextVersion1">
    <w:name w:val="Body Text Version 1"/>
    <w:basedOn w:val="NoSpacing"/>
    <w:link w:val="BodyTextVersion1Char"/>
    <w:qFormat/>
    <w:rsid w:val="00816F1F"/>
    <w:pPr>
      <w:spacing w:after="120"/>
    </w:pPr>
    <w:rPr>
      <w:rFonts w:ascii="Calibri Light" w:hAnsi="Calibri Light"/>
      <w:color w:val="113037" w:themeColor="text2"/>
      <w:szCs w:val="22"/>
      <w:lang w:val="en-US"/>
    </w:rPr>
  </w:style>
  <w:style w:type="character" w:customStyle="1" w:styleId="BodyTextVersion1Char">
    <w:name w:val="Body Text Version 1 Char"/>
    <w:link w:val="BodyTextVersion1"/>
    <w:rsid w:val="00816F1F"/>
    <w:rPr>
      <w:rFonts w:ascii="Calibri Light" w:eastAsia="Times New Roman" w:hAnsi="Calibri Light" w:cs="Times New Roman"/>
      <w:color w:val="113037" w:themeColor="text2"/>
    </w:rPr>
  </w:style>
  <w:style w:type="paragraph" w:styleId="NoSpacing">
    <w:name w:val="No Spacing"/>
    <w:uiPriority w:val="1"/>
    <w:rsid w:val="00DE0442"/>
    <w:pPr>
      <w:spacing w:after="0" w:line="240" w:lineRule="auto"/>
      <w:jc w:val="both"/>
    </w:pPr>
    <w:rPr>
      <w:rFonts w:ascii="Calibri" w:eastAsia="Times New Roman" w:hAnsi="Calibri" w:cs="Times New Roman"/>
      <w:color w:val="4F4F4F"/>
      <w:szCs w:val="20"/>
      <w:lang w:val="en-GB"/>
    </w:rPr>
  </w:style>
  <w:style w:type="table" w:styleId="TableGrid">
    <w:name w:val="Table Grid"/>
    <w:basedOn w:val="TableNormal"/>
    <w:uiPriority w:val="39"/>
    <w:rsid w:val="000B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AF7"/>
    <w:pPr>
      <w:spacing w:before="100" w:beforeAutospacing="1" w:after="100" w:afterAutospacing="1"/>
    </w:pPr>
    <w:rPr>
      <w:rFonts w:ascii="Times New Roman" w:hAnsi="Times New Roman"/>
      <w:color w:val="auto"/>
      <w:sz w:val="24"/>
      <w:szCs w:val="24"/>
      <w:lang w:eastAsia="en-GB"/>
    </w:rPr>
  </w:style>
  <w:style w:type="character" w:customStyle="1" w:styleId="Heading5Char">
    <w:name w:val="Heading 5 Char"/>
    <w:basedOn w:val="DefaultParagraphFont"/>
    <w:link w:val="Heading5"/>
    <w:uiPriority w:val="9"/>
    <w:rsid w:val="00C948D2"/>
    <w:rPr>
      <w:rFonts w:asciiTheme="majorHAnsi" w:eastAsiaTheme="majorEastAsia" w:hAnsiTheme="majorHAnsi" w:cstheme="majorBidi"/>
      <w:color w:val="006E6A" w:themeColor="accent1" w:themeShade="BF"/>
      <w:szCs w:val="20"/>
      <w:lang w:val="en-GB"/>
    </w:rPr>
  </w:style>
  <w:style w:type="character" w:customStyle="1" w:styleId="UnresolvedMention1">
    <w:name w:val="Unresolved Mention1"/>
    <w:basedOn w:val="DefaultParagraphFont"/>
    <w:uiPriority w:val="99"/>
    <w:semiHidden/>
    <w:unhideWhenUsed/>
    <w:rsid w:val="00C948D2"/>
    <w:rPr>
      <w:color w:val="808080"/>
      <w:shd w:val="clear" w:color="auto" w:fill="E6E6E6"/>
    </w:rPr>
  </w:style>
  <w:style w:type="character" w:styleId="FollowedHyperlink">
    <w:name w:val="FollowedHyperlink"/>
    <w:basedOn w:val="DefaultParagraphFont"/>
    <w:uiPriority w:val="99"/>
    <w:semiHidden/>
    <w:unhideWhenUsed/>
    <w:rsid w:val="00B8335E"/>
    <w:rPr>
      <w:color w:val="954F72" w:themeColor="followedHyperlink"/>
      <w:u w:val="single"/>
    </w:rPr>
  </w:style>
  <w:style w:type="character" w:styleId="IntenseReference">
    <w:name w:val="Intense Reference"/>
    <w:basedOn w:val="DefaultParagraphFont"/>
    <w:uiPriority w:val="32"/>
    <w:qFormat/>
    <w:rsid w:val="00312EAB"/>
    <w:rPr>
      <w:b/>
      <w:bCs/>
      <w:smallCaps/>
      <w:color w:val="00D2A2" w:themeColor="accent3"/>
      <w:spacing w:val="5"/>
      <w:sz w:val="24"/>
    </w:rPr>
  </w:style>
  <w:style w:type="paragraph" w:customStyle="1" w:styleId="Heading4NoNumber">
    <w:name w:val="Heading 4 (No Number)"/>
    <w:basedOn w:val="Heading4"/>
    <w:next w:val="Normal"/>
    <w:uiPriority w:val="1"/>
    <w:rsid w:val="002A489E"/>
    <w:pPr>
      <w:keepNext w:val="0"/>
      <w:numPr>
        <w:ilvl w:val="0"/>
        <w:numId w:val="0"/>
      </w:numPr>
      <w:tabs>
        <w:tab w:val="left" w:pos="567"/>
      </w:tabs>
      <w:spacing w:after="80"/>
    </w:pPr>
    <w:rPr>
      <w:rFonts w:eastAsiaTheme="majorEastAsia" w:cstheme="majorBidi"/>
      <w:b w:val="0"/>
      <w:bCs/>
      <w:iCs/>
      <w:color w:val="00D2A2" w:themeColor="accent3"/>
      <w:szCs w:val="26"/>
      <w:lang w:val="en-IE" w:eastAsia="en-IE"/>
    </w:rPr>
  </w:style>
  <w:style w:type="character" w:customStyle="1" w:styleId="NormalHead3Char">
    <w:name w:val="Normal Head 3 Char"/>
    <w:basedOn w:val="DefaultParagraphFont"/>
    <w:link w:val="NormalHead3"/>
    <w:uiPriority w:val="99"/>
    <w:locked/>
    <w:rsid w:val="00C14D99"/>
    <w:rPr>
      <w:rFonts w:ascii="Calibri Light" w:eastAsia="Times New Roman" w:hAnsi="Calibri Light" w:cs="Times New Roman"/>
      <w:color w:val="4F4F4F"/>
      <w:szCs w:val="20"/>
      <w:lang w:val="en-GB"/>
    </w:rPr>
  </w:style>
  <w:style w:type="paragraph" w:customStyle="1" w:styleId="DSDnormal">
    <w:name w:val="DSD normal"/>
    <w:basedOn w:val="Normal"/>
    <w:link w:val="DSDnormalChar"/>
    <w:rsid w:val="00C14D99"/>
    <w:pPr>
      <w:spacing w:after="240" w:line="360" w:lineRule="auto"/>
      <w:ind w:left="851"/>
    </w:pPr>
    <w:rPr>
      <w:rFonts w:ascii="Arial" w:eastAsiaTheme="minorHAnsi" w:hAnsi="Arial" w:cstheme="minorBidi"/>
      <w:color w:val="auto"/>
      <w:sz w:val="24"/>
      <w:szCs w:val="22"/>
    </w:rPr>
  </w:style>
  <w:style w:type="character" w:customStyle="1" w:styleId="DSDnormalChar">
    <w:name w:val="DSD normal Char"/>
    <w:basedOn w:val="DefaultParagraphFont"/>
    <w:link w:val="DSDnormal"/>
    <w:rsid w:val="00C14D99"/>
    <w:rPr>
      <w:rFonts w:ascii="Arial" w:hAnsi="Arial"/>
      <w:sz w:val="24"/>
      <w:lang w:val="en-GB"/>
    </w:rPr>
  </w:style>
  <w:style w:type="character" w:customStyle="1" w:styleId="ListParagraphChar">
    <w:name w:val="List Paragraph Char"/>
    <w:aliases w:val="Subtitle Cover Page Char,Bullet List Char,FooterText Char,numbered Char,List Paragraph1 Char,Paragraphe de liste1 Char,Bulletr List Paragraph Char,列出段落 Char,列出段落1 Char,List Paragraph2 Char,List Paragraph21 Char,Listeafsnit1 Char"/>
    <w:basedOn w:val="DefaultParagraphFont"/>
    <w:link w:val="ListParagraph"/>
    <w:uiPriority w:val="34"/>
    <w:qFormat/>
    <w:locked/>
    <w:rsid w:val="00254D4B"/>
    <w:rPr>
      <w:rFonts w:ascii="Calibri Light" w:eastAsia="Times New Roman" w:hAnsi="Calibri Light" w:cs="Times New Roman"/>
      <w:color w:val="4F4F4F"/>
      <w:szCs w:val="20"/>
      <w:lang w:val="en-GB"/>
    </w:rPr>
  </w:style>
  <w:style w:type="table" w:styleId="ListTable3-Accent2">
    <w:name w:val="List Table 3 Accent 2"/>
    <w:basedOn w:val="TableNormal"/>
    <w:uiPriority w:val="48"/>
    <w:rsid w:val="004F5330"/>
    <w:pPr>
      <w:spacing w:after="0" w:line="240" w:lineRule="auto"/>
    </w:pPr>
    <w:rPr>
      <w:rFonts w:ascii="Calibri Light" w:hAnsi="Calibri Light"/>
      <w:color w:val="113037" w:themeColor="text2"/>
    </w:rPr>
    <w:tblPr>
      <w:tblStyleRowBandSize w:val="1"/>
      <w:tblStyleColBandSize w:val="1"/>
      <w:tblBorders>
        <w:top w:val="single" w:sz="4" w:space="0" w:color="00B8B5" w:themeColor="accent2"/>
        <w:left w:val="single" w:sz="4" w:space="0" w:color="00B8B5" w:themeColor="accent2"/>
        <w:bottom w:val="single" w:sz="4" w:space="0" w:color="00B8B5" w:themeColor="accent2"/>
        <w:right w:val="single" w:sz="4" w:space="0" w:color="00B8B5" w:themeColor="accent2"/>
        <w:insideH w:val="single" w:sz="4" w:space="0" w:color="00B8B5" w:themeColor="accent2"/>
        <w:insideV w:val="single" w:sz="4" w:space="0" w:color="00B8B5" w:themeColor="accent2"/>
      </w:tblBorders>
    </w:tblPr>
    <w:tblStylePr w:type="firstRow">
      <w:rPr>
        <w:rFonts w:ascii="Calibri Light" w:hAnsi="Calibri Light"/>
        <w:b/>
        <w:bCs/>
        <w:color w:val="FFFFFF" w:themeColor="background1"/>
        <w:sz w:val="22"/>
      </w:rPr>
      <w:tblPr/>
      <w:tcPr>
        <w:shd w:val="clear" w:color="auto" w:fill="00B8B5" w:themeFill="accent2"/>
      </w:tcPr>
    </w:tblStylePr>
    <w:tblStylePr w:type="lastRow">
      <w:rPr>
        <w:b/>
        <w:bCs/>
      </w:rPr>
      <w:tblPr/>
      <w:tcPr>
        <w:tcBorders>
          <w:top w:val="double" w:sz="4" w:space="0" w:color="00B8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8B5" w:themeColor="accent2"/>
          <w:right w:val="single" w:sz="4" w:space="0" w:color="00B8B5" w:themeColor="accent2"/>
        </w:tcBorders>
      </w:tcPr>
    </w:tblStylePr>
    <w:tblStylePr w:type="band1Horz">
      <w:tblPr/>
      <w:tcPr>
        <w:tcBorders>
          <w:top w:val="single" w:sz="4" w:space="0" w:color="00B8B5" w:themeColor="accent2"/>
          <w:bottom w:val="single" w:sz="4" w:space="0" w:color="00B8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8B5" w:themeColor="accent2"/>
          <w:left w:val="nil"/>
        </w:tcBorders>
      </w:tcPr>
    </w:tblStylePr>
    <w:tblStylePr w:type="swCell">
      <w:tblPr/>
      <w:tcPr>
        <w:tcBorders>
          <w:top w:val="double" w:sz="4" w:space="0" w:color="00B8B5" w:themeColor="accent2"/>
          <w:right w:val="nil"/>
        </w:tcBorders>
      </w:tcPr>
    </w:tblStylePr>
  </w:style>
  <w:style w:type="table" w:styleId="ListTable3-Accent6">
    <w:name w:val="List Table 3 Accent 6"/>
    <w:basedOn w:val="TableNormal"/>
    <w:uiPriority w:val="48"/>
    <w:rsid w:val="00FA6EF3"/>
    <w:pPr>
      <w:spacing w:after="0" w:line="240" w:lineRule="auto"/>
    </w:pPr>
    <w:rPr>
      <w:lang w:val="en-GB"/>
    </w:rPr>
    <w:tblPr>
      <w:tblStyleRowBandSize w:val="1"/>
      <w:tblStyleColBandSize w:val="1"/>
      <w:tblBorders>
        <w:top w:val="single" w:sz="4" w:space="0" w:color="000000" w:themeColor="accent6"/>
        <w:left w:val="single" w:sz="4" w:space="0" w:color="000000" w:themeColor="accent6"/>
        <w:bottom w:val="single" w:sz="4" w:space="0" w:color="000000" w:themeColor="accent6"/>
        <w:right w:val="single" w:sz="4" w:space="0" w:color="000000" w:themeColor="accent6"/>
      </w:tblBorders>
    </w:tblPr>
    <w:tblStylePr w:type="firstRow">
      <w:rPr>
        <w:b/>
        <w:bCs/>
        <w:color w:val="FFFFFF" w:themeColor="background1"/>
      </w:rPr>
      <w:tblPr/>
      <w:tcPr>
        <w:shd w:val="clear" w:color="auto" w:fill="000000" w:themeFill="accent6"/>
      </w:tcPr>
    </w:tblStylePr>
    <w:tblStylePr w:type="lastRow">
      <w:rPr>
        <w:b/>
        <w:bCs/>
      </w:rPr>
      <w:tblPr/>
      <w:tcPr>
        <w:tcBorders>
          <w:top w:val="double" w:sz="4" w:space="0" w:color="0000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accent6"/>
          <w:right w:val="single" w:sz="4" w:space="0" w:color="000000" w:themeColor="accent6"/>
        </w:tcBorders>
      </w:tcPr>
    </w:tblStylePr>
    <w:tblStylePr w:type="band1Horz">
      <w:tblPr/>
      <w:tcPr>
        <w:tcBorders>
          <w:top w:val="single" w:sz="4" w:space="0" w:color="000000" w:themeColor="accent6"/>
          <w:bottom w:val="single" w:sz="4" w:space="0" w:color="0000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accent6"/>
          <w:left w:val="nil"/>
        </w:tcBorders>
      </w:tcPr>
    </w:tblStylePr>
    <w:tblStylePr w:type="swCell">
      <w:tblPr/>
      <w:tcPr>
        <w:tcBorders>
          <w:top w:val="double" w:sz="4" w:space="0" w:color="000000" w:themeColor="accent6"/>
          <w:right w:val="nil"/>
        </w:tcBorders>
      </w:tcPr>
    </w:tblStylePr>
  </w:style>
  <w:style w:type="paragraph" w:customStyle="1" w:styleId="paragraph">
    <w:name w:val="paragraph"/>
    <w:basedOn w:val="Normal"/>
    <w:rsid w:val="005B5CCD"/>
    <w:pPr>
      <w:spacing w:before="100" w:beforeAutospacing="1" w:after="100" w:afterAutospacing="1"/>
    </w:pPr>
    <w:rPr>
      <w:rFonts w:ascii="Times New Roman" w:hAnsi="Times New Roman"/>
      <w:color w:val="auto"/>
      <w:sz w:val="24"/>
      <w:szCs w:val="24"/>
      <w:lang w:eastAsia="en-GB"/>
    </w:rPr>
  </w:style>
  <w:style w:type="character" w:customStyle="1" w:styleId="eop">
    <w:name w:val="eop"/>
    <w:basedOn w:val="DefaultParagraphFont"/>
    <w:rsid w:val="00FA6EF3"/>
  </w:style>
  <w:style w:type="character" w:customStyle="1" w:styleId="normaltextrun">
    <w:name w:val="normaltextrun"/>
    <w:basedOn w:val="DefaultParagraphFont"/>
    <w:rsid w:val="00FA6EF3"/>
  </w:style>
  <w:style w:type="character" w:customStyle="1" w:styleId="UnresolvedMention2">
    <w:name w:val="Unresolved Mention2"/>
    <w:basedOn w:val="DefaultParagraphFont"/>
    <w:uiPriority w:val="99"/>
    <w:unhideWhenUsed/>
    <w:rsid w:val="00FA6EF3"/>
    <w:rPr>
      <w:color w:val="808080"/>
      <w:shd w:val="clear" w:color="auto" w:fill="E6E6E6"/>
    </w:rPr>
  </w:style>
  <w:style w:type="character" w:customStyle="1" w:styleId="Mention1">
    <w:name w:val="Mention1"/>
    <w:basedOn w:val="DefaultParagraphFont"/>
    <w:uiPriority w:val="99"/>
    <w:unhideWhenUsed/>
    <w:rsid w:val="00FA6EF3"/>
    <w:rPr>
      <w:color w:val="2B579A"/>
      <w:shd w:val="clear" w:color="auto" w:fill="E1DFDD"/>
    </w:rPr>
  </w:style>
  <w:style w:type="character" w:customStyle="1" w:styleId="UnresolvedMention3">
    <w:name w:val="Unresolved Mention3"/>
    <w:basedOn w:val="DefaultParagraphFont"/>
    <w:uiPriority w:val="99"/>
    <w:unhideWhenUsed/>
    <w:rsid w:val="00823D92"/>
    <w:rPr>
      <w:color w:val="605E5C"/>
      <w:shd w:val="clear" w:color="auto" w:fill="E1DFDD"/>
    </w:rPr>
  </w:style>
  <w:style w:type="character" w:customStyle="1" w:styleId="Mention2">
    <w:name w:val="Mention2"/>
    <w:basedOn w:val="DefaultParagraphFont"/>
    <w:uiPriority w:val="99"/>
    <w:unhideWhenUsed/>
    <w:rsid w:val="00823D92"/>
    <w:rPr>
      <w:color w:val="2B579A"/>
      <w:shd w:val="clear" w:color="auto" w:fill="E1DFDD"/>
    </w:rPr>
  </w:style>
  <w:style w:type="paragraph" w:styleId="Revision">
    <w:name w:val="Revision"/>
    <w:hidden/>
    <w:uiPriority w:val="99"/>
    <w:semiHidden/>
    <w:rsid w:val="00121B58"/>
    <w:pPr>
      <w:spacing w:after="0" w:line="240" w:lineRule="auto"/>
    </w:pPr>
    <w:rPr>
      <w:rFonts w:ascii="Calibri Light" w:eastAsia="Times New Roman" w:hAnsi="Calibri Light" w:cs="Times New Roman"/>
      <w:noProof/>
      <w:color w:val="4F4F4F"/>
      <w:szCs w:val="20"/>
      <w:lang w:val="en-GB"/>
    </w:rPr>
  </w:style>
  <w:style w:type="character" w:customStyle="1" w:styleId="Mention3">
    <w:name w:val="Mention3"/>
    <w:basedOn w:val="DefaultParagraphFont"/>
    <w:uiPriority w:val="99"/>
    <w:unhideWhenUsed/>
    <w:rsid w:val="00463A1E"/>
    <w:rPr>
      <w:color w:val="2B579A"/>
      <w:shd w:val="clear" w:color="auto" w:fill="E1DFDD"/>
    </w:rPr>
  </w:style>
  <w:style w:type="table" w:customStyle="1" w:styleId="TableGrid1">
    <w:name w:val="Table Grid1"/>
    <w:basedOn w:val="TableNormal"/>
    <w:next w:val="TableGrid"/>
    <w:uiPriority w:val="59"/>
    <w:rsid w:val="001D2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1-Heading1">
    <w:name w:val="Version 1 - Heading 1"/>
    <w:basedOn w:val="ListParagraph"/>
    <w:link w:val="Version1-Heading1Char"/>
    <w:rsid w:val="001D2836"/>
    <w:pPr>
      <w:keepNext/>
      <w:pageBreakBefore/>
      <w:numPr>
        <w:numId w:val="45"/>
      </w:numPr>
      <w:spacing w:before="240" w:after="60"/>
      <w:outlineLvl w:val="0"/>
    </w:pPr>
    <w:rPr>
      <w:rFonts w:ascii="Verdana" w:hAnsi="Verdana"/>
      <w:b/>
      <w:caps/>
      <w:color w:val="00938F"/>
      <w:kern w:val="28"/>
      <w:sz w:val="32"/>
      <w:lang w:val="en-IE"/>
    </w:rPr>
  </w:style>
  <w:style w:type="paragraph" w:customStyle="1" w:styleId="Version1-Heading2">
    <w:name w:val="Version 1 - Heading 2"/>
    <w:basedOn w:val="Normal"/>
    <w:link w:val="Version1-Heading2Char"/>
    <w:rsid w:val="001D2836"/>
    <w:pPr>
      <w:keepNext/>
      <w:numPr>
        <w:ilvl w:val="1"/>
      </w:numPr>
      <w:tabs>
        <w:tab w:val="num" w:pos="0"/>
      </w:tabs>
      <w:spacing w:before="240" w:after="60"/>
      <w:ind w:left="709" w:hanging="708"/>
      <w:jc w:val="both"/>
      <w:outlineLvl w:val="1"/>
    </w:pPr>
    <w:rPr>
      <w:rFonts w:ascii="Verdana" w:hAnsi="Verdana"/>
      <w:b/>
      <w:color w:val="00B7B6"/>
      <w:sz w:val="24"/>
      <w:lang w:val="en-IE"/>
    </w:rPr>
  </w:style>
  <w:style w:type="character" w:customStyle="1" w:styleId="Version1-Heading1Char">
    <w:name w:val="Version 1 - Heading 1 Char"/>
    <w:basedOn w:val="ListParagraphChar"/>
    <w:link w:val="Version1-Heading1"/>
    <w:rsid w:val="001D2836"/>
    <w:rPr>
      <w:rFonts w:ascii="Verdana" w:eastAsia="Times New Roman" w:hAnsi="Verdana" w:cs="Times New Roman"/>
      <w:b/>
      <w:caps/>
      <w:color w:val="00938F"/>
      <w:kern w:val="28"/>
      <w:sz w:val="32"/>
      <w:szCs w:val="20"/>
      <w:lang w:val="en-IE"/>
    </w:rPr>
  </w:style>
  <w:style w:type="paragraph" w:customStyle="1" w:styleId="Version1-Heading3">
    <w:name w:val="Version 1 - Heading 3"/>
    <w:basedOn w:val="ListParagraph"/>
    <w:link w:val="Version1-Heading3Char"/>
    <w:rsid w:val="001D2836"/>
    <w:pPr>
      <w:keepNext/>
      <w:numPr>
        <w:ilvl w:val="2"/>
        <w:numId w:val="45"/>
      </w:numPr>
      <w:spacing w:before="240" w:after="60"/>
      <w:jc w:val="both"/>
      <w:outlineLvl w:val="2"/>
    </w:pPr>
    <w:rPr>
      <w:rFonts w:ascii="Verdana" w:hAnsi="Verdana"/>
      <w:b/>
      <w:i/>
      <w:color w:val="00D2A2"/>
      <w:lang w:val="en-IE"/>
    </w:rPr>
  </w:style>
  <w:style w:type="character" w:customStyle="1" w:styleId="Version1-Heading2Char">
    <w:name w:val="Version 1 - Heading 2 Char"/>
    <w:basedOn w:val="DefaultParagraphFont"/>
    <w:link w:val="Version1-Heading2"/>
    <w:rsid w:val="001D2836"/>
    <w:rPr>
      <w:rFonts w:ascii="Verdana" w:eastAsia="Times New Roman" w:hAnsi="Verdana" w:cs="Times New Roman"/>
      <w:b/>
      <w:color w:val="00B7B6"/>
      <w:sz w:val="24"/>
      <w:szCs w:val="20"/>
      <w:lang w:val="en-IE"/>
    </w:rPr>
  </w:style>
  <w:style w:type="character" w:customStyle="1" w:styleId="Version1-Heading3Char">
    <w:name w:val="Version 1 - Heading 3 Char"/>
    <w:basedOn w:val="ListParagraphChar"/>
    <w:link w:val="Version1-Heading3"/>
    <w:rsid w:val="001D2836"/>
    <w:rPr>
      <w:rFonts w:ascii="Verdana" w:eastAsia="Times New Roman" w:hAnsi="Verdana" w:cs="Times New Roman"/>
      <w:b/>
      <w:i/>
      <w:color w:val="00D2A2"/>
      <w:szCs w:val="20"/>
      <w:lang w:val="en-IE"/>
    </w:rPr>
  </w:style>
  <w:style w:type="character" w:styleId="Emphasis">
    <w:name w:val="Emphasis"/>
    <w:aliases w:val="Emphasis Body Text"/>
    <w:basedOn w:val="DefaultParagraphFont"/>
    <w:uiPriority w:val="20"/>
    <w:qFormat/>
    <w:rsid w:val="00816F1F"/>
    <w:rPr>
      <w:i/>
      <w:iCs/>
      <w:color w:val="113037" w:themeColor="text2"/>
    </w:rPr>
  </w:style>
  <w:style w:type="character" w:styleId="IntenseEmphasis">
    <w:name w:val="Intense Emphasis"/>
    <w:basedOn w:val="DefaultParagraphFont"/>
    <w:uiPriority w:val="21"/>
    <w:qFormat/>
    <w:rsid w:val="00F6670D"/>
    <w:rPr>
      <w:i/>
      <w:iCs/>
      <w:color w:val="00938F" w:themeColor="accent1"/>
    </w:rPr>
  </w:style>
  <w:style w:type="paragraph" w:customStyle="1" w:styleId="BTTable">
    <w:name w:val="BT Table"/>
    <w:basedOn w:val="Normal"/>
    <w:qFormat/>
    <w:rsid w:val="002A01E5"/>
    <w:pPr>
      <w:spacing w:line="276" w:lineRule="auto"/>
      <w:jc w:val="both"/>
    </w:pPr>
  </w:style>
  <w:style w:type="paragraph" w:customStyle="1" w:styleId="BTBullets">
    <w:name w:val="BT Bullets"/>
    <w:basedOn w:val="ListParagraph"/>
    <w:link w:val="BTBulletsChar"/>
    <w:qFormat/>
    <w:rsid w:val="00816F1F"/>
    <w:pPr>
      <w:numPr>
        <w:numId w:val="46"/>
      </w:numPr>
      <w:spacing w:line="276" w:lineRule="auto"/>
      <w:ind w:left="1037" w:hanging="357"/>
      <w:jc w:val="both"/>
    </w:pPr>
    <w:rPr>
      <w:color w:val="113037" w:themeColor="text2"/>
      <w:lang w:val="en-IE"/>
    </w:rPr>
  </w:style>
  <w:style w:type="paragraph" w:customStyle="1" w:styleId="BTBullets2">
    <w:name w:val="BT Bullets 2"/>
    <w:basedOn w:val="BTBullets"/>
    <w:link w:val="BTBullets2Char"/>
    <w:qFormat/>
    <w:rsid w:val="00A621DA"/>
    <w:pPr>
      <w:numPr>
        <w:numId w:val="47"/>
      </w:numPr>
      <w:ind w:left="1378" w:hanging="357"/>
    </w:pPr>
  </w:style>
  <w:style w:type="character" w:customStyle="1" w:styleId="BTBulletsChar">
    <w:name w:val="BT Bullets Char"/>
    <w:basedOn w:val="DefaultParagraphFont"/>
    <w:link w:val="BTBullets"/>
    <w:rsid w:val="00816F1F"/>
    <w:rPr>
      <w:rFonts w:ascii="Calibri Light" w:eastAsia="Times New Roman" w:hAnsi="Calibri Light" w:cs="Times New Roman"/>
      <w:color w:val="113037" w:themeColor="text2"/>
      <w:szCs w:val="20"/>
      <w:lang w:val="en-IE"/>
    </w:rPr>
  </w:style>
  <w:style w:type="character" w:customStyle="1" w:styleId="BTBullets2Char">
    <w:name w:val="BT Bullets 2 Char"/>
    <w:basedOn w:val="BTBulletsChar"/>
    <w:link w:val="BTBullets2"/>
    <w:rsid w:val="005175A3"/>
    <w:rPr>
      <w:rFonts w:ascii="Calibri Light" w:eastAsia="Times New Roman" w:hAnsi="Calibri Light" w:cs="Times New Roman"/>
      <w:noProof/>
      <w:color w:val="4F4F4F" w:themeColor="text1"/>
      <w:szCs w:val="20"/>
      <w:lang w:val="en-IE"/>
    </w:rPr>
  </w:style>
  <w:style w:type="character" w:styleId="UnresolvedMention">
    <w:name w:val="Unresolved Mention"/>
    <w:basedOn w:val="DefaultParagraphFont"/>
    <w:uiPriority w:val="99"/>
    <w:semiHidden/>
    <w:unhideWhenUsed/>
    <w:rsid w:val="00E731FB"/>
    <w:rPr>
      <w:color w:val="605E5C"/>
      <w:shd w:val="clear" w:color="auto" w:fill="E1DFDD"/>
    </w:rPr>
  </w:style>
  <w:style w:type="table" w:customStyle="1" w:styleId="OVERSIGHTTableGrid1">
    <w:name w:val="OVERSIGHT Table Grid1"/>
    <w:basedOn w:val="TableNormal"/>
    <w:next w:val="TableGrid"/>
    <w:uiPriority w:val="59"/>
    <w:rsid w:val="00696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Number">
    <w:name w:val="Fig. Number"/>
    <w:basedOn w:val="BodyTextVersion1"/>
    <w:link w:val="FigNumberChar"/>
    <w:qFormat/>
    <w:rsid w:val="007A2DCD"/>
    <w:pPr>
      <w:jc w:val="center"/>
    </w:pPr>
    <w:rPr>
      <w:i/>
      <w:iCs/>
    </w:rPr>
  </w:style>
  <w:style w:type="character" w:customStyle="1" w:styleId="FigNumberChar">
    <w:name w:val="Fig. Number Char"/>
    <w:basedOn w:val="BodyTextVersion1Char"/>
    <w:link w:val="FigNumber"/>
    <w:rsid w:val="007A2DCD"/>
    <w:rPr>
      <w:rFonts w:ascii="Calibri Light" w:eastAsia="Times New Roman" w:hAnsi="Calibri Light" w:cs="Times New Roman"/>
      <w:i/>
      <w:iCs/>
      <w:color w:val="4F4F4F" w:themeColor="text1"/>
    </w:rPr>
  </w:style>
  <w:style w:type="paragraph" w:customStyle="1" w:styleId="DocTitleNoNumber">
    <w:name w:val="Doc. Title_No Number"/>
    <w:basedOn w:val="Normal"/>
    <w:link w:val="DocTitleNoNumberChar"/>
    <w:qFormat/>
    <w:rsid w:val="004F13D1"/>
    <w:pPr>
      <w:jc w:val="center"/>
    </w:pPr>
    <w:rPr>
      <w:rFonts w:ascii="Roboto" w:hAnsi="Roboto"/>
      <w:b/>
      <w:bCs/>
      <w:color w:val="113037"/>
      <w:sz w:val="64"/>
      <w:szCs w:val="64"/>
    </w:rPr>
  </w:style>
  <w:style w:type="paragraph" w:customStyle="1" w:styleId="DocSubtitleNoNumber">
    <w:name w:val="Doc. Subtitle_No Number"/>
    <w:basedOn w:val="Normal"/>
    <w:link w:val="DocSubtitleNoNumberChar"/>
    <w:qFormat/>
    <w:rsid w:val="00816F1F"/>
    <w:pPr>
      <w:jc w:val="center"/>
    </w:pPr>
    <w:rPr>
      <w:rFonts w:ascii="Roboto Light" w:hAnsi="Roboto Light"/>
      <w:color w:val="4F4F4F" w:themeColor="text1"/>
      <w:sz w:val="36"/>
      <w:szCs w:val="36"/>
    </w:rPr>
  </w:style>
  <w:style w:type="character" w:customStyle="1" w:styleId="DocTitleNoNumberChar">
    <w:name w:val="Doc. Title_No Number Char"/>
    <w:basedOn w:val="DefaultParagraphFont"/>
    <w:link w:val="DocTitleNoNumber"/>
    <w:rsid w:val="004F13D1"/>
    <w:rPr>
      <w:rFonts w:ascii="Roboto" w:eastAsia="Times New Roman" w:hAnsi="Roboto" w:cs="Times New Roman"/>
      <w:b/>
      <w:bCs/>
      <w:noProof/>
      <w:color w:val="113037"/>
      <w:sz w:val="64"/>
      <w:szCs w:val="64"/>
      <w:lang w:val="en-GB"/>
    </w:rPr>
  </w:style>
  <w:style w:type="character" w:customStyle="1" w:styleId="DocSubtitleNoNumberChar">
    <w:name w:val="Doc. Subtitle_No Number Char"/>
    <w:basedOn w:val="DefaultParagraphFont"/>
    <w:link w:val="DocSubtitleNoNumber"/>
    <w:rsid w:val="00816F1F"/>
    <w:rPr>
      <w:rFonts w:ascii="Roboto Light" w:eastAsia="Times New Roman" w:hAnsi="Roboto Light" w:cs="Times New Roman"/>
      <w:color w:val="4F4F4F" w:themeColor="text1"/>
      <w:sz w:val="36"/>
      <w:szCs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9280">
      <w:bodyDiv w:val="1"/>
      <w:marLeft w:val="0"/>
      <w:marRight w:val="0"/>
      <w:marTop w:val="0"/>
      <w:marBottom w:val="0"/>
      <w:divBdr>
        <w:top w:val="none" w:sz="0" w:space="0" w:color="auto"/>
        <w:left w:val="none" w:sz="0" w:space="0" w:color="auto"/>
        <w:bottom w:val="none" w:sz="0" w:space="0" w:color="auto"/>
        <w:right w:val="none" w:sz="0" w:space="0" w:color="auto"/>
      </w:divBdr>
      <w:divsChild>
        <w:div w:id="19280176">
          <w:marLeft w:val="331"/>
          <w:marRight w:val="0"/>
          <w:marTop w:val="0"/>
          <w:marBottom w:val="0"/>
          <w:divBdr>
            <w:top w:val="none" w:sz="0" w:space="0" w:color="auto"/>
            <w:left w:val="none" w:sz="0" w:space="0" w:color="auto"/>
            <w:bottom w:val="none" w:sz="0" w:space="0" w:color="auto"/>
            <w:right w:val="none" w:sz="0" w:space="0" w:color="auto"/>
          </w:divBdr>
        </w:div>
        <w:div w:id="484319328">
          <w:marLeft w:val="331"/>
          <w:marRight w:val="0"/>
          <w:marTop w:val="0"/>
          <w:marBottom w:val="0"/>
          <w:divBdr>
            <w:top w:val="none" w:sz="0" w:space="0" w:color="auto"/>
            <w:left w:val="none" w:sz="0" w:space="0" w:color="auto"/>
            <w:bottom w:val="none" w:sz="0" w:space="0" w:color="auto"/>
            <w:right w:val="none" w:sz="0" w:space="0" w:color="auto"/>
          </w:divBdr>
        </w:div>
        <w:div w:id="1193572844">
          <w:marLeft w:val="331"/>
          <w:marRight w:val="0"/>
          <w:marTop w:val="0"/>
          <w:marBottom w:val="0"/>
          <w:divBdr>
            <w:top w:val="none" w:sz="0" w:space="0" w:color="auto"/>
            <w:left w:val="none" w:sz="0" w:space="0" w:color="auto"/>
            <w:bottom w:val="none" w:sz="0" w:space="0" w:color="auto"/>
            <w:right w:val="none" w:sz="0" w:space="0" w:color="auto"/>
          </w:divBdr>
        </w:div>
        <w:div w:id="1855144990">
          <w:marLeft w:val="331"/>
          <w:marRight w:val="0"/>
          <w:marTop w:val="0"/>
          <w:marBottom w:val="0"/>
          <w:divBdr>
            <w:top w:val="none" w:sz="0" w:space="0" w:color="auto"/>
            <w:left w:val="none" w:sz="0" w:space="0" w:color="auto"/>
            <w:bottom w:val="none" w:sz="0" w:space="0" w:color="auto"/>
            <w:right w:val="none" w:sz="0" w:space="0" w:color="auto"/>
          </w:divBdr>
        </w:div>
      </w:divsChild>
    </w:div>
    <w:div w:id="183859091">
      <w:bodyDiv w:val="1"/>
      <w:marLeft w:val="0"/>
      <w:marRight w:val="0"/>
      <w:marTop w:val="0"/>
      <w:marBottom w:val="0"/>
      <w:divBdr>
        <w:top w:val="none" w:sz="0" w:space="0" w:color="auto"/>
        <w:left w:val="none" w:sz="0" w:space="0" w:color="auto"/>
        <w:bottom w:val="none" w:sz="0" w:space="0" w:color="auto"/>
        <w:right w:val="none" w:sz="0" w:space="0" w:color="auto"/>
      </w:divBdr>
    </w:div>
    <w:div w:id="212011193">
      <w:bodyDiv w:val="1"/>
      <w:marLeft w:val="0"/>
      <w:marRight w:val="0"/>
      <w:marTop w:val="0"/>
      <w:marBottom w:val="0"/>
      <w:divBdr>
        <w:top w:val="none" w:sz="0" w:space="0" w:color="auto"/>
        <w:left w:val="none" w:sz="0" w:space="0" w:color="auto"/>
        <w:bottom w:val="none" w:sz="0" w:space="0" w:color="auto"/>
        <w:right w:val="none" w:sz="0" w:space="0" w:color="auto"/>
      </w:divBdr>
    </w:div>
    <w:div w:id="219748878">
      <w:bodyDiv w:val="1"/>
      <w:marLeft w:val="0"/>
      <w:marRight w:val="0"/>
      <w:marTop w:val="0"/>
      <w:marBottom w:val="0"/>
      <w:divBdr>
        <w:top w:val="none" w:sz="0" w:space="0" w:color="auto"/>
        <w:left w:val="none" w:sz="0" w:space="0" w:color="auto"/>
        <w:bottom w:val="none" w:sz="0" w:space="0" w:color="auto"/>
        <w:right w:val="none" w:sz="0" w:space="0" w:color="auto"/>
      </w:divBdr>
      <w:divsChild>
        <w:div w:id="120535834">
          <w:marLeft w:val="331"/>
          <w:marRight w:val="0"/>
          <w:marTop w:val="0"/>
          <w:marBottom w:val="0"/>
          <w:divBdr>
            <w:top w:val="none" w:sz="0" w:space="0" w:color="auto"/>
            <w:left w:val="none" w:sz="0" w:space="0" w:color="auto"/>
            <w:bottom w:val="none" w:sz="0" w:space="0" w:color="auto"/>
            <w:right w:val="none" w:sz="0" w:space="0" w:color="auto"/>
          </w:divBdr>
        </w:div>
        <w:div w:id="1189948830">
          <w:marLeft w:val="331"/>
          <w:marRight w:val="0"/>
          <w:marTop w:val="0"/>
          <w:marBottom w:val="0"/>
          <w:divBdr>
            <w:top w:val="none" w:sz="0" w:space="0" w:color="auto"/>
            <w:left w:val="none" w:sz="0" w:space="0" w:color="auto"/>
            <w:bottom w:val="none" w:sz="0" w:space="0" w:color="auto"/>
            <w:right w:val="none" w:sz="0" w:space="0" w:color="auto"/>
          </w:divBdr>
        </w:div>
        <w:div w:id="1372069643">
          <w:marLeft w:val="331"/>
          <w:marRight w:val="0"/>
          <w:marTop w:val="0"/>
          <w:marBottom w:val="0"/>
          <w:divBdr>
            <w:top w:val="none" w:sz="0" w:space="0" w:color="auto"/>
            <w:left w:val="none" w:sz="0" w:space="0" w:color="auto"/>
            <w:bottom w:val="none" w:sz="0" w:space="0" w:color="auto"/>
            <w:right w:val="none" w:sz="0" w:space="0" w:color="auto"/>
          </w:divBdr>
        </w:div>
      </w:divsChild>
    </w:div>
    <w:div w:id="328026905">
      <w:bodyDiv w:val="1"/>
      <w:marLeft w:val="0"/>
      <w:marRight w:val="0"/>
      <w:marTop w:val="0"/>
      <w:marBottom w:val="0"/>
      <w:divBdr>
        <w:top w:val="none" w:sz="0" w:space="0" w:color="auto"/>
        <w:left w:val="none" w:sz="0" w:space="0" w:color="auto"/>
        <w:bottom w:val="none" w:sz="0" w:space="0" w:color="auto"/>
        <w:right w:val="none" w:sz="0" w:space="0" w:color="auto"/>
      </w:divBdr>
    </w:div>
    <w:div w:id="329336360">
      <w:bodyDiv w:val="1"/>
      <w:marLeft w:val="0"/>
      <w:marRight w:val="0"/>
      <w:marTop w:val="0"/>
      <w:marBottom w:val="0"/>
      <w:divBdr>
        <w:top w:val="none" w:sz="0" w:space="0" w:color="auto"/>
        <w:left w:val="none" w:sz="0" w:space="0" w:color="auto"/>
        <w:bottom w:val="none" w:sz="0" w:space="0" w:color="auto"/>
        <w:right w:val="none" w:sz="0" w:space="0" w:color="auto"/>
      </w:divBdr>
      <w:divsChild>
        <w:div w:id="590628567">
          <w:marLeft w:val="0"/>
          <w:marRight w:val="0"/>
          <w:marTop w:val="0"/>
          <w:marBottom w:val="0"/>
          <w:divBdr>
            <w:top w:val="none" w:sz="0" w:space="0" w:color="auto"/>
            <w:left w:val="none" w:sz="0" w:space="0" w:color="auto"/>
            <w:bottom w:val="none" w:sz="0" w:space="0" w:color="auto"/>
            <w:right w:val="none" w:sz="0" w:space="0" w:color="auto"/>
          </w:divBdr>
          <w:divsChild>
            <w:div w:id="151607987">
              <w:marLeft w:val="0"/>
              <w:marRight w:val="0"/>
              <w:marTop w:val="0"/>
              <w:marBottom w:val="0"/>
              <w:divBdr>
                <w:top w:val="none" w:sz="0" w:space="0" w:color="auto"/>
                <w:left w:val="none" w:sz="0" w:space="0" w:color="auto"/>
                <w:bottom w:val="none" w:sz="0" w:space="0" w:color="auto"/>
                <w:right w:val="none" w:sz="0" w:space="0" w:color="auto"/>
              </w:divBdr>
            </w:div>
          </w:divsChild>
        </w:div>
        <w:div w:id="715158913">
          <w:marLeft w:val="0"/>
          <w:marRight w:val="0"/>
          <w:marTop w:val="0"/>
          <w:marBottom w:val="0"/>
          <w:divBdr>
            <w:top w:val="none" w:sz="0" w:space="0" w:color="auto"/>
            <w:left w:val="none" w:sz="0" w:space="0" w:color="auto"/>
            <w:bottom w:val="none" w:sz="0" w:space="0" w:color="auto"/>
            <w:right w:val="none" w:sz="0" w:space="0" w:color="auto"/>
          </w:divBdr>
          <w:divsChild>
            <w:div w:id="30497312">
              <w:marLeft w:val="0"/>
              <w:marRight w:val="0"/>
              <w:marTop w:val="0"/>
              <w:marBottom w:val="0"/>
              <w:divBdr>
                <w:top w:val="none" w:sz="0" w:space="0" w:color="auto"/>
                <w:left w:val="none" w:sz="0" w:space="0" w:color="auto"/>
                <w:bottom w:val="none" w:sz="0" w:space="0" w:color="auto"/>
                <w:right w:val="none" w:sz="0" w:space="0" w:color="auto"/>
              </w:divBdr>
            </w:div>
          </w:divsChild>
        </w:div>
        <w:div w:id="1055591607">
          <w:marLeft w:val="0"/>
          <w:marRight w:val="0"/>
          <w:marTop w:val="0"/>
          <w:marBottom w:val="0"/>
          <w:divBdr>
            <w:top w:val="none" w:sz="0" w:space="0" w:color="auto"/>
            <w:left w:val="none" w:sz="0" w:space="0" w:color="auto"/>
            <w:bottom w:val="none" w:sz="0" w:space="0" w:color="auto"/>
            <w:right w:val="none" w:sz="0" w:space="0" w:color="auto"/>
          </w:divBdr>
          <w:divsChild>
            <w:div w:id="546570828">
              <w:marLeft w:val="0"/>
              <w:marRight w:val="0"/>
              <w:marTop w:val="0"/>
              <w:marBottom w:val="0"/>
              <w:divBdr>
                <w:top w:val="none" w:sz="0" w:space="0" w:color="auto"/>
                <w:left w:val="none" w:sz="0" w:space="0" w:color="auto"/>
                <w:bottom w:val="none" w:sz="0" w:space="0" w:color="auto"/>
                <w:right w:val="none" w:sz="0" w:space="0" w:color="auto"/>
              </w:divBdr>
            </w:div>
            <w:div w:id="596905710">
              <w:marLeft w:val="0"/>
              <w:marRight w:val="0"/>
              <w:marTop w:val="0"/>
              <w:marBottom w:val="0"/>
              <w:divBdr>
                <w:top w:val="none" w:sz="0" w:space="0" w:color="auto"/>
                <w:left w:val="none" w:sz="0" w:space="0" w:color="auto"/>
                <w:bottom w:val="none" w:sz="0" w:space="0" w:color="auto"/>
                <w:right w:val="none" w:sz="0" w:space="0" w:color="auto"/>
              </w:divBdr>
            </w:div>
          </w:divsChild>
        </w:div>
        <w:div w:id="1281960099">
          <w:marLeft w:val="0"/>
          <w:marRight w:val="0"/>
          <w:marTop w:val="0"/>
          <w:marBottom w:val="0"/>
          <w:divBdr>
            <w:top w:val="none" w:sz="0" w:space="0" w:color="auto"/>
            <w:left w:val="none" w:sz="0" w:space="0" w:color="auto"/>
            <w:bottom w:val="none" w:sz="0" w:space="0" w:color="auto"/>
            <w:right w:val="none" w:sz="0" w:space="0" w:color="auto"/>
          </w:divBdr>
          <w:divsChild>
            <w:div w:id="968630189">
              <w:marLeft w:val="0"/>
              <w:marRight w:val="0"/>
              <w:marTop w:val="0"/>
              <w:marBottom w:val="0"/>
              <w:divBdr>
                <w:top w:val="none" w:sz="0" w:space="0" w:color="auto"/>
                <w:left w:val="none" w:sz="0" w:space="0" w:color="auto"/>
                <w:bottom w:val="none" w:sz="0" w:space="0" w:color="auto"/>
                <w:right w:val="none" w:sz="0" w:space="0" w:color="auto"/>
              </w:divBdr>
            </w:div>
          </w:divsChild>
        </w:div>
        <w:div w:id="1448349672">
          <w:marLeft w:val="0"/>
          <w:marRight w:val="0"/>
          <w:marTop w:val="0"/>
          <w:marBottom w:val="0"/>
          <w:divBdr>
            <w:top w:val="none" w:sz="0" w:space="0" w:color="auto"/>
            <w:left w:val="none" w:sz="0" w:space="0" w:color="auto"/>
            <w:bottom w:val="none" w:sz="0" w:space="0" w:color="auto"/>
            <w:right w:val="none" w:sz="0" w:space="0" w:color="auto"/>
          </w:divBdr>
          <w:divsChild>
            <w:div w:id="1794320476">
              <w:marLeft w:val="0"/>
              <w:marRight w:val="0"/>
              <w:marTop w:val="0"/>
              <w:marBottom w:val="0"/>
              <w:divBdr>
                <w:top w:val="none" w:sz="0" w:space="0" w:color="auto"/>
                <w:left w:val="none" w:sz="0" w:space="0" w:color="auto"/>
                <w:bottom w:val="none" w:sz="0" w:space="0" w:color="auto"/>
                <w:right w:val="none" w:sz="0" w:space="0" w:color="auto"/>
              </w:divBdr>
            </w:div>
          </w:divsChild>
        </w:div>
        <w:div w:id="1613517791">
          <w:marLeft w:val="0"/>
          <w:marRight w:val="0"/>
          <w:marTop w:val="0"/>
          <w:marBottom w:val="0"/>
          <w:divBdr>
            <w:top w:val="none" w:sz="0" w:space="0" w:color="auto"/>
            <w:left w:val="none" w:sz="0" w:space="0" w:color="auto"/>
            <w:bottom w:val="none" w:sz="0" w:space="0" w:color="auto"/>
            <w:right w:val="none" w:sz="0" w:space="0" w:color="auto"/>
          </w:divBdr>
          <w:divsChild>
            <w:div w:id="870411187">
              <w:marLeft w:val="0"/>
              <w:marRight w:val="0"/>
              <w:marTop w:val="0"/>
              <w:marBottom w:val="0"/>
              <w:divBdr>
                <w:top w:val="none" w:sz="0" w:space="0" w:color="auto"/>
                <w:left w:val="none" w:sz="0" w:space="0" w:color="auto"/>
                <w:bottom w:val="none" w:sz="0" w:space="0" w:color="auto"/>
                <w:right w:val="none" w:sz="0" w:space="0" w:color="auto"/>
              </w:divBdr>
            </w:div>
          </w:divsChild>
        </w:div>
        <w:div w:id="1681662200">
          <w:marLeft w:val="0"/>
          <w:marRight w:val="0"/>
          <w:marTop w:val="0"/>
          <w:marBottom w:val="0"/>
          <w:divBdr>
            <w:top w:val="none" w:sz="0" w:space="0" w:color="auto"/>
            <w:left w:val="none" w:sz="0" w:space="0" w:color="auto"/>
            <w:bottom w:val="none" w:sz="0" w:space="0" w:color="auto"/>
            <w:right w:val="none" w:sz="0" w:space="0" w:color="auto"/>
          </w:divBdr>
          <w:divsChild>
            <w:div w:id="20647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2694">
      <w:bodyDiv w:val="1"/>
      <w:marLeft w:val="0"/>
      <w:marRight w:val="0"/>
      <w:marTop w:val="0"/>
      <w:marBottom w:val="0"/>
      <w:divBdr>
        <w:top w:val="none" w:sz="0" w:space="0" w:color="auto"/>
        <w:left w:val="none" w:sz="0" w:space="0" w:color="auto"/>
        <w:bottom w:val="none" w:sz="0" w:space="0" w:color="auto"/>
        <w:right w:val="none" w:sz="0" w:space="0" w:color="auto"/>
      </w:divBdr>
    </w:div>
    <w:div w:id="475298831">
      <w:bodyDiv w:val="1"/>
      <w:marLeft w:val="0"/>
      <w:marRight w:val="0"/>
      <w:marTop w:val="0"/>
      <w:marBottom w:val="0"/>
      <w:divBdr>
        <w:top w:val="none" w:sz="0" w:space="0" w:color="auto"/>
        <w:left w:val="none" w:sz="0" w:space="0" w:color="auto"/>
        <w:bottom w:val="none" w:sz="0" w:space="0" w:color="auto"/>
        <w:right w:val="none" w:sz="0" w:space="0" w:color="auto"/>
      </w:divBdr>
      <w:divsChild>
        <w:div w:id="925386244">
          <w:marLeft w:val="274"/>
          <w:marRight w:val="0"/>
          <w:marTop w:val="0"/>
          <w:marBottom w:val="0"/>
          <w:divBdr>
            <w:top w:val="none" w:sz="0" w:space="0" w:color="auto"/>
            <w:left w:val="none" w:sz="0" w:space="0" w:color="auto"/>
            <w:bottom w:val="none" w:sz="0" w:space="0" w:color="auto"/>
            <w:right w:val="none" w:sz="0" w:space="0" w:color="auto"/>
          </w:divBdr>
        </w:div>
        <w:div w:id="1419868236">
          <w:marLeft w:val="274"/>
          <w:marRight w:val="0"/>
          <w:marTop w:val="0"/>
          <w:marBottom w:val="0"/>
          <w:divBdr>
            <w:top w:val="none" w:sz="0" w:space="0" w:color="auto"/>
            <w:left w:val="none" w:sz="0" w:space="0" w:color="auto"/>
            <w:bottom w:val="none" w:sz="0" w:space="0" w:color="auto"/>
            <w:right w:val="none" w:sz="0" w:space="0" w:color="auto"/>
          </w:divBdr>
        </w:div>
        <w:div w:id="1747219459">
          <w:marLeft w:val="274"/>
          <w:marRight w:val="0"/>
          <w:marTop w:val="0"/>
          <w:marBottom w:val="0"/>
          <w:divBdr>
            <w:top w:val="none" w:sz="0" w:space="0" w:color="auto"/>
            <w:left w:val="none" w:sz="0" w:space="0" w:color="auto"/>
            <w:bottom w:val="none" w:sz="0" w:space="0" w:color="auto"/>
            <w:right w:val="none" w:sz="0" w:space="0" w:color="auto"/>
          </w:divBdr>
        </w:div>
      </w:divsChild>
    </w:div>
    <w:div w:id="489371240">
      <w:bodyDiv w:val="1"/>
      <w:marLeft w:val="0"/>
      <w:marRight w:val="0"/>
      <w:marTop w:val="0"/>
      <w:marBottom w:val="0"/>
      <w:divBdr>
        <w:top w:val="none" w:sz="0" w:space="0" w:color="auto"/>
        <w:left w:val="none" w:sz="0" w:space="0" w:color="auto"/>
        <w:bottom w:val="none" w:sz="0" w:space="0" w:color="auto"/>
        <w:right w:val="none" w:sz="0" w:space="0" w:color="auto"/>
      </w:divBdr>
    </w:div>
    <w:div w:id="567807653">
      <w:bodyDiv w:val="1"/>
      <w:marLeft w:val="0"/>
      <w:marRight w:val="0"/>
      <w:marTop w:val="0"/>
      <w:marBottom w:val="0"/>
      <w:divBdr>
        <w:top w:val="none" w:sz="0" w:space="0" w:color="auto"/>
        <w:left w:val="none" w:sz="0" w:space="0" w:color="auto"/>
        <w:bottom w:val="none" w:sz="0" w:space="0" w:color="auto"/>
        <w:right w:val="none" w:sz="0" w:space="0" w:color="auto"/>
      </w:divBdr>
    </w:div>
    <w:div w:id="568423816">
      <w:bodyDiv w:val="1"/>
      <w:marLeft w:val="0"/>
      <w:marRight w:val="0"/>
      <w:marTop w:val="0"/>
      <w:marBottom w:val="0"/>
      <w:divBdr>
        <w:top w:val="none" w:sz="0" w:space="0" w:color="auto"/>
        <w:left w:val="none" w:sz="0" w:space="0" w:color="auto"/>
        <w:bottom w:val="none" w:sz="0" w:space="0" w:color="auto"/>
        <w:right w:val="none" w:sz="0" w:space="0" w:color="auto"/>
      </w:divBdr>
    </w:div>
    <w:div w:id="580453153">
      <w:bodyDiv w:val="1"/>
      <w:marLeft w:val="0"/>
      <w:marRight w:val="0"/>
      <w:marTop w:val="0"/>
      <w:marBottom w:val="0"/>
      <w:divBdr>
        <w:top w:val="none" w:sz="0" w:space="0" w:color="auto"/>
        <w:left w:val="none" w:sz="0" w:space="0" w:color="auto"/>
        <w:bottom w:val="none" w:sz="0" w:space="0" w:color="auto"/>
        <w:right w:val="none" w:sz="0" w:space="0" w:color="auto"/>
      </w:divBdr>
    </w:div>
    <w:div w:id="710108372">
      <w:bodyDiv w:val="1"/>
      <w:marLeft w:val="0"/>
      <w:marRight w:val="0"/>
      <w:marTop w:val="0"/>
      <w:marBottom w:val="0"/>
      <w:divBdr>
        <w:top w:val="none" w:sz="0" w:space="0" w:color="auto"/>
        <w:left w:val="none" w:sz="0" w:space="0" w:color="auto"/>
        <w:bottom w:val="none" w:sz="0" w:space="0" w:color="auto"/>
        <w:right w:val="none" w:sz="0" w:space="0" w:color="auto"/>
      </w:divBdr>
    </w:div>
    <w:div w:id="828711546">
      <w:bodyDiv w:val="1"/>
      <w:marLeft w:val="0"/>
      <w:marRight w:val="0"/>
      <w:marTop w:val="0"/>
      <w:marBottom w:val="0"/>
      <w:divBdr>
        <w:top w:val="none" w:sz="0" w:space="0" w:color="auto"/>
        <w:left w:val="none" w:sz="0" w:space="0" w:color="auto"/>
        <w:bottom w:val="none" w:sz="0" w:space="0" w:color="auto"/>
        <w:right w:val="none" w:sz="0" w:space="0" w:color="auto"/>
      </w:divBdr>
    </w:div>
    <w:div w:id="871653556">
      <w:bodyDiv w:val="1"/>
      <w:marLeft w:val="0"/>
      <w:marRight w:val="0"/>
      <w:marTop w:val="0"/>
      <w:marBottom w:val="0"/>
      <w:divBdr>
        <w:top w:val="none" w:sz="0" w:space="0" w:color="auto"/>
        <w:left w:val="none" w:sz="0" w:space="0" w:color="auto"/>
        <w:bottom w:val="none" w:sz="0" w:space="0" w:color="auto"/>
        <w:right w:val="none" w:sz="0" w:space="0" w:color="auto"/>
      </w:divBdr>
      <w:divsChild>
        <w:div w:id="1376660106">
          <w:marLeft w:val="331"/>
          <w:marRight w:val="0"/>
          <w:marTop w:val="0"/>
          <w:marBottom w:val="0"/>
          <w:divBdr>
            <w:top w:val="none" w:sz="0" w:space="0" w:color="auto"/>
            <w:left w:val="none" w:sz="0" w:space="0" w:color="auto"/>
            <w:bottom w:val="none" w:sz="0" w:space="0" w:color="auto"/>
            <w:right w:val="none" w:sz="0" w:space="0" w:color="auto"/>
          </w:divBdr>
        </w:div>
        <w:div w:id="1888570802">
          <w:marLeft w:val="331"/>
          <w:marRight w:val="0"/>
          <w:marTop w:val="0"/>
          <w:marBottom w:val="0"/>
          <w:divBdr>
            <w:top w:val="none" w:sz="0" w:space="0" w:color="auto"/>
            <w:left w:val="none" w:sz="0" w:space="0" w:color="auto"/>
            <w:bottom w:val="none" w:sz="0" w:space="0" w:color="auto"/>
            <w:right w:val="none" w:sz="0" w:space="0" w:color="auto"/>
          </w:divBdr>
        </w:div>
      </w:divsChild>
    </w:div>
    <w:div w:id="957763787">
      <w:bodyDiv w:val="1"/>
      <w:marLeft w:val="0"/>
      <w:marRight w:val="0"/>
      <w:marTop w:val="0"/>
      <w:marBottom w:val="0"/>
      <w:divBdr>
        <w:top w:val="none" w:sz="0" w:space="0" w:color="auto"/>
        <w:left w:val="none" w:sz="0" w:space="0" w:color="auto"/>
        <w:bottom w:val="none" w:sz="0" w:space="0" w:color="auto"/>
        <w:right w:val="none" w:sz="0" w:space="0" w:color="auto"/>
      </w:divBdr>
    </w:div>
    <w:div w:id="978342107">
      <w:bodyDiv w:val="1"/>
      <w:marLeft w:val="0"/>
      <w:marRight w:val="0"/>
      <w:marTop w:val="0"/>
      <w:marBottom w:val="0"/>
      <w:divBdr>
        <w:top w:val="none" w:sz="0" w:space="0" w:color="auto"/>
        <w:left w:val="none" w:sz="0" w:space="0" w:color="auto"/>
        <w:bottom w:val="none" w:sz="0" w:space="0" w:color="auto"/>
        <w:right w:val="none" w:sz="0" w:space="0" w:color="auto"/>
      </w:divBdr>
      <w:divsChild>
        <w:div w:id="1923296467">
          <w:marLeft w:val="0"/>
          <w:marRight w:val="0"/>
          <w:marTop w:val="0"/>
          <w:marBottom w:val="0"/>
          <w:divBdr>
            <w:top w:val="none" w:sz="0" w:space="0" w:color="auto"/>
            <w:left w:val="none" w:sz="0" w:space="0" w:color="auto"/>
            <w:bottom w:val="none" w:sz="0" w:space="0" w:color="auto"/>
            <w:right w:val="none" w:sz="0" w:space="0" w:color="auto"/>
          </w:divBdr>
        </w:div>
      </w:divsChild>
    </w:div>
    <w:div w:id="1014844024">
      <w:bodyDiv w:val="1"/>
      <w:marLeft w:val="0"/>
      <w:marRight w:val="0"/>
      <w:marTop w:val="0"/>
      <w:marBottom w:val="0"/>
      <w:divBdr>
        <w:top w:val="none" w:sz="0" w:space="0" w:color="auto"/>
        <w:left w:val="none" w:sz="0" w:space="0" w:color="auto"/>
        <w:bottom w:val="none" w:sz="0" w:space="0" w:color="auto"/>
        <w:right w:val="none" w:sz="0" w:space="0" w:color="auto"/>
      </w:divBdr>
      <w:divsChild>
        <w:div w:id="250705276">
          <w:marLeft w:val="0"/>
          <w:marRight w:val="0"/>
          <w:marTop w:val="0"/>
          <w:marBottom w:val="0"/>
          <w:divBdr>
            <w:top w:val="none" w:sz="0" w:space="0" w:color="auto"/>
            <w:left w:val="none" w:sz="0" w:space="0" w:color="auto"/>
            <w:bottom w:val="none" w:sz="0" w:space="0" w:color="auto"/>
            <w:right w:val="none" w:sz="0" w:space="0" w:color="auto"/>
          </w:divBdr>
        </w:div>
      </w:divsChild>
    </w:div>
    <w:div w:id="1076781113">
      <w:bodyDiv w:val="1"/>
      <w:marLeft w:val="0"/>
      <w:marRight w:val="0"/>
      <w:marTop w:val="0"/>
      <w:marBottom w:val="0"/>
      <w:divBdr>
        <w:top w:val="none" w:sz="0" w:space="0" w:color="auto"/>
        <w:left w:val="none" w:sz="0" w:space="0" w:color="auto"/>
        <w:bottom w:val="none" w:sz="0" w:space="0" w:color="auto"/>
        <w:right w:val="none" w:sz="0" w:space="0" w:color="auto"/>
      </w:divBdr>
      <w:divsChild>
        <w:div w:id="1043096254">
          <w:marLeft w:val="0"/>
          <w:marRight w:val="0"/>
          <w:marTop w:val="0"/>
          <w:marBottom w:val="0"/>
          <w:divBdr>
            <w:top w:val="none" w:sz="0" w:space="0" w:color="auto"/>
            <w:left w:val="none" w:sz="0" w:space="0" w:color="auto"/>
            <w:bottom w:val="none" w:sz="0" w:space="0" w:color="auto"/>
            <w:right w:val="none" w:sz="0" w:space="0" w:color="auto"/>
          </w:divBdr>
        </w:div>
      </w:divsChild>
    </w:div>
    <w:div w:id="1092510762">
      <w:bodyDiv w:val="1"/>
      <w:marLeft w:val="0"/>
      <w:marRight w:val="0"/>
      <w:marTop w:val="0"/>
      <w:marBottom w:val="0"/>
      <w:divBdr>
        <w:top w:val="none" w:sz="0" w:space="0" w:color="auto"/>
        <w:left w:val="none" w:sz="0" w:space="0" w:color="auto"/>
        <w:bottom w:val="none" w:sz="0" w:space="0" w:color="auto"/>
        <w:right w:val="none" w:sz="0" w:space="0" w:color="auto"/>
      </w:divBdr>
      <w:divsChild>
        <w:div w:id="541089734">
          <w:marLeft w:val="274"/>
          <w:marRight w:val="0"/>
          <w:marTop w:val="0"/>
          <w:marBottom w:val="0"/>
          <w:divBdr>
            <w:top w:val="none" w:sz="0" w:space="0" w:color="auto"/>
            <w:left w:val="none" w:sz="0" w:space="0" w:color="auto"/>
            <w:bottom w:val="none" w:sz="0" w:space="0" w:color="auto"/>
            <w:right w:val="none" w:sz="0" w:space="0" w:color="auto"/>
          </w:divBdr>
        </w:div>
        <w:div w:id="994339198">
          <w:marLeft w:val="274"/>
          <w:marRight w:val="0"/>
          <w:marTop w:val="0"/>
          <w:marBottom w:val="0"/>
          <w:divBdr>
            <w:top w:val="none" w:sz="0" w:space="0" w:color="auto"/>
            <w:left w:val="none" w:sz="0" w:space="0" w:color="auto"/>
            <w:bottom w:val="none" w:sz="0" w:space="0" w:color="auto"/>
            <w:right w:val="none" w:sz="0" w:space="0" w:color="auto"/>
          </w:divBdr>
        </w:div>
        <w:div w:id="1210990624">
          <w:marLeft w:val="274"/>
          <w:marRight w:val="0"/>
          <w:marTop w:val="0"/>
          <w:marBottom w:val="0"/>
          <w:divBdr>
            <w:top w:val="none" w:sz="0" w:space="0" w:color="auto"/>
            <w:left w:val="none" w:sz="0" w:space="0" w:color="auto"/>
            <w:bottom w:val="none" w:sz="0" w:space="0" w:color="auto"/>
            <w:right w:val="none" w:sz="0" w:space="0" w:color="auto"/>
          </w:divBdr>
        </w:div>
      </w:divsChild>
    </w:div>
    <w:div w:id="1118525506">
      <w:bodyDiv w:val="1"/>
      <w:marLeft w:val="0"/>
      <w:marRight w:val="0"/>
      <w:marTop w:val="0"/>
      <w:marBottom w:val="0"/>
      <w:divBdr>
        <w:top w:val="none" w:sz="0" w:space="0" w:color="auto"/>
        <w:left w:val="none" w:sz="0" w:space="0" w:color="auto"/>
        <w:bottom w:val="none" w:sz="0" w:space="0" w:color="auto"/>
        <w:right w:val="none" w:sz="0" w:space="0" w:color="auto"/>
      </w:divBdr>
    </w:div>
    <w:div w:id="1128399928">
      <w:bodyDiv w:val="1"/>
      <w:marLeft w:val="0"/>
      <w:marRight w:val="0"/>
      <w:marTop w:val="0"/>
      <w:marBottom w:val="0"/>
      <w:divBdr>
        <w:top w:val="none" w:sz="0" w:space="0" w:color="auto"/>
        <w:left w:val="none" w:sz="0" w:space="0" w:color="auto"/>
        <w:bottom w:val="none" w:sz="0" w:space="0" w:color="auto"/>
        <w:right w:val="none" w:sz="0" w:space="0" w:color="auto"/>
      </w:divBdr>
    </w:div>
    <w:div w:id="1195194761">
      <w:bodyDiv w:val="1"/>
      <w:marLeft w:val="0"/>
      <w:marRight w:val="0"/>
      <w:marTop w:val="0"/>
      <w:marBottom w:val="0"/>
      <w:divBdr>
        <w:top w:val="none" w:sz="0" w:space="0" w:color="auto"/>
        <w:left w:val="none" w:sz="0" w:space="0" w:color="auto"/>
        <w:bottom w:val="none" w:sz="0" w:space="0" w:color="auto"/>
        <w:right w:val="none" w:sz="0" w:space="0" w:color="auto"/>
      </w:divBdr>
    </w:div>
    <w:div w:id="1274364989">
      <w:bodyDiv w:val="1"/>
      <w:marLeft w:val="0"/>
      <w:marRight w:val="0"/>
      <w:marTop w:val="0"/>
      <w:marBottom w:val="0"/>
      <w:divBdr>
        <w:top w:val="none" w:sz="0" w:space="0" w:color="auto"/>
        <w:left w:val="none" w:sz="0" w:space="0" w:color="auto"/>
        <w:bottom w:val="none" w:sz="0" w:space="0" w:color="auto"/>
        <w:right w:val="none" w:sz="0" w:space="0" w:color="auto"/>
      </w:divBdr>
    </w:div>
    <w:div w:id="1388914132">
      <w:bodyDiv w:val="1"/>
      <w:marLeft w:val="0"/>
      <w:marRight w:val="0"/>
      <w:marTop w:val="0"/>
      <w:marBottom w:val="0"/>
      <w:divBdr>
        <w:top w:val="none" w:sz="0" w:space="0" w:color="auto"/>
        <w:left w:val="none" w:sz="0" w:space="0" w:color="auto"/>
        <w:bottom w:val="none" w:sz="0" w:space="0" w:color="auto"/>
        <w:right w:val="none" w:sz="0" w:space="0" w:color="auto"/>
      </w:divBdr>
    </w:div>
    <w:div w:id="1410227483">
      <w:bodyDiv w:val="1"/>
      <w:marLeft w:val="0"/>
      <w:marRight w:val="0"/>
      <w:marTop w:val="0"/>
      <w:marBottom w:val="0"/>
      <w:divBdr>
        <w:top w:val="none" w:sz="0" w:space="0" w:color="auto"/>
        <w:left w:val="none" w:sz="0" w:space="0" w:color="auto"/>
        <w:bottom w:val="none" w:sz="0" w:space="0" w:color="auto"/>
        <w:right w:val="none" w:sz="0" w:space="0" w:color="auto"/>
      </w:divBdr>
      <w:divsChild>
        <w:div w:id="821656469">
          <w:marLeft w:val="0"/>
          <w:marRight w:val="0"/>
          <w:marTop w:val="0"/>
          <w:marBottom w:val="0"/>
          <w:divBdr>
            <w:top w:val="none" w:sz="0" w:space="0" w:color="auto"/>
            <w:left w:val="none" w:sz="0" w:space="0" w:color="auto"/>
            <w:bottom w:val="none" w:sz="0" w:space="0" w:color="auto"/>
            <w:right w:val="none" w:sz="0" w:space="0" w:color="auto"/>
          </w:divBdr>
          <w:divsChild>
            <w:div w:id="1074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7422">
      <w:bodyDiv w:val="1"/>
      <w:marLeft w:val="0"/>
      <w:marRight w:val="0"/>
      <w:marTop w:val="0"/>
      <w:marBottom w:val="0"/>
      <w:divBdr>
        <w:top w:val="none" w:sz="0" w:space="0" w:color="auto"/>
        <w:left w:val="none" w:sz="0" w:space="0" w:color="auto"/>
        <w:bottom w:val="none" w:sz="0" w:space="0" w:color="auto"/>
        <w:right w:val="none" w:sz="0" w:space="0" w:color="auto"/>
      </w:divBdr>
      <w:divsChild>
        <w:div w:id="261424388">
          <w:marLeft w:val="274"/>
          <w:marRight w:val="0"/>
          <w:marTop w:val="0"/>
          <w:marBottom w:val="0"/>
          <w:divBdr>
            <w:top w:val="none" w:sz="0" w:space="0" w:color="auto"/>
            <w:left w:val="none" w:sz="0" w:space="0" w:color="auto"/>
            <w:bottom w:val="none" w:sz="0" w:space="0" w:color="auto"/>
            <w:right w:val="none" w:sz="0" w:space="0" w:color="auto"/>
          </w:divBdr>
        </w:div>
        <w:div w:id="996155378">
          <w:marLeft w:val="274"/>
          <w:marRight w:val="0"/>
          <w:marTop w:val="0"/>
          <w:marBottom w:val="0"/>
          <w:divBdr>
            <w:top w:val="none" w:sz="0" w:space="0" w:color="auto"/>
            <w:left w:val="none" w:sz="0" w:space="0" w:color="auto"/>
            <w:bottom w:val="none" w:sz="0" w:space="0" w:color="auto"/>
            <w:right w:val="none" w:sz="0" w:space="0" w:color="auto"/>
          </w:divBdr>
        </w:div>
        <w:div w:id="1278214233">
          <w:marLeft w:val="274"/>
          <w:marRight w:val="0"/>
          <w:marTop w:val="0"/>
          <w:marBottom w:val="0"/>
          <w:divBdr>
            <w:top w:val="none" w:sz="0" w:space="0" w:color="auto"/>
            <w:left w:val="none" w:sz="0" w:space="0" w:color="auto"/>
            <w:bottom w:val="none" w:sz="0" w:space="0" w:color="auto"/>
            <w:right w:val="none" w:sz="0" w:space="0" w:color="auto"/>
          </w:divBdr>
        </w:div>
      </w:divsChild>
    </w:div>
    <w:div w:id="1528375192">
      <w:bodyDiv w:val="1"/>
      <w:marLeft w:val="0"/>
      <w:marRight w:val="0"/>
      <w:marTop w:val="0"/>
      <w:marBottom w:val="0"/>
      <w:divBdr>
        <w:top w:val="none" w:sz="0" w:space="0" w:color="auto"/>
        <w:left w:val="none" w:sz="0" w:space="0" w:color="auto"/>
        <w:bottom w:val="none" w:sz="0" w:space="0" w:color="auto"/>
        <w:right w:val="none" w:sz="0" w:space="0" w:color="auto"/>
      </w:divBdr>
    </w:div>
    <w:div w:id="1555892323">
      <w:bodyDiv w:val="1"/>
      <w:marLeft w:val="0"/>
      <w:marRight w:val="0"/>
      <w:marTop w:val="0"/>
      <w:marBottom w:val="0"/>
      <w:divBdr>
        <w:top w:val="none" w:sz="0" w:space="0" w:color="auto"/>
        <w:left w:val="none" w:sz="0" w:space="0" w:color="auto"/>
        <w:bottom w:val="none" w:sz="0" w:space="0" w:color="auto"/>
        <w:right w:val="none" w:sz="0" w:space="0" w:color="auto"/>
      </w:divBdr>
      <w:divsChild>
        <w:div w:id="334845460">
          <w:marLeft w:val="0"/>
          <w:marRight w:val="0"/>
          <w:marTop w:val="0"/>
          <w:marBottom w:val="0"/>
          <w:divBdr>
            <w:top w:val="none" w:sz="0" w:space="0" w:color="auto"/>
            <w:left w:val="none" w:sz="0" w:space="0" w:color="auto"/>
            <w:bottom w:val="none" w:sz="0" w:space="0" w:color="auto"/>
            <w:right w:val="none" w:sz="0" w:space="0" w:color="auto"/>
          </w:divBdr>
          <w:divsChild>
            <w:div w:id="319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7605">
      <w:bodyDiv w:val="1"/>
      <w:marLeft w:val="0"/>
      <w:marRight w:val="0"/>
      <w:marTop w:val="0"/>
      <w:marBottom w:val="0"/>
      <w:divBdr>
        <w:top w:val="none" w:sz="0" w:space="0" w:color="auto"/>
        <w:left w:val="none" w:sz="0" w:space="0" w:color="auto"/>
        <w:bottom w:val="none" w:sz="0" w:space="0" w:color="auto"/>
        <w:right w:val="none" w:sz="0" w:space="0" w:color="auto"/>
      </w:divBdr>
    </w:div>
    <w:div w:id="1757704907">
      <w:bodyDiv w:val="1"/>
      <w:marLeft w:val="0"/>
      <w:marRight w:val="0"/>
      <w:marTop w:val="0"/>
      <w:marBottom w:val="0"/>
      <w:divBdr>
        <w:top w:val="none" w:sz="0" w:space="0" w:color="auto"/>
        <w:left w:val="none" w:sz="0" w:space="0" w:color="auto"/>
        <w:bottom w:val="none" w:sz="0" w:space="0" w:color="auto"/>
        <w:right w:val="none" w:sz="0" w:space="0" w:color="auto"/>
      </w:divBdr>
      <w:divsChild>
        <w:div w:id="1816988375">
          <w:marLeft w:val="0"/>
          <w:marRight w:val="0"/>
          <w:marTop w:val="0"/>
          <w:marBottom w:val="0"/>
          <w:divBdr>
            <w:top w:val="none" w:sz="0" w:space="0" w:color="auto"/>
            <w:left w:val="none" w:sz="0" w:space="0" w:color="auto"/>
            <w:bottom w:val="none" w:sz="0" w:space="0" w:color="auto"/>
            <w:right w:val="none" w:sz="0" w:space="0" w:color="auto"/>
          </w:divBdr>
        </w:div>
      </w:divsChild>
    </w:div>
    <w:div w:id="1783302624">
      <w:bodyDiv w:val="1"/>
      <w:marLeft w:val="0"/>
      <w:marRight w:val="0"/>
      <w:marTop w:val="0"/>
      <w:marBottom w:val="0"/>
      <w:divBdr>
        <w:top w:val="none" w:sz="0" w:space="0" w:color="auto"/>
        <w:left w:val="none" w:sz="0" w:space="0" w:color="auto"/>
        <w:bottom w:val="none" w:sz="0" w:space="0" w:color="auto"/>
        <w:right w:val="none" w:sz="0" w:space="0" w:color="auto"/>
      </w:divBdr>
    </w:div>
    <w:div w:id="1825900231">
      <w:bodyDiv w:val="1"/>
      <w:marLeft w:val="0"/>
      <w:marRight w:val="0"/>
      <w:marTop w:val="0"/>
      <w:marBottom w:val="0"/>
      <w:divBdr>
        <w:top w:val="none" w:sz="0" w:space="0" w:color="auto"/>
        <w:left w:val="none" w:sz="0" w:space="0" w:color="auto"/>
        <w:bottom w:val="none" w:sz="0" w:space="0" w:color="auto"/>
        <w:right w:val="none" w:sz="0" w:space="0" w:color="auto"/>
      </w:divBdr>
      <w:divsChild>
        <w:div w:id="1198129665">
          <w:marLeft w:val="0"/>
          <w:marRight w:val="0"/>
          <w:marTop w:val="0"/>
          <w:marBottom w:val="0"/>
          <w:divBdr>
            <w:top w:val="none" w:sz="0" w:space="0" w:color="auto"/>
            <w:left w:val="none" w:sz="0" w:space="0" w:color="auto"/>
            <w:bottom w:val="none" w:sz="0" w:space="0" w:color="auto"/>
            <w:right w:val="none" w:sz="0" w:space="0" w:color="auto"/>
          </w:divBdr>
        </w:div>
      </w:divsChild>
    </w:div>
    <w:div w:id="1854876999">
      <w:bodyDiv w:val="1"/>
      <w:marLeft w:val="0"/>
      <w:marRight w:val="0"/>
      <w:marTop w:val="0"/>
      <w:marBottom w:val="0"/>
      <w:divBdr>
        <w:top w:val="none" w:sz="0" w:space="0" w:color="auto"/>
        <w:left w:val="none" w:sz="0" w:space="0" w:color="auto"/>
        <w:bottom w:val="none" w:sz="0" w:space="0" w:color="auto"/>
        <w:right w:val="none" w:sz="0" w:space="0" w:color="auto"/>
      </w:divBdr>
      <w:divsChild>
        <w:div w:id="580985164">
          <w:marLeft w:val="0"/>
          <w:marRight w:val="0"/>
          <w:marTop w:val="0"/>
          <w:marBottom w:val="0"/>
          <w:divBdr>
            <w:top w:val="none" w:sz="0" w:space="0" w:color="auto"/>
            <w:left w:val="none" w:sz="0" w:space="0" w:color="auto"/>
            <w:bottom w:val="none" w:sz="0" w:space="0" w:color="auto"/>
            <w:right w:val="none" w:sz="0" w:space="0" w:color="auto"/>
          </w:divBdr>
        </w:div>
      </w:divsChild>
    </w:div>
    <w:div w:id="1887715624">
      <w:bodyDiv w:val="1"/>
      <w:marLeft w:val="0"/>
      <w:marRight w:val="0"/>
      <w:marTop w:val="0"/>
      <w:marBottom w:val="0"/>
      <w:divBdr>
        <w:top w:val="none" w:sz="0" w:space="0" w:color="auto"/>
        <w:left w:val="none" w:sz="0" w:space="0" w:color="auto"/>
        <w:bottom w:val="none" w:sz="0" w:space="0" w:color="auto"/>
        <w:right w:val="none" w:sz="0" w:space="0" w:color="auto"/>
      </w:divBdr>
      <w:divsChild>
        <w:div w:id="770054862">
          <w:marLeft w:val="0"/>
          <w:marRight w:val="0"/>
          <w:marTop w:val="0"/>
          <w:marBottom w:val="0"/>
          <w:divBdr>
            <w:top w:val="none" w:sz="0" w:space="0" w:color="auto"/>
            <w:left w:val="none" w:sz="0" w:space="0" w:color="auto"/>
            <w:bottom w:val="none" w:sz="0" w:space="0" w:color="auto"/>
            <w:right w:val="none" w:sz="0" w:space="0" w:color="auto"/>
          </w:divBdr>
        </w:div>
      </w:divsChild>
    </w:div>
    <w:div w:id="1932157741">
      <w:bodyDiv w:val="1"/>
      <w:marLeft w:val="0"/>
      <w:marRight w:val="0"/>
      <w:marTop w:val="0"/>
      <w:marBottom w:val="0"/>
      <w:divBdr>
        <w:top w:val="none" w:sz="0" w:space="0" w:color="auto"/>
        <w:left w:val="none" w:sz="0" w:space="0" w:color="auto"/>
        <w:bottom w:val="none" w:sz="0" w:space="0" w:color="auto"/>
        <w:right w:val="none" w:sz="0" w:space="0" w:color="auto"/>
      </w:divBdr>
    </w:div>
    <w:div w:id="1938292802">
      <w:bodyDiv w:val="1"/>
      <w:marLeft w:val="0"/>
      <w:marRight w:val="0"/>
      <w:marTop w:val="0"/>
      <w:marBottom w:val="0"/>
      <w:divBdr>
        <w:top w:val="none" w:sz="0" w:space="0" w:color="auto"/>
        <w:left w:val="none" w:sz="0" w:space="0" w:color="auto"/>
        <w:bottom w:val="none" w:sz="0" w:space="0" w:color="auto"/>
        <w:right w:val="none" w:sz="0" w:space="0" w:color="auto"/>
      </w:divBdr>
      <w:divsChild>
        <w:div w:id="19403217">
          <w:marLeft w:val="0"/>
          <w:marRight w:val="0"/>
          <w:marTop w:val="0"/>
          <w:marBottom w:val="0"/>
          <w:divBdr>
            <w:top w:val="none" w:sz="0" w:space="0" w:color="auto"/>
            <w:left w:val="none" w:sz="0" w:space="0" w:color="auto"/>
            <w:bottom w:val="none" w:sz="0" w:space="0" w:color="auto"/>
            <w:right w:val="none" w:sz="0" w:space="0" w:color="auto"/>
          </w:divBdr>
          <w:divsChild>
            <w:div w:id="575433202">
              <w:marLeft w:val="0"/>
              <w:marRight w:val="0"/>
              <w:marTop w:val="0"/>
              <w:marBottom w:val="0"/>
              <w:divBdr>
                <w:top w:val="none" w:sz="0" w:space="0" w:color="auto"/>
                <w:left w:val="none" w:sz="0" w:space="0" w:color="auto"/>
                <w:bottom w:val="none" w:sz="0" w:space="0" w:color="auto"/>
                <w:right w:val="none" w:sz="0" w:space="0" w:color="auto"/>
              </w:divBdr>
            </w:div>
          </w:divsChild>
        </w:div>
        <w:div w:id="684595596">
          <w:marLeft w:val="0"/>
          <w:marRight w:val="0"/>
          <w:marTop w:val="0"/>
          <w:marBottom w:val="0"/>
          <w:divBdr>
            <w:top w:val="none" w:sz="0" w:space="0" w:color="auto"/>
            <w:left w:val="none" w:sz="0" w:space="0" w:color="auto"/>
            <w:bottom w:val="none" w:sz="0" w:space="0" w:color="auto"/>
            <w:right w:val="none" w:sz="0" w:space="0" w:color="auto"/>
          </w:divBdr>
          <w:divsChild>
            <w:div w:id="1891762591">
              <w:marLeft w:val="0"/>
              <w:marRight w:val="0"/>
              <w:marTop w:val="0"/>
              <w:marBottom w:val="0"/>
              <w:divBdr>
                <w:top w:val="none" w:sz="0" w:space="0" w:color="auto"/>
                <w:left w:val="none" w:sz="0" w:space="0" w:color="auto"/>
                <w:bottom w:val="none" w:sz="0" w:space="0" w:color="auto"/>
                <w:right w:val="none" w:sz="0" w:space="0" w:color="auto"/>
              </w:divBdr>
            </w:div>
          </w:divsChild>
        </w:div>
        <w:div w:id="777717814">
          <w:marLeft w:val="0"/>
          <w:marRight w:val="0"/>
          <w:marTop w:val="0"/>
          <w:marBottom w:val="0"/>
          <w:divBdr>
            <w:top w:val="none" w:sz="0" w:space="0" w:color="auto"/>
            <w:left w:val="none" w:sz="0" w:space="0" w:color="auto"/>
            <w:bottom w:val="none" w:sz="0" w:space="0" w:color="auto"/>
            <w:right w:val="none" w:sz="0" w:space="0" w:color="auto"/>
          </w:divBdr>
          <w:divsChild>
            <w:div w:id="963537822">
              <w:marLeft w:val="0"/>
              <w:marRight w:val="0"/>
              <w:marTop w:val="0"/>
              <w:marBottom w:val="0"/>
              <w:divBdr>
                <w:top w:val="none" w:sz="0" w:space="0" w:color="auto"/>
                <w:left w:val="none" w:sz="0" w:space="0" w:color="auto"/>
                <w:bottom w:val="none" w:sz="0" w:space="0" w:color="auto"/>
                <w:right w:val="none" w:sz="0" w:space="0" w:color="auto"/>
              </w:divBdr>
            </w:div>
          </w:divsChild>
        </w:div>
        <w:div w:id="1043092648">
          <w:marLeft w:val="0"/>
          <w:marRight w:val="0"/>
          <w:marTop w:val="0"/>
          <w:marBottom w:val="0"/>
          <w:divBdr>
            <w:top w:val="none" w:sz="0" w:space="0" w:color="auto"/>
            <w:left w:val="none" w:sz="0" w:space="0" w:color="auto"/>
            <w:bottom w:val="none" w:sz="0" w:space="0" w:color="auto"/>
            <w:right w:val="none" w:sz="0" w:space="0" w:color="auto"/>
          </w:divBdr>
          <w:divsChild>
            <w:div w:id="462696149">
              <w:marLeft w:val="0"/>
              <w:marRight w:val="0"/>
              <w:marTop w:val="0"/>
              <w:marBottom w:val="0"/>
              <w:divBdr>
                <w:top w:val="none" w:sz="0" w:space="0" w:color="auto"/>
                <w:left w:val="none" w:sz="0" w:space="0" w:color="auto"/>
                <w:bottom w:val="none" w:sz="0" w:space="0" w:color="auto"/>
                <w:right w:val="none" w:sz="0" w:space="0" w:color="auto"/>
              </w:divBdr>
            </w:div>
          </w:divsChild>
        </w:div>
        <w:div w:id="1200317563">
          <w:marLeft w:val="0"/>
          <w:marRight w:val="0"/>
          <w:marTop w:val="0"/>
          <w:marBottom w:val="0"/>
          <w:divBdr>
            <w:top w:val="none" w:sz="0" w:space="0" w:color="auto"/>
            <w:left w:val="none" w:sz="0" w:space="0" w:color="auto"/>
            <w:bottom w:val="none" w:sz="0" w:space="0" w:color="auto"/>
            <w:right w:val="none" w:sz="0" w:space="0" w:color="auto"/>
          </w:divBdr>
          <w:divsChild>
            <w:div w:id="1245064937">
              <w:marLeft w:val="0"/>
              <w:marRight w:val="0"/>
              <w:marTop w:val="0"/>
              <w:marBottom w:val="0"/>
              <w:divBdr>
                <w:top w:val="none" w:sz="0" w:space="0" w:color="auto"/>
                <w:left w:val="none" w:sz="0" w:space="0" w:color="auto"/>
                <w:bottom w:val="none" w:sz="0" w:space="0" w:color="auto"/>
                <w:right w:val="none" w:sz="0" w:space="0" w:color="auto"/>
              </w:divBdr>
            </w:div>
          </w:divsChild>
        </w:div>
        <w:div w:id="1623611032">
          <w:marLeft w:val="0"/>
          <w:marRight w:val="0"/>
          <w:marTop w:val="0"/>
          <w:marBottom w:val="0"/>
          <w:divBdr>
            <w:top w:val="none" w:sz="0" w:space="0" w:color="auto"/>
            <w:left w:val="none" w:sz="0" w:space="0" w:color="auto"/>
            <w:bottom w:val="none" w:sz="0" w:space="0" w:color="auto"/>
            <w:right w:val="none" w:sz="0" w:space="0" w:color="auto"/>
          </w:divBdr>
          <w:divsChild>
            <w:div w:id="33118801">
              <w:marLeft w:val="0"/>
              <w:marRight w:val="0"/>
              <w:marTop w:val="0"/>
              <w:marBottom w:val="0"/>
              <w:divBdr>
                <w:top w:val="none" w:sz="0" w:space="0" w:color="auto"/>
                <w:left w:val="none" w:sz="0" w:space="0" w:color="auto"/>
                <w:bottom w:val="none" w:sz="0" w:space="0" w:color="auto"/>
                <w:right w:val="none" w:sz="0" w:space="0" w:color="auto"/>
              </w:divBdr>
            </w:div>
            <w:div w:id="2108649646">
              <w:marLeft w:val="0"/>
              <w:marRight w:val="0"/>
              <w:marTop w:val="0"/>
              <w:marBottom w:val="0"/>
              <w:divBdr>
                <w:top w:val="none" w:sz="0" w:space="0" w:color="auto"/>
                <w:left w:val="none" w:sz="0" w:space="0" w:color="auto"/>
                <w:bottom w:val="none" w:sz="0" w:space="0" w:color="auto"/>
                <w:right w:val="none" w:sz="0" w:space="0" w:color="auto"/>
              </w:divBdr>
            </w:div>
          </w:divsChild>
        </w:div>
        <w:div w:id="1919634107">
          <w:marLeft w:val="0"/>
          <w:marRight w:val="0"/>
          <w:marTop w:val="0"/>
          <w:marBottom w:val="0"/>
          <w:divBdr>
            <w:top w:val="none" w:sz="0" w:space="0" w:color="auto"/>
            <w:left w:val="none" w:sz="0" w:space="0" w:color="auto"/>
            <w:bottom w:val="none" w:sz="0" w:space="0" w:color="auto"/>
            <w:right w:val="none" w:sz="0" w:space="0" w:color="auto"/>
          </w:divBdr>
          <w:divsChild>
            <w:div w:id="981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3566">
      <w:bodyDiv w:val="1"/>
      <w:marLeft w:val="0"/>
      <w:marRight w:val="0"/>
      <w:marTop w:val="0"/>
      <w:marBottom w:val="0"/>
      <w:divBdr>
        <w:top w:val="none" w:sz="0" w:space="0" w:color="auto"/>
        <w:left w:val="none" w:sz="0" w:space="0" w:color="auto"/>
        <w:bottom w:val="none" w:sz="0" w:space="0" w:color="auto"/>
        <w:right w:val="none" w:sz="0" w:space="0" w:color="auto"/>
      </w:divBdr>
      <w:divsChild>
        <w:div w:id="1802310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3"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3.jpeg"/><Relationship Id="rId1" Type="http://schemas.openxmlformats.org/officeDocument/2006/relationships/image" Target="media/image2.jf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theefS\Desktop\Report%20Template.dotx" TargetMode="External"/></Relationships>
</file>

<file path=word/theme/theme1.xml><?xml version="1.0" encoding="utf-8"?>
<a:theme xmlns:a="http://schemas.openxmlformats.org/drawingml/2006/main" name="Version 1">
  <a:themeElements>
    <a:clrScheme name="Version 1">
      <a:dk1>
        <a:srgbClr val="4F4F4F"/>
      </a:dk1>
      <a:lt1>
        <a:sysClr val="window" lastClr="FFFFFF"/>
      </a:lt1>
      <a:dk2>
        <a:srgbClr val="113037"/>
      </a:dk2>
      <a:lt2>
        <a:srgbClr val="E7E6E6"/>
      </a:lt2>
      <a:accent1>
        <a:srgbClr val="00938F"/>
      </a:accent1>
      <a:accent2>
        <a:srgbClr val="00B8B5"/>
      </a:accent2>
      <a:accent3>
        <a:srgbClr val="00D2A2"/>
      </a:accent3>
      <a:accent4>
        <a:srgbClr val="FE595F"/>
      </a:accent4>
      <a:accent5>
        <a:srgbClr val="4F4F4F"/>
      </a:accent5>
      <a:accent6>
        <a:srgbClr val="000000"/>
      </a:accent6>
      <a:hlink>
        <a:srgbClr val="0563C1"/>
      </a:hlink>
      <a:folHlink>
        <a:srgbClr val="954F72"/>
      </a:folHlink>
    </a:clrScheme>
    <a:fontScheme name="Version 1">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ersion 1" id="{4D8E8DEF-ADEA-480C-86F2-6EE44E30544F}" vid="{7AC69C45-D354-4B3B-A02B-6F35358D5F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9121A1182B6A42BAF095387452FF2B" ma:contentTypeVersion="16" ma:contentTypeDescription="Create a new document." ma:contentTypeScope="" ma:versionID="c230f877379cedb0b88b1c7125935ec7">
  <xsd:schema xmlns:xsd="http://www.w3.org/2001/XMLSchema" xmlns:xs="http://www.w3.org/2001/XMLSchema" xmlns:p="http://schemas.microsoft.com/office/2006/metadata/properties" xmlns:ns2="2a21fdbb-afbc-446b-888d-0123151fdf0e" xmlns:ns3="cd833730-2722-4d81-8220-8233653ed948" xmlns:ns4="79a41b40-9c66-44c8-b072-2bc0dd599a45" targetNamespace="http://schemas.microsoft.com/office/2006/metadata/properties" ma:root="true" ma:fieldsID="1a42b9069d69eeb603b1abdf46952a1c" ns2:_="" ns3:_="" ns4:_="">
    <xsd:import namespace="2a21fdbb-afbc-446b-888d-0123151fdf0e"/>
    <xsd:import namespace="cd833730-2722-4d81-8220-8233653ed948"/>
    <xsd:import namespace="79a41b40-9c66-44c8-b072-2bc0dd599a45"/>
    <xsd:element name="properties">
      <xsd:complexType>
        <xsd:sequence>
          <xsd:element name="documentManagement">
            <xsd:complexType>
              <xsd:all>
                <xsd:element ref="ns2:Template_x0020_Type" minOccurs="0"/>
                <xsd:element ref="ns2:HideFile" minOccurs="0"/>
                <xsd:element ref="ns3:SharedWithUsers" minOccurs="0"/>
                <xsd:element ref="ns3:SharedWithDetails" minOccurs="0"/>
                <xsd:element ref="ns2:MediaServiceMetadata" minOccurs="0"/>
                <xsd:element ref="ns2:MediaServiceFastMetadata"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1fdbb-afbc-446b-888d-0123151fdf0e" elementFormDefault="qualified">
    <xsd:import namespace="http://schemas.microsoft.com/office/2006/documentManagement/types"/>
    <xsd:import namespace="http://schemas.microsoft.com/office/infopath/2007/PartnerControls"/>
    <xsd:element name="Template_x0020_Type" ma:index="5" nillable="true" ma:displayName="Template Type" ma:format="Dropdown" ma:internalName="Template_x0020_Type" ma:readOnly="false">
      <xsd:simpleType>
        <xsd:restriction base="dms:Choice">
          <xsd:enumeration value="Word"/>
          <xsd:enumeration value="Excel"/>
          <xsd:enumeration value="Powerpoint"/>
        </xsd:restriction>
      </xsd:simpleType>
    </xsd:element>
    <xsd:element name="HideFile" ma:index="6" nillable="true" ma:displayName="HideFile" ma:default="0" ma:internalName="HideFile" ma:readOnly="false">
      <xsd:simpleType>
        <xsd:restriction base="dms:Boolea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96d682a-1144-48c5-b798-c8daff3d511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833730-2722-4d81-8220-8233653ed9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a41b40-9c66-44c8-b072-2bc0dd599a4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251fad6-a28a-4ce3-9094-7bd1d03b79c9}" ma:internalName="TaxCatchAll" ma:showField="CatchAllData" ma:web="cd833730-2722-4d81-8220-8233653ed9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haredWithUsers xmlns="cd833730-2722-4d81-8220-8233653ed948">
      <UserInfo>
        <DisplayName>Amar Bhogal</DisplayName>
        <AccountId>628</AccountId>
        <AccountType/>
      </UserInfo>
      <UserInfo>
        <DisplayName>Claire Mullen</DisplayName>
        <AccountId>31</AccountId>
        <AccountType/>
      </UserInfo>
      <UserInfo>
        <DisplayName>Limited Access System Group For List ebe02c4b-839d-4226-84fe-3acdc6ff21d9</DisplayName>
        <AccountId>203</AccountId>
        <AccountType/>
      </UserInfo>
      <UserInfo>
        <DisplayName>Darragh Magorrian</DisplayName>
        <AccountId>4023</AccountId>
        <AccountType/>
      </UserInfo>
    </SharedWithUsers>
    <Template_x0020_Type xmlns="2a21fdbb-afbc-446b-888d-0123151fdf0e" xsi:nil="true"/>
    <HideFile xmlns="2a21fdbb-afbc-446b-888d-0123151fdf0e">false</HideFile>
    <lcf76f155ced4ddcb4097134ff3c332f xmlns="2a21fdbb-afbc-446b-888d-0123151fdf0e">
      <Terms xmlns="http://schemas.microsoft.com/office/infopath/2007/PartnerControls"/>
    </lcf76f155ced4ddcb4097134ff3c332f>
    <TaxCatchAll xmlns="79a41b40-9c66-44c8-b072-2bc0dd599a45" xsi:nil="true"/>
  </documentManagement>
</p:properties>
</file>

<file path=customXml/item3.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CustomerName</b:Tag>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3E83E0-F1F8-46EE-A558-B49F30C0D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1fdbb-afbc-446b-888d-0123151fdf0e"/>
    <ds:schemaRef ds:uri="cd833730-2722-4d81-8220-8233653ed948"/>
    <ds:schemaRef ds:uri="79a41b40-9c66-44c8-b072-2bc0dd59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9AF4EE-3C4A-4968-BE9C-CC18A811FB93}">
  <ds:schemaRefs>
    <ds:schemaRef ds:uri="http://schemas.microsoft.com/office/2006/metadata/properties"/>
    <ds:schemaRef ds:uri="cd833730-2722-4d81-8220-8233653ed948"/>
    <ds:schemaRef ds:uri="2a21fdbb-afbc-446b-888d-0123151fdf0e"/>
    <ds:schemaRef ds:uri="http://schemas.microsoft.com/office/infopath/2007/PartnerControls"/>
    <ds:schemaRef ds:uri="79a41b40-9c66-44c8-b072-2bc0dd599a45"/>
  </ds:schemaRefs>
</ds:datastoreItem>
</file>

<file path=customXml/itemProps3.xml><?xml version="1.0" encoding="utf-8"?>
<ds:datastoreItem xmlns:ds="http://schemas.openxmlformats.org/officeDocument/2006/customXml" ds:itemID="{D6EA45B8-DBF0-49A6-9B0F-9ECC799EC601}">
  <ds:schemaRefs>
    <ds:schemaRef ds:uri="http://schemas.openxmlformats.org/officeDocument/2006/bibliography"/>
  </ds:schemaRefs>
</ds:datastoreItem>
</file>

<file path=customXml/itemProps4.xml><?xml version="1.0" encoding="utf-8"?>
<ds:datastoreItem xmlns:ds="http://schemas.openxmlformats.org/officeDocument/2006/customXml" ds:itemID="{DE85B7B8-A4CC-4BDA-9D83-6092D510AD42}">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Report Template</Template>
  <TotalTime>3</TotalTime>
  <Pages>3</Pages>
  <Words>97</Words>
  <Characters>468</Characters>
  <Application>Microsoft Office Word</Application>
  <DocSecurity>0</DocSecurity>
  <Lines>76</Lines>
  <Paragraphs>29</Paragraphs>
  <ScaleCrop>false</ScaleCrop>
  <Company>Version 1</Company>
  <LinksUpToDate>false</LinksUpToDate>
  <CharactersWithSpaces>537</CharactersWithSpaces>
  <SharedDoc>false</SharedDoc>
  <HLinks>
    <vt:vector size="108" baseType="variant">
      <vt:variant>
        <vt:i4>1638462</vt:i4>
      </vt:variant>
      <vt:variant>
        <vt:i4>92</vt:i4>
      </vt:variant>
      <vt:variant>
        <vt:i4>0</vt:i4>
      </vt:variant>
      <vt:variant>
        <vt:i4>5</vt:i4>
      </vt:variant>
      <vt:variant>
        <vt:lpwstr/>
      </vt:variant>
      <vt:variant>
        <vt:lpwstr>_Toc98244210</vt:lpwstr>
      </vt:variant>
      <vt:variant>
        <vt:i4>1048639</vt:i4>
      </vt:variant>
      <vt:variant>
        <vt:i4>86</vt:i4>
      </vt:variant>
      <vt:variant>
        <vt:i4>0</vt:i4>
      </vt:variant>
      <vt:variant>
        <vt:i4>5</vt:i4>
      </vt:variant>
      <vt:variant>
        <vt:lpwstr/>
      </vt:variant>
      <vt:variant>
        <vt:lpwstr>_Toc98244209</vt:lpwstr>
      </vt:variant>
      <vt:variant>
        <vt:i4>1114175</vt:i4>
      </vt:variant>
      <vt:variant>
        <vt:i4>80</vt:i4>
      </vt:variant>
      <vt:variant>
        <vt:i4>0</vt:i4>
      </vt:variant>
      <vt:variant>
        <vt:i4>5</vt:i4>
      </vt:variant>
      <vt:variant>
        <vt:lpwstr/>
      </vt:variant>
      <vt:variant>
        <vt:lpwstr>_Toc98244208</vt:lpwstr>
      </vt:variant>
      <vt:variant>
        <vt:i4>1966143</vt:i4>
      </vt:variant>
      <vt:variant>
        <vt:i4>74</vt:i4>
      </vt:variant>
      <vt:variant>
        <vt:i4>0</vt:i4>
      </vt:variant>
      <vt:variant>
        <vt:i4>5</vt:i4>
      </vt:variant>
      <vt:variant>
        <vt:lpwstr/>
      </vt:variant>
      <vt:variant>
        <vt:lpwstr>_Toc98244207</vt:lpwstr>
      </vt:variant>
      <vt:variant>
        <vt:i4>2031679</vt:i4>
      </vt:variant>
      <vt:variant>
        <vt:i4>68</vt:i4>
      </vt:variant>
      <vt:variant>
        <vt:i4>0</vt:i4>
      </vt:variant>
      <vt:variant>
        <vt:i4>5</vt:i4>
      </vt:variant>
      <vt:variant>
        <vt:lpwstr/>
      </vt:variant>
      <vt:variant>
        <vt:lpwstr>_Toc98244206</vt:lpwstr>
      </vt:variant>
      <vt:variant>
        <vt:i4>1835071</vt:i4>
      </vt:variant>
      <vt:variant>
        <vt:i4>62</vt:i4>
      </vt:variant>
      <vt:variant>
        <vt:i4>0</vt:i4>
      </vt:variant>
      <vt:variant>
        <vt:i4>5</vt:i4>
      </vt:variant>
      <vt:variant>
        <vt:lpwstr/>
      </vt:variant>
      <vt:variant>
        <vt:lpwstr>_Toc98244205</vt:lpwstr>
      </vt:variant>
      <vt:variant>
        <vt:i4>1900607</vt:i4>
      </vt:variant>
      <vt:variant>
        <vt:i4>56</vt:i4>
      </vt:variant>
      <vt:variant>
        <vt:i4>0</vt:i4>
      </vt:variant>
      <vt:variant>
        <vt:i4>5</vt:i4>
      </vt:variant>
      <vt:variant>
        <vt:lpwstr/>
      </vt:variant>
      <vt:variant>
        <vt:lpwstr>_Toc98244204</vt:lpwstr>
      </vt:variant>
      <vt:variant>
        <vt:i4>1703999</vt:i4>
      </vt:variant>
      <vt:variant>
        <vt:i4>50</vt:i4>
      </vt:variant>
      <vt:variant>
        <vt:i4>0</vt:i4>
      </vt:variant>
      <vt:variant>
        <vt:i4>5</vt:i4>
      </vt:variant>
      <vt:variant>
        <vt:lpwstr/>
      </vt:variant>
      <vt:variant>
        <vt:lpwstr>_Toc98244203</vt:lpwstr>
      </vt:variant>
      <vt:variant>
        <vt:i4>1769535</vt:i4>
      </vt:variant>
      <vt:variant>
        <vt:i4>44</vt:i4>
      </vt:variant>
      <vt:variant>
        <vt:i4>0</vt:i4>
      </vt:variant>
      <vt:variant>
        <vt:i4>5</vt:i4>
      </vt:variant>
      <vt:variant>
        <vt:lpwstr/>
      </vt:variant>
      <vt:variant>
        <vt:lpwstr>_Toc98244202</vt:lpwstr>
      </vt:variant>
      <vt:variant>
        <vt:i4>1572927</vt:i4>
      </vt:variant>
      <vt:variant>
        <vt:i4>38</vt:i4>
      </vt:variant>
      <vt:variant>
        <vt:i4>0</vt:i4>
      </vt:variant>
      <vt:variant>
        <vt:i4>5</vt:i4>
      </vt:variant>
      <vt:variant>
        <vt:lpwstr/>
      </vt:variant>
      <vt:variant>
        <vt:lpwstr>_Toc98244201</vt:lpwstr>
      </vt:variant>
      <vt:variant>
        <vt:i4>1638463</vt:i4>
      </vt:variant>
      <vt:variant>
        <vt:i4>32</vt:i4>
      </vt:variant>
      <vt:variant>
        <vt:i4>0</vt:i4>
      </vt:variant>
      <vt:variant>
        <vt:i4>5</vt:i4>
      </vt:variant>
      <vt:variant>
        <vt:lpwstr/>
      </vt:variant>
      <vt:variant>
        <vt:lpwstr>_Toc98244200</vt:lpwstr>
      </vt:variant>
      <vt:variant>
        <vt:i4>1245238</vt:i4>
      </vt:variant>
      <vt:variant>
        <vt:i4>26</vt:i4>
      </vt:variant>
      <vt:variant>
        <vt:i4>0</vt:i4>
      </vt:variant>
      <vt:variant>
        <vt:i4>5</vt:i4>
      </vt:variant>
      <vt:variant>
        <vt:lpwstr/>
      </vt:variant>
      <vt:variant>
        <vt:lpwstr>_Toc98244199</vt:lpwstr>
      </vt:variant>
      <vt:variant>
        <vt:i4>1179702</vt:i4>
      </vt:variant>
      <vt:variant>
        <vt:i4>20</vt:i4>
      </vt:variant>
      <vt:variant>
        <vt:i4>0</vt:i4>
      </vt:variant>
      <vt:variant>
        <vt:i4>5</vt:i4>
      </vt:variant>
      <vt:variant>
        <vt:lpwstr/>
      </vt:variant>
      <vt:variant>
        <vt:lpwstr>_Toc98244198</vt:lpwstr>
      </vt:variant>
      <vt:variant>
        <vt:i4>1900598</vt:i4>
      </vt:variant>
      <vt:variant>
        <vt:i4>14</vt:i4>
      </vt:variant>
      <vt:variant>
        <vt:i4>0</vt:i4>
      </vt:variant>
      <vt:variant>
        <vt:i4>5</vt:i4>
      </vt:variant>
      <vt:variant>
        <vt:lpwstr/>
      </vt:variant>
      <vt:variant>
        <vt:lpwstr>_Toc98244197</vt:lpwstr>
      </vt:variant>
      <vt:variant>
        <vt:i4>1835062</vt:i4>
      </vt:variant>
      <vt:variant>
        <vt:i4>8</vt:i4>
      </vt:variant>
      <vt:variant>
        <vt:i4>0</vt:i4>
      </vt:variant>
      <vt:variant>
        <vt:i4>5</vt:i4>
      </vt:variant>
      <vt:variant>
        <vt:lpwstr/>
      </vt:variant>
      <vt:variant>
        <vt:lpwstr>_Toc98244196</vt:lpwstr>
      </vt:variant>
      <vt:variant>
        <vt:i4>2031670</vt:i4>
      </vt:variant>
      <vt:variant>
        <vt:i4>2</vt:i4>
      </vt:variant>
      <vt:variant>
        <vt:i4>0</vt:i4>
      </vt:variant>
      <vt:variant>
        <vt:i4>5</vt:i4>
      </vt:variant>
      <vt:variant>
        <vt:lpwstr/>
      </vt:variant>
      <vt:variant>
        <vt:lpwstr>_Toc98244195</vt:lpwstr>
      </vt:variant>
      <vt:variant>
        <vt:i4>7012361</vt:i4>
      </vt:variant>
      <vt:variant>
        <vt:i4>3</vt:i4>
      </vt:variant>
      <vt:variant>
        <vt:i4>0</vt:i4>
      </vt:variant>
      <vt:variant>
        <vt:i4>5</vt:i4>
      </vt:variant>
      <vt:variant>
        <vt:lpwstr>mailto:info@version1.com</vt:lpwstr>
      </vt:variant>
      <vt:variant>
        <vt:lpwstr/>
      </vt:variant>
      <vt:variant>
        <vt:i4>917506</vt:i4>
      </vt:variant>
      <vt:variant>
        <vt:i4>0</vt:i4>
      </vt:variant>
      <vt:variant>
        <vt:i4>0</vt:i4>
      </vt:variant>
      <vt:variant>
        <vt:i4>5</vt:i4>
      </vt:variant>
      <vt:variant>
        <vt:lpwstr>https://www.version1.com/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Shaik Latheef</dc:creator>
  <cp:keywords/>
  <cp:lastModifiedBy>Shaik Latheef</cp:lastModifiedBy>
  <cp:revision>3</cp:revision>
  <cp:lastPrinted>2021-02-18T20:29:00Z</cp:lastPrinted>
  <dcterms:created xsi:type="dcterms:W3CDTF">2024-06-03T06:11:00Z</dcterms:created>
  <dcterms:modified xsi:type="dcterms:W3CDTF">2024-06-05T05:33:00Z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0x010100249121A1182B6A42BAF095387452FF2B</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SharedWithUsers">
    <vt:lpwstr>2169;#planet9 Members;#628;#ESBGroup_2015TradingGene Members;#2838;#Scott Waite;#2696;#Darryl Meades;#31;#Robert Kenny;#1702;#Zahid Anwar;#5953;#Fiona Donald;#1783;#Nigel Farr;#6587;#Rachel Carson</vt:lpwstr>
  </property>
  <property fmtid="{D5CDD505-2E9C-101B-9397-08002B2CF9AE}" pid="7" name="ClassificationContentMarkingFooterShapeIds">
    <vt:lpwstr>1,3,8,a,d,e,f,10,11</vt:lpwstr>
  </property>
  <property fmtid="{D5CDD505-2E9C-101B-9397-08002B2CF9AE}" pid="8" name="ClassificationContentMarkingFooterFontProps">
    <vt:lpwstr>#ff0000,6,Calibri</vt:lpwstr>
  </property>
  <property fmtid="{D5CDD505-2E9C-101B-9397-08002B2CF9AE}" pid="9" name="ClassificationContentMarkingFooterText">
    <vt:lpwstr>Classification: Controlled</vt:lpwstr>
  </property>
  <property fmtid="{D5CDD505-2E9C-101B-9397-08002B2CF9AE}" pid="10" name="MediaServiceImageTags">
    <vt:lpwstr/>
  </property>
  <property fmtid="{D5CDD505-2E9C-101B-9397-08002B2CF9AE}" pid="11" name="GrammarlyDocumentId">
    <vt:lpwstr>83d6b5b482515ae354f2b78985a500ad91339d4bed8010bf775437f35d9c08b4</vt:lpwstr>
  </property>
  <property fmtid="{D5CDD505-2E9C-101B-9397-08002B2CF9AE}" pid="12" name="_ExtendedDescription">
    <vt:lpwstr/>
  </property>
</Properties>
</file>