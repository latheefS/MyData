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7111A" w14:textId="77777777" w:rsidR="00171F5C" w:rsidRPr="005002AB" w:rsidRDefault="0093302D" w:rsidP="00171F5C">
      <w:pPr>
        <w:tabs>
          <w:tab w:val="left" w:pos="7655"/>
        </w:tabs>
        <w:ind w:left="1276" w:right="1180"/>
        <w:jc w:val="center"/>
        <w:rPr>
          <w:rFonts w:ascii="Arial" w:hAnsi="Arial" w:cs="Arial"/>
          <w:b/>
          <w:sz w:val="52"/>
          <w:szCs w:val="52"/>
        </w:rPr>
      </w:pPr>
      <w:r w:rsidRPr="00847FCF">
        <w:rPr>
          <w:b/>
          <w:noProof/>
          <w:lang w:eastAsia="en-GB"/>
        </w:rPr>
        <w:drawing>
          <wp:anchor distT="0" distB="0" distL="114300" distR="114300" simplePos="0" relativeHeight="251658242" behindDoc="0" locked="0" layoutInCell="1" allowOverlap="1" wp14:anchorId="207BCE7E" wp14:editId="48AD6FBF">
            <wp:simplePos x="0" y="0"/>
            <wp:positionH relativeFrom="margin">
              <wp:posOffset>1272540</wp:posOffset>
            </wp:positionH>
            <wp:positionV relativeFrom="paragraph">
              <wp:posOffset>228600</wp:posOffset>
            </wp:positionV>
            <wp:extent cx="2731135" cy="746760"/>
            <wp:effectExtent l="0" t="0" r="0" b="0"/>
            <wp:wrapTight wrapText="bothSides">
              <wp:wrapPolygon edited="0">
                <wp:start x="3013" y="0"/>
                <wp:lineTo x="151" y="17633"/>
                <wp:lineTo x="0" y="20388"/>
                <wp:lineTo x="0" y="20939"/>
                <wp:lineTo x="7081" y="20939"/>
                <wp:lineTo x="6478" y="17633"/>
                <wp:lineTo x="21394" y="14878"/>
                <wp:lineTo x="21394" y="6061"/>
                <wp:lineTo x="3767" y="0"/>
                <wp:lineTo x="3013" y="0"/>
              </wp:wrapPolygon>
            </wp:wrapTight>
            <wp:docPr id="41" name="Picture 4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Logo&#10;&#10;Description automatically generated"/>
                    <pic:cNvPicPr/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37D356" w14:textId="77777777" w:rsidR="00171F5C" w:rsidRPr="005002AB" w:rsidRDefault="001928AB" w:rsidP="00171F5C">
      <w:pPr>
        <w:tabs>
          <w:tab w:val="left" w:pos="7655"/>
        </w:tabs>
        <w:ind w:left="1276" w:right="1180"/>
        <w:jc w:val="center"/>
        <w:rPr>
          <w:rFonts w:ascii="Arial" w:hAnsi="Arial" w:cs="Arial"/>
          <w:b/>
          <w:sz w:val="52"/>
          <w:szCs w:val="52"/>
        </w:rPr>
      </w:pPr>
      <w:r w:rsidRPr="00317A86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0A4C02A" wp14:editId="0B6CD391">
                <wp:simplePos x="0" y="0"/>
                <wp:positionH relativeFrom="margin">
                  <wp:posOffset>-332740</wp:posOffset>
                </wp:positionH>
                <wp:positionV relativeFrom="margin">
                  <wp:posOffset>1238250</wp:posOffset>
                </wp:positionV>
                <wp:extent cx="5934075" cy="2867025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86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1CE8E" w14:textId="77777777" w:rsidR="00072AF3" w:rsidRPr="00937200" w:rsidRDefault="001372F0" w:rsidP="004F13D1">
                            <w:pPr>
                              <w:pStyle w:val="DocTitleNoNumber"/>
                            </w:pPr>
                            <w:r>
                              <w:t>Repot</w:t>
                            </w:r>
                            <w:r w:rsidR="00072AF3" w:rsidRPr="00937200">
                              <w:t xml:space="preserve"> Title Goes Here Lorem Ipsum Dolor Consect Amet</w:t>
                            </w:r>
                          </w:p>
                          <w:p w14:paraId="4CFDD1F6" w14:textId="77777777" w:rsidR="00072AF3" w:rsidRPr="00BD2468" w:rsidRDefault="00072AF3" w:rsidP="00072AF3">
                            <w:pPr>
                              <w:jc w:val="center"/>
                              <w:rPr>
                                <w:rFonts w:ascii="Roboto" w:hAnsi="Roboto"/>
                                <w:color w:val="4F4F4F" w:themeColor="text1"/>
                              </w:rPr>
                            </w:pPr>
                          </w:p>
                          <w:p w14:paraId="406CA2EF" w14:textId="77777777" w:rsidR="00072AF3" w:rsidRPr="00937200" w:rsidRDefault="001372F0" w:rsidP="00EA241F">
                            <w:pPr>
                              <w:pStyle w:val="DocSubtitleNoNumber"/>
                            </w:pPr>
                            <w:r>
                              <w:t>Report</w:t>
                            </w:r>
                            <w:r w:rsidR="00072AF3" w:rsidRPr="00937200">
                              <w:t xml:space="preserve"> Subtitle Goes Here</w:t>
                            </w:r>
                          </w:p>
                          <w:p w14:paraId="22B37920" w14:textId="77777777" w:rsidR="00072AF3" w:rsidRPr="00937200" w:rsidRDefault="00072AF3" w:rsidP="00072AF3">
                            <w:pPr>
                              <w:rPr>
                                <w:rFonts w:ascii="Roboto Light" w:hAnsi="Roboto Light"/>
                              </w:rPr>
                            </w:pPr>
                          </w:p>
                          <w:p w14:paraId="5A3A9358" w14:textId="77777777" w:rsidR="00072AF3" w:rsidRPr="00816F1F" w:rsidRDefault="00072AF3" w:rsidP="00EA241F">
                            <w:pPr>
                              <w:pStyle w:val="BodyTextVersion1"/>
                              <w:jc w:val="center"/>
                            </w:pPr>
                            <w:r w:rsidRPr="00816F1F">
                              <w:t xml:space="preserve">Prepared by: </w:t>
                            </w:r>
                            <w:r w:rsidRPr="00816F1F">
                              <w:rPr>
                                <w:highlight w:val="yellow"/>
                              </w:rPr>
                              <w:t>Joe Bloggs | 24 April 202</w:t>
                            </w:r>
                            <w:r w:rsidR="007360B1" w:rsidRPr="007360B1">
                              <w:rPr>
                                <w:highlight w:val="yellow"/>
                              </w:rPr>
                              <w:t>4</w:t>
                            </w:r>
                          </w:p>
                          <w:p w14:paraId="14338531" w14:textId="77777777" w:rsidR="00072AF3" w:rsidRPr="00816F1F" w:rsidRDefault="00072AF3" w:rsidP="00EA241F">
                            <w:pPr>
                              <w:pStyle w:val="BodyTextVersion1"/>
                              <w:jc w:val="center"/>
                            </w:pPr>
                            <w:r w:rsidRPr="00816F1F">
                              <w:t>@Copyright 202</w:t>
                            </w:r>
                            <w:r w:rsidR="007360B1">
                              <w:t>4</w:t>
                            </w:r>
                            <w:r w:rsidRPr="00816F1F">
                              <w:t xml:space="preserve"> Version 1 – All Rights Reserved</w:t>
                            </w:r>
                          </w:p>
                          <w:p w14:paraId="178963B2" w14:textId="77777777" w:rsidR="00072AF3" w:rsidRPr="00937200" w:rsidRDefault="00072AF3" w:rsidP="00EA241F">
                            <w:pPr>
                              <w:pStyle w:val="BodyTextVersion1"/>
                              <w:jc w:val="center"/>
                            </w:pPr>
                            <w:r>
                              <w:t xml:space="preserve">Company Classification: </w:t>
                            </w:r>
                            <w:r w:rsidRPr="00CE5498">
                              <w:rPr>
                                <w:highlight w:val="yellow"/>
                              </w:rPr>
                              <w:t>X</w:t>
                            </w:r>
                            <w:r w:rsidR="00CE5498" w:rsidRPr="00CE5498">
                              <w:rPr>
                                <w:highlight w:val="yellow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4C0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6.2pt;margin-top:97.5pt;width:467.25pt;height:225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" filled="f" stroked="f">
                <v:textbox>
                  <w:txbxContent>
                    <w:p w14:paraId="1521CE8E" w14:textId="77777777" w:rsidR="00072AF3" w:rsidRPr="00937200" w:rsidRDefault="001372F0" w:rsidP="004F13D1">
                      <w:pPr>
                        <w:pStyle w:val="DocTitleNoNumber"/>
                      </w:pPr>
                      <w:r>
                        <w:t>Repot</w:t>
                      </w:r>
                      <w:r w:rsidR="00072AF3" w:rsidRPr="00937200">
                        <w:t xml:space="preserve"> Title Goes Here Lorem Ipsum Dolor Consect Amet</w:t>
                      </w:r>
                    </w:p>
                    <w:p w14:paraId="4CFDD1F6" w14:textId="77777777" w:rsidR="00072AF3" w:rsidRPr="00BD2468" w:rsidRDefault="00072AF3" w:rsidP="00072AF3">
                      <w:pPr>
                        <w:jc w:val="center"/>
                        <w:rPr>
                          <w:rFonts w:ascii="Roboto" w:hAnsi="Roboto"/>
                          <w:color w:val="4F4F4F" w:themeColor="text1"/>
                        </w:rPr>
                      </w:pPr>
                    </w:p>
                    <w:p w14:paraId="406CA2EF" w14:textId="77777777" w:rsidR="00072AF3" w:rsidRPr="00937200" w:rsidRDefault="001372F0" w:rsidP="00EA241F">
                      <w:pPr>
                        <w:pStyle w:val="DocSubtitleNoNumber"/>
                      </w:pPr>
                      <w:r>
                        <w:t>Report</w:t>
                      </w:r>
                      <w:r w:rsidR="00072AF3" w:rsidRPr="00937200">
                        <w:t xml:space="preserve"> Subtitle Goes Here</w:t>
                      </w:r>
                    </w:p>
                    <w:p w14:paraId="22B37920" w14:textId="77777777" w:rsidR="00072AF3" w:rsidRPr="00937200" w:rsidRDefault="00072AF3" w:rsidP="00072AF3">
                      <w:pPr>
                        <w:rPr>
                          <w:rFonts w:ascii="Roboto Light" w:hAnsi="Roboto Light"/>
                        </w:rPr>
                      </w:pPr>
                    </w:p>
                    <w:p w14:paraId="5A3A9358" w14:textId="77777777" w:rsidR="00072AF3" w:rsidRPr="00816F1F" w:rsidRDefault="00072AF3" w:rsidP="00EA241F">
                      <w:pPr>
                        <w:pStyle w:val="BodyTextVersion1"/>
                        <w:jc w:val="center"/>
                      </w:pPr>
                      <w:r w:rsidRPr="00816F1F">
                        <w:t xml:space="preserve">Prepared by: </w:t>
                      </w:r>
                      <w:r w:rsidRPr="00816F1F">
                        <w:rPr>
                          <w:highlight w:val="yellow"/>
                        </w:rPr>
                        <w:t>Joe Bloggs | 24 April 202</w:t>
                      </w:r>
                      <w:r w:rsidR="007360B1" w:rsidRPr="007360B1">
                        <w:rPr>
                          <w:highlight w:val="yellow"/>
                        </w:rPr>
                        <w:t>4</w:t>
                      </w:r>
                    </w:p>
                    <w:p w14:paraId="14338531" w14:textId="77777777" w:rsidR="00072AF3" w:rsidRPr="00816F1F" w:rsidRDefault="00072AF3" w:rsidP="00EA241F">
                      <w:pPr>
                        <w:pStyle w:val="BodyTextVersion1"/>
                        <w:jc w:val="center"/>
                      </w:pPr>
                      <w:r w:rsidRPr="00816F1F">
                        <w:t>@Copyright 202</w:t>
                      </w:r>
                      <w:r w:rsidR="007360B1">
                        <w:t>4</w:t>
                      </w:r>
                      <w:r w:rsidRPr="00816F1F">
                        <w:t xml:space="preserve"> Version 1 – All Rights Reserved</w:t>
                      </w:r>
                    </w:p>
                    <w:p w14:paraId="178963B2" w14:textId="77777777" w:rsidR="00072AF3" w:rsidRPr="00937200" w:rsidRDefault="00072AF3" w:rsidP="00EA241F">
                      <w:pPr>
                        <w:pStyle w:val="BodyTextVersion1"/>
                        <w:jc w:val="center"/>
                      </w:pPr>
                      <w:r>
                        <w:t xml:space="preserve">Company Classification: </w:t>
                      </w:r>
                      <w:r w:rsidRPr="00CE5498">
                        <w:rPr>
                          <w:highlight w:val="yellow"/>
                        </w:rPr>
                        <w:t>X</w:t>
                      </w:r>
                      <w:r w:rsidR="00CE5498" w:rsidRPr="00CE5498">
                        <w:rPr>
                          <w:highlight w:val="yellow"/>
                        </w:rPr>
                        <w:t>XXX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9B34941" w14:textId="77777777" w:rsidR="00171F5C" w:rsidRPr="005002AB" w:rsidRDefault="003279E5" w:rsidP="00171F5C">
      <w:pPr>
        <w:tabs>
          <w:tab w:val="left" w:pos="7655"/>
        </w:tabs>
        <w:ind w:left="1276" w:right="1180"/>
        <w:jc w:val="center"/>
        <w:rPr>
          <w:rFonts w:ascii="Arial" w:hAnsi="Arial" w:cs="Arial"/>
          <w:b/>
          <w:sz w:val="52"/>
          <w:szCs w:val="52"/>
        </w:rPr>
      </w:pPr>
      <w:r w:rsidRPr="00F26E94">
        <w:rPr>
          <w:rFonts w:ascii="Arial" w:hAnsi="Arial" w:cs="Arial"/>
          <w:b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68FD2004" wp14:editId="51C21816">
                <wp:simplePos x="0" y="0"/>
                <wp:positionH relativeFrom="column">
                  <wp:posOffset>1545590</wp:posOffset>
                </wp:positionH>
                <wp:positionV relativeFrom="paragraph">
                  <wp:posOffset>3503295</wp:posOffset>
                </wp:positionV>
                <wp:extent cx="2360930" cy="657225"/>
                <wp:effectExtent l="0" t="0" r="2095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25ECC" w14:textId="77777777" w:rsidR="00F26E94" w:rsidRDefault="00F26E94" w:rsidP="00816F1F">
                            <w:pPr>
                              <w:pStyle w:val="BodyTextVersion1"/>
                              <w:jc w:val="center"/>
                              <w:rPr>
                                <w:highlight w:val="yellow"/>
                              </w:rPr>
                            </w:pPr>
                            <w:r>
                              <w:rPr>
                                <w:highlight w:val="yellow"/>
                              </w:rPr>
                              <w:t>PLACEHOLDER</w:t>
                            </w:r>
                            <w:r w:rsidR="003279E5">
                              <w:rPr>
                                <w:highlight w:val="yellow"/>
                              </w:rPr>
                              <w:t xml:space="preserve"> DELETE BOX &amp;</w:t>
                            </w:r>
                          </w:p>
                          <w:p w14:paraId="44FB8510" w14:textId="77777777" w:rsidR="00F26E94" w:rsidRDefault="00F26E94" w:rsidP="00816F1F">
                            <w:pPr>
                              <w:pStyle w:val="BodyTextVersion1"/>
                              <w:jc w:val="center"/>
                            </w:pPr>
                            <w:r w:rsidRPr="00F26E94">
                              <w:rPr>
                                <w:highlight w:val="yellow"/>
                              </w:rPr>
                              <w:t>ADD CLIENT LOGO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D2004" id="_x0000_s1027" type="#_x0000_t202" style="position:absolute;left:0;text-align:left;margin-left:121.7pt;margin-top:275.85pt;width:185.9pt;height:51.75pt;z-index:251658243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">
                <v:textbox>
                  <w:txbxContent>
                    <w:p w14:paraId="1B025ECC" w14:textId="77777777" w:rsidR="00F26E94" w:rsidRDefault="00F26E94" w:rsidP="00816F1F">
                      <w:pPr>
                        <w:pStyle w:val="BodyTextVersion1"/>
                        <w:jc w:val="center"/>
                        <w:rPr>
                          <w:highlight w:val="yellow"/>
                        </w:rPr>
                      </w:pPr>
                      <w:r>
                        <w:rPr>
                          <w:highlight w:val="yellow"/>
                        </w:rPr>
                        <w:t>PLACEHOLDER</w:t>
                      </w:r>
                      <w:r w:rsidR="003279E5">
                        <w:rPr>
                          <w:highlight w:val="yellow"/>
                        </w:rPr>
                        <w:t xml:space="preserve"> DELETE BOX &amp;</w:t>
                      </w:r>
                    </w:p>
                    <w:p w14:paraId="44FB8510" w14:textId="77777777" w:rsidR="00F26E94" w:rsidRDefault="00F26E94" w:rsidP="00816F1F">
                      <w:pPr>
                        <w:pStyle w:val="BodyTextVersion1"/>
                        <w:jc w:val="center"/>
                      </w:pPr>
                      <w:r w:rsidRPr="00F26E94">
                        <w:rPr>
                          <w:highlight w:val="yellow"/>
                        </w:rPr>
                        <w:t>ADD CLIENT LOGO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0E399A" w14:textId="77777777" w:rsidR="00171F5C" w:rsidRPr="005002AB" w:rsidRDefault="00171F5C" w:rsidP="00171F5C">
      <w:pPr>
        <w:ind w:left="1985" w:right="2030"/>
        <w:jc w:val="center"/>
        <w:rPr>
          <w:rFonts w:ascii="Arial" w:hAnsi="Arial" w:cs="Arial"/>
        </w:rPr>
      </w:pPr>
    </w:p>
    <w:p w14:paraId="22C48D82" w14:textId="77777777" w:rsidR="00171F5C" w:rsidRPr="005002AB" w:rsidRDefault="00171F5C" w:rsidP="00171F5C">
      <w:pPr>
        <w:ind w:left="1985" w:right="2030"/>
        <w:jc w:val="center"/>
      </w:pPr>
    </w:p>
    <w:p w14:paraId="69756F6B" w14:textId="77777777" w:rsidR="00171F5C" w:rsidRPr="005002AB" w:rsidRDefault="00171F5C" w:rsidP="00171F5C">
      <w:pPr>
        <w:ind w:right="2030"/>
      </w:pPr>
    </w:p>
    <w:p w14:paraId="594048BE" w14:textId="77777777" w:rsidR="00171F5C" w:rsidRPr="005002AB" w:rsidRDefault="00171F5C" w:rsidP="00171F5C">
      <w:pPr>
        <w:ind w:left="1560" w:right="2030"/>
        <w:jc w:val="center"/>
      </w:pPr>
    </w:p>
    <w:p w14:paraId="123377F2" w14:textId="77777777" w:rsidR="00171F5C" w:rsidRPr="005002AB" w:rsidRDefault="00171F5C" w:rsidP="00171F5C">
      <w:pPr>
        <w:ind w:left="1985" w:right="2030"/>
        <w:jc w:val="center"/>
      </w:pPr>
    </w:p>
    <w:p w14:paraId="5B8D2700" w14:textId="77777777" w:rsidR="00171F5C" w:rsidRPr="005002AB" w:rsidRDefault="00171F5C" w:rsidP="00171F5C">
      <w:pPr>
        <w:ind w:left="1985" w:right="2030"/>
        <w:jc w:val="center"/>
      </w:pPr>
    </w:p>
    <w:p w14:paraId="511E0BA8" w14:textId="77777777" w:rsidR="00171F5C" w:rsidRPr="005002AB" w:rsidRDefault="00171F5C" w:rsidP="00171F5C">
      <w:pPr>
        <w:ind w:left="1985" w:right="2030"/>
        <w:jc w:val="center"/>
      </w:pPr>
    </w:p>
    <w:p w14:paraId="08B21203" w14:textId="77777777" w:rsidR="00171F5C" w:rsidRPr="005002AB" w:rsidRDefault="00171F5C" w:rsidP="00171F5C">
      <w:pPr>
        <w:ind w:left="1985" w:right="2030"/>
        <w:jc w:val="center"/>
      </w:pPr>
    </w:p>
    <w:p w14:paraId="3269B8BC" w14:textId="77777777" w:rsidR="00171F5C" w:rsidRPr="005002AB" w:rsidRDefault="00171F5C" w:rsidP="00171F5C">
      <w:pPr>
        <w:jc w:val="center"/>
      </w:pPr>
    </w:p>
    <w:p w14:paraId="1CE0CE41" w14:textId="77777777" w:rsidR="00171F5C" w:rsidRPr="005002AB" w:rsidRDefault="00171F5C" w:rsidP="00171F5C">
      <w:pPr>
        <w:jc w:val="center"/>
      </w:pPr>
    </w:p>
    <w:p w14:paraId="775551CD" w14:textId="77777777" w:rsidR="00171F5C" w:rsidRPr="005002AB" w:rsidRDefault="00171F5C" w:rsidP="00086F32">
      <w:pPr>
        <w:jc w:val="both"/>
      </w:pPr>
    </w:p>
    <w:p w14:paraId="1F301C89" w14:textId="77777777" w:rsidR="00171F5C" w:rsidRPr="005002AB" w:rsidRDefault="00171F5C" w:rsidP="00171F5C">
      <w:pPr>
        <w:sectPr w:rsidR="00171F5C" w:rsidRPr="005002AB" w:rsidSect="006C5EBB">
          <w:headerReference w:type="default" r:id="rId12"/>
          <w:footerReference w:type="even" r:id="rId13"/>
          <w:footerReference w:type="default" r:id="rId14"/>
          <w:footerReference w:type="first" r:id="rId15"/>
          <w:pgSz w:w="11907" w:h="16840"/>
          <w:pgMar w:top="1440" w:right="1417" w:bottom="1440" w:left="1797" w:header="720" w:footer="992" w:gutter="0"/>
          <w:pgNumType w:start="1"/>
          <w:cols w:space="720"/>
        </w:sectPr>
      </w:pPr>
    </w:p>
    <w:sdt>
      <w:sdtPr>
        <w:rPr>
          <w:rFonts w:ascii="Calibri Light" w:hAnsi="Calibri Light"/>
          <w:b w:val="0"/>
          <w:color w:val="4F4F4F"/>
          <w:sz w:val="22"/>
        </w:rPr>
        <w:id w:val="8587785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3C37F60" w14:textId="77777777" w:rsidR="005C704B" w:rsidRDefault="005C704B">
          <w:pPr>
            <w:pStyle w:val="TOCHeading"/>
          </w:pPr>
          <w:r>
            <w:t>Contents</w:t>
          </w:r>
        </w:p>
        <w:p w14:paraId="4DFA43EA" w14:textId="77777777" w:rsidR="00D44879" w:rsidRDefault="00F500A3">
          <w:pPr>
            <w:pStyle w:val="TOC2"/>
            <w:rPr>
              <w:rFonts w:asciiTheme="minorHAnsi" w:eastAsiaTheme="minorEastAsia" w:hAnsiTheme="minorHAnsi" w:cstheme="minorBidi"/>
              <w:b w:val="0"/>
              <w:color w:val="auto"/>
              <w:szCs w:val="22"/>
              <w:lang w:eastAsia="en-GB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98244195" w:history="1">
            <w:r w:rsidR="00D44879" w:rsidRPr="0005103F">
              <w:rPr>
                <w:rStyle w:val="Hyperlink"/>
              </w:rPr>
              <w:t>1.1.</w:t>
            </w:r>
            <w:r w:rsidR="00D44879">
              <w:rPr>
                <w:rFonts w:asciiTheme="minorHAnsi" w:eastAsiaTheme="minorEastAsia" w:hAnsiTheme="minorHAnsi" w:cstheme="minorBidi"/>
                <w:b w:val="0"/>
                <w:color w:val="auto"/>
                <w:szCs w:val="22"/>
                <w:lang w:eastAsia="en-GB"/>
              </w:rPr>
              <w:tab/>
            </w:r>
            <w:r w:rsidR="00D44879" w:rsidRPr="0005103F">
              <w:rPr>
                <w:rStyle w:val="Hyperlink"/>
              </w:rPr>
              <w:t>Heading 1</w:t>
            </w:r>
            <w:r w:rsidR="00D44879">
              <w:rPr>
                <w:webHidden/>
              </w:rPr>
              <w:tab/>
            </w:r>
            <w:r w:rsidR="00D44879">
              <w:rPr>
                <w:webHidden/>
              </w:rPr>
              <w:fldChar w:fldCharType="begin"/>
            </w:r>
            <w:r w:rsidR="00D44879">
              <w:rPr>
                <w:webHidden/>
              </w:rPr>
              <w:instrText xml:space="preserve"> PAGEREF _Toc98244195 \h </w:instrText>
            </w:r>
            <w:r w:rsidR="00D44879">
              <w:rPr>
                <w:webHidden/>
              </w:rPr>
            </w:r>
            <w:r w:rsidR="00D44879">
              <w:rPr>
                <w:webHidden/>
              </w:rPr>
              <w:fldChar w:fldCharType="separate"/>
            </w:r>
            <w:r w:rsidR="00D44879">
              <w:rPr>
                <w:webHidden/>
              </w:rPr>
              <w:t>3</w:t>
            </w:r>
            <w:r w:rsidR="00D44879">
              <w:rPr>
                <w:webHidden/>
              </w:rPr>
              <w:fldChar w:fldCharType="end"/>
            </w:r>
          </w:hyperlink>
        </w:p>
        <w:p w14:paraId="150C5123" w14:textId="77777777" w:rsidR="00D44879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noProof/>
              <w:color w:val="auto"/>
              <w:szCs w:val="22"/>
              <w:lang w:eastAsia="en-GB"/>
            </w:rPr>
          </w:pPr>
          <w:hyperlink w:anchor="_Toc98244196" w:history="1">
            <w:r w:rsidR="00D44879" w:rsidRPr="0005103F">
              <w:rPr>
                <w:rStyle w:val="Hyperlink"/>
                <w:noProof/>
              </w:rPr>
              <w:t>1.1.1.</w:t>
            </w:r>
            <w:r w:rsidR="00D4487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Cs w:val="22"/>
                <w:lang w:eastAsia="en-GB"/>
              </w:rPr>
              <w:tab/>
            </w:r>
            <w:r w:rsidR="00D44879" w:rsidRPr="0005103F">
              <w:rPr>
                <w:rStyle w:val="Hyperlink"/>
                <w:noProof/>
              </w:rPr>
              <w:t>Subheading 2</w:t>
            </w:r>
            <w:r w:rsidR="00D44879">
              <w:rPr>
                <w:noProof/>
                <w:webHidden/>
              </w:rPr>
              <w:tab/>
            </w:r>
            <w:r w:rsidR="00D44879">
              <w:rPr>
                <w:noProof/>
                <w:webHidden/>
              </w:rPr>
              <w:fldChar w:fldCharType="begin"/>
            </w:r>
            <w:r w:rsidR="00D44879">
              <w:rPr>
                <w:noProof/>
                <w:webHidden/>
              </w:rPr>
              <w:instrText xml:space="preserve"> PAGEREF _Toc98244196 \h </w:instrText>
            </w:r>
            <w:r w:rsidR="00D44879">
              <w:rPr>
                <w:noProof/>
                <w:webHidden/>
              </w:rPr>
            </w:r>
            <w:r w:rsidR="00D44879">
              <w:rPr>
                <w:noProof/>
                <w:webHidden/>
              </w:rPr>
              <w:fldChar w:fldCharType="separate"/>
            </w:r>
            <w:r w:rsidR="00D44879">
              <w:rPr>
                <w:noProof/>
                <w:webHidden/>
              </w:rPr>
              <w:t>3</w:t>
            </w:r>
            <w:r w:rsidR="00D44879">
              <w:rPr>
                <w:noProof/>
                <w:webHidden/>
              </w:rPr>
              <w:fldChar w:fldCharType="end"/>
            </w:r>
          </w:hyperlink>
        </w:p>
        <w:p w14:paraId="14915920" w14:textId="77777777" w:rsidR="00D44879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noProof/>
              <w:color w:val="auto"/>
              <w:szCs w:val="22"/>
              <w:lang w:eastAsia="en-GB"/>
            </w:rPr>
          </w:pPr>
          <w:hyperlink w:anchor="_Toc98244197" w:history="1">
            <w:r w:rsidR="00D44879" w:rsidRPr="0005103F">
              <w:rPr>
                <w:rStyle w:val="Hyperlink"/>
                <w:noProof/>
              </w:rPr>
              <w:t>1.1.2.</w:t>
            </w:r>
            <w:r w:rsidR="00D4487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Cs w:val="22"/>
                <w:lang w:eastAsia="en-GB"/>
              </w:rPr>
              <w:tab/>
            </w:r>
            <w:r w:rsidR="00D44879" w:rsidRPr="0005103F">
              <w:rPr>
                <w:rStyle w:val="Hyperlink"/>
                <w:noProof/>
              </w:rPr>
              <w:t>Subheading 3</w:t>
            </w:r>
            <w:r w:rsidR="00D44879">
              <w:rPr>
                <w:noProof/>
                <w:webHidden/>
              </w:rPr>
              <w:tab/>
            </w:r>
            <w:r w:rsidR="00D44879">
              <w:rPr>
                <w:noProof/>
                <w:webHidden/>
              </w:rPr>
              <w:fldChar w:fldCharType="begin"/>
            </w:r>
            <w:r w:rsidR="00D44879">
              <w:rPr>
                <w:noProof/>
                <w:webHidden/>
              </w:rPr>
              <w:instrText xml:space="preserve"> PAGEREF _Toc98244197 \h </w:instrText>
            </w:r>
            <w:r w:rsidR="00D44879">
              <w:rPr>
                <w:noProof/>
                <w:webHidden/>
              </w:rPr>
            </w:r>
            <w:r w:rsidR="00D44879">
              <w:rPr>
                <w:noProof/>
                <w:webHidden/>
              </w:rPr>
              <w:fldChar w:fldCharType="separate"/>
            </w:r>
            <w:r w:rsidR="00D44879">
              <w:rPr>
                <w:noProof/>
                <w:webHidden/>
              </w:rPr>
              <w:t>3</w:t>
            </w:r>
            <w:r w:rsidR="00D44879">
              <w:rPr>
                <w:noProof/>
                <w:webHidden/>
              </w:rPr>
              <w:fldChar w:fldCharType="end"/>
            </w:r>
          </w:hyperlink>
        </w:p>
        <w:p w14:paraId="2714D6F3" w14:textId="77777777" w:rsidR="00D44879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noProof/>
              <w:color w:val="auto"/>
              <w:szCs w:val="22"/>
              <w:lang w:eastAsia="en-GB"/>
            </w:rPr>
          </w:pPr>
          <w:hyperlink w:anchor="_Toc98244198" w:history="1">
            <w:r w:rsidR="00D44879" w:rsidRPr="0005103F">
              <w:rPr>
                <w:rStyle w:val="Hyperlink"/>
                <w:noProof/>
              </w:rPr>
              <w:t>1.1.3.</w:t>
            </w:r>
            <w:r w:rsidR="00D4487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Cs w:val="22"/>
                <w:lang w:eastAsia="en-GB"/>
              </w:rPr>
              <w:tab/>
            </w:r>
            <w:r w:rsidR="00D44879" w:rsidRPr="0005103F">
              <w:rPr>
                <w:rStyle w:val="Hyperlink"/>
                <w:noProof/>
              </w:rPr>
              <w:t>Subheading 4</w:t>
            </w:r>
            <w:r w:rsidR="00D44879">
              <w:rPr>
                <w:noProof/>
                <w:webHidden/>
              </w:rPr>
              <w:tab/>
            </w:r>
            <w:r w:rsidR="00D44879">
              <w:rPr>
                <w:noProof/>
                <w:webHidden/>
              </w:rPr>
              <w:fldChar w:fldCharType="begin"/>
            </w:r>
            <w:r w:rsidR="00D44879">
              <w:rPr>
                <w:noProof/>
                <w:webHidden/>
              </w:rPr>
              <w:instrText xml:space="preserve"> PAGEREF _Toc98244198 \h </w:instrText>
            </w:r>
            <w:r w:rsidR="00D44879">
              <w:rPr>
                <w:noProof/>
                <w:webHidden/>
              </w:rPr>
            </w:r>
            <w:r w:rsidR="00D44879">
              <w:rPr>
                <w:noProof/>
                <w:webHidden/>
              </w:rPr>
              <w:fldChar w:fldCharType="separate"/>
            </w:r>
            <w:r w:rsidR="00D44879">
              <w:rPr>
                <w:noProof/>
                <w:webHidden/>
              </w:rPr>
              <w:t>3</w:t>
            </w:r>
            <w:r w:rsidR="00D44879">
              <w:rPr>
                <w:noProof/>
                <w:webHidden/>
              </w:rPr>
              <w:fldChar w:fldCharType="end"/>
            </w:r>
          </w:hyperlink>
        </w:p>
        <w:p w14:paraId="6586F633" w14:textId="77777777" w:rsidR="00D44879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Cs w:val="22"/>
              <w:lang w:eastAsia="en-GB"/>
            </w:rPr>
          </w:pPr>
          <w:hyperlink w:anchor="_Toc98244199" w:history="1">
            <w:r w:rsidR="00D44879" w:rsidRPr="0005103F">
              <w:rPr>
                <w:rStyle w:val="Hyperlink"/>
                <w:noProof/>
                <w:lang w:eastAsia="en-IE"/>
              </w:rPr>
              <w:t>2.</w:t>
            </w:r>
            <w:r w:rsidR="00D44879">
              <w:rPr>
                <w:rFonts w:asciiTheme="minorHAnsi" w:eastAsiaTheme="minorEastAsia" w:hAnsiTheme="minorHAnsi" w:cstheme="minorBidi"/>
                <w:b w:val="0"/>
                <w:caps w:val="0"/>
                <w:noProof/>
                <w:color w:val="auto"/>
                <w:szCs w:val="22"/>
                <w:lang w:eastAsia="en-GB"/>
              </w:rPr>
              <w:tab/>
            </w:r>
            <w:r w:rsidR="00D44879" w:rsidRPr="0005103F">
              <w:rPr>
                <w:rStyle w:val="Hyperlink"/>
                <w:rFonts w:cstheme="majorHAnsi"/>
                <w:noProof/>
              </w:rPr>
              <w:t>NUMBERLESS SECTION Main Heading</w:t>
            </w:r>
            <w:r w:rsidR="00D44879">
              <w:rPr>
                <w:noProof/>
                <w:webHidden/>
              </w:rPr>
              <w:tab/>
            </w:r>
            <w:r w:rsidR="00D44879">
              <w:rPr>
                <w:noProof/>
                <w:webHidden/>
              </w:rPr>
              <w:fldChar w:fldCharType="begin"/>
            </w:r>
            <w:r w:rsidR="00D44879">
              <w:rPr>
                <w:noProof/>
                <w:webHidden/>
              </w:rPr>
              <w:instrText xml:space="preserve"> PAGEREF _Toc98244199 \h </w:instrText>
            </w:r>
            <w:r w:rsidR="00D44879">
              <w:rPr>
                <w:noProof/>
                <w:webHidden/>
              </w:rPr>
            </w:r>
            <w:r w:rsidR="00D44879">
              <w:rPr>
                <w:noProof/>
                <w:webHidden/>
              </w:rPr>
              <w:fldChar w:fldCharType="separate"/>
            </w:r>
            <w:r w:rsidR="00D44879">
              <w:rPr>
                <w:noProof/>
                <w:webHidden/>
              </w:rPr>
              <w:t>5</w:t>
            </w:r>
            <w:r w:rsidR="00D44879">
              <w:rPr>
                <w:noProof/>
                <w:webHidden/>
              </w:rPr>
              <w:fldChar w:fldCharType="end"/>
            </w:r>
          </w:hyperlink>
        </w:p>
        <w:p w14:paraId="059FFF23" w14:textId="77777777" w:rsidR="00D44879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color w:val="auto"/>
              <w:szCs w:val="22"/>
              <w:lang w:eastAsia="en-GB"/>
            </w:rPr>
          </w:pPr>
          <w:hyperlink w:anchor="_Toc98244200" w:history="1">
            <w:r w:rsidR="00D44879" w:rsidRPr="0005103F">
              <w:rPr>
                <w:rStyle w:val="Hyperlink"/>
              </w:rPr>
              <w:t>2.1.</w:t>
            </w:r>
            <w:r w:rsidR="00D44879">
              <w:rPr>
                <w:rFonts w:asciiTheme="minorHAnsi" w:eastAsiaTheme="minorEastAsia" w:hAnsiTheme="minorHAnsi" w:cstheme="minorBidi"/>
                <w:b w:val="0"/>
                <w:color w:val="auto"/>
                <w:szCs w:val="22"/>
                <w:lang w:eastAsia="en-GB"/>
              </w:rPr>
              <w:tab/>
            </w:r>
            <w:r w:rsidR="00D44879" w:rsidRPr="0005103F">
              <w:rPr>
                <w:rStyle w:val="Hyperlink"/>
              </w:rPr>
              <w:t>Numberless Heading 1</w:t>
            </w:r>
            <w:r w:rsidR="00D44879">
              <w:rPr>
                <w:webHidden/>
              </w:rPr>
              <w:tab/>
            </w:r>
            <w:r w:rsidR="00D44879">
              <w:rPr>
                <w:webHidden/>
              </w:rPr>
              <w:fldChar w:fldCharType="begin"/>
            </w:r>
            <w:r w:rsidR="00D44879">
              <w:rPr>
                <w:webHidden/>
              </w:rPr>
              <w:instrText xml:space="preserve"> PAGEREF _Toc98244200 \h </w:instrText>
            </w:r>
            <w:r w:rsidR="00D44879">
              <w:rPr>
                <w:webHidden/>
              </w:rPr>
            </w:r>
            <w:r w:rsidR="00D44879">
              <w:rPr>
                <w:webHidden/>
              </w:rPr>
              <w:fldChar w:fldCharType="separate"/>
            </w:r>
            <w:r w:rsidR="00D44879">
              <w:rPr>
                <w:webHidden/>
              </w:rPr>
              <w:t>5</w:t>
            </w:r>
            <w:r w:rsidR="00D44879">
              <w:rPr>
                <w:webHidden/>
              </w:rPr>
              <w:fldChar w:fldCharType="end"/>
            </w:r>
          </w:hyperlink>
        </w:p>
        <w:p w14:paraId="660B97D0" w14:textId="77777777" w:rsidR="00D44879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color w:val="auto"/>
              <w:szCs w:val="22"/>
              <w:lang w:eastAsia="en-GB"/>
            </w:rPr>
          </w:pPr>
          <w:hyperlink w:anchor="_Toc98244201" w:history="1">
            <w:r w:rsidR="00D44879" w:rsidRPr="0005103F">
              <w:rPr>
                <w:rStyle w:val="Hyperlink"/>
              </w:rPr>
              <w:t>2.2.</w:t>
            </w:r>
            <w:r w:rsidR="00D44879">
              <w:rPr>
                <w:rFonts w:asciiTheme="minorHAnsi" w:eastAsiaTheme="minorEastAsia" w:hAnsiTheme="minorHAnsi" w:cstheme="minorBidi"/>
                <w:b w:val="0"/>
                <w:color w:val="auto"/>
                <w:szCs w:val="22"/>
                <w:lang w:eastAsia="en-GB"/>
              </w:rPr>
              <w:tab/>
            </w:r>
            <w:r w:rsidR="00D44879" w:rsidRPr="0005103F">
              <w:rPr>
                <w:rStyle w:val="Hyperlink"/>
              </w:rPr>
              <w:t>Numberless Subheading 2</w:t>
            </w:r>
            <w:r w:rsidR="00D44879">
              <w:rPr>
                <w:webHidden/>
              </w:rPr>
              <w:tab/>
            </w:r>
            <w:r w:rsidR="00D44879">
              <w:rPr>
                <w:webHidden/>
              </w:rPr>
              <w:fldChar w:fldCharType="begin"/>
            </w:r>
            <w:r w:rsidR="00D44879">
              <w:rPr>
                <w:webHidden/>
              </w:rPr>
              <w:instrText xml:space="preserve"> PAGEREF _Toc98244201 \h </w:instrText>
            </w:r>
            <w:r w:rsidR="00D44879">
              <w:rPr>
                <w:webHidden/>
              </w:rPr>
            </w:r>
            <w:r w:rsidR="00D44879">
              <w:rPr>
                <w:webHidden/>
              </w:rPr>
              <w:fldChar w:fldCharType="separate"/>
            </w:r>
            <w:r w:rsidR="00D44879">
              <w:rPr>
                <w:webHidden/>
              </w:rPr>
              <w:t>5</w:t>
            </w:r>
            <w:r w:rsidR="00D44879">
              <w:rPr>
                <w:webHidden/>
              </w:rPr>
              <w:fldChar w:fldCharType="end"/>
            </w:r>
          </w:hyperlink>
        </w:p>
        <w:p w14:paraId="65CBE5F2" w14:textId="77777777" w:rsidR="00D44879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color w:val="auto"/>
              <w:szCs w:val="22"/>
              <w:lang w:eastAsia="en-GB"/>
            </w:rPr>
          </w:pPr>
          <w:hyperlink w:anchor="_Toc98244202" w:history="1">
            <w:r w:rsidR="00D44879" w:rsidRPr="0005103F">
              <w:rPr>
                <w:rStyle w:val="Hyperlink"/>
              </w:rPr>
              <w:t>2.3.</w:t>
            </w:r>
            <w:r w:rsidR="00D44879">
              <w:rPr>
                <w:rFonts w:asciiTheme="minorHAnsi" w:eastAsiaTheme="minorEastAsia" w:hAnsiTheme="minorHAnsi" w:cstheme="minorBidi"/>
                <w:b w:val="0"/>
                <w:color w:val="auto"/>
                <w:szCs w:val="22"/>
                <w:lang w:eastAsia="en-GB"/>
              </w:rPr>
              <w:tab/>
            </w:r>
            <w:r w:rsidR="00D44879" w:rsidRPr="0005103F">
              <w:rPr>
                <w:rStyle w:val="Hyperlink"/>
              </w:rPr>
              <w:t>Numberless Subheading 3</w:t>
            </w:r>
            <w:r w:rsidR="00D44879">
              <w:rPr>
                <w:webHidden/>
              </w:rPr>
              <w:tab/>
            </w:r>
            <w:r w:rsidR="00D44879">
              <w:rPr>
                <w:webHidden/>
              </w:rPr>
              <w:fldChar w:fldCharType="begin"/>
            </w:r>
            <w:r w:rsidR="00D44879">
              <w:rPr>
                <w:webHidden/>
              </w:rPr>
              <w:instrText xml:space="preserve"> PAGEREF _Toc98244202 \h </w:instrText>
            </w:r>
            <w:r w:rsidR="00D44879">
              <w:rPr>
                <w:webHidden/>
              </w:rPr>
            </w:r>
            <w:r w:rsidR="00D44879">
              <w:rPr>
                <w:webHidden/>
              </w:rPr>
              <w:fldChar w:fldCharType="separate"/>
            </w:r>
            <w:r w:rsidR="00D44879">
              <w:rPr>
                <w:webHidden/>
              </w:rPr>
              <w:t>5</w:t>
            </w:r>
            <w:r w:rsidR="00D44879">
              <w:rPr>
                <w:webHidden/>
              </w:rPr>
              <w:fldChar w:fldCharType="end"/>
            </w:r>
          </w:hyperlink>
        </w:p>
        <w:p w14:paraId="5A415785" w14:textId="77777777" w:rsidR="00D44879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noProof/>
              <w:color w:val="auto"/>
              <w:szCs w:val="22"/>
              <w:lang w:eastAsia="en-GB"/>
            </w:rPr>
          </w:pPr>
          <w:hyperlink w:anchor="_Toc98244203" w:history="1">
            <w:r w:rsidR="00D44879" w:rsidRPr="0005103F">
              <w:rPr>
                <w:rStyle w:val="Hyperlink"/>
                <w:noProof/>
              </w:rPr>
              <w:t>2.3.1.</w:t>
            </w:r>
            <w:r w:rsidR="00D4487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Cs w:val="22"/>
                <w:lang w:eastAsia="en-GB"/>
              </w:rPr>
              <w:tab/>
            </w:r>
            <w:r w:rsidR="00D44879" w:rsidRPr="0005103F">
              <w:rPr>
                <w:rStyle w:val="Hyperlink"/>
                <w:noProof/>
              </w:rPr>
              <w:t>Numberless Subheading 4</w:t>
            </w:r>
            <w:r w:rsidR="00D44879">
              <w:rPr>
                <w:noProof/>
                <w:webHidden/>
              </w:rPr>
              <w:tab/>
            </w:r>
            <w:r w:rsidR="00D44879">
              <w:rPr>
                <w:noProof/>
                <w:webHidden/>
              </w:rPr>
              <w:fldChar w:fldCharType="begin"/>
            </w:r>
            <w:r w:rsidR="00D44879">
              <w:rPr>
                <w:noProof/>
                <w:webHidden/>
              </w:rPr>
              <w:instrText xml:space="preserve"> PAGEREF _Toc98244203 \h </w:instrText>
            </w:r>
            <w:r w:rsidR="00D44879">
              <w:rPr>
                <w:noProof/>
                <w:webHidden/>
              </w:rPr>
            </w:r>
            <w:r w:rsidR="00D44879">
              <w:rPr>
                <w:noProof/>
                <w:webHidden/>
              </w:rPr>
              <w:fldChar w:fldCharType="separate"/>
            </w:r>
            <w:r w:rsidR="00D44879">
              <w:rPr>
                <w:noProof/>
                <w:webHidden/>
              </w:rPr>
              <w:t>5</w:t>
            </w:r>
            <w:r w:rsidR="00D44879">
              <w:rPr>
                <w:noProof/>
                <w:webHidden/>
              </w:rPr>
              <w:fldChar w:fldCharType="end"/>
            </w:r>
          </w:hyperlink>
        </w:p>
        <w:p w14:paraId="17C764A8" w14:textId="77777777" w:rsidR="00D44879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noProof/>
              <w:color w:val="auto"/>
              <w:szCs w:val="22"/>
              <w:lang w:eastAsia="en-GB"/>
            </w:rPr>
          </w:pPr>
          <w:hyperlink w:anchor="_Toc98244204" w:history="1">
            <w:r w:rsidR="00D44879" w:rsidRPr="0005103F">
              <w:rPr>
                <w:rStyle w:val="Hyperlink"/>
                <w:noProof/>
              </w:rPr>
              <w:t>2.3.2.</w:t>
            </w:r>
            <w:r w:rsidR="00D4487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Cs w:val="22"/>
                <w:lang w:eastAsia="en-GB"/>
              </w:rPr>
              <w:tab/>
            </w:r>
            <w:r w:rsidR="00D44879" w:rsidRPr="0005103F">
              <w:rPr>
                <w:rStyle w:val="Hyperlink"/>
                <w:noProof/>
              </w:rPr>
              <w:t>Numberless Subheading 5</w:t>
            </w:r>
            <w:r w:rsidR="00D44879">
              <w:rPr>
                <w:noProof/>
                <w:webHidden/>
              </w:rPr>
              <w:tab/>
            </w:r>
            <w:r w:rsidR="00D44879">
              <w:rPr>
                <w:noProof/>
                <w:webHidden/>
              </w:rPr>
              <w:fldChar w:fldCharType="begin"/>
            </w:r>
            <w:r w:rsidR="00D44879">
              <w:rPr>
                <w:noProof/>
                <w:webHidden/>
              </w:rPr>
              <w:instrText xml:space="preserve"> PAGEREF _Toc98244204 \h </w:instrText>
            </w:r>
            <w:r w:rsidR="00D44879">
              <w:rPr>
                <w:noProof/>
                <w:webHidden/>
              </w:rPr>
            </w:r>
            <w:r w:rsidR="00D44879">
              <w:rPr>
                <w:noProof/>
                <w:webHidden/>
              </w:rPr>
              <w:fldChar w:fldCharType="separate"/>
            </w:r>
            <w:r w:rsidR="00D44879">
              <w:rPr>
                <w:noProof/>
                <w:webHidden/>
              </w:rPr>
              <w:t>5</w:t>
            </w:r>
            <w:r w:rsidR="00D44879">
              <w:rPr>
                <w:noProof/>
                <w:webHidden/>
              </w:rPr>
              <w:fldChar w:fldCharType="end"/>
            </w:r>
          </w:hyperlink>
        </w:p>
        <w:p w14:paraId="576D449E" w14:textId="77777777" w:rsidR="00D44879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Cs w:val="22"/>
              <w:lang w:eastAsia="en-GB"/>
            </w:rPr>
          </w:pPr>
          <w:hyperlink w:anchor="_Toc98244205" w:history="1">
            <w:r w:rsidR="00D44879" w:rsidRPr="0005103F">
              <w:rPr>
                <w:rStyle w:val="Hyperlink"/>
                <w:noProof/>
              </w:rPr>
              <w:t>3.</w:t>
            </w:r>
            <w:r w:rsidR="00D44879">
              <w:rPr>
                <w:rFonts w:asciiTheme="minorHAnsi" w:eastAsiaTheme="minorEastAsia" w:hAnsiTheme="minorHAnsi" w:cstheme="minorBidi"/>
                <w:b w:val="0"/>
                <w:caps w:val="0"/>
                <w:noProof/>
                <w:color w:val="auto"/>
                <w:szCs w:val="22"/>
                <w:lang w:eastAsia="en-GB"/>
              </w:rPr>
              <w:tab/>
            </w:r>
            <w:r w:rsidR="00D44879" w:rsidRPr="0005103F">
              <w:rPr>
                <w:rStyle w:val="Hyperlink"/>
                <w:noProof/>
              </w:rPr>
              <w:t>Main Heading</w:t>
            </w:r>
            <w:r w:rsidR="00D44879">
              <w:rPr>
                <w:noProof/>
                <w:webHidden/>
              </w:rPr>
              <w:tab/>
            </w:r>
            <w:r w:rsidR="00D44879">
              <w:rPr>
                <w:noProof/>
                <w:webHidden/>
              </w:rPr>
              <w:fldChar w:fldCharType="begin"/>
            </w:r>
            <w:r w:rsidR="00D44879">
              <w:rPr>
                <w:noProof/>
                <w:webHidden/>
              </w:rPr>
              <w:instrText xml:space="preserve"> PAGEREF _Toc98244205 \h </w:instrText>
            </w:r>
            <w:r w:rsidR="00D44879">
              <w:rPr>
                <w:noProof/>
                <w:webHidden/>
              </w:rPr>
            </w:r>
            <w:r w:rsidR="00D44879">
              <w:rPr>
                <w:noProof/>
                <w:webHidden/>
              </w:rPr>
              <w:fldChar w:fldCharType="separate"/>
            </w:r>
            <w:r w:rsidR="00D44879">
              <w:rPr>
                <w:noProof/>
                <w:webHidden/>
              </w:rPr>
              <w:t>6</w:t>
            </w:r>
            <w:r w:rsidR="00D44879">
              <w:rPr>
                <w:noProof/>
                <w:webHidden/>
              </w:rPr>
              <w:fldChar w:fldCharType="end"/>
            </w:r>
          </w:hyperlink>
        </w:p>
        <w:p w14:paraId="15EE3519" w14:textId="77777777" w:rsidR="00D44879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color w:val="auto"/>
              <w:szCs w:val="22"/>
              <w:lang w:eastAsia="en-GB"/>
            </w:rPr>
          </w:pPr>
          <w:hyperlink w:anchor="_Toc98244206" w:history="1">
            <w:r w:rsidR="00D44879" w:rsidRPr="0005103F">
              <w:rPr>
                <w:rStyle w:val="Hyperlink"/>
              </w:rPr>
              <w:t>3.1.</w:t>
            </w:r>
            <w:r w:rsidR="00D44879">
              <w:rPr>
                <w:rFonts w:asciiTheme="minorHAnsi" w:eastAsiaTheme="minorEastAsia" w:hAnsiTheme="minorHAnsi" w:cstheme="minorBidi"/>
                <w:b w:val="0"/>
                <w:color w:val="auto"/>
                <w:szCs w:val="22"/>
                <w:lang w:eastAsia="en-GB"/>
              </w:rPr>
              <w:tab/>
            </w:r>
            <w:r w:rsidR="00D44879" w:rsidRPr="0005103F">
              <w:rPr>
                <w:rStyle w:val="Hyperlink"/>
              </w:rPr>
              <w:t>Pie Chart</w:t>
            </w:r>
            <w:r w:rsidR="00D44879">
              <w:rPr>
                <w:webHidden/>
              </w:rPr>
              <w:tab/>
            </w:r>
            <w:r w:rsidR="00D44879">
              <w:rPr>
                <w:webHidden/>
              </w:rPr>
              <w:fldChar w:fldCharType="begin"/>
            </w:r>
            <w:r w:rsidR="00D44879">
              <w:rPr>
                <w:webHidden/>
              </w:rPr>
              <w:instrText xml:space="preserve"> PAGEREF _Toc98244206 \h </w:instrText>
            </w:r>
            <w:r w:rsidR="00D44879">
              <w:rPr>
                <w:webHidden/>
              </w:rPr>
            </w:r>
            <w:r w:rsidR="00D44879">
              <w:rPr>
                <w:webHidden/>
              </w:rPr>
              <w:fldChar w:fldCharType="separate"/>
            </w:r>
            <w:r w:rsidR="00D44879">
              <w:rPr>
                <w:webHidden/>
              </w:rPr>
              <w:t>6</w:t>
            </w:r>
            <w:r w:rsidR="00D44879">
              <w:rPr>
                <w:webHidden/>
              </w:rPr>
              <w:fldChar w:fldCharType="end"/>
            </w:r>
          </w:hyperlink>
        </w:p>
        <w:p w14:paraId="6E77AF6F" w14:textId="77777777" w:rsidR="00D44879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color w:val="auto"/>
              <w:szCs w:val="22"/>
              <w:lang w:eastAsia="en-GB"/>
            </w:rPr>
          </w:pPr>
          <w:hyperlink w:anchor="_Toc98244207" w:history="1">
            <w:r w:rsidR="00D44879" w:rsidRPr="0005103F">
              <w:rPr>
                <w:rStyle w:val="Hyperlink"/>
              </w:rPr>
              <w:t>3.2.</w:t>
            </w:r>
            <w:r w:rsidR="00D44879">
              <w:rPr>
                <w:rFonts w:asciiTheme="minorHAnsi" w:eastAsiaTheme="minorEastAsia" w:hAnsiTheme="minorHAnsi" w:cstheme="minorBidi"/>
                <w:b w:val="0"/>
                <w:color w:val="auto"/>
                <w:szCs w:val="22"/>
                <w:lang w:eastAsia="en-GB"/>
              </w:rPr>
              <w:tab/>
            </w:r>
            <w:r w:rsidR="00D44879" w:rsidRPr="0005103F">
              <w:rPr>
                <w:rStyle w:val="Hyperlink"/>
              </w:rPr>
              <w:t>Bar Chart Title</w:t>
            </w:r>
            <w:r w:rsidR="00D44879">
              <w:rPr>
                <w:webHidden/>
              </w:rPr>
              <w:tab/>
            </w:r>
            <w:r w:rsidR="00D44879">
              <w:rPr>
                <w:webHidden/>
              </w:rPr>
              <w:fldChar w:fldCharType="begin"/>
            </w:r>
            <w:r w:rsidR="00D44879">
              <w:rPr>
                <w:webHidden/>
              </w:rPr>
              <w:instrText xml:space="preserve"> PAGEREF _Toc98244207 \h </w:instrText>
            </w:r>
            <w:r w:rsidR="00D44879">
              <w:rPr>
                <w:webHidden/>
              </w:rPr>
            </w:r>
            <w:r w:rsidR="00D44879">
              <w:rPr>
                <w:webHidden/>
              </w:rPr>
              <w:fldChar w:fldCharType="separate"/>
            </w:r>
            <w:r w:rsidR="00D44879">
              <w:rPr>
                <w:webHidden/>
              </w:rPr>
              <w:t>6</w:t>
            </w:r>
            <w:r w:rsidR="00D44879">
              <w:rPr>
                <w:webHidden/>
              </w:rPr>
              <w:fldChar w:fldCharType="end"/>
            </w:r>
          </w:hyperlink>
        </w:p>
        <w:p w14:paraId="00922DBD" w14:textId="77777777" w:rsidR="00D44879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color w:val="auto"/>
              <w:szCs w:val="22"/>
              <w:lang w:eastAsia="en-GB"/>
            </w:rPr>
          </w:pPr>
          <w:hyperlink w:anchor="_Toc98244208" w:history="1">
            <w:r w:rsidR="00D44879" w:rsidRPr="0005103F">
              <w:rPr>
                <w:rStyle w:val="Hyperlink"/>
                <w:lang w:eastAsia="en-IE"/>
              </w:rPr>
              <w:t>3.3.</w:t>
            </w:r>
            <w:r w:rsidR="00D44879">
              <w:rPr>
                <w:rFonts w:asciiTheme="minorHAnsi" w:eastAsiaTheme="minorEastAsia" w:hAnsiTheme="minorHAnsi" w:cstheme="minorBidi"/>
                <w:b w:val="0"/>
                <w:color w:val="auto"/>
                <w:szCs w:val="22"/>
                <w:lang w:eastAsia="en-GB"/>
              </w:rPr>
              <w:tab/>
            </w:r>
            <w:r w:rsidR="00D44879" w:rsidRPr="0005103F">
              <w:rPr>
                <w:rStyle w:val="Hyperlink"/>
                <w:lang w:eastAsia="en-IE"/>
              </w:rPr>
              <w:t>Smart Art Graphic 1</w:t>
            </w:r>
            <w:r w:rsidR="00D44879">
              <w:rPr>
                <w:webHidden/>
              </w:rPr>
              <w:tab/>
            </w:r>
            <w:r w:rsidR="00D44879">
              <w:rPr>
                <w:webHidden/>
              </w:rPr>
              <w:fldChar w:fldCharType="begin"/>
            </w:r>
            <w:r w:rsidR="00D44879">
              <w:rPr>
                <w:webHidden/>
              </w:rPr>
              <w:instrText xml:space="preserve"> PAGEREF _Toc98244208 \h </w:instrText>
            </w:r>
            <w:r w:rsidR="00D44879">
              <w:rPr>
                <w:webHidden/>
              </w:rPr>
            </w:r>
            <w:r w:rsidR="00D44879">
              <w:rPr>
                <w:webHidden/>
              </w:rPr>
              <w:fldChar w:fldCharType="separate"/>
            </w:r>
            <w:r w:rsidR="00D44879">
              <w:rPr>
                <w:webHidden/>
              </w:rPr>
              <w:t>7</w:t>
            </w:r>
            <w:r w:rsidR="00D44879">
              <w:rPr>
                <w:webHidden/>
              </w:rPr>
              <w:fldChar w:fldCharType="end"/>
            </w:r>
          </w:hyperlink>
        </w:p>
        <w:p w14:paraId="02F15B3E" w14:textId="77777777" w:rsidR="00D44879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color w:val="auto"/>
              <w:szCs w:val="22"/>
              <w:lang w:eastAsia="en-GB"/>
            </w:rPr>
          </w:pPr>
          <w:hyperlink w:anchor="_Toc98244209" w:history="1">
            <w:r w:rsidR="00D44879" w:rsidRPr="0005103F">
              <w:rPr>
                <w:rStyle w:val="Hyperlink"/>
                <w:lang w:eastAsia="en-IE"/>
              </w:rPr>
              <w:t>3.4.</w:t>
            </w:r>
            <w:r w:rsidR="00D44879">
              <w:rPr>
                <w:rFonts w:asciiTheme="minorHAnsi" w:eastAsiaTheme="minorEastAsia" w:hAnsiTheme="minorHAnsi" w:cstheme="minorBidi"/>
                <w:b w:val="0"/>
                <w:color w:val="auto"/>
                <w:szCs w:val="22"/>
                <w:lang w:eastAsia="en-GB"/>
              </w:rPr>
              <w:tab/>
            </w:r>
            <w:r w:rsidR="00D44879" w:rsidRPr="0005103F">
              <w:rPr>
                <w:rStyle w:val="Hyperlink"/>
                <w:lang w:eastAsia="en-IE"/>
              </w:rPr>
              <w:t>Smart Art Graphic 2</w:t>
            </w:r>
            <w:r w:rsidR="00D44879">
              <w:rPr>
                <w:webHidden/>
              </w:rPr>
              <w:tab/>
            </w:r>
            <w:r w:rsidR="00D44879">
              <w:rPr>
                <w:webHidden/>
              </w:rPr>
              <w:fldChar w:fldCharType="begin"/>
            </w:r>
            <w:r w:rsidR="00D44879">
              <w:rPr>
                <w:webHidden/>
              </w:rPr>
              <w:instrText xml:space="preserve"> PAGEREF _Toc98244209 \h </w:instrText>
            </w:r>
            <w:r w:rsidR="00D44879">
              <w:rPr>
                <w:webHidden/>
              </w:rPr>
            </w:r>
            <w:r w:rsidR="00D44879">
              <w:rPr>
                <w:webHidden/>
              </w:rPr>
              <w:fldChar w:fldCharType="separate"/>
            </w:r>
            <w:r w:rsidR="00D44879">
              <w:rPr>
                <w:webHidden/>
              </w:rPr>
              <w:t>7</w:t>
            </w:r>
            <w:r w:rsidR="00D44879">
              <w:rPr>
                <w:webHidden/>
              </w:rPr>
              <w:fldChar w:fldCharType="end"/>
            </w:r>
          </w:hyperlink>
        </w:p>
        <w:p w14:paraId="00461A1E" w14:textId="77777777" w:rsidR="00D44879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Cs w:val="22"/>
              <w:lang w:eastAsia="en-GB"/>
            </w:rPr>
          </w:pPr>
          <w:hyperlink w:anchor="_Toc98244210" w:history="1">
            <w:r w:rsidR="00D44879" w:rsidRPr="0005103F">
              <w:rPr>
                <w:rStyle w:val="Hyperlink"/>
                <w:rFonts w:eastAsiaTheme="majorEastAsia" w:cstheme="majorBidi"/>
                <w:noProof/>
                <w:lang w:eastAsia="en-IE"/>
              </w:rPr>
              <w:t>3.</w:t>
            </w:r>
            <w:r w:rsidR="00D44879">
              <w:rPr>
                <w:rFonts w:asciiTheme="minorHAnsi" w:eastAsiaTheme="minorEastAsia" w:hAnsiTheme="minorHAnsi" w:cstheme="minorBidi"/>
                <w:b w:val="0"/>
                <w:caps w:val="0"/>
                <w:noProof/>
                <w:color w:val="auto"/>
                <w:szCs w:val="22"/>
                <w:lang w:eastAsia="en-GB"/>
              </w:rPr>
              <w:tab/>
            </w:r>
            <w:r w:rsidR="00D44879" w:rsidRPr="0005103F">
              <w:rPr>
                <w:rStyle w:val="Hyperlink"/>
                <w:noProof/>
                <w:lang w:eastAsia="en-IE"/>
              </w:rPr>
              <w:t>Smart Art Graphic 3</w:t>
            </w:r>
            <w:r w:rsidR="00D44879">
              <w:rPr>
                <w:noProof/>
                <w:webHidden/>
              </w:rPr>
              <w:tab/>
            </w:r>
            <w:r w:rsidR="00D44879">
              <w:rPr>
                <w:noProof/>
                <w:webHidden/>
              </w:rPr>
              <w:fldChar w:fldCharType="begin"/>
            </w:r>
            <w:r w:rsidR="00D44879">
              <w:rPr>
                <w:noProof/>
                <w:webHidden/>
              </w:rPr>
              <w:instrText xml:space="preserve"> PAGEREF _Toc98244210 \h </w:instrText>
            </w:r>
            <w:r w:rsidR="00D44879">
              <w:rPr>
                <w:noProof/>
                <w:webHidden/>
              </w:rPr>
            </w:r>
            <w:r w:rsidR="00D44879">
              <w:rPr>
                <w:noProof/>
                <w:webHidden/>
              </w:rPr>
              <w:fldChar w:fldCharType="separate"/>
            </w:r>
            <w:r w:rsidR="00D44879">
              <w:rPr>
                <w:noProof/>
                <w:webHidden/>
              </w:rPr>
              <w:t>8</w:t>
            </w:r>
            <w:r w:rsidR="00D44879">
              <w:rPr>
                <w:noProof/>
                <w:webHidden/>
              </w:rPr>
              <w:fldChar w:fldCharType="end"/>
            </w:r>
          </w:hyperlink>
        </w:p>
        <w:p w14:paraId="1C649F8B" w14:textId="77777777" w:rsidR="005C704B" w:rsidRDefault="00F500A3">
          <w:r>
            <w:rPr>
              <w:rFonts w:ascii="Verdana" w:hAnsi="Verdana"/>
              <w:b/>
              <w:caps/>
              <w:color w:val="00938F"/>
            </w:rPr>
            <w:fldChar w:fldCharType="end"/>
          </w:r>
        </w:p>
      </w:sdtContent>
    </w:sdt>
    <w:p w14:paraId="5B4949E4" w14:textId="77777777" w:rsidR="005A0B2F" w:rsidRDefault="005A0B2F" w:rsidP="00336B4F">
      <w:pPr>
        <w:spacing w:after="200" w:line="276" w:lineRule="auto"/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ab/>
      </w:r>
    </w:p>
    <w:p w14:paraId="25A4A95D" w14:textId="77777777" w:rsidR="00D44879" w:rsidRDefault="00D44879" w:rsidP="00336B4F">
      <w:pPr>
        <w:spacing w:after="200" w:line="276" w:lineRule="auto"/>
        <w:rPr>
          <w:rFonts w:ascii="Verdana" w:hAnsi="Verdana"/>
          <w:sz w:val="32"/>
        </w:rPr>
      </w:pPr>
    </w:p>
    <w:p w14:paraId="39022017" w14:textId="77777777" w:rsidR="00D44879" w:rsidRDefault="00D44879" w:rsidP="00336B4F">
      <w:pPr>
        <w:spacing w:after="200" w:line="276" w:lineRule="auto"/>
        <w:rPr>
          <w:rFonts w:ascii="Verdana" w:hAnsi="Verdana"/>
          <w:sz w:val="32"/>
        </w:rPr>
      </w:pPr>
    </w:p>
    <w:p w14:paraId="2195DAE3" w14:textId="77777777" w:rsidR="00D44879" w:rsidRDefault="00D44879" w:rsidP="00336B4F">
      <w:pPr>
        <w:spacing w:after="200" w:line="276" w:lineRule="auto"/>
        <w:rPr>
          <w:rFonts w:ascii="Verdana" w:hAnsi="Verdana"/>
          <w:sz w:val="32"/>
        </w:rPr>
      </w:pPr>
    </w:p>
    <w:p w14:paraId="0CFB09B7" w14:textId="77777777" w:rsidR="00D44879" w:rsidRDefault="00D44879" w:rsidP="00336B4F">
      <w:pPr>
        <w:spacing w:after="200" w:line="276" w:lineRule="auto"/>
        <w:rPr>
          <w:rFonts w:ascii="Verdana" w:hAnsi="Verdana"/>
          <w:sz w:val="32"/>
        </w:rPr>
      </w:pPr>
    </w:p>
    <w:p w14:paraId="15B05D64" w14:textId="77777777" w:rsidR="00D44879" w:rsidRDefault="00D44879" w:rsidP="00336B4F">
      <w:pPr>
        <w:spacing w:after="200" w:line="276" w:lineRule="auto"/>
        <w:rPr>
          <w:rFonts w:ascii="Verdana" w:hAnsi="Verdana"/>
          <w:sz w:val="32"/>
        </w:rPr>
      </w:pPr>
    </w:p>
    <w:p w14:paraId="29FB89BD" w14:textId="77777777" w:rsidR="00D44879" w:rsidRDefault="00D44879" w:rsidP="00336B4F">
      <w:pPr>
        <w:spacing w:after="200" w:line="276" w:lineRule="auto"/>
        <w:rPr>
          <w:rFonts w:ascii="Verdana" w:hAnsi="Verdana"/>
          <w:sz w:val="32"/>
        </w:rPr>
      </w:pPr>
    </w:p>
    <w:p w14:paraId="31DFEB48" w14:textId="77777777" w:rsidR="00D44879" w:rsidRDefault="00D44879" w:rsidP="00336B4F">
      <w:pPr>
        <w:spacing w:after="200" w:line="276" w:lineRule="auto"/>
        <w:rPr>
          <w:rFonts w:ascii="Verdana" w:hAnsi="Verdana"/>
          <w:sz w:val="32"/>
        </w:rPr>
      </w:pPr>
    </w:p>
    <w:p w14:paraId="7651F7E7" w14:textId="77777777" w:rsidR="00D44879" w:rsidRDefault="00D44879" w:rsidP="00336B4F">
      <w:pPr>
        <w:spacing w:after="200" w:line="276" w:lineRule="auto"/>
        <w:rPr>
          <w:rFonts w:ascii="Verdana" w:hAnsi="Verdana"/>
          <w:sz w:val="32"/>
        </w:rPr>
      </w:pPr>
    </w:p>
    <w:p w14:paraId="41A05573" w14:textId="77777777" w:rsidR="00D44879" w:rsidRDefault="00D44879" w:rsidP="00336B4F">
      <w:pPr>
        <w:spacing w:after="200" w:line="276" w:lineRule="auto"/>
        <w:rPr>
          <w:rFonts w:ascii="Verdana" w:hAnsi="Verdana"/>
          <w:sz w:val="32"/>
        </w:rPr>
      </w:pPr>
    </w:p>
    <w:p w14:paraId="3EFAF26C" w14:textId="77777777" w:rsidR="00D44879" w:rsidRDefault="00D44879" w:rsidP="00D44879">
      <w:pPr>
        <w:pStyle w:val="BodyTextVersion1"/>
      </w:pPr>
    </w:p>
    <w:p w14:paraId="3C32E450" w14:textId="77777777" w:rsidR="00D44879" w:rsidRPr="00957F5C" w:rsidRDefault="00D44879" w:rsidP="00D44879">
      <w:pPr>
        <w:pStyle w:val="BodyTextVersion1"/>
      </w:pPr>
      <w:r w:rsidRPr="00957F5C">
        <w:lastRenderedPageBreak/>
        <w:t>Version Control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44879" w:rsidRPr="004B3CB1" w14:paraId="5641750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2" w:type="dxa"/>
          </w:tcPr>
          <w:p w14:paraId="076DAB0E" w14:textId="77777777" w:rsidR="00D44879" w:rsidRPr="004B3CB1" w:rsidRDefault="00D44879">
            <w:pPr>
              <w:rPr>
                <w:color w:val="FFFFFF" w:themeColor="background1"/>
                <w:szCs w:val="24"/>
              </w:rPr>
            </w:pPr>
            <w:r w:rsidRPr="004B3CB1">
              <w:rPr>
                <w:color w:val="FFFFFF" w:themeColor="background1"/>
                <w:szCs w:val="24"/>
              </w:rPr>
              <w:t>Date</w:t>
            </w:r>
          </w:p>
        </w:tc>
        <w:tc>
          <w:tcPr>
            <w:tcW w:w="2252" w:type="dxa"/>
          </w:tcPr>
          <w:p w14:paraId="1547F156" w14:textId="77777777" w:rsidR="00D44879" w:rsidRPr="004B3CB1" w:rsidRDefault="00D448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4"/>
              </w:rPr>
            </w:pPr>
            <w:r w:rsidRPr="004B3CB1">
              <w:rPr>
                <w:color w:val="FFFFFF" w:themeColor="background1"/>
                <w:szCs w:val="24"/>
              </w:rPr>
              <w:t>Version</w:t>
            </w:r>
          </w:p>
        </w:tc>
        <w:tc>
          <w:tcPr>
            <w:tcW w:w="2253" w:type="dxa"/>
          </w:tcPr>
          <w:p w14:paraId="04021B08" w14:textId="77777777" w:rsidR="00D44879" w:rsidRPr="004B3CB1" w:rsidRDefault="00D448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4"/>
              </w:rPr>
            </w:pPr>
            <w:r w:rsidRPr="004B3CB1">
              <w:rPr>
                <w:color w:val="FFFFFF" w:themeColor="background1"/>
                <w:szCs w:val="24"/>
              </w:rPr>
              <w:t>Changed By</w:t>
            </w:r>
          </w:p>
        </w:tc>
        <w:tc>
          <w:tcPr>
            <w:tcW w:w="2253" w:type="dxa"/>
          </w:tcPr>
          <w:p w14:paraId="5FD3AA84" w14:textId="77777777" w:rsidR="00D44879" w:rsidRPr="004B3CB1" w:rsidRDefault="00D448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B3CB1">
              <w:rPr>
                <w:color w:val="FFFFFF" w:themeColor="background1"/>
                <w:szCs w:val="24"/>
              </w:rPr>
              <w:t>Reason for Change</w:t>
            </w:r>
          </w:p>
        </w:tc>
      </w:tr>
      <w:tr w:rsidR="00D44879" w:rsidRPr="004B3CB1" w14:paraId="2808886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83356AD" w14:textId="77777777" w:rsidR="00D44879" w:rsidRPr="004B3CB1" w:rsidRDefault="00D44879">
            <w:pPr>
              <w:rPr>
                <w:szCs w:val="24"/>
              </w:rPr>
            </w:pPr>
          </w:p>
        </w:tc>
        <w:tc>
          <w:tcPr>
            <w:tcW w:w="2252" w:type="dxa"/>
          </w:tcPr>
          <w:p w14:paraId="5490E91D" w14:textId="77777777" w:rsidR="00D44879" w:rsidRPr="004B3CB1" w:rsidRDefault="00D44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253" w:type="dxa"/>
          </w:tcPr>
          <w:p w14:paraId="564BD533" w14:textId="77777777" w:rsidR="00D44879" w:rsidRPr="004B3CB1" w:rsidRDefault="00D44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253" w:type="dxa"/>
          </w:tcPr>
          <w:p w14:paraId="363EF34C" w14:textId="77777777" w:rsidR="00D44879" w:rsidRPr="004B3CB1" w:rsidRDefault="00D44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44879" w:rsidRPr="004B3CB1" w14:paraId="64DBC16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6A665A98" w14:textId="77777777" w:rsidR="00D44879" w:rsidRPr="004B3CB1" w:rsidRDefault="00D44879">
            <w:pPr>
              <w:rPr>
                <w:szCs w:val="24"/>
              </w:rPr>
            </w:pPr>
          </w:p>
        </w:tc>
        <w:tc>
          <w:tcPr>
            <w:tcW w:w="2252" w:type="dxa"/>
          </w:tcPr>
          <w:p w14:paraId="73AE5E5E" w14:textId="77777777" w:rsidR="00D44879" w:rsidRPr="004B3CB1" w:rsidRDefault="00D44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253" w:type="dxa"/>
          </w:tcPr>
          <w:p w14:paraId="03674499" w14:textId="77777777" w:rsidR="00D44879" w:rsidRPr="004B3CB1" w:rsidRDefault="00D44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253" w:type="dxa"/>
          </w:tcPr>
          <w:p w14:paraId="2BBF4C38" w14:textId="77777777" w:rsidR="00D44879" w:rsidRPr="004B3CB1" w:rsidRDefault="00D44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5D96998D" w14:textId="77777777" w:rsidR="00D44879" w:rsidRDefault="00D44879" w:rsidP="00D44879">
      <w:pPr>
        <w:rPr>
          <w:lang w:eastAsia="en-IE"/>
        </w:rPr>
      </w:pPr>
    </w:p>
    <w:p w14:paraId="758DA4F7" w14:textId="77777777" w:rsidR="00D44879" w:rsidRDefault="00D44879" w:rsidP="00D44879">
      <w:pPr>
        <w:pStyle w:val="BodyTextVersion1"/>
        <w:rPr>
          <w:lang w:eastAsia="en-IE"/>
        </w:rPr>
      </w:pPr>
      <w:r>
        <w:rPr>
          <w:lang w:eastAsia="en-IE"/>
        </w:rPr>
        <w:t>Circulation List</w:t>
      </w:r>
    </w:p>
    <w:tbl>
      <w:tblPr>
        <w:tblStyle w:val="ListTable3-Accent2"/>
        <w:tblW w:w="0" w:type="auto"/>
        <w:tblBorders>
          <w:top w:val="single" w:sz="4" w:space="0" w:color="00B8B5"/>
          <w:left w:val="single" w:sz="4" w:space="0" w:color="00B8B5"/>
          <w:bottom w:val="single" w:sz="4" w:space="0" w:color="00B8B5"/>
          <w:right w:val="single" w:sz="4" w:space="0" w:color="00B8B5"/>
          <w:insideH w:val="single" w:sz="4" w:space="0" w:color="00B8B5"/>
          <w:insideV w:val="single" w:sz="4" w:space="0" w:color="00B8B5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D44879" w:rsidRPr="004B3CB1" w14:paraId="4FDBD45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5" w:type="dxa"/>
          </w:tcPr>
          <w:p w14:paraId="55FE8367" w14:textId="77777777" w:rsidR="00D44879" w:rsidRPr="004B3CB1" w:rsidRDefault="00D44879">
            <w:pPr>
              <w:rPr>
                <w:rFonts w:asciiTheme="majorHAnsi" w:hAnsiTheme="majorHAnsi"/>
                <w:color w:val="FFFFFF" w:themeColor="background1"/>
                <w:szCs w:val="22"/>
              </w:rPr>
            </w:pPr>
            <w:r w:rsidRPr="004B3CB1">
              <w:rPr>
                <w:rFonts w:asciiTheme="majorHAnsi" w:hAnsiTheme="majorHAnsi"/>
                <w:color w:val="FFFFFF" w:themeColor="background1"/>
                <w:szCs w:val="22"/>
              </w:rPr>
              <w:t xml:space="preserve">Name </w:t>
            </w:r>
          </w:p>
        </w:tc>
        <w:tc>
          <w:tcPr>
            <w:tcW w:w="4505" w:type="dxa"/>
          </w:tcPr>
          <w:p w14:paraId="2003E102" w14:textId="77777777" w:rsidR="00D44879" w:rsidRPr="004B3CB1" w:rsidRDefault="00D448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Cs w:val="22"/>
              </w:rPr>
            </w:pPr>
            <w:r w:rsidRPr="004B3CB1">
              <w:rPr>
                <w:rFonts w:asciiTheme="majorHAnsi" w:hAnsiTheme="majorHAnsi"/>
                <w:color w:val="FFFFFF" w:themeColor="background1"/>
                <w:szCs w:val="22"/>
              </w:rPr>
              <w:t>Organisation/Title</w:t>
            </w:r>
          </w:p>
        </w:tc>
      </w:tr>
      <w:tr w:rsidR="00D44879" w:rsidRPr="004B3CB1" w14:paraId="6E415C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F6E7D9A" w14:textId="77777777" w:rsidR="00D44879" w:rsidRPr="004B3CB1" w:rsidRDefault="00D44879">
            <w:pPr>
              <w:rPr>
                <w:rFonts w:asciiTheme="majorHAnsi" w:hAnsiTheme="majorHAnsi"/>
                <w:szCs w:val="22"/>
              </w:rPr>
            </w:pPr>
          </w:p>
        </w:tc>
        <w:tc>
          <w:tcPr>
            <w:tcW w:w="4505" w:type="dxa"/>
          </w:tcPr>
          <w:p w14:paraId="0CD54EEC" w14:textId="77777777" w:rsidR="00D44879" w:rsidRPr="004B3CB1" w:rsidRDefault="00D44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2"/>
              </w:rPr>
            </w:pPr>
          </w:p>
        </w:tc>
      </w:tr>
      <w:tr w:rsidR="00D44879" w:rsidRPr="004B3CB1" w14:paraId="4E12B20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C7DA72B" w14:textId="77777777" w:rsidR="00D44879" w:rsidRPr="004B3CB1" w:rsidRDefault="00D44879">
            <w:pPr>
              <w:rPr>
                <w:rFonts w:asciiTheme="majorHAnsi" w:hAnsiTheme="majorHAnsi"/>
                <w:szCs w:val="22"/>
              </w:rPr>
            </w:pPr>
          </w:p>
        </w:tc>
        <w:tc>
          <w:tcPr>
            <w:tcW w:w="4505" w:type="dxa"/>
          </w:tcPr>
          <w:p w14:paraId="5B83103C" w14:textId="77777777" w:rsidR="00D44879" w:rsidRPr="004B3CB1" w:rsidRDefault="00D44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2"/>
              </w:rPr>
            </w:pPr>
          </w:p>
        </w:tc>
      </w:tr>
    </w:tbl>
    <w:p w14:paraId="3E4577E9" w14:textId="77777777" w:rsidR="00D44879" w:rsidRDefault="00D44879" w:rsidP="00D44879">
      <w:pPr>
        <w:rPr>
          <w:lang w:eastAsia="en-IE"/>
        </w:rPr>
      </w:pPr>
    </w:p>
    <w:p w14:paraId="0A1601A9" w14:textId="77777777" w:rsidR="00D44879" w:rsidRDefault="00D44879" w:rsidP="00D44879">
      <w:pPr>
        <w:pStyle w:val="BodyTextVersion1"/>
        <w:rPr>
          <w:lang w:eastAsia="en-IE"/>
        </w:rPr>
      </w:pPr>
      <w:r>
        <w:rPr>
          <w:lang w:eastAsia="en-IE"/>
        </w:rPr>
        <w:t>Reference Documents</w:t>
      </w:r>
    </w:p>
    <w:tbl>
      <w:tblPr>
        <w:tblStyle w:val="ListTable3-Accent2"/>
        <w:tblW w:w="0" w:type="auto"/>
        <w:tblBorders>
          <w:top w:val="single" w:sz="4" w:space="0" w:color="00B8B5"/>
          <w:left w:val="single" w:sz="4" w:space="0" w:color="00B8B5"/>
          <w:bottom w:val="single" w:sz="4" w:space="0" w:color="00B8B5"/>
          <w:right w:val="single" w:sz="4" w:space="0" w:color="00B8B5"/>
          <w:insideH w:val="single" w:sz="4" w:space="0" w:color="00B8B5"/>
          <w:insideV w:val="single" w:sz="4" w:space="0" w:color="00B8B5"/>
        </w:tblBorders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44879" w:rsidRPr="006D5DFF" w14:paraId="43CD2CA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3" w:type="dxa"/>
          </w:tcPr>
          <w:p w14:paraId="094A65F9" w14:textId="77777777" w:rsidR="00D44879" w:rsidRPr="006D5DFF" w:rsidRDefault="00D44879">
            <w:pPr>
              <w:rPr>
                <w:color w:val="FFFFFF" w:themeColor="background1"/>
                <w:szCs w:val="24"/>
              </w:rPr>
            </w:pPr>
            <w:r w:rsidRPr="006D5DFF">
              <w:rPr>
                <w:color w:val="FFFFFF" w:themeColor="background1"/>
                <w:szCs w:val="24"/>
              </w:rPr>
              <w:t>Title</w:t>
            </w:r>
          </w:p>
        </w:tc>
        <w:tc>
          <w:tcPr>
            <w:tcW w:w="3003" w:type="dxa"/>
          </w:tcPr>
          <w:p w14:paraId="0636B011" w14:textId="77777777" w:rsidR="00D44879" w:rsidRPr="006D5DFF" w:rsidRDefault="00D448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4"/>
              </w:rPr>
            </w:pPr>
            <w:r w:rsidRPr="006D5DFF">
              <w:rPr>
                <w:color w:val="FFFFFF" w:themeColor="background1"/>
                <w:szCs w:val="24"/>
              </w:rPr>
              <w:t>Description</w:t>
            </w:r>
          </w:p>
        </w:tc>
        <w:tc>
          <w:tcPr>
            <w:tcW w:w="3004" w:type="dxa"/>
          </w:tcPr>
          <w:p w14:paraId="7B0D2EE6" w14:textId="77777777" w:rsidR="00D44879" w:rsidRPr="006D5DFF" w:rsidRDefault="00D448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4"/>
              </w:rPr>
            </w:pPr>
            <w:r w:rsidRPr="006D5DFF">
              <w:rPr>
                <w:color w:val="FFFFFF" w:themeColor="background1"/>
                <w:szCs w:val="24"/>
              </w:rPr>
              <w:t>Owner</w:t>
            </w:r>
          </w:p>
        </w:tc>
      </w:tr>
      <w:tr w:rsidR="00D44879" w:rsidRPr="006D5DFF" w14:paraId="6E13198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1361F17" w14:textId="77777777" w:rsidR="00D44879" w:rsidRPr="006D5DFF" w:rsidRDefault="00D44879">
            <w:pPr>
              <w:rPr>
                <w:szCs w:val="24"/>
              </w:rPr>
            </w:pPr>
          </w:p>
        </w:tc>
        <w:tc>
          <w:tcPr>
            <w:tcW w:w="3003" w:type="dxa"/>
          </w:tcPr>
          <w:p w14:paraId="04537FD7" w14:textId="77777777" w:rsidR="00D44879" w:rsidRPr="006D5DFF" w:rsidRDefault="00D44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004" w:type="dxa"/>
          </w:tcPr>
          <w:p w14:paraId="125BFD5A" w14:textId="77777777" w:rsidR="00D44879" w:rsidRPr="006D5DFF" w:rsidRDefault="00D44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44879" w:rsidRPr="006D5DFF" w14:paraId="17FA0E3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DC7DE02" w14:textId="77777777" w:rsidR="00D44879" w:rsidRPr="006D5DFF" w:rsidRDefault="00D44879">
            <w:pPr>
              <w:rPr>
                <w:szCs w:val="24"/>
              </w:rPr>
            </w:pPr>
          </w:p>
        </w:tc>
        <w:tc>
          <w:tcPr>
            <w:tcW w:w="3003" w:type="dxa"/>
          </w:tcPr>
          <w:p w14:paraId="279CDDF3" w14:textId="77777777" w:rsidR="00D44879" w:rsidRPr="006D5DFF" w:rsidRDefault="00D44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004" w:type="dxa"/>
          </w:tcPr>
          <w:p w14:paraId="47FB8A6B" w14:textId="77777777" w:rsidR="00D44879" w:rsidRPr="006D5DFF" w:rsidRDefault="00D44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0AF97EA2" w14:textId="370F8CA5" w:rsidR="00527A23" w:rsidRPr="00512C90" w:rsidRDefault="00527A23" w:rsidP="00CD545B">
      <w:pPr>
        <w:jc w:val="both"/>
        <w:rPr>
          <w:highlight w:val="yellow"/>
        </w:rPr>
      </w:pPr>
    </w:p>
    <w:sectPr w:rsidR="00527A23" w:rsidRPr="00512C90" w:rsidSect="00C33075">
      <w:headerReference w:type="default" r:id="rId16"/>
      <w:footerReference w:type="even" r:id="rId17"/>
      <w:footerReference w:type="default" r:id="rId18"/>
      <w:footerReference w:type="first" r:id="rId19"/>
      <w:pgSz w:w="11907" w:h="16840"/>
      <w:pgMar w:top="1440" w:right="1418" w:bottom="1440" w:left="1418" w:header="624" w:footer="397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5B257" w14:textId="77777777" w:rsidR="00CA7CF8" w:rsidRDefault="00CA7CF8" w:rsidP="00F31842">
      <w:r>
        <w:separator/>
      </w:r>
    </w:p>
  </w:endnote>
  <w:endnote w:type="continuationSeparator" w:id="0">
    <w:p w14:paraId="4D7F935C" w14:textId="77777777" w:rsidR="00CA7CF8" w:rsidRDefault="00CA7CF8" w:rsidP="00F31842">
      <w:r>
        <w:continuationSeparator/>
      </w:r>
    </w:p>
  </w:endnote>
  <w:endnote w:type="continuationNotice" w:id="1">
    <w:p w14:paraId="1E1798F8" w14:textId="77777777" w:rsidR="00CA7CF8" w:rsidRDefault="00CA7CF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B7A09" w14:textId="77777777" w:rsidR="003B73F2" w:rsidRDefault="00784CE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6" behindDoc="0" locked="0" layoutInCell="1" allowOverlap="1" wp14:anchorId="1F0259A1" wp14:editId="38354A0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52AC98" w14:textId="77777777" w:rsidR="00784CE5" w:rsidRPr="00784CE5" w:rsidRDefault="00784CE5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84CE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0259A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lassification: Controlled" style="position:absolute;margin-left:0;margin-top:.05pt;width:34.95pt;height:34.95pt;z-index:25165824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4752AC98" w14:textId="77777777" w:rsidR="00784CE5" w:rsidRPr="00784CE5" w:rsidRDefault="00784CE5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84CE5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13E57CA5" w14:textId="77777777" w:rsidR="003B73F2" w:rsidRDefault="003B73F2">
    <w:r>
      <w:br/>
    </w:r>
    <w:r>
      <w:br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EFE37" w14:textId="77777777" w:rsidR="003B73F2" w:rsidRDefault="00414752" w:rsidP="0084610B">
    <w:pPr>
      <w:pStyle w:val="fpfooter"/>
      <w:ind w:firstLine="720"/>
    </w:pPr>
    <w:r w:rsidRPr="00E55E70">
      <w:rPr>
        <w:rStyle w:val="HeaderFootertagsChar"/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6F65045E" wp14:editId="11657B98">
              <wp:simplePos x="0" y="0"/>
              <wp:positionH relativeFrom="column">
                <wp:posOffset>3443605</wp:posOffset>
              </wp:positionH>
              <wp:positionV relativeFrom="paragraph">
                <wp:posOffset>-3558875</wp:posOffset>
              </wp:positionV>
              <wp:extent cx="1128062" cy="1128062"/>
              <wp:effectExtent l="0" t="0" r="0" b="0"/>
              <wp:wrapNone/>
              <wp:docPr id="47" name="Donu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8062" cy="1128062"/>
                      </a:xfrm>
                      <a:prstGeom prst="donut">
                        <a:avLst>
                          <a:gd name="adj" fmla="val 33327"/>
                        </a:avLst>
                      </a:prstGeom>
                      <a:solidFill>
                        <a:srgbClr val="FF575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B34C1E"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Donut 1" o:spid="_x0000_s1026" type="#_x0000_t23" style="position:absolute;margin-left:271.15pt;margin-top:-280.25pt;width:88.8pt;height:88.8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" adj="7199" fillcolor="#ff575f" stroked="f" strokeweight="1pt">
              <v:stroke joinstyle="miter"/>
            </v:shape>
          </w:pict>
        </mc:Fallback>
      </mc:AlternateContent>
    </w:r>
    <w:r w:rsidRPr="00E55E70">
      <w:rPr>
        <w:rStyle w:val="HeaderFootertagsChar"/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7D4329FE" wp14:editId="14AEE2D2">
              <wp:simplePos x="0" y="0"/>
              <wp:positionH relativeFrom="column">
                <wp:posOffset>371475</wp:posOffset>
              </wp:positionH>
              <wp:positionV relativeFrom="paragraph">
                <wp:posOffset>-3133090</wp:posOffset>
              </wp:positionV>
              <wp:extent cx="6049010" cy="4218940"/>
              <wp:effectExtent l="0" t="0" r="8890" b="0"/>
              <wp:wrapNone/>
              <wp:docPr id="5" name="Rectangle: Single Corner Rounde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049010" cy="4218940"/>
                      </a:xfrm>
                      <a:prstGeom prst="round1Rect">
                        <a:avLst>
                          <a:gd name="adj" fmla="val 50000"/>
                        </a:avLst>
                      </a:prstGeom>
                      <a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221BED" id="Rectangle: Single Corner Rounded 5" o:spid="_x0000_s1026" style="position:absolute;margin-left:29.25pt;margin-top:-246.7pt;width:476.3pt;height:332.2pt;flip:x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49010,4218940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BXaW5kb3dzIFBob3RvIEVkaXRvciAxMC4wLjEwMDExLjE2&#10;Mzg0AFdpbmRvd3MgUGhvdG8gRWRpdG9yIDEwLjAuMTAwMTEuMTYzODQAMjAyMzowMToxMiAxMjo1&#10;NTozOQAABpADAAIAAAAUAAARHJAEAAIAAAAUAAARMJKRAAIAAAADOTAAAJKSAAIAAAADOTAAAKAB&#10;AAMAAAABAAEAAOocAAcAAAgMAAAJEAAAAAAc6gAAAAg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Dw/eHBhY2tl&#10;dCBlbmQ9J3cnPz7/2wBDAAMCAgMCAgMDAwMEAwMEBQgFBQQEBQoHBwYIDAoMDAsKCwsNDhIQDQ4R&#10;DgsLEBYQERMUFRUVDA8XGBYUGBIUFRT/2wBDAQMEBAUEBQkFBQkUDQsNFBQUFBQUFBQUFBQUFBQU&#10;FBQUFBQUFBQUFBQUFBQUFBQUFBQUFBQUFBQUFBQUFBQUFBT/wAARCAOdBWw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" path="m,l3939540,c5104568,,6049010,944442,6049010,2109470r,2109470l,4218940,,xe" stroked="f" strokeweight="1pt">
              <v:fill r:id="rId2" o:title="" recolor="t" rotate="t" type="frame"/>
              <v:stroke joinstyle="miter"/>
              <v:path arrowok="t" o:connecttype="custom" o:connectlocs="0,0;3939540,0;6049010,2109470;6049010,4218940;0,4218940;0,0" o:connectangles="0,0,0,0,0,0"/>
            </v:shape>
          </w:pict>
        </mc:Fallback>
      </mc:AlternateContent>
    </w:r>
    <w:r w:rsidR="00784CE5">
      <w:rPr>
        <w:rFonts w:ascii="Calibri Light" w:hAnsi="Calibri Light" w:cs="Times New Roman"/>
        <w:noProof/>
        <w:color w:val="113037" w:themeColor="text2"/>
        <w:lang w:val="en-IE" w:eastAsia="en-IE"/>
      </w:rPr>
      <mc:AlternateContent>
        <mc:Choice Requires="wps">
          <w:drawing>
            <wp:anchor distT="0" distB="0" distL="0" distR="0" simplePos="0" relativeHeight="251658247" behindDoc="0" locked="0" layoutInCell="1" allowOverlap="1" wp14:anchorId="14405B59" wp14:editId="03FD1CA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8" name="Text Box 8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66D324" w14:textId="77777777" w:rsidR="00784CE5" w:rsidRPr="00784CE5" w:rsidRDefault="00784CE5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84CE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405B59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alt="Classification: Controlled" style="position:absolute;left:0;text-align:left;margin-left:0;margin-top:.05pt;width:34.95pt;height:34.95pt;z-index:251658247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1E66D324" w14:textId="77777777" w:rsidR="00784CE5" w:rsidRPr="00784CE5" w:rsidRDefault="00784CE5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84CE5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E55E70" w:rsidRPr="00E55E70">
      <w:rPr>
        <w:rStyle w:val="HeaderFootertagsChar"/>
        <w:noProof/>
      </w:rPr>
      <w:drawing>
        <wp:anchor distT="0" distB="0" distL="114300" distR="114300" simplePos="0" relativeHeight="251658244" behindDoc="0" locked="0" layoutInCell="1" allowOverlap="1" wp14:anchorId="20402847" wp14:editId="5855F2D3">
          <wp:simplePos x="0" y="0"/>
          <wp:positionH relativeFrom="column">
            <wp:posOffset>-1009403</wp:posOffset>
          </wp:positionH>
          <wp:positionV relativeFrom="paragraph">
            <wp:posOffset>-2148675</wp:posOffset>
          </wp:positionV>
          <wp:extent cx="3286125" cy="3235325"/>
          <wp:effectExtent l="0" t="0" r="0" b="0"/>
          <wp:wrapNone/>
          <wp:docPr id="21" name="Picture 21" descr="A black circle with white lines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Picture 33" descr="A black circle with white lines&#10;&#10;Description automatically generated with low confidence"/>
                  <pic:cNvPicPr/>
                </pic:nvPicPr>
                <pic:blipFill>
                  <a:blip r:embed="rId3">
                    <a:alphaModFix/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86125" cy="323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B0B4E3D" w14:textId="77777777" w:rsidR="003B73F2" w:rsidRPr="00847FCF" w:rsidRDefault="003B73F2" w:rsidP="00847FCF">
    <w:pPr>
      <w:pStyle w:val="Footer"/>
      <w:tabs>
        <w:tab w:val="right" w:pos="9639"/>
      </w:tabs>
      <w:ind w:left="-284" w:hanging="142"/>
      <w:rPr>
        <w:rFonts w:ascii="Arial" w:hAnsi="Arial" w:cs="Arial"/>
        <w:color w:val="1E5262"/>
        <w:sz w:val="20"/>
      </w:rPr>
    </w:pPr>
    <w:r>
      <w:rPr>
        <w:rStyle w:val="HeaderFootertagsChar"/>
      </w:rPr>
      <w:tab/>
    </w:r>
    <w:r>
      <w:rPr>
        <w:rStyle w:val="HeaderFootertagsChar"/>
      </w:rPr>
      <w:tab/>
      <w:t xml:space="preserve">    </w:t>
    </w:r>
    <w:r w:rsidRPr="00100645">
      <w:rPr>
        <w:rStyle w:val="HeaderFootertagsChar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D377F" w14:textId="77777777" w:rsidR="00784CE5" w:rsidRDefault="00784CE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5" behindDoc="0" locked="0" layoutInCell="1" allowOverlap="1" wp14:anchorId="745169FB" wp14:editId="725BC083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DB6FD7" w14:textId="77777777" w:rsidR="00784CE5" w:rsidRPr="00784CE5" w:rsidRDefault="00784CE5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84CE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5169F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Classification: Controlled" style="position:absolute;margin-left:0;margin-top:.05pt;width:34.95pt;height:34.95pt;z-index:251658245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56DB6FD7" w14:textId="77777777" w:rsidR="00784CE5" w:rsidRPr="00784CE5" w:rsidRDefault="00784CE5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84CE5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BE62E" w14:textId="77777777" w:rsidR="00784CE5" w:rsidRDefault="00784CE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52" behindDoc="0" locked="0" layoutInCell="1" allowOverlap="1" wp14:anchorId="2B2A87A7" wp14:editId="19A2E30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16" name="Text Box 16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04DAA8" w14:textId="77777777" w:rsidR="00784CE5" w:rsidRPr="00784CE5" w:rsidRDefault="00784CE5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84CE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2A87A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1" type="#_x0000_t202" alt="Classification: Controlled" style="position:absolute;margin-left:0;margin-top:.05pt;width:34.95pt;height:34.95pt;z-index:25165825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dhbLpQ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0804DAA8" w14:textId="77777777" w:rsidR="00784CE5" w:rsidRPr="00784CE5" w:rsidRDefault="00784CE5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84CE5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ABB61" w14:textId="77777777" w:rsidR="00026395" w:rsidRPr="00026395" w:rsidRDefault="00784CE5" w:rsidP="0002639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53" behindDoc="0" locked="0" layoutInCell="1" allowOverlap="1" wp14:anchorId="18EC7E8A" wp14:editId="43BF410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17" name="Text Box 17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1DAB56" w14:textId="77777777" w:rsidR="00784CE5" w:rsidRPr="00784CE5" w:rsidRDefault="00784CE5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84CE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EC7E8A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2" type="#_x0000_t202" alt="Classification: Controlled" style="position:absolute;margin-left:0;margin-top:.05pt;width:34.95pt;height:34.95pt;z-index:251658253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29oCA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" filled="f" stroked="f">
              <v:textbox style="mso-fit-shape-to-text:t" inset="5pt,0,0,0">
                <w:txbxContent>
                  <w:p w14:paraId="1C1DAB56" w14:textId="77777777" w:rsidR="00784CE5" w:rsidRPr="00784CE5" w:rsidRDefault="00784CE5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84CE5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1CAD" w14:textId="77777777" w:rsidR="00784CE5" w:rsidRDefault="00784CE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51" behindDoc="0" locked="0" layoutInCell="1" allowOverlap="1" wp14:anchorId="1B2F4171" wp14:editId="7EEE4033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15" name="Text Box 15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08A81A" w14:textId="77777777" w:rsidR="00784CE5" w:rsidRPr="00784CE5" w:rsidRDefault="00784CE5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84CE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2F4171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3" type="#_x0000_t202" alt="Classification: Controlled" style="position:absolute;margin-left:0;margin-top:.05pt;width:34.95pt;height:34.95pt;z-index:251658251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aY1FAg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4F08A81A" w14:textId="77777777" w:rsidR="00784CE5" w:rsidRPr="00784CE5" w:rsidRDefault="00784CE5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84CE5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98355" w14:textId="77777777" w:rsidR="00CA7CF8" w:rsidRDefault="00CA7CF8" w:rsidP="00F31842">
      <w:r>
        <w:separator/>
      </w:r>
    </w:p>
  </w:footnote>
  <w:footnote w:type="continuationSeparator" w:id="0">
    <w:p w14:paraId="5EF468C0" w14:textId="77777777" w:rsidR="00CA7CF8" w:rsidRDefault="00CA7CF8" w:rsidP="00F31842">
      <w:r>
        <w:continuationSeparator/>
      </w:r>
    </w:p>
  </w:footnote>
  <w:footnote w:type="continuationNotice" w:id="1">
    <w:p w14:paraId="4191CF19" w14:textId="77777777" w:rsidR="00CA7CF8" w:rsidRDefault="00CA7CF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719C6" w14:textId="77777777" w:rsidR="00E55E70" w:rsidRDefault="00E55E70">
    <w:pPr>
      <w:pStyle w:val="Header"/>
    </w:pPr>
    <w:r w:rsidRPr="00E55E70">
      <w:rPr>
        <w:rStyle w:val="HeaderFootertagsChar"/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F822D15" wp14:editId="400871CB">
              <wp:simplePos x="0" y="0"/>
              <wp:positionH relativeFrom="column">
                <wp:posOffset>4071620</wp:posOffset>
              </wp:positionH>
              <wp:positionV relativeFrom="paragraph">
                <wp:posOffset>4150456</wp:posOffset>
              </wp:positionV>
              <wp:extent cx="2063257" cy="2063257"/>
              <wp:effectExtent l="0" t="0" r="0" b="0"/>
              <wp:wrapNone/>
              <wp:docPr id="2" name="Donu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257" cy="2063257"/>
                      </a:xfrm>
                      <a:prstGeom prst="donut">
                        <a:avLst>
                          <a:gd name="adj" fmla="val 33327"/>
                        </a:avLst>
                      </a:prstGeom>
                      <a:gradFill>
                        <a:gsLst>
                          <a:gs pos="0">
                            <a:srgbClr val="05D1A3">
                              <a:alpha val="86145"/>
                            </a:srgbClr>
                          </a:gs>
                          <a:gs pos="100000">
                            <a:srgbClr val="00948F">
                              <a:alpha val="84821"/>
                            </a:srgbClr>
                          </a:gs>
                        </a:gsLst>
                        <a:lin ang="270000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D68507"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Donut 2" o:spid="_x0000_s1026" type="#_x0000_t23" style="position:absolute;margin-left:320.6pt;margin-top:326.8pt;width:162.45pt;height:162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" adj="7199" fillcolor="#05d1a3" stroked="f" strokeweight="1pt">
              <v:fill opacity="56455f" color2="#00948f" o:opacity2="55588f" angle="45" focus="100%" type="gradient">
                <o:fill v:ext="view" type="gradientUnscaled"/>
              </v:fill>
              <v:stroke joinstyle="miter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FDE8D" w14:textId="77777777" w:rsidR="00026395" w:rsidRPr="00285E76" w:rsidRDefault="00026395" w:rsidP="00847FCF">
    <w:pPr>
      <w:pStyle w:val="Header"/>
      <w:tabs>
        <w:tab w:val="clear" w:pos="4153"/>
        <w:tab w:val="clear" w:pos="8306"/>
        <w:tab w:val="right" w:pos="8647"/>
      </w:tabs>
      <w:ind w:hanging="426"/>
      <w:rPr>
        <w:rFonts w:ascii="Calibri Light" w:hAnsi="Calibri Light" w:cs="Calibri Light"/>
        <w:b w:val="0"/>
        <w:sz w:val="20"/>
        <w:szCs w:val="18"/>
      </w:rPr>
    </w:pPr>
    <w:r w:rsidRPr="00285E76">
      <w:rPr>
        <w:rFonts w:ascii="Calibri Light" w:hAnsi="Calibri Light" w:cs="Calibri Light"/>
        <w:b w:val="0"/>
        <w:sz w:val="20"/>
        <w:szCs w:val="18"/>
      </w:rPr>
      <w:tab/>
    </w:r>
  </w:p>
  <w:p w14:paraId="1B79AD94" w14:textId="77777777" w:rsidR="00026395" w:rsidRDefault="00026395">
    <w:pPr>
      <w:pStyle w:val="Header"/>
      <w:tabs>
        <w:tab w:val="clear" w:pos="4153"/>
        <w:tab w:val="clear" w:pos="8306"/>
        <w:tab w:val="right" w:pos="864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55437FE"/>
    <w:lvl w:ilvl="0">
      <w:start w:val="1"/>
      <w:numFmt w:val="decimal"/>
      <w:pStyle w:val="Heading1"/>
      <w:lvlText w:val="%1."/>
      <w:lvlJc w:val="left"/>
      <w:pPr>
        <w:tabs>
          <w:tab w:val="num" w:pos="361"/>
        </w:tabs>
        <w:ind w:left="361" w:hanging="36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709" w:hanging="708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0170DFC"/>
    <w:multiLevelType w:val="hybridMultilevel"/>
    <w:tmpl w:val="948AE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41B69"/>
    <w:multiLevelType w:val="hybridMultilevel"/>
    <w:tmpl w:val="645213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53471"/>
    <w:multiLevelType w:val="hybridMultilevel"/>
    <w:tmpl w:val="1360C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279F5"/>
    <w:multiLevelType w:val="hybridMultilevel"/>
    <w:tmpl w:val="062AF34E"/>
    <w:lvl w:ilvl="0" w:tplc="07827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B219F"/>
    <w:multiLevelType w:val="hybridMultilevel"/>
    <w:tmpl w:val="0108F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03F7B"/>
    <w:multiLevelType w:val="hybridMultilevel"/>
    <w:tmpl w:val="25F8E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84E11"/>
    <w:multiLevelType w:val="hybridMultilevel"/>
    <w:tmpl w:val="35706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D052E"/>
    <w:multiLevelType w:val="hybridMultilevel"/>
    <w:tmpl w:val="7E2E0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A24B3"/>
    <w:multiLevelType w:val="multilevel"/>
    <w:tmpl w:val="D980A38A"/>
    <w:lvl w:ilvl="0">
      <w:start w:val="1"/>
      <w:numFmt w:val="decimal"/>
      <w:pStyle w:val="Version1-Heading1"/>
      <w:lvlText w:val="%1."/>
      <w:lvlJc w:val="left"/>
      <w:pPr>
        <w:ind w:left="721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1" w:hanging="720"/>
      </w:pPr>
      <w:rPr>
        <w:rFonts w:hint="default"/>
      </w:rPr>
    </w:lvl>
    <w:lvl w:ilvl="2">
      <w:start w:val="1"/>
      <w:numFmt w:val="decimal"/>
      <w:pStyle w:val="Version1-Heading3"/>
      <w:isLgl/>
      <w:lvlText w:val="%1.%2.%3."/>
      <w:lvlJc w:val="left"/>
      <w:pPr>
        <w:ind w:left="108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1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1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1" w:hanging="2880"/>
      </w:pPr>
      <w:rPr>
        <w:rFonts w:hint="default"/>
      </w:rPr>
    </w:lvl>
  </w:abstractNum>
  <w:abstractNum w:abstractNumId="10" w15:restartNumberingAfterBreak="0">
    <w:nsid w:val="1F332BD8"/>
    <w:multiLevelType w:val="hybridMultilevel"/>
    <w:tmpl w:val="4EF691C2"/>
    <w:lvl w:ilvl="0" w:tplc="309A0C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34D2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BCA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7EEB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E688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06BE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9499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8E3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35828"/>
    <w:multiLevelType w:val="hybridMultilevel"/>
    <w:tmpl w:val="64103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E1B58"/>
    <w:multiLevelType w:val="hybridMultilevel"/>
    <w:tmpl w:val="610221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86424E"/>
    <w:multiLevelType w:val="hybridMultilevel"/>
    <w:tmpl w:val="E8525650"/>
    <w:lvl w:ilvl="0" w:tplc="7BE0AAD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482AE2"/>
    <w:multiLevelType w:val="hybridMultilevel"/>
    <w:tmpl w:val="9346873A"/>
    <w:lvl w:ilvl="0" w:tplc="9C166F66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053167"/>
    <w:multiLevelType w:val="hybridMultilevel"/>
    <w:tmpl w:val="2CE83528"/>
    <w:lvl w:ilvl="0" w:tplc="81EE0C96">
      <w:start w:val="1"/>
      <w:numFmt w:val="bullet"/>
      <w:pStyle w:val="BTBullets2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6" w15:restartNumberingAfterBreak="0">
    <w:nsid w:val="32534FCA"/>
    <w:multiLevelType w:val="hybridMultilevel"/>
    <w:tmpl w:val="18E09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C078F"/>
    <w:multiLevelType w:val="hybridMultilevel"/>
    <w:tmpl w:val="42AC252E"/>
    <w:lvl w:ilvl="0" w:tplc="9C166F66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F7245"/>
    <w:multiLevelType w:val="hybridMultilevel"/>
    <w:tmpl w:val="2DE61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D619D"/>
    <w:multiLevelType w:val="hybridMultilevel"/>
    <w:tmpl w:val="FFFFFFFF"/>
    <w:lvl w:ilvl="0" w:tplc="420E7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3C0B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9A7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DE1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2F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9045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74E8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C0C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527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363CB2"/>
    <w:multiLevelType w:val="hybridMultilevel"/>
    <w:tmpl w:val="FFFFFFFF"/>
    <w:lvl w:ilvl="0" w:tplc="92AC5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B48C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3802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927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884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0E1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9CB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6AE0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FC5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5F4CED"/>
    <w:multiLevelType w:val="hybridMultilevel"/>
    <w:tmpl w:val="D74AE3FE"/>
    <w:lvl w:ilvl="0" w:tplc="07827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049C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842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D6B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589C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F86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5617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0C6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10FB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CA42016"/>
    <w:multiLevelType w:val="multilevel"/>
    <w:tmpl w:val="4638578A"/>
    <w:lvl w:ilvl="0">
      <w:start w:val="3"/>
      <w:numFmt w:val="decimal"/>
      <w:lvlText w:val="%1."/>
      <w:lvlJc w:val="left"/>
      <w:pPr>
        <w:ind w:left="576" w:hanging="576"/>
      </w:pPr>
      <w:rPr>
        <w:rFonts w:eastAsiaTheme="majorEastAsia" w:cstheme="majorBidi"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eastAsiaTheme="majorEastAsia" w:cstheme="majorBidi" w:hint="default"/>
      </w:rPr>
    </w:lvl>
    <w:lvl w:ilvl="2">
      <w:start w:val="1"/>
      <w:numFmt w:val="decimal"/>
      <w:lvlText w:val="%1.%2.%3."/>
      <w:lvlJc w:val="left"/>
      <w:pPr>
        <w:ind w:left="1980" w:hanging="1080"/>
      </w:pPr>
      <w:rPr>
        <w:rFonts w:eastAsiaTheme="majorEastAsia" w:cstheme="majorBidi" w:hint="default"/>
      </w:rPr>
    </w:lvl>
    <w:lvl w:ilvl="3">
      <w:start w:val="1"/>
      <w:numFmt w:val="decimal"/>
      <w:lvlText w:val="%1.%2.%3.%4."/>
      <w:lvlJc w:val="left"/>
      <w:pPr>
        <w:ind w:left="2790" w:hanging="1440"/>
      </w:pPr>
      <w:rPr>
        <w:rFonts w:eastAsiaTheme="majorEastAsia" w:cstheme="majorBidi" w:hint="default"/>
      </w:rPr>
    </w:lvl>
    <w:lvl w:ilvl="4">
      <w:start w:val="1"/>
      <w:numFmt w:val="decimal"/>
      <w:lvlText w:val="%1.%2.%3.%4.%5."/>
      <w:lvlJc w:val="left"/>
      <w:pPr>
        <w:ind w:left="3600" w:hanging="1800"/>
      </w:pPr>
      <w:rPr>
        <w:rFonts w:eastAsiaTheme="majorEastAsia" w:cstheme="majorBidi" w:hint="default"/>
      </w:rPr>
    </w:lvl>
    <w:lvl w:ilvl="5">
      <w:start w:val="1"/>
      <w:numFmt w:val="decimal"/>
      <w:lvlText w:val="%1.%2.%3.%4.%5.%6."/>
      <w:lvlJc w:val="left"/>
      <w:pPr>
        <w:ind w:left="4410" w:hanging="2160"/>
      </w:pPr>
      <w:rPr>
        <w:rFonts w:eastAsiaTheme="majorEastAsia" w:cstheme="majorBidi" w:hint="default"/>
      </w:rPr>
    </w:lvl>
    <w:lvl w:ilvl="6">
      <w:start w:val="1"/>
      <w:numFmt w:val="decimal"/>
      <w:lvlText w:val="%1.%2.%3.%4.%5.%6.%7."/>
      <w:lvlJc w:val="left"/>
      <w:pPr>
        <w:ind w:left="5220" w:hanging="2520"/>
      </w:pPr>
      <w:rPr>
        <w:rFonts w:eastAsiaTheme="majorEastAsia" w:cstheme="majorBidi" w:hint="default"/>
      </w:rPr>
    </w:lvl>
    <w:lvl w:ilvl="7">
      <w:start w:val="1"/>
      <w:numFmt w:val="decimal"/>
      <w:lvlText w:val="%1.%2.%3.%4.%5.%6.%7.%8."/>
      <w:lvlJc w:val="left"/>
      <w:pPr>
        <w:ind w:left="6030" w:hanging="2880"/>
      </w:pPr>
      <w:rPr>
        <w:rFonts w:eastAsiaTheme="majorEastAsia" w:cstheme="majorBidi" w:hint="default"/>
      </w:rPr>
    </w:lvl>
    <w:lvl w:ilvl="8">
      <w:start w:val="1"/>
      <w:numFmt w:val="decimal"/>
      <w:lvlText w:val="%1.%2.%3.%4.%5.%6.%7.%8.%9."/>
      <w:lvlJc w:val="left"/>
      <w:pPr>
        <w:ind w:left="6480" w:hanging="2880"/>
      </w:pPr>
      <w:rPr>
        <w:rFonts w:eastAsiaTheme="majorEastAsia" w:cstheme="majorBidi" w:hint="default"/>
      </w:rPr>
    </w:lvl>
  </w:abstractNum>
  <w:abstractNum w:abstractNumId="23" w15:restartNumberingAfterBreak="0">
    <w:nsid w:val="3D7F68EC"/>
    <w:multiLevelType w:val="hybridMultilevel"/>
    <w:tmpl w:val="FFFFFFFF"/>
    <w:lvl w:ilvl="0" w:tplc="0A86F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DE0C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66A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D0A9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3AE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FCD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9242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541A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C53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4D40B6"/>
    <w:multiLevelType w:val="hybridMultilevel"/>
    <w:tmpl w:val="A202C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BC2B66"/>
    <w:multiLevelType w:val="hybridMultilevel"/>
    <w:tmpl w:val="49B88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116E86"/>
    <w:multiLevelType w:val="hybridMultilevel"/>
    <w:tmpl w:val="C26E9E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25075E"/>
    <w:multiLevelType w:val="hybridMultilevel"/>
    <w:tmpl w:val="AD229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877E61"/>
    <w:multiLevelType w:val="hybridMultilevel"/>
    <w:tmpl w:val="5738533C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3F5840"/>
    <w:multiLevelType w:val="hybridMultilevel"/>
    <w:tmpl w:val="ADFC0F42"/>
    <w:lvl w:ilvl="0" w:tplc="07827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366CD1"/>
    <w:multiLevelType w:val="hybridMultilevel"/>
    <w:tmpl w:val="D74408FA"/>
    <w:lvl w:ilvl="0" w:tplc="2062C5CC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9379C"/>
    <w:multiLevelType w:val="hybridMultilevel"/>
    <w:tmpl w:val="4942C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EE6868"/>
    <w:multiLevelType w:val="hybridMultilevel"/>
    <w:tmpl w:val="54F0C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C37E41"/>
    <w:multiLevelType w:val="hybridMultilevel"/>
    <w:tmpl w:val="D0060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740CC8"/>
    <w:multiLevelType w:val="hybridMultilevel"/>
    <w:tmpl w:val="44F6DC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F85765"/>
    <w:multiLevelType w:val="hybridMultilevel"/>
    <w:tmpl w:val="0F163E74"/>
    <w:lvl w:ilvl="0" w:tplc="9C166F66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37F74"/>
    <w:multiLevelType w:val="hybridMultilevel"/>
    <w:tmpl w:val="9AB6CD76"/>
    <w:lvl w:ilvl="0" w:tplc="07827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5E00E4"/>
    <w:multiLevelType w:val="hybridMultilevel"/>
    <w:tmpl w:val="8CDA2ADA"/>
    <w:lvl w:ilvl="0" w:tplc="4A588348">
      <w:start w:val="1"/>
      <w:numFmt w:val="decimal"/>
      <w:lvlText w:val="%1."/>
      <w:lvlJc w:val="left"/>
      <w:pPr>
        <w:ind w:left="720" w:hanging="360"/>
      </w:pPr>
    </w:lvl>
    <w:lvl w:ilvl="1" w:tplc="01382A22">
      <w:start w:val="1"/>
      <w:numFmt w:val="lowerLetter"/>
      <w:lvlText w:val="%2."/>
      <w:lvlJc w:val="left"/>
      <w:pPr>
        <w:ind w:left="1440" w:hanging="360"/>
      </w:pPr>
    </w:lvl>
    <w:lvl w:ilvl="2" w:tplc="9DBA9616">
      <w:start w:val="1"/>
      <w:numFmt w:val="lowerRoman"/>
      <w:lvlText w:val="%3."/>
      <w:lvlJc w:val="right"/>
      <w:pPr>
        <w:ind w:left="2160" w:hanging="180"/>
      </w:pPr>
    </w:lvl>
    <w:lvl w:ilvl="3" w:tplc="30766812">
      <w:start w:val="1"/>
      <w:numFmt w:val="decimal"/>
      <w:lvlText w:val="%4."/>
      <w:lvlJc w:val="left"/>
      <w:pPr>
        <w:ind w:left="2880" w:hanging="360"/>
      </w:pPr>
    </w:lvl>
    <w:lvl w:ilvl="4" w:tplc="F74CC514">
      <w:start w:val="1"/>
      <w:numFmt w:val="lowerLetter"/>
      <w:lvlText w:val="%5."/>
      <w:lvlJc w:val="left"/>
      <w:pPr>
        <w:ind w:left="3600" w:hanging="360"/>
      </w:pPr>
    </w:lvl>
    <w:lvl w:ilvl="5" w:tplc="2ABE2044">
      <w:start w:val="1"/>
      <w:numFmt w:val="lowerRoman"/>
      <w:lvlText w:val="%6."/>
      <w:lvlJc w:val="right"/>
      <w:pPr>
        <w:ind w:left="4320" w:hanging="180"/>
      </w:pPr>
    </w:lvl>
    <w:lvl w:ilvl="6" w:tplc="3D9E60D0">
      <w:start w:val="1"/>
      <w:numFmt w:val="decimal"/>
      <w:lvlText w:val="%7."/>
      <w:lvlJc w:val="left"/>
      <w:pPr>
        <w:ind w:left="5040" w:hanging="360"/>
      </w:pPr>
    </w:lvl>
    <w:lvl w:ilvl="7" w:tplc="723A872C">
      <w:start w:val="1"/>
      <w:numFmt w:val="lowerLetter"/>
      <w:lvlText w:val="%8."/>
      <w:lvlJc w:val="left"/>
      <w:pPr>
        <w:ind w:left="5760" w:hanging="360"/>
      </w:pPr>
    </w:lvl>
    <w:lvl w:ilvl="8" w:tplc="1B26FDA4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9A2EC3"/>
    <w:multiLevelType w:val="hybridMultilevel"/>
    <w:tmpl w:val="95B485F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A81AE2"/>
    <w:multiLevelType w:val="hybridMultilevel"/>
    <w:tmpl w:val="17A8D1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7701BC"/>
    <w:multiLevelType w:val="hybridMultilevel"/>
    <w:tmpl w:val="057CA76A"/>
    <w:lvl w:ilvl="0" w:tplc="02828350">
      <w:start w:val="1"/>
      <w:numFmt w:val="bullet"/>
      <w:pStyle w:val="BTBullets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1" w15:restartNumberingAfterBreak="0">
    <w:nsid w:val="72A56F31"/>
    <w:multiLevelType w:val="hybridMultilevel"/>
    <w:tmpl w:val="07B4F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060363"/>
    <w:multiLevelType w:val="hybridMultilevel"/>
    <w:tmpl w:val="4E849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C330F1"/>
    <w:multiLevelType w:val="hybridMultilevel"/>
    <w:tmpl w:val="62A84F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E744A2"/>
    <w:multiLevelType w:val="hybridMultilevel"/>
    <w:tmpl w:val="6EA8C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B636BC"/>
    <w:multiLevelType w:val="hybridMultilevel"/>
    <w:tmpl w:val="B7641E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E542B3"/>
    <w:multiLevelType w:val="hybridMultilevel"/>
    <w:tmpl w:val="4140A664"/>
    <w:lvl w:ilvl="0" w:tplc="F3CEB1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3DC25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3A6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284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026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825B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427E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76FF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DC0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875522">
    <w:abstractNumId w:val="0"/>
  </w:num>
  <w:num w:numId="2" w16cid:durableId="813840733">
    <w:abstractNumId w:val="6"/>
  </w:num>
  <w:num w:numId="3" w16cid:durableId="405345557">
    <w:abstractNumId w:val="10"/>
  </w:num>
  <w:num w:numId="4" w16cid:durableId="1417674774">
    <w:abstractNumId w:val="37"/>
  </w:num>
  <w:num w:numId="5" w16cid:durableId="308364170">
    <w:abstractNumId w:val="46"/>
  </w:num>
  <w:num w:numId="6" w16cid:durableId="1578587459">
    <w:abstractNumId w:val="38"/>
  </w:num>
  <w:num w:numId="7" w16cid:durableId="1334143022">
    <w:abstractNumId w:val="34"/>
  </w:num>
  <w:num w:numId="8" w16cid:durableId="273681317">
    <w:abstractNumId w:val="39"/>
  </w:num>
  <w:num w:numId="9" w16cid:durableId="1009260311">
    <w:abstractNumId w:val="3"/>
  </w:num>
  <w:num w:numId="10" w16cid:durableId="892623059">
    <w:abstractNumId w:val="25"/>
  </w:num>
  <w:num w:numId="11" w16cid:durableId="484012550">
    <w:abstractNumId w:val="21"/>
  </w:num>
  <w:num w:numId="12" w16cid:durableId="2144540118">
    <w:abstractNumId w:val="20"/>
  </w:num>
  <w:num w:numId="13" w16cid:durableId="504052373">
    <w:abstractNumId w:val="23"/>
  </w:num>
  <w:num w:numId="14" w16cid:durableId="1655791756">
    <w:abstractNumId w:val="19"/>
  </w:num>
  <w:num w:numId="15" w16cid:durableId="35013359">
    <w:abstractNumId w:val="5"/>
  </w:num>
  <w:num w:numId="16" w16cid:durableId="1233390772">
    <w:abstractNumId w:val="27"/>
  </w:num>
  <w:num w:numId="17" w16cid:durableId="1000814894">
    <w:abstractNumId w:val="13"/>
  </w:num>
  <w:num w:numId="18" w16cid:durableId="1823695677">
    <w:abstractNumId w:val="11"/>
  </w:num>
  <w:num w:numId="19" w16cid:durableId="1042707496">
    <w:abstractNumId w:val="7"/>
  </w:num>
  <w:num w:numId="20" w16cid:durableId="579213245">
    <w:abstractNumId w:val="29"/>
  </w:num>
  <w:num w:numId="21" w16cid:durableId="1146387048">
    <w:abstractNumId w:val="36"/>
  </w:num>
  <w:num w:numId="22" w16cid:durableId="652219212">
    <w:abstractNumId w:val="4"/>
  </w:num>
  <w:num w:numId="23" w16cid:durableId="1679691847">
    <w:abstractNumId w:val="1"/>
  </w:num>
  <w:num w:numId="24" w16cid:durableId="1858880983">
    <w:abstractNumId w:val="32"/>
  </w:num>
  <w:num w:numId="25" w16cid:durableId="671880476">
    <w:abstractNumId w:val="35"/>
  </w:num>
  <w:num w:numId="26" w16cid:durableId="304628519">
    <w:abstractNumId w:val="17"/>
  </w:num>
  <w:num w:numId="27" w16cid:durableId="1352611947">
    <w:abstractNumId w:val="14"/>
  </w:num>
  <w:num w:numId="28" w16cid:durableId="1865626998">
    <w:abstractNumId w:val="30"/>
  </w:num>
  <w:num w:numId="29" w16cid:durableId="1682661117">
    <w:abstractNumId w:val="16"/>
  </w:num>
  <w:num w:numId="30" w16cid:durableId="612518522">
    <w:abstractNumId w:val="18"/>
  </w:num>
  <w:num w:numId="31" w16cid:durableId="270936518">
    <w:abstractNumId w:val="45"/>
  </w:num>
  <w:num w:numId="32" w16cid:durableId="15545831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468399890">
    <w:abstractNumId w:val="43"/>
  </w:num>
  <w:num w:numId="34" w16cid:durableId="1041632550">
    <w:abstractNumId w:val="28"/>
  </w:num>
  <w:num w:numId="35" w16cid:durableId="1779830303">
    <w:abstractNumId w:val="41"/>
  </w:num>
  <w:num w:numId="36" w16cid:durableId="502664277">
    <w:abstractNumId w:val="44"/>
  </w:num>
  <w:num w:numId="37" w16cid:durableId="1099325912">
    <w:abstractNumId w:val="33"/>
  </w:num>
  <w:num w:numId="38" w16cid:durableId="2022006688">
    <w:abstractNumId w:val="31"/>
  </w:num>
  <w:num w:numId="39" w16cid:durableId="1446001313">
    <w:abstractNumId w:val="24"/>
  </w:num>
  <w:num w:numId="40" w16cid:durableId="1188642380">
    <w:abstractNumId w:val="8"/>
  </w:num>
  <w:num w:numId="41" w16cid:durableId="1706297404">
    <w:abstractNumId w:val="26"/>
  </w:num>
  <w:num w:numId="42" w16cid:durableId="1297832596">
    <w:abstractNumId w:val="12"/>
  </w:num>
  <w:num w:numId="43" w16cid:durableId="1213156537">
    <w:abstractNumId w:val="2"/>
  </w:num>
  <w:num w:numId="44" w16cid:durableId="1408306796">
    <w:abstractNumId w:val="42"/>
  </w:num>
  <w:num w:numId="45" w16cid:durableId="900946909">
    <w:abstractNumId w:val="9"/>
  </w:num>
  <w:num w:numId="46" w16cid:durableId="1003895443">
    <w:abstractNumId w:val="40"/>
  </w:num>
  <w:num w:numId="47" w16cid:durableId="638192301">
    <w:abstractNumId w:val="15"/>
  </w:num>
  <w:num w:numId="48" w16cid:durableId="1962610058">
    <w:abstractNumId w:val="2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IE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jMxNzE3srAwMjdT0lEKTi0uzszPAykwqwUAciofGiwAAAA="/>
  </w:docVars>
  <w:rsids>
    <w:rsidRoot w:val="00A24B87"/>
    <w:rsid w:val="00000776"/>
    <w:rsid w:val="00000A89"/>
    <w:rsid w:val="00000EC1"/>
    <w:rsid w:val="00001ED6"/>
    <w:rsid w:val="00002C9D"/>
    <w:rsid w:val="0000391E"/>
    <w:rsid w:val="00003936"/>
    <w:rsid w:val="000043D9"/>
    <w:rsid w:val="00004D54"/>
    <w:rsid w:val="00004F41"/>
    <w:rsid w:val="00006E73"/>
    <w:rsid w:val="000073C5"/>
    <w:rsid w:val="00007BAA"/>
    <w:rsid w:val="000105EB"/>
    <w:rsid w:val="00010F8E"/>
    <w:rsid w:val="000136CC"/>
    <w:rsid w:val="000143A1"/>
    <w:rsid w:val="000158EA"/>
    <w:rsid w:val="000162E9"/>
    <w:rsid w:val="00016F4A"/>
    <w:rsid w:val="000173A0"/>
    <w:rsid w:val="00017D9C"/>
    <w:rsid w:val="00020EA8"/>
    <w:rsid w:val="000219CE"/>
    <w:rsid w:val="00021C44"/>
    <w:rsid w:val="0002248D"/>
    <w:rsid w:val="00022E05"/>
    <w:rsid w:val="00023106"/>
    <w:rsid w:val="00023565"/>
    <w:rsid w:val="00024A9F"/>
    <w:rsid w:val="00024AEA"/>
    <w:rsid w:val="000251FA"/>
    <w:rsid w:val="000253B9"/>
    <w:rsid w:val="0002551F"/>
    <w:rsid w:val="00025CA4"/>
    <w:rsid w:val="00026395"/>
    <w:rsid w:val="00026710"/>
    <w:rsid w:val="00027623"/>
    <w:rsid w:val="00030CA3"/>
    <w:rsid w:val="00031BDE"/>
    <w:rsid w:val="00031CD7"/>
    <w:rsid w:val="00031E1B"/>
    <w:rsid w:val="00032197"/>
    <w:rsid w:val="00032A3F"/>
    <w:rsid w:val="00032AF1"/>
    <w:rsid w:val="000334A5"/>
    <w:rsid w:val="00033960"/>
    <w:rsid w:val="00033B12"/>
    <w:rsid w:val="00033F58"/>
    <w:rsid w:val="0003476E"/>
    <w:rsid w:val="00035A7C"/>
    <w:rsid w:val="000361A0"/>
    <w:rsid w:val="00036329"/>
    <w:rsid w:val="000371ED"/>
    <w:rsid w:val="00037628"/>
    <w:rsid w:val="00037750"/>
    <w:rsid w:val="00037B66"/>
    <w:rsid w:val="00040BF8"/>
    <w:rsid w:val="00041281"/>
    <w:rsid w:val="00041B85"/>
    <w:rsid w:val="00042C07"/>
    <w:rsid w:val="00042E70"/>
    <w:rsid w:val="00043BD3"/>
    <w:rsid w:val="0004413E"/>
    <w:rsid w:val="00046C2A"/>
    <w:rsid w:val="00046F07"/>
    <w:rsid w:val="0005051A"/>
    <w:rsid w:val="000506AD"/>
    <w:rsid w:val="000507B4"/>
    <w:rsid w:val="00050DE3"/>
    <w:rsid w:val="00055D63"/>
    <w:rsid w:val="00056856"/>
    <w:rsid w:val="00056B04"/>
    <w:rsid w:val="00057E5E"/>
    <w:rsid w:val="000630F2"/>
    <w:rsid w:val="00064291"/>
    <w:rsid w:val="000643D0"/>
    <w:rsid w:val="00064BF0"/>
    <w:rsid w:val="000654DD"/>
    <w:rsid w:val="0006599F"/>
    <w:rsid w:val="00066168"/>
    <w:rsid w:val="0006663C"/>
    <w:rsid w:val="0006700D"/>
    <w:rsid w:val="00067B22"/>
    <w:rsid w:val="00067F26"/>
    <w:rsid w:val="000703E6"/>
    <w:rsid w:val="00070857"/>
    <w:rsid w:val="00070D78"/>
    <w:rsid w:val="00071124"/>
    <w:rsid w:val="000713ED"/>
    <w:rsid w:val="00071D4F"/>
    <w:rsid w:val="00072AF3"/>
    <w:rsid w:val="00074545"/>
    <w:rsid w:val="000755E9"/>
    <w:rsid w:val="00075966"/>
    <w:rsid w:val="00075CDC"/>
    <w:rsid w:val="00081CB0"/>
    <w:rsid w:val="00081CC4"/>
    <w:rsid w:val="00082E43"/>
    <w:rsid w:val="00083762"/>
    <w:rsid w:val="00083E46"/>
    <w:rsid w:val="00084968"/>
    <w:rsid w:val="00084CB5"/>
    <w:rsid w:val="0008533B"/>
    <w:rsid w:val="00085CF2"/>
    <w:rsid w:val="00086F32"/>
    <w:rsid w:val="00087588"/>
    <w:rsid w:val="00090D7E"/>
    <w:rsid w:val="0009224E"/>
    <w:rsid w:val="00093D1C"/>
    <w:rsid w:val="00094D25"/>
    <w:rsid w:val="00094F69"/>
    <w:rsid w:val="00095710"/>
    <w:rsid w:val="000969F7"/>
    <w:rsid w:val="00096E07"/>
    <w:rsid w:val="00097C78"/>
    <w:rsid w:val="00097CB7"/>
    <w:rsid w:val="000A0435"/>
    <w:rsid w:val="000A227B"/>
    <w:rsid w:val="000A3483"/>
    <w:rsid w:val="000A34FE"/>
    <w:rsid w:val="000A35B2"/>
    <w:rsid w:val="000A42C6"/>
    <w:rsid w:val="000A476C"/>
    <w:rsid w:val="000A598B"/>
    <w:rsid w:val="000A5AE1"/>
    <w:rsid w:val="000A68CE"/>
    <w:rsid w:val="000A6ED7"/>
    <w:rsid w:val="000A70AC"/>
    <w:rsid w:val="000B01B8"/>
    <w:rsid w:val="000B09C6"/>
    <w:rsid w:val="000B0A87"/>
    <w:rsid w:val="000B0E17"/>
    <w:rsid w:val="000B126D"/>
    <w:rsid w:val="000B210E"/>
    <w:rsid w:val="000B288D"/>
    <w:rsid w:val="000B4008"/>
    <w:rsid w:val="000B465F"/>
    <w:rsid w:val="000B46A7"/>
    <w:rsid w:val="000B47BA"/>
    <w:rsid w:val="000B6174"/>
    <w:rsid w:val="000B6404"/>
    <w:rsid w:val="000B6EE8"/>
    <w:rsid w:val="000B70C5"/>
    <w:rsid w:val="000B7C96"/>
    <w:rsid w:val="000B7C9E"/>
    <w:rsid w:val="000C0182"/>
    <w:rsid w:val="000C06D0"/>
    <w:rsid w:val="000C0B7C"/>
    <w:rsid w:val="000C2ECB"/>
    <w:rsid w:val="000C2F0B"/>
    <w:rsid w:val="000C312A"/>
    <w:rsid w:val="000C391E"/>
    <w:rsid w:val="000C3A31"/>
    <w:rsid w:val="000C4678"/>
    <w:rsid w:val="000C4B80"/>
    <w:rsid w:val="000C4D58"/>
    <w:rsid w:val="000C59A5"/>
    <w:rsid w:val="000C7F84"/>
    <w:rsid w:val="000D0A26"/>
    <w:rsid w:val="000D176E"/>
    <w:rsid w:val="000D249C"/>
    <w:rsid w:val="000D29A1"/>
    <w:rsid w:val="000D2D57"/>
    <w:rsid w:val="000D46AF"/>
    <w:rsid w:val="000D4B26"/>
    <w:rsid w:val="000D5EB6"/>
    <w:rsid w:val="000D6557"/>
    <w:rsid w:val="000D6EAE"/>
    <w:rsid w:val="000D6F19"/>
    <w:rsid w:val="000E0271"/>
    <w:rsid w:val="000E15DB"/>
    <w:rsid w:val="000E16F0"/>
    <w:rsid w:val="000E1ED3"/>
    <w:rsid w:val="000E302E"/>
    <w:rsid w:val="000E3199"/>
    <w:rsid w:val="000E3852"/>
    <w:rsid w:val="000E3D02"/>
    <w:rsid w:val="000E4132"/>
    <w:rsid w:val="000E4196"/>
    <w:rsid w:val="000E51C9"/>
    <w:rsid w:val="000E57A7"/>
    <w:rsid w:val="000E624A"/>
    <w:rsid w:val="000E6639"/>
    <w:rsid w:val="000E67D7"/>
    <w:rsid w:val="000E6B43"/>
    <w:rsid w:val="000E6DF6"/>
    <w:rsid w:val="000E7D58"/>
    <w:rsid w:val="000E7D8F"/>
    <w:rsid w:val="000F056B"/>
    <w:rsid w:val="000F0EB0"/>
    <w:rsid w:val="000F1012"/>
    <w:rsid w:val="000F103B"/>
    <w:rsid w:val="000F3212"/>
    <w:rsid w:val="000F469A"/>
    <w:rsid w:val="000F46FC"/>
    <w:rsid w:val="000F4CEF"/>
    <w:rsid w:val="000F6B34"/>
    <w:rsid w:val="000F743D"/>
    <w:rsid w:val="001000FB"/>
    <w:rsid w:val="001005D7"/>
    <w:rsid w:val="00101613"/>
    <w:rsid w:val="001018F6"/>
    <w:rsid w:val="001038A3"/>
    <w:rsid w:val="00103CD4"/>
    <w:rsid w:val="001057A0"/>
    <w:rsid w:val="00105D59"/>
    <w:rsid w:val="001061C2"/>
    <w:rsid w:val="0010768F"/>
    <w:rsid w:val="0011057C"/>
    <w:rsid w:val="00111550"/>
    <w:rsid w:val="0011168F"/>
    <w:rsid w:val="00111F7F"/>
    <w:rsid w:val="0011263E"/>
    <w:rsid w:val="0011321E"/>
    <w:rsid w:val="0011582F"/>
    <w:rsid w:val="00115D49"/>
    <w:rsid w:val="00117B5D"/>
    <w:rsid w:val="00117E9C"/>
    <w:rsid w:val="001205E0"/>
    <w:rsid w:val="001209D7"/>
    <w:rsid w:val="00121111"/>
    <w:rsid w:val="001214F9"/>
    <w:rsid w:val="00121941"/>
    <w:rsid w:val="00121B58"/>
    <w:rsid w:val="0012217D"/>
    <w:rsid w:val="001232D4"/>
    <w:rsid w:val="00123786"/>
    <w:rsid w:val="0012410A"/>
    <w:rsid w:val="001242DF"/>
    <w:rsid w:val="001246CF"/>
    <w:rsid w:val="00125578"/>
    <w:rsid w:val="00125DD7"/>
    <w:rsid w:val="001264AB"/>
    <w:rsid w:val="00127C9C"/>
    <w:rsid w:val="00127D86"/>
    <w:rsid w:val="00130B92"/>
    <w:rsid w:val="00131C8E"/>
    <w:rsid w:val="00131E86"/>
    <w:rsid w:val="00131FD4"/>
    <w:rsid w:val="00132956"/>
    <w:rsid w:val="00132DBF"/>
    <w:rsid w:val="0013457D"/>
    <w:rsid w:val="001350B5"/>
    <w:rsid w:val="00135608"/>
    <w:rsid w:val="00135AD1"/>
    <w:rsid w:val="00136531"/>
    <w:rsid w:val="0013724D"/>
    <w:rsid w:val="001372F0"/>
    <w:rsid w:val="0013749F"/>
    <w:rsid w:val="001378B7"/>
    <w:rsid w:val="0014153F"/>
    <w:rsid w:val="0014260C"/>
    <w:rsid w:val="00142A7A"/>
    <w:rsid w:val="0014373F"/>
    <w:rsid w:val="001451CE"/>
    <w:rsid w:val="00145889"/>
    <w:rsid w:val="00145C2C"/>
    <w:rsid w:val="00145F9B"/>
    <w:rsid w:val="00146F48"/>
    <w:rsid w:val="00146F53"/>
    <w:rsid w:val="0014754B"/>
    <w:rsid w:val="00150975"/>
    <w:rsid w:val="001512B8"/>
    <w:rsid w:val="00152443"/>
    <w:rsid w:val="0015262B"/>
    <w:rsid w:val="001531E3"/>
    <w:rsid w:val="001533FE"/>
    <w:rsid w:val="001536D7"/>
    <w:rsid w:val="00153F8F"/>
    <w:rsid w:val="00153F9E"/>
    <w:rsid w:val="001540E0"/>
    <w:rsid w:val="001548D3"/>
    <w:rsid w:val="00156F98"/>
    <w:rsid w:val="00160895"/>
    <w:rsid w:val="00162DA9"/>
    <w:rsid w:val="001631DD"/>
    <w:rsid w:val="0016322E"/>
    <w:rsid w:val="001633DD"/>
    <w:rsid w:val="001646DB"/>
    <w:rsid w:val="00164B50"/>
    <w:rsid w:val="0016527B"/>
    <w:rsid w:val="00165CEC"/>
    <w:rsid w:val="00166A20"/>
    <w:rsid w:val="00166AA9"/>
    <w:rsid w:val="00167B6E"/>
    <w:rsid w:val="00170946"/>
    <w:rsid w:val="00170D9A"/>
    <w:rsid w:val="00171289"/>
    <w:rsid w:val="00171F5C"/>
    <w:rsid w:val="00172C71"/>
    <w:rsid w:val="00175007"/>
    <w:rsid w:val="00175C74"/>
    <w:rsid w:val="00175E51"/>
    <w:rsid w:val="00175F5C"/>
    <w:rsid w:val="001764A0"/>
    <w:rsid w:val="00180CE0"/>
    <w:rsid w:val="00180D80"/>
    <w:rsid w:val="00180F01"/>
    <w:rsid w:val="00182439"/>
    <w:rsid w:val="00183664"/>
    <w:rsid w:val="0018368F"/>
    <w:rsid w:val="00183ACF"/>
    <w:rsid w:val="001840AB"/>
    <w:rsid w:val="00186B80"/>
    <w:rsid w:val="00186BDE"/>
    <w:rsid w:val="00186E6E"/>
    <w:rsid w:val="00187E74"/>
    <w:rsid w:val="00190383"/>
    <w:rsid w:val="001923C4"/>
    <w:rsid w:val="00192504"/>
    <w:rsid w:val="001928AB"/>
    <w:rsid w:val="001935DB"/>
    <w:rsid w:val="00193C84"/>
    <w:rsid w:val="00194DFC"/>
    <w:rsid w:val="001956CD"/>
    <w:rsid w:val="00195AAB"/>
    <w:rsid w:val="00195AEC"/>
    <w:rsid w:val="001964D9"/>
    <w:rsid w:val="0019712B"/>
    <w:rsid w:val="001A0057"/>
    <w:rsid w:val="001A0DC1"/>
    <w:rsid w:val="001A0E6B"/>
    <w:rsid w:val="001A16CB"/>
    <w:rsid w:val="001A187A"/>
    <w:rsid w:val="001A1969"/>
    <w:rsid w:val="001A1B86"/>
    <w:rsid w:val="001A1F74"/>
    <w:rsid w:val="001A3985"/>
    <w:rsid w:val="001A3AA3"/>
    <w:rsid w:val="001A3EED"/>
    <w:rsid w:val="001A41FF"/>
    <w:rsid w:val="001A4CFA"/>
    <w:rsid w:val="001A50EA"/>
    <w:rsid w:val="001A5486"/>
    <w:rsid w:val="001A6C22"/>
    <w:rsid w:val="001A6E6C"/>
    <w:rsid w:val="001A7EDD"/>
    <w:rsid w:val="001B014E"/>
    <w:rsid w:val="001B0A10"/>
    <w:rsid w:val="001B0AEC"/>
    <w:rsid w:val="001B157E"/>
    <w:rsid w:val="001B273A"/>
    <w:rsid w:val="001B30F0"/>
    <w:rsid w:val="001B39A0"/>
    <w:rsid w:val="001B3EED"/>
    <w:rsid w:val="001B42B3"/>
    <w:rsid w:val="001B4E51"/>
    <w:rsid w:val="001B5DD1"/>
    <w:rsid w:val="001B7083"/>
    <w:rsid w:val="001C00C9"/>
    <w:rsid w:val="001C0322"/>
    <w:rsid w:val="001C05EA"/>
    <w:rsid w:val="001C2955"/>
    <w:rsid w:val="001C436E"/>
    <w:rsid w:val="001C4B3F"/>
    <w:rsid w:val="001C4C38"/>
    <w:rsid w:val="001C503F"/>
    <w:rsid w:val="001C5171"/>
    <w:rsid w:val="001C5927"/>
    <w:rsid w:val="001C7D35"/>
    <w:rsid w:val="001C7DF8"/>
    <w:rsid w:val="001D12F1"/>
    <w:rsid w:val="001D1C07"/>
    <w:rsid w:val="001D2198"/>
    <w:rsid w:val="001D26AD"/>
    <w:rsid w:val="001D2836"/>
    <w:rsid w:val="001D3923"/>
    <w:rsid w:val="001D529B"/>
    <w:rsid w:val="001D550A"/>
    <w:rsid w:val="001E0C29"/>
    <w:rsid w:val="001E1665"/>
    <w:rsid w:val="001E198D"/>
    <w:rsid w:val="001E1A93"/>
    <w:rsid w:val="001E2765"/>
    <w:rsid w:val="001E3ECB"/>
    <w:rsid w:val="001E4137"/>
    <w:rsid w:val="001E4574"/>
    <w:rsid w:val="001E4639"/>
    <w:rsid w:val="001E4E11"/>
    <w:rsid w:val="001E56F8"/>
    <w:rsid w:val="001E5FC1"/>
    <w:rsid w:val="001E603B"/>
    <w:rsid w:val="001E6284"/>
    <w:rsid w:val="001E6A46"/>
    <w:rsid w:val="001E6E82"/>
    <w:rsid w:val="001E70E3"/>
    <w:rsid w:val="001F15CF"/>
    <w:rsid w:val="001F1C65"/>
    <w:rsid w:val="001F2968"/>
    <w:rsid w:val="001F30E8"/>
    <w:rsid w:val="001F4ED8"/>
    <w:rsid w:val="001F508C"/>
    <w:rsid w:val="001F5DE7"/>
    <w:rsid w:val="001F5E5E"/>
    <w:rsid w:val="001F664D"/>
    <w:rsid w:val="002008EF"/>
    <w:rsid w:val="00201045"/>
    <w:rsid w:val="00201E36"/>
    <w:rsid w:val="002035E8"/>
    <w:rsid w:val="00203FE1"/>
    <w:rsid w:val="00204E76"/>
    <w:rsid w:val="00204FEA"/>
    <w:rsid w:val="00206039"/>
    <w:rsid w:val="0020610E"/>
    <w:rsid w:val="0020672F"/>
    <w:rsid w:val="00206816"/>
    <w:rsid w:val="00206B16"/>
    <w:rsid w:val="00207CF4"/>
    <w:rsid w:val="0021072B"/>
    <w:rsid w:val="00211A2C"/>
    <w:rsid w:val="00211AE6"/>
    <w:rsid w:val="00211FEC"/>
    <w:rsid w:val="002128B5"/>
    <w:rsid w:val="0021362A"/>
    <w:rsid w:val="00213AE4"/>
    <w:rsid w:val="00215472"/>
    <w:rsid w:val="00216799"/>
    <w:rsid w:val="002169CA"/>
    <w:rsid w:val="00217949"/>
    <w:rsid w:val="00217D63"/>
    <w:rsid w:val="00217FB2"/>
    <w:rsid w:val="002202E5"/>
    <w:rsid w:val="00220D52"/>
    <w:rsid w:val="00220EAB"/>
    <w:rsid w:val="002213EE"/>
    <w:rsid w:val="00221508"/>
    <w:rsid w:val="0022187F"/>
    <w:rsid w:val="0022266D"/>
    <w:rsid w:val="00222A07"/>
    <w:rsid w:val="00222AA5"/>
    <w:rsid w:val="00224FEF"/>
    <w:rsid w:val="00225708"/>
    <w:rsid w:val="002273F6"/>
    <w:rsid w:val="0022748B"/>
    <w:rsid w:val="00227BC9"/>
    <w:rsid w:val="00230754"/>
    <w:rsid w:val="00230A79"/>
    <w:rsid w:val="0023149C"/>
    <w:rsid w:val="00232327"/>
    <w:rsid w:val="0023467E"/>
    <w:rsid w:val="00234AF2"/>
    <w:rsid w:val="002359A0"/>
    <w:rsid w:val="00237FD9"/>
    <w:rsid w:val="002408FA"/>
    <w:rsid w:val="00243C23"/>
    <w:rsid w:val="00243D5E"/>
    <w:rsid w:val="00244156"/>
    <w:rsid w:val="00244B27"/>
    <w:rsid w:val="00244DD8"/>
    <w:rsid w:val="00245120"/>
    <w:rsid w:val="00245A4C"/>
    <w:rsid w:val="002478B3"/>
    <w:rsid w:val="00247A09"/>
    <w:rsid w:val="00250220"/>
    <w:rsid w:val="00250809"/>
    <w:rsid w:val="00250F0A"/>
    <w:rsid w:val="0025148F"/>
    <w:rsid w:val="00253F97"/>
    <w:rsid w:val="00254D4B"/>
    <w:rsid w:val="002556D7"/>
    <w:rsid w:val="00256FC6"/>
    <w:rsid w:val="00257F70"/>
    <w:rsid w:val="00260840"/>
    <w:rsid w:val="00260DA1"/>
    <w:rsid w:val="002612CF"/>
    <w:rsid w:val="002637A6"/>
    <w:rsid w:val="00264330"/>
    <w:rsid w:val="002646A5"/>
    <w:rsid w:val="0026470A"/>
    <w:rsid w:val="00265913"/>
    <w:rsid w:val="002659FE"/>
    <w:rsid w:val="00265B68"/>
    <w:rsid w:val="00265E45"/>
    <w:rsid w:val="00270CA9"/>
    <w:rsid w:val="00270CDB"/>
    <w:rsid w:val="00270E02"/>
    <w:rsid w:val="002717C4"/>
    <w:rsid w:val="00272781"/>
    <w:rsid w:val="00273B98"/>
    <w:rsid w:val="0027486A"/>
    <w:rsid w:val="00275DD8"/>
    <w:rsid w:val="0027620E"/>
    <w:rsid w:val="00276229"/>
    <w:rsid w:val="0027642B"/>
    <w:rsid w:val="00277052"/>
    <w:rsid w:val="00280FAA"/>
    <w:rsid w:val="002811EB"/>
    <w:rsid w:val="00284456"/>
    <w:rsid w:val="002846A3"/>
    <w:rsid w:val="00284F49"/>
    <w:rsid w:val="0028577A"/>
    <w:rsid w:val="00285B81"/>
    <w:rsid w:val="00285E76"/>
    <w:rsid w:val="0028636C"/>
    <w:rsid w:val="00287B74"/>
    <w:rsid w:val="00287D87"/>
    <w:rsid w:val="00290105"/>
    <w:rsid w:val="002907F8"/>
    <w:rsid w:val="00290E44"/>
    <w:rsid w:val="00291D4F"/>
    <w:rsid w:val="00292FC5"/>
    <w:rsid w:val="00293FCB"/>
    <w:rsid w:val="002943A8"/>
    <w:rsid w:val="0029458A"/>
    <w:rsid w:val="002946A5"/>
    <w:rsid w:val="00294EBF"/>
    <w:rsid w:val="00295AF7"/>
    <w:rsid w:val="002963F5"/>
    <w:rsid w:val="002970CF"/>
    <w:rsid w:val="002972A4"/>
    <w:rsid w:val="002A01E5"/>
    <w:rsid w:val="002A0484"/>
    <w:rsid w:val="002A156B"/>
    <w:rsid w:val="002A2429"/>
    <w:rsid w:val="002A2A7E"/>
    <w:rsid w:val="002A2AF1"/>
    <w:rsid w:val="002A356C"/>
    <w:rsid w:val="002A3978"/>
    <w:rsid w:val="002A3FC6"/>
    <w:rsid w:val="002A489E"/>
    <w:rsid w:val="002A4E8B"/>
    <w:rsid w:val="002A5239"/>
    <w:rsid w:val="002A539B"/>
    <w:rsid w:val="002A550A"/>
    <w:rsid w:val="002A6D41"/>
    <w:rsid w:val="002A72D2"/>
    <w:rsid w:val="002A763D"/>
    <w:rsid w:val="002B1270"/>
    <w:rsid w:val="002B1BC6"/>
    <w:rsid w:val="002B24B1"/>
    <w:rsid w:val="002B294D"/>
    <w:rsid w:val="002B4C8B"/>
    <w:rsid w:val="002B57FD"/>
    <w:rsid w:val="002B663C"/>
    <w:rsid w:val="002B6BEC"/>
    <w:rsid w:val="002B70DB"/>
    <w:rsid w:val="002B7B73"/>
    <w:rsid w:val="002C0138"/>
    <w:rsid w:val="002C047C"/>
    <w:rsid w:val="002C0507"/>
    <w:rsid w:val="002C0AE1"/>
    <w:rsid w:val="002C1380"/>
    <w:rsid w:val="002C213F"/>
    <w:rsid w:val="002C33CD"/>
    <w:rsid w:val="002C3C66"/>
    <w:rsid w:val="002C4A18"/>
    <w:rsid w:val="002C6B29"/>
    <w:rsid w:val="002C6DD4"/>
    <w:rsid w:val="002C7595"/>
    <w:rsid w:val="002D116B"/>
    <w:rsid w:val="002D2B89"/>
    <w:rsid w:val="002D348F"/>
    <w:rsid w:val="002D4CFC"/>
    <w:rsid w:val="002D79F9"/>
    <w:rsid w:val="002E24DE"/>
    <w:rsid w:val="002E2C7E"/>
    <w:rsid w:val="002E2CF1"/>
    <w:rsid w:val="002E35E8"/>
    <w:rsid w:val="002E4678"/>
    <w:rsid w:val="002E4F73"/>
    <w:rsid w:val="002E559D"/>
    <w:rsid w:val="002E6DF0"/>
    <w:rsid w:val="002E7A4B"/>
    <w:rsid w:val="002E7BE2"/>
    <w:rsid w:val="002E7E8C"/>
    <w:rsid w:val="002E7FC4"/>
    <w:rsid w:val="002F015E"/>
    <w:rsid w:val="002F0CD1"/>
    <w:rsid w:val="002F144E"/>
    <w:rsid w:val="002F1B5D"/>
    <w:rsid w:val="002F1C8C"/>
    <w:rsid w:val="002F29EE"/>
    <w:rsid w:val="002F2DEE"/>
    <w:rsid w:val="002F2ED1"/>
    <w:rsid w:val="002F33EE"/>
    <w:rsid w:val="002F58B2"/>
    <w:rsid w:val="002F5A0C"/>
    <w:rsid w:val="002F6C1F"/>
    <w:rsid w:val="003007A5"/>
    <w:rsid w:val="00300A50"/>
    <w:rsid w:val="00302411"/>
    <w:rsid w:val="0030272E"/>
    <w:rsid w:val="00302B9D"/>
    <w:rsid w:val="00303864"/>
    <w:rsid w:val="003046A7"/>
    <w:rsid w:val="00304FAA"/>
    <w:rsid w:val="003055EE"/>
    <w:rsid w:val="0030567B"/>
    <w:rsid w:val="003057BD"/>
    <w:rsid w:val="00305B12"/>
    <w:rsid w:val="00305EDE"/>
    <w:rsid w:val="003062A6"/>
    <w:rsid w:val="003065B1"/>
    <w:rsid w:val="003074BC"/>
    <w:rsid w:val="00312607"/>
    <w:rsid w:val="00312EAB"/>
    <w:rsid w:val="0031349F"/>
    <w:rsid w:val="00314B36"/>
    <w:rsid w:val="003153EA"/>
    <w:rsid w:val="00315FFD"/>
    <w:rsid w:val="0031631D"/>
    <w:rsid w:val="003164BC"/>
    <w:rsid w:val="00316BB8"/>
    <w:rsid w:val="00317A1E"/>
    <w:rsid w:val="00317D56"/>
    <w:rsid w:val="00320CCE"/>
    <w:rsid w:val="00320E99"/>
    <w:rsid w:val="003222FF"/>
    <w:rsid w:val="00323946"/>
    <w:rsid w:val="003246E8"/>
    <w:rsid w:val="0032546E"/>
    <w:rsid w:val="003257E6"/>
    <w:rsid w:val="00325A74"/>
    <w:rsid w:val="0032776E"/>
    <w:rsid w:val="003279E5"/>
    <w:rsid w:val="0033091D"/>
    <w:rsid w:val="00330D12"/>
    <w:rsid w:val="00330E6D"/>
    <w:rsid w:val="0033147B"/>
    <w:rsid w:val="00332018"/>
    <w:rsid w:val="00332019"/>
    <w:rsid w:val="00332094"/>
    <w:rsid w:val="003320F9"/>
    <w:rsid w:val="00332103"/>
    <w:rsid w:val="003332D4"/>
    <w:rsid w:val="00333354"/>
    <w:rsid w:val="00333583"/>
    <w:rsid w:val="00334D48"/>
    <w:rsid w:val="0033589E"/>
    <w:rsid w:val="00335B5F"/>
    <w:rsid w:val="00336459"/>
    <w:rsid w:val="0033680C"/>
    <w:rsid w:val="00336B4F"/>
    <w:rsid w:val="00340040"/>
    <w:rsid w:val="003400A7"/>
    <w:rsid w:val="003401F0"/>
    <w:rsid w:val="00340E68"/>
    <w:rsid w:val="00341185"/>
    <w:rsid w:val="00342122"/>
    <w:rsid w:val="00342244"/>
    <w:rsid w:val="0034283B"/>
    <w:rsid w:val="00344344"/>
    <w:rsid w:val="003455C0"/>
    <w:rsid w:val="00345894"/>
    <w:rsid w:val="0034667F"/>
    <w:rsid w:val="00346ADF"/>
    <w:rsid w:val="00347960"/>
    <w:rsid w:val="00350061"/>
    <w:rsid w:val="00351B53"/>
    <w:rsid w:val="00352485"/>
    <w:rsid w:val="00352750"/>
    <w:rsid w:val="003534EF"/>
    <w:rsid w:val="003538B0"/>
    <w:rsid w:val="00353949"/>
    <w:rsid w:val="003557B1"/>
    <w:rsid w:val="00355855"/>
    <w:rsid w:val="00355D9D"/>
    <w:rsid w:val="0035622B"/>
    <w:rsid w:val="00356559"/>
    <w:rsid w:val="00357257"/>
    <w:rsid w:val="003573B4"/>
    <w:rsid w:val="003608AB"/>
    <w:rsid w:val="00361227"/>
    <w:rsid w:val="0036147E"/>
    <w:rsid w:val="00362088"/>
    <w:rsid w:val="003647F2"/>
    <w:rsid w:val="00364B4D"/>
    <w:rsid w:val="00364CE4"/>
    <w:rsid w:val="00364D19"/>
    <w:rsid w:val="0036512B"/>
    <w:rsid w:val="0036535D"/>
    <w:rsid w:val="00367C36"/>
    <w:rsid w:val="00367CDB"/>
    <w:rsid w:val="00370425"/>
    <w:rsid w:val="00370698"/>
    <w:rsid w:val="00370750"/>
    <w:rsid w:val="00370B87"/>
    <w:rsid w:val="003719C3"/>
    <w:rsid w:val="003726CF"/>
    <w:rsid w:val="00372C88"/>
    <w:rsid w:val="00373176"/>
    <w:rsid w:val="0037353E"/>
    <w:rsid w:val="003744BE"/>
    <w:rsid w:val="00374B11"/>
    <w:rsid w:val="00375404"/>
    <w:rsid w:val="003758E7"/>
    <w:rsid w:val="00375B12"/>
    <w:rsid w:val="003763C0"/>
    <w:rsid w:val="00377C00"/>
    <w:rsid w:val="003801BB"/>
    <w:rsid w:val="00380706"/>
    <w:rsid w:val="00381F8A"/>
    <w:rsid w:val="00382708"/>
    <w:rsid w:val="003827A8"/>
    <w:rsid w:val="00382972"/>
    <w:rsid w:val="00382B57"/>
    <w:rsid w:val="0038347B"/>
    <w:rsid w:val="003840CC"/>
    <w:rsid w:val="003847C1"/>
    <w:rsid w:val="003847C5"/>
    <w:rsid w:val="00385377"/>
    <w:rsid w:val="003858E1"/>
    <w:rsid w:val="0038620C"/>
    <w:rsid w:val="003874A0"/>
    <w:rsid w:val="003876E1"/>
    <w:rsid w:val="00387715"/>
    <w:rsid w:val="00387DDE"/>
    <w:rsid w:val="00392025"/>
    <w:rsid w:val="00392623"/>
    <w:rsid w:val="00392FF7"/>
    <w:rsid w:val="00393222"/>
    <w:rsid w:val="00397149"/>
    <w:rsid w:val="00397469"/>
    <w:rsid w:val="003A0D5D"/>
    <w:rsid w:val="003A1465"/>
    <w:rsid w:val="003A1B1F"/>
    <w:rsid w:val="003A3F1C"/>
    <w:rsid w:val="003A4CF6"/>
    <w:rsid w:val="003A4D51"/>
    <w:rsid w:val="003A70CE"/>
    <w:rsid w:val="003A7CC9"/>
    <w:rsid w:val="003B011C"/>
    <w:rsid w:val="003B0461"/>
    <w:rsid w:val="003B04EC"/>
    <w:rsid w:val="003B05CC"/>
    <w:rsid w:val="003B08FC"/>
    <w:rsid w:val="003B0BE1"/>
    <w:rsid w:val="003B1272"/>
    <w:rsid w:val="003B1760"/>
    <w:rsid w:val="003B1CEB"/>
    <w:rsid w:val="003B65EF"/>
    <w:rsid w:val="003B73F2"/>
    <w:rsid w:val="003B7C96"/>
    <w:rsid w:val="003C0893"/>
    <w:rsid w:val="003C1097"/>
    <w:rsid w:val="003C18F1"/>
    <w:rsid w:val="003C19B7"/>
    <w:rsid w:val="003C1C22"/>
    <w:rsid w:val="003C2C3C"/>
    <w:rsid w:val="003C2D5E"/>
    <w:rsid w:val="003C31D2"/>
    <w:rsid w:val="003C4772"/>
    <w:rsid w:val="003C49D3"/>
    <w:rsid w:val="003C515B"/>
    <w:rsid w:val="003C5F81"/>
    <w:rsid w:val="003D10A5"/>
    <w:rsid w:val="003D15CC"/>
    <w:rsid w:val="003D1BB2"/>
    <w:rsid w:val="003D1DF5"/>
    <w:rsid w:val="003D36E7"/>
    <w:rsid w:val="003D3861"/>
    <w:rsid w:val="003D391E"/>
    <w:rsid w:val="003D49C1"/>
    <w:rsid w:val="003D49EA"/>
    <w:rsid w:val="003D4CF9"/>
    <w:rsid w:val="003D682F"/>
    <w:rsid w:val="003D6DB9"/>
    <w:rsid w:val="003D74D1"/>
    <w:rsid w:val="003E0C9C"/>
    <w:rsid w:val="003E0F01"/>
    <w:rsid w:val="003E1EEE"/>
    <w:rsid w:val="003E235A"/>
    <w:rsid w:val="003E3895"/>
    <w:rsid w:val="003E620A"/>
    <w:rsid w:val="003E734E"/>
    <w:rsid w:val="003E7381"/>
    <w:rsid w:val="003F0821"/>
    <w:rsid w:val="003F0A70"/>
    <w:rsid w:val="003F1828"/>
    <w:rsid w:val="003F1AB2"/>
    <w:rsid w:val="003F1F97"/>
    <w:rsid w:val="003F228F"/>
    <w:rsid w:val="003F2A7B"/>
    <w:rsid w:val="003F39FE"/>
    <w:rsid w:val="003F3DA5"/>
    <w:rsid w:val="003F3DE8"/>
    <w:rsid w:val="003F49BB"/>
    <w:rsid w:val="003F52B1"/>
    <w:rsid w:val="003F5490"/>
    <w:rsid w:val="003F5595"/>
    <w:rsid w:val="003F5B94"/>
    <w:rsid w:val="003F758A"/>
    <w:rsid w:val="003F7636"/>
    <w:rsid w:val="003F7C8B"/>
    <w:rsid w:val="00400F8C"/>
    <w:rsid w:val="00401A74"/>
    <w:rsid w:val="0040223E"/>
    <w:rsid w:val="00403095"/>
    <w:rsid w:val="00403245"/>
    <w:rsid w:val="004049F3"/>
    <w:rsid w:val="00404A11"/>
    <w:rsid w:val="0040570C"/>
    <w:rsid w:val="0040621B"/>
    <w:rsid w:val="00406448"/>
    <w:rsid w:val="0040726A"/>
    <w:rsid w:val="00410C76"/>
    <w:rsid w:val="00411A53"/>
    <w:rsid w:val="00412618"/>
    <w:rsid w:val="004133FF"/>
    <w:rsid w:val="00413D59"/>
    <w:rsid w:val="004140A0"/>
    <w:rsid w:val="00414752"/>
    <w:rsid w:val="00415545"/>
    <w:rsid w:val="004166BD"/>
    <w:rsid w:val="0041711C"/>
    <w:rsid w:val="00417954"/>
    <w:rsid w:val="00417AFC"/>
    <w:rsid w:val="00417D3D"/>
    <w:rsid w:val="00420023"/>
    <w:rsid w:val="00420D16"/>
    <w:rsid w:val="00421A07"/>
    <w:rsid w:val="00422D7F"/>
    <w:rsid w:val="00422DEA"/>
    <w:rsid w:val="004233E5"/>
    <w:rsid w:val="004244C7"/>
    <w:rsid w:val="00424612"/>
    <w:rsid w:val="00424A34"/>
    <w:rsid w:val="00425B77"/>
    <w:rsid w:val="00425D1A"/>
    <w:rsid w:val="00426D50"/>
    <w:rsid w:val="004276A1"/>
    <w:rsid w:val="00430409"/>
    <w:rsid w:val="00430687"/>
    <w:rsid w:val="004310D9"/>
    <w:rsid w:val="00431789"/>
    <w:rsid w:val="00431A9B"/>
    <w:rsid w:val="00431B77"/>
    <w:rsid w:val="00432175"/>
    <w:rsid w:val="00432D53"/>
    <w:rsid w:val="00433A09"/>
    <w:rsid w:val="00435D80"/>
    <w:rsid w:val="004369B9"/>
    <w:rsid w:val="004372FD"/>
    <w:rsid w:val="00437A1E"/>
    <w:rsid w:val="004404DA"/>
    <w:rsid w:val="00440AE5"/>
    <w:rsid w:val="004414E1"/>
    <w:rsid w:val="004416C5"/>
    <w:rsid w:val="004420B8"/>
    <w:rsid w:val="004424F1"/>
    <w:rsid w:val="004438FB"/>
    <w:rsid w:val="00444033"/>
    <w:rsid w:val="0044468F"/>
    <w:rsid w:val="0044474A"/>
    <w:rsid w:val="00444A8B"/>
    <w:rsid w:val="00444EC7"/>
    <w:rsid w:val="00445005"/>
    <w:rsid w:val="00445607"/>
    <w:rsid w:val="00445E2A"/>
    <w:rsid w:val="0044671B"/>
    <w:rsid w:val="0044718E"/>
    <w:rsid w:val="00447719"/>
    <w:rsid w:val="004501B7"/>
    <w:rsid w:val="004503BC"/>
    <w:rsid w:val="004508B4"/>
    <w:rsid w:val="004510E3"/>
    <w:rsid w:val="00451EB7"/>
    <w:rsid w:val="0045211D"/>
    <w:rsid w:val="004538A3"/>
    <w:rsid w:val="00453A08"/>
    <w:rsid w:val="004540FE"/>
    <w:rsid w:val="00454244"/>
    <w:rsid w:val="004547F6"/>
    <w:rsid w:val="00454F3A"/>
    <w:rsid w:val="004555F5"/>
    <w:rsid w:val="00456086"/>
    <w:rsid w:val="00456687"/>
    <w:rsid w:val="00456AE2"/>
    <w:rsid w:val="004576F4"/>
    <w:rsid w:val="004608DA"/>
    <w:rsid w:val="00460EAD"/>
    <w:rsid w:val="00460F4E"/>
    <w:rsid w:val="0046182A"/>
    <w:rsid w:val="00461B62"/>
    <w:rsid w:val="00461F09"/>
    <w:rsid w:val="0046271F"/>
    <w:rsid w:val="00462894"/>
    <w:rsid w:val="00463A1E"/>
    <w:rsid w:val="00464A16"/>
    <w:rsid w:val="00464D67"/>
    <w:rsid w:val="00465505"/>
    <w:rsid w:val="00465DC3"/>
    <w:rsid w:val="004676A3"/>
    <w:rsid w:val="004676F9"/>
    <w:rsid w:val="00471744"/>
    <w:rsid w:val="004748AB"/>
    <w:rsid w:val="004748E4"/>
    <w:rsid w:val="0047537B"/>
    <w:rsid w:val="00476B4E"/>
    <w:rsid w:val="00477421"/>
    <w:rsid w:val="00477580"/>
    <w:rsid w:val="00477A4E"/>
    <w:rsid w:val="004806FE"/>
    <w:rsid w:val="00481EA6"/>
    <w:rsid w:val="00483A58"/>
    <w:rsid w:val="00484A99"/>
    <w:rsid w:val="004851A9"/>
    <w:rsid w:val="004857D1"/>
    <w:rsid w:val="00485EC4"/>
    <w:rsid w:val="00486576"/>
    <w:rsid w:val="00486639"/>
    <w:rsid w:val="004873CF"/>
    <w:rsid w:val="004874B0"/>
    <w:rsid w:val="00487800"/>
    <w:rsid w:val="004879F7"/>
    <w:rsid w:val="00490A8F"/>
    <w:rsid w:val="00490E1E"/>
    <w:rsid w:val="00491167"/>
    <w:rsid w:val="0049130E"/>
    <w:rsid w:val="00491B3C"/>
    <w:rsid w:val="004925C4"/>
    <w:rsid w:val="004947F2"/>
    <w:rsid w:val="00495054"/>
    <w:rsid w:val="00495371"/>
    <w:rsid w:val="004970A7"/>
    <w:rsid w:val="004975CE"/>
    <w:rsid w:val="00497B69"/>
    <w:rsid w:val="004A0213"/>
    <w:rsid w:val="004A1233"/>
    <w:rsid w:val="004A2053"/>
    <w:rsid w:val="004A258E"/>
    <w:rsid w:val="004A26C9"/>
    <w:rsid w:val="004A32CA"/>
    <w:rsid w:val="004A3871"/>
    <w:rsid w:val="004A3B76"/>
    <w:rsid w:val="004A4AF3"/>
    <w:rsid w:val="004A564A"/>
    <w:rsid w:val="004A5979"/>
    <w:rsid w:val="004A5CD8"/>
    <w:rsid w:val="004A70B9"/>
    <w:rsid w:val="004B11D6"/>
    <w:rsid w:val="004B14CA"/>
    <w:rsid w:val="004B3681"/>
    <w:rsid w:val="004B42A4"/>
    <w:rsid w:val="004B4A66"/>
    <w:rsid w:val="004B4D85"/>
    <w:rsid w:val="004B533A"/>
    <w:rsid w:val="004B6429"/>
    <w:rsid w:val="004B7685"/>
    <w:rsid w:val="004C0637"/>
    <w:rsid w:val="004C0A19"/>
    <w:rsid w:val="004C0B01"/>
    <w:rsid w:val="004C0C16"/>
    <w:rsid w:val="004C0E4C"/>
    <w:rsid w:val="004C1567"/>
    <w:rsid w:val="004C1CB6"/>
    <w:rsid w:val="004C1EE4"/>
    <w:rsid w:val="004C2C05"/>
    <w:rsid w:val="004C306E"/>
    <w:rsid w:val="004C5031"/>
    <w:rsid w:val="004C524D"/>
    <w:rsid w:val="004C5738"/>
    <w:rsid w:val="004C5D75"/>
    <w:rsid w:val="004C761B"/>
    <w:rsid w:val="004C7E08"/>
    <w:rsid w:val="004D00F2"/>
    <w:rsid w:val="004D04AF"/>
    <w:rsid w:val="004D1703"/>
    <w:rsid w:val="004D1A21"/>
    <w:rsid w:val="004D32F8"/>
    <w:rsid w:val="004D439A"/>
    <w:rsid w:val="004D4B78"/>
    <w:rsid w:val="004D4DBA"/>
    <w:rsid w:val="004D58FE"/>
    <w:rsid w:val="004D5D0E"/>
    <w:rsid w:val="004D78C3"/>
    <w:rsid w:val="004E21A0"/>
    <w:rsid w:val="004E255E"/>
    <w:rsid w:val="004E2AB2"/>
    <w:rsid w:val="004E2B6E"/>
    <w:rsid w:val="004E2D41"/>
    <w:rsid w:val="004E34AF"/>
    <w:rsid w:val="004E3512"/>
    <w:rsid w:val="004E42CB"/>
    <w:rsid w:val="004E547F"/>
    <w:rsid w:val="004E5811"/>
    <w:rsid w:val="004E6241"/>
    <w:rsid w:val="004E62C9"/>
    <w:rsid w:val="004E6A93"/>
    <w:rsid w:val="004F039D"/>
    <w:rsid w:val="004F1189"/>
    <w:rsid w:val="004F13D1"/>
    <w:rsid w:val="004F1EB6"/>
    <w:rsid w:val="004F23AB"/>
    <w:rsid w:val="004F2A1B"/>
    <w:rsid w:val="004F32CC"/>
    <w:rsid w:val="004F32DC"/>
    <w:rsid w:val="004F3653"/>
    <w:rsid w:val="004F3DD4"/>
    <w:rsid w:val="004F43DA"/>
    <w:rsid w:val="004F44F2"/>
    <w:rsid w:val="004F5330"/>
    <w:rsid w:val="004F5463"/>
    <w:rsid w:val="004F691B"/>
    <w:rsid w:val="004F77D1"/>
    <w:rsid w:val="0050007E"/>
    <w:rsid w:val="00500107"/>
    <w:rsid w:val="005002AB"/>
    <w:rsid w:val="005010A1"/>
    <w:rsid w:val="00501B12"/>
    <w:rsid w:val="0050369B"/>
    <w:rsid w:val="0050391F"/>
    <w:rsid w:val="00504332"/>
    <w:rsid w:val="005043C5"/>
    <w:rsid w:val="0050582B"/>
    <w:rsid w:val="00506604"/>
    <w:rsid w:val="00507770"/>
    <w:rsid w:val="0050782F"/>
    <w:rsid w:val="00507D2C"/>
    <w:rsid w:val="005100EA"/>
    <w:rsid w:val="00510EFF"/>
    <w:rsid w:val="00512C90"/>
    <w:rsid w:val="00512FE9"/>
    <w:rsid w:val="00514DB7"/>
    <w:rsid w:val="00515471"/>
    <w:rsid w:val="00515B31"/>
    <w:rsid w:val="00515EC4"/>
    <w:rsid w:val="005170E9"/>
    <w:rsid w:val="005175A3"/>
    <w:rsid w:val="005177BE"/>
    <w:rsid w:val="005201C5"/>
    <w:rsid w:val="00520510"/>
    <w:rsid w:val="00520A94"/>
    <w:rsid w:val="0052180F"/>
    <w:rsid w:val="00521EBA"/>
    <w:rsid w:val="00522C25"/>
    <w:rsid w:val="00522C8C"/>
    <w:rsid w:val="00523B81"/>
    <w:rsid w:val="00523C40"/>
    <w:rsid w:val="00524740"/>
    <w:rsid w:val="00525650"/>
    <w:rsid w:val="00525681"/>
    <w:rsid w:val="00525E18"/>
    <w:rsid w:val="005269B1"/>
    <w:rsid w:val="005274D6"/>
    <w:rsid w:val="005278F9"/>
    <w:rsid w:val="00527A23"/>
    <w:rsid w:val="005306C6"/>
    <w:rsid w:val="0053088F"/>
    <w:rsid w:val="00530A72"/>
    <w:rsid w:val="0053159F"/>
    <w:rsid w:val="00533CBF"/>
    <w:rsid w:val="00533D75"/>
    <w:rsid w:val="00534AA6"/>
    <w:rsid w:val="00534F2A"/>
    <w:rsid w:val="00536D07"/>
    <w:rsid w:val="00537835"/>
    <w:rsid w:val="00537B02"/>
    <w:rsid w:val="005403D9"/>
    <w:rsid w:val="00540852"/>
    <w:rsid w:val="00540FA5"/>
    <w:rsid w:val="005417DF"/>
    <w:rsid w:val="00542314"/>
    <w:rsid w:val="00542342"/>
    <w:rsid w:val="00542EB1"/>
    <w:rsid w:val="0054381F"/>
    <w:rsid w:val="00543854"/>
    <w:rsid w:val="00543953"/>
    <w:rsid w:val="0054453A"/>
    <w:rsid w:val="00544600"/>
    <w:rsid w:val="00544A90"/>
    <w:rsid w:val="00544BF5"/>
    <w:rsid w:val="00546052"/>
    <w:rsid w:val="005461E2"/>
    <w:rsid w:val="00546C53"/>
    <w:rsid w:val="00546C8D"/>
    <w:rsid w:val="00546CD1"/>
    <w:rsid w:val="00546CD5"/>
    <w:rsid w:val="0054724D"/>
    <w:rsid w:val="00550769"/>
    <w:rsid w:val="00551207"/>
    <w:rsid w:val="005523F9"/>
    <w:rsid w:val="00552692"/>
    <w:rsid w:val="005534DF"/>
    <w:rsid w:val="005535BD"/>
    <w:rsid w:val="005548F7"/>
    <w:rsid w:val="00554C8A"/>
    <w:rsid w:val="005550A8"/>
    <w:rsid w:val="0055546A"/>
    <w:rsid w:val="005576C4"/>
    <w:rsid w:val="00557D6C"/>
    <w:rsid w:val="00557DE7"/>
    <w:rsid w:val="00560D72"/>
    <w:rsid w:val="0056229B"/>
    <w:rsid w:val="00562CCE"/>
    <w:rsid w:val="005646AC"/>
    <w:rsid w:val="005649B7"/>
    <w:rsid w:val="00564D24"/>
    <w:rsid w:val="0056546E"/>
    <w:rsid w:val="005658DB"/>
    <w:rsid w:val="00566FCF"/>
    <w:rsid w:val="0056795E"/>
    <w:rsid w:val="00567CB3"/>
    <w:rsid w:val="00570434"/>
    <w:rsid w:val="00571B6A"/>
    <w:rsid w:val="00571BDB"/>
    <w:rsid w:val="005728A2"/>
    <w:rsid w:val="00572DFA"/>
    <w:rsid w:val="00573810"/>
    <w:rsid w:val="00573FF0"/>
    <w:rsid w:val="005751B4"/>
    <w:rsid w:val="00576080"/>
    <w:rsid w:val="00576B3F"/>
    <w:rsid w:val="00577845"/>
    <w:rsid w:val="00577F3B"/>
    <w:rsid w:val="00582790"/>
    <w:rsid w:val="00582B29"/>
    <w:rsid w:val="00582C8E"/>
    <w:rsid w:val="00584136"/>
    <w:rsid w:val="005842AA"/>
    <w:rsid w:val="0058713A"/>
    <w:rsid w:val="005871CB"/>
    <w:rsid w:val="00590078"/>
    <w:rsid w:val="0059169C"/>
    <w:rsid w:val="00592529"/>
    <w:rsid w:val="0059304B"/>
    <w:rsid w:val="0059369C"/>
    <w:rsid w:val="005945D0"/>
    <w:rsid w:val="00595012"/>
    <w:rsid w:val="00595FCF"/>
    <w:rsid w:val="005961DF"/>
    <w:rsid w:val="00597EA2"/>
    <w:rsid w:val="005A0B2F"/>
    <w:rsid w:val="005A0FA7"/>
    <w:rsid w:val="005A128D"/>
    <w:rsid w:val="005A1953"/>
    <w:rsid w:val="005A2152"/>
    <w:rsid w:val="005A2261"/>
    <w:rsid w:val="005A36C5"/>
    <w:rsid w:val="005A36D6"/>
    <w:rsid w:val="005A465B"/>
    <w:rsid w:val="005A477F"/>
    <w:rsid w:val="005A4AFE"/>
    <w:rsid w:val="005A7683"/>
    <w:rsid w:val="005A7898"/>
    <w:rsid w:val="005B07B4"/>
    <w:rsid w:val="005B0F6C"/>
    <w:rsid w:val="005B12D0"/>
    <w:rsid w:val="005B2258"/>
    <w:rsid w:val="005B284F"/>
    <w:rsid w:val="005B2B6D"/>
    <w:rsid w:val="005B2E2C"/>
    <w:rsid w:val="005B2E52"/>
    <w:rsid w:val="005B32D0"/>
    <w:rsid w:val="005B3411"/>
    <w:rsid w:val="005B3AA5"/>
    <w:rsid w:val="005B41FE"/>
    <w:rsid w:val="005B44BF"/>
    <w:rsid w:val="005B4662"/>
    <w:rsid w:val="005B5BDE"/>
    <w:rsid w:val="005B5CCD"/>
    <w:rsid w:val="005B5D30"/>
    <w:rsid w:val="005B6B9E"/>
    <w:rsid w:val="005B6D6F"/>
    <w:rsid w:val="005C02F3"/>
    <w:rsid w:val="005C0970"/>
    <w:rsid w:val="005C0FDD"/>
    <w:rsid w:val="005C2316"/>
    <w:rsid w:val="005C2638"/>
    <w:rsid w:val="005C3A56"/>
    <w:rsid w:val="005C3BAE"/>
    <w:rsid w:val="005C4F81"/>
    <w:rsid w:val="005C5874"/>
    <w:rsid w:val="005C5E5C"/>
    <w:rsid w:val="005C5F9D"/>
    <w:rsid w:val="005C63AB"/>
    <w:rsid w:val="005C704B"/>
    <w:rsid w:val="005D0710"/>
    <w:rsid w:val="005D0A22"/>
    <w:rsid w:val="005D1874"/>
    <w:rsid w:val="005D1994"/>
    <w:rsid w:val="005D1CAE"/>
    <w:rsid w:val="005D297F"/>
    <w:rsid w:val="005D5CB0"/>
    <w:rsid w:val="005D6942"/>
    <w:rsid w:val="005E03AD"/>
    <w:rsid w:val="005E10AA"/>
    <w:rsid w:val="005E13B5"/>
    <w:rsid w:val="005E1608"/>
    <w:rsid w:val="005E23BE"/>
    <w:rsid w:val="005E26DD"/>
    <w:rsid w:val="005E3063"/>
    <w:rsid w:val="005E33CE"/>
    <w:rsid w:val="005E46A0"/>
    <w:rsid w:val="005E62E5"/>
    <w:rsid w:val="005E6EA8"/>
    <w:rsid w:val="005E7EA4"/>
    <w:rsid w:val="005E7FCB"/>
    <w:rsid w:val="005F197A"/>
    <w:rsid w:val="005F20A9"/>
    <w:rsid w:val="005F247F"/>
    <w:rsid w:val="005F28F2"/>
    <w:rsid w:val="005F37A7"/>
    <w:rsid w:val="005F4CAD"/>
    <w:rsid w:val="005F5D93"/>
    <w:rsid w:val="005F60EE"/>
    <w:rsid w:val="005F6199"/>
    <w:rsid w:val="005F7576"/>
    <w:rsid w:val="005F7A3E"/>
    <w:rsid w:val="0060080B"/>
    <w:rsid w:val="00601100"/>
    <w:rsid w:val="0060128D"/>
    <w:rsid w:val="00601A22"/>
    <w:rsid w:val="00602098"/>
    <w:rsid w:val="006023F5"/>
    <w:rsid w:val="006024F6"/>
    <w:rsid w:val="00603F2C"/>
    <w:rsid w:val="00604FAB"/>
    <w:rsid w:val="00610D5A"/>
    <w:rsid w:val="00611204"/>
    <w:rsid w:val="0061123C"/>
    <w:rsid w:val="00611281"/>
    <w:rsid w:val="00611752"/>
    <w:rsid w:val="006119A9"/>
    <w:rsid w:val="006125B5"/>
    <w:rsid w:val="0061310E"/>
    <w:rsid w:val="006137F6"/>
    <w:rsid w:val="0061471B"/>
    <w:rsid w:val="0061539A"/>
    <w:rsid w:val="00615C1B"/>
    <w:rsid w:val="00615FF4"/>
    <w:rsid w:val="00616AEB"/>
    <w:rsid w:val="00621D29"/>
    <w:rsid w:val="00621E2F"/>
    <w:rsid w:val="006228DE"/>
    <w:rsid w:val="00622B6B"/>
    <w:rsid w:val="00622CC5"/>
    <w:rsid w:val="00624370"/>
    <w:rsid w:val="00625236"/>
    <w:rsid w:val="006254CF"/>
    <w:rsid w:val="006261DB"/>
    <w:rsid w:val="0062660A"/>
    <w:rsid w:val="00626936"/>
    <w:rsid w:val="00626ED8"/>
    <w:rsid w:val="00630BE0"/>
    <w:rsid w:val="00630D84"/>
    <w:rsid w:val="00631783"/>
    <w:rsid w:val="00631DEE"/>
    <w:rsid w:val="006337D6"/>
    <w:rsid w:val="00633852"/>
    <w:rsid w:val="00633CD3"/>
    <w:rsid w:val="0063632D"/>
    <w:rsid w:val="006366CE"/>
    <w:rsid w:val="006372AE"/>
    <w:rsid w:val="006403E9"/>
    <w:rsid w:val="0064119D"/>
    <w:rsid w:val="00642234"/>
    <w:rsid w:val="006425F4"/>
    <w:rsid w:val="00642912"/>
    <w:rsid w:val="00642C04"/>
    <w:rsid w:val="00642E6A"/>
    <w:rsid w:val="00642F8E"/>
    <w:rsid w:val="0064421B"/>
    <w:rsid w:val="00644527"/>
    <w:rsid w:val="00645160"/>
    <w:rsid w:val="006459BA"/>
    <w:rsid w:val="00645E9B"/>
    <w:rsid w:val="006472B3"/>
    <w:rsid w:val="0064746A"/>
    <w:rsid w:val="00650D3C"/>
    <w:rsid w:val="00650E00"/>
    <w:rsid w:val="00650EC2"/>
    <w:rsid w:val="00650FEF"/>
    <w:rsid w:val="006520D7"/>
    <w:rsid w:val="0065344C"/>
    <w:rsid w:val="00653824"/>
    <w:rsid w:val="00653922"/>
    <w:rsid w:val="006541DF"/>
    <w:rsid w:val="00654745"/>
    <w:rsid w:val="006549B2"/>
    <w:rsid w:val="006554BD"/>
    <w:rsid w:val="00656E2B"/>
    <w:rsid w:val="00657D92"/>
    <w:rsid w:val="00660F68"/>
    <w:rsid w:val="00661275"/>
    <w:rsid w:val="0066152E"/>
    <w:rsid w:val="0066159D"/>
    <w:rsid w:val="00662CE1"/>
    <w:rsid w:val="00663013"/>
    <w:rsid w:val="006635C7"/>
    <w:rsid w:val="00663D29"/>
    <w:rsid w:val="00664111"/>
    <w:rsid w:val="00664CC6"/>
    <w:rsid w:val="00665095"/>
    <w:rsid w:val="00665FF4"/>
    <w:rsid w:val="006667CE"/>
    <w:rsid w:val="0066794C"/>
    <w:rsid w:val="00667D6B"/>
    <w:rsid w:val="006700DE"/>
    <w:rsid w:val="00670156"/>
    <w:rsid w:val="00671317"/>
    <w:rsid w:val="00671EB2"/>
    <w:rsid w:val="00671FE2"/>
    <w:rsid w:val="0067271F"/>
    <w:rsid w:val="00673E25"/>
    <w:rsid w:val="00673FA5"/>
    <w:rsid w:val="00674055"/>
    <w:rsid w:val="00674822"/>
    <w:rsid w:val="00675230"/>
    <w:rsid w:val="00675301"/>
    <w:rsid w:val="0067537D"/>
    <w:rsid w:val="006753AE"/>
    <w:rsid w:val="00675AB7"/>
    <w:rsid w:val="00676E56"/>
    <w:rsid w:val="00681018"/>
    <w:rsid w:val="00681367"/>
    <w:rsid w:val="00682E80"/>
    <w:rsid w:val="00683217"/>
    <w:rsid w:val="00683241"/>
    <w:rsid w:val="0068413B"/>
    <w:rsid w:val="006864A1"/>
    <w:rsid w:val="00686663"/>
    <w:rsid w:val="00686CCC"/>
    <w:rsid w:val="00687309"/>
    <w:rsid w:val="00687C50"/>
    <w:rsid w:val="00687CBB"/>
    <w:rsid w:val="0069142E"/>
    <w:rsid w:val="00693688"/>
    <w:rsid w:val="00693AD8"/>
    <w:rsid w:val="00694555"/>
    <w:rsid w:val="006948C5"/>
    <w:rsid w:val="006951A7"/>
    <w:rsid w:val="00695A2F"/>
    <w:rsid w:val="00695D9C"/>
    <w:rsid w:val="00696111"/>
    <w:rsid w:val="00696EA3"/>
    <w:rsid w:val="0069747E"/>
    <w:rsid w:val="006A058A"/>
    <w:rsid w:val="006A0BEA"/>
    <w:rsid w:val="006A11C8"/>
    <w:rsid w:val="006A1EDD"/>
    <w:rsid w:val="006A20A6"/>
    <w:rsid w:val="006A2898"/>
    <w:rsid w:val="006A2A85"/>
    <w:rsid w:val="006A440A"/>
    <w:rsid w:val="006A48D2"/>
    <w:rsid w:val="006A4DBA"/>
    <w:rsid w:val="006A554A"/>
    <w:rsid w:val="006A75EB"/>
    <w:rsid w:val="006A78E3"/>
    <w:rsid w:val="006B040D"/>
    <w:rsid w:val="006B188C"/>
    <w:rsid w:val="006B1F05"/>
    <w:rsid w:val="006B2A3E"/>
    <w:rsid w:val="006B2BD4"/>
    <w:rsid w:val="006B4F29"/>
    <w:rsid w:val="006B5D1A"/>
    <w:rsid w:val="006B5EE6"/>
    <w:rsid w:val="006B5F37"/>
    <w:rsid w:val="006B5F86"/>
    <w:rsid w:val="006B75A0"/>
    <w:rsid w:val="006C01A9"/>
    <w:rsid w:val="006C0837"/>
    <w:rsid w:val="006C0A51"/>
    <w:rsid w:val="006C1666"/>
    <w:rsid w:val="006C1BC8"/>
    <w:rsid w:val="006C2751"/>
    <w:rsid w:val="006C306A"/>
    <w:rsid w:val="006C3C58"/>
    <w:rsid w:val="006C3D83"/>
    <w:rsid w:val="006C46E2"/>
    <w:rsid w:val="006C48F3"/>
    <w:rsid w:val="006C5393"/>
    <w:rsid w:val="006C5C14"/>
    <w:rsid w:val="006C5EBB"/>
    <w:rsid w:val="006D090E"/>
    <w:rsid w:val="006D0A4F"/>
    <w:rsid w:val="006D0E8A"/>
    <w:rsid w:val="006D1CC5"/>
    <w:rsid w:val="006D2579"/>
    <w:rsid w:val="006D2FDC"/>
    <w:rsid w:val="006D45D6"/>
    <w:rsid w:val="006D51B9"/>
    <w:rsid w:val="006D632E"/>
    <w:rsid w:val="006D7060"/>
    <w:rsid w:val="006D70C8"/>
    <w:rsid w:val="006E0C51"/>
    <w:rsid w:val="006E1839"/>
    <w:rsid w:val="006E20CE"/>
    <w:rsid w:val="006E2C0C"/>
    <w:rsid w:val="006E2EAC"/>
    <w:rsid w:val="006E399D"/>
    <w:rsid w:val="006E42A8"/>
    <w:rsid w:val="006E4550"/>
    <w:rsid w:val="006E4ABE"/>
    <w:rsid w:val="006E4F06"/>
    <w:rsid w:val="006E4FAF"/>
    <w:rsid w:val="006E6B6D"/>
    <w:rsid w:val="006E6F2A"/>
    <w:rsid w:val="006F088C"/>
    <w:rsid w:val="006F11B0"/>
    <w:rsid w:val="006F11EC"/>
    <w:rsid w:val="006F1AE9"/>
    <w:rsid w:val="006F262E"/>
    <w:rsid w:val="006F3D01"/>
    <w:rsid w:val="006F3D09"/>
    <w:rsid w:val="006F45AD"/>
    <w:rsid w:val="006F5268"/>
    <w:rsid w:val="006F56B6"/>
    <w:rsid w:val="006F5BAC"/>
    <w:rsid w:val="006F6A16"/>
    <w:rsid w:val="0070027B"/>
    <w:rsid w:val="00701615"/>
    <w:rsid w:val="007020A6"/>
    <w:rsid w:val="00702AFA"/>
    <w:rsid w:val="00702E8C"/>
    <w:rsid w:val="00703114"/>
    <w:rsid w:val="00703757"/>
    <w:rsid w:val="007037A3"/>
    <w:rsid w:val="00704C4A"/>
    <w:rsid w:val="00705C0E"/>
    <w:rsid w:val="0070653C"/>
    <w:rsid w:val="007066F6"/>
    <w:rsid w:val="0070706D"/>
    <w:rsid w:val="007071DB"/>
    <w:rsid w:val="00711007"/>
    <w:rsid w:val="00711BD0"/>
    <w:rsid w:val="00712AC8"/>
    <w:rsid w:val="007134E3"/>
    <w:rsid w:val="007139B5"/>
    <w:rsid w:val="00713CAF"/>
    <w:rsid w:val="00714C25"/>
    <w:rsid w:val="00714EF2"/>
    <w:rsid w:val="00716054"/>
    <w:rsid w:val="0071675C"/>
    <w:rsid w:val="00716ABE"/>
    <w:rsid w:val="007174B3"/>
    <w:rsid w:val="00717925"/>
    <w:rsid w:val="00717FB1"/>
    <w:rsid w:val="007214C5"/>
    <w:rsid w:val="00722239"/>
    <w:rsid w:val="007234E5"/>
    <w:rsid w:val="00723668"/>
    <w:rsid w:val="00725DB1"/>
    <w:rsid w:val="00725E68"/>
    <w:rsid w:val="00726418"/>
    <w:rsid w:val="007267A8"/>
    <w:rsid w:val="007309FC"/>
    <w:rsid w:val="00730CE2"/>
    <w:rsid w:val="0073297A"/>
    <w:rsid w:val="007335C2"/>
    <w:rsid w:val="00735C7F"/>
    <w:rsid w:val="007360B1"/>
    <w:rsid w:val="00736BA8"/>
    <w:rsid w:val="00737296"/>
    <w:rsid w:val="0073761F"/>
    <w:rsid w:val="007378FF"/>
    <w:rsid w:val="00737CED"/>
    <w:rsid w:val="00740003"/>
    <w:rsid w:val="007425C6"/>
    <w:rsid w:val="007425F7"/>
    <w:rsid w:val="00743F29"/>
    <w:rsid w:val="00744D74"/>
    <w:rsid w:val="00744F36"/>
    <w:rsid w:val="0074535C"/>
    <w:rsid w:val="00746179"/>
    <w:rsid w:val="00747BF1"/>
    <w:rsid w:val="007507AC"/>
    <w:rsid w:val="007514F7"/>
    <w:rsid w:val="00752752"/>
    <w:rsid w:val="00752CDB"/>
    <w:rsid w:val="007543F2"/>
    <w:rsid w:val="00754F0D"/>
    <w:rsid w:val="00755282"/>
    <w:rsid w:val="00755CA0"/>
    <w:rsid w:val="007576B7"/>
    <w:rsid w:val="00757834"/>
    <w:rsid w:val="00760B36"/>
    <w:rsid w:val="00763481"/>
    <w:rsid w:val="007636B9"/>
    <w:rsid w:val="007642FF"/>
    <w:rsid w:val="007648AF"/>
    <w:rsid w:val="00764E12"/>
    <w:rsid w:val="00766592"/>
    <w:rsid w:val="0076681F"/>
    <w:rsid w:val="0076708E"/>
    <w:rsid w:val="00767435"/>
    <w:rsid w:val="007703C4"/>
    <w:rsid w:val="00770C26"/>
    <w:rsid w:val="00772465"/>
    <w:rsid w:val="00773C49"/>
    <w:rsid w:val="00774220"/>
    <w:rsid w:val="00774666"/>
    <w:rsid w:val="00774F0F"/>
    <w:rsid w:val="00775EEB"/>
    <w:rsid w:val="00775F50"/>
    <w:rsid w:val="00776074"/>
    <w:rsid w:val="00776F93"/>
    <w:rsid w:val="00781E22"/>
    <w:rsid w:val="00783408"/>
    <w:rsid w:val="00783C3D"/>
    <w:rsid w:val="00784788"/>
    <w:rsid w:val="0078489D"/>
    <w:rsid w:val="00784C4F"/>
    <w:rsid w:val="00784CE5"/>
    <w:rsid w:val="00785584"/>
    <w:rsid w:val="007867F2"/>
    <w:rsid w:val="00786BAC"/>
    <w:rsid w:val="007906A1"/>
    <w:rsid w:val="007909D2"/>
    <w:rsid w:val="00791FD4"/>
    <w:rsid w:val="007925EF"/>
    <w:rsid w:val="00792D09"/>
    <w:rsid w:val="0079320C"/>
    <w:rsid w:val="007932ED"/>
    <w:rsid w:val="007936EE"/>
    <w:rsid w:val="00793C2D"/>
    <w:rsid w:val="0079473C"/>
    <w:rsid w:val="00794944"/>
    <w:rsid w:val="0079547E"/>
    <w:rsid w:val="00795A69"/>
    <w:rsid w:val="00796F38"/>
    <w:rsid w:val="00797672"/>
    <w:rsid w:val="007A0AA5"/>
    <w:rsid w:val="007A15E2"/>
    <w:rsid w:val="007A180C"/>
    <w:rsid w:val="007A1FEC"/>
    <w:rsid w:val="007A2AB2"/>
    <w:rsid w:val="007A2DCD"/>
    <w:rsid w:val="007A3798"/>
    <w:rsid w:val="007A3A5D"/>
    <w:rsid w:val="007A3B27"/>
    <w:rsid w:val="007A40B2"/>
    <w:rsid w:val="007A436F"/>
    <w:rsid w:val="007A5C96"/>
    <w:rsid w:val="007A63DB"/>
    <w:rsid w:val="007A6E7C"/>
    <w:rsid w:val="007A6FC1"/>
    <w:rsid w:val="007A7854"/>
    <w:rsid w:val="007A7CF9"/>
    <w:rsid w:val="007A7D67"/>
    <w:rsid w:val="007B023F"/>
    <w:rsid w:val="007B078E"/>
    <w:rsid w:val="007B0C0E"/>
    <w:rsid w:val="007B0ED4"/>
    <w:rsid w:val="007B10EA"/>
    <w:rsid w:val="007B2F0A"/>
    <w:rsid w:val="007B2F83"/>
    <w:rsid w:val="007B30DE"/>
    <w:rsid w:val="007B3B54"/>
    <w:rsid w:val="007B4A0F"/>
    <w:rsid w:val="007B4B24"/>
    <w:rsid w:val="007B58FD"/>
    <w:rsid w:val="007B7518"/>
    <w:rsid w:val="007B75CD"/>
    <w:rsid w:val="007C0151"/>
    <w:rsid w:val="007C03B6"/>
    <w:rsid w:val="007C0442"/>
    <w:rsid w:val="007C0BF0"/>
    <w:rsid w:val="007C1E3E"/>
    <w:rsid w:val="007C1F3E"/>
    <w:rsid w:val="007C259E"/>
    <w:rsid w:val="007C45C0"/>
    <w:rsid w:val="007C5C73"/>
    <w:rsid w:val="007C620D"/>
    <w:rsid w:val="007C6B26"/>
    <w:rsid w:val="007D057E"/>
    <w:rsid w:val="007D0F5E"/>
    <w:rsid w:val="007D0FEF"/>
    <w:rsid w:val="007D1019"/>
    <w:rsid w:val="007D1C38"/>
    <w:rsid w:val="007D2284"/>
    <w:rsid w:val="007D33A0"/>
    <w:rsid w:val="007D3F8B"/>
    <w:rsid w:val="007D4A8B"/>
    <w:rsid w:val="007D4E0F"/>
    <w:rsid w:val="007D5301"/>
    <w:rsid w:val="007D5475"/>
    <w:rsid w:val="007D5E3A"/>
    <w:rsid w:val="007D6051"/>
    <w:rsid w:val="007D6252"/>
    <w:rsid w:val="007E01C0"/>
    <w:rsid w:val="007E02D4"/>
    <w:rsid w:val="007E2FAB"/>
    <w:rsid w:val="007E3159"/>
    <w:rsid w:val="007E3BA1"/>
    <w:rsid w:val="007E5952"/>
    <w:rsid w:val="007E65F8"/>
    <w:rsid w:val="007E6674"/>
    <w:rsid w:val="007E6EC6"/>
    <w:rsid w:val="007E6F2B"/>
    <w:rsid w:val="007E7947"/>
    <w:rsid w:val="007E7A3A"/>
    <w:rsid w:val="007F1120"/>
    <w:rsid w:val="007F2061"/>
    <w:rsid w:val="007F23DF"/>
    <w:rsid w:val="007F2675"/>
    <w:rsid w:val="007F37A4"/>
    <w:rsid w:val="007F3CA4"/>
    <w:rsid w:val="007F3F95"/>
    <w:rsid w:val="007F4524"/>
    <w:rsid w:val="007F4D1A"/>
    <w:rsid w:val="007F6292"/>
    <w:rsid w:val="007F70C7"/>
    <w:rsid w:val="007F7774"/>
    <w:rsid w:val="007F796E"/>
    <w:rsid w:val="007FBCBE"/>
    <w:rsid w:val="008000FC"/>
    <w:rsid w:val="00800C05"/>
    <w:rsid w:val="00801D2C"/>
    <w:rsid w:val="008037D1"/>
    <w:rsid w:val="00803B02"/>
    <w:rsid w:val="00803B30"/>
    <w:rsid w:val="00803B6D"/>
    <w:rsid w:val="00803C4F"/>
    <w:rsid w:val="00803DAE"/>
    <w:rsid w:val="0080428F"/>
    <w:rsid w:val="00804314"/>
    <w:rsid w:val="0080432B"/>
    <w:rsid w:val="008044FB"/>
    <w:rsid w:val="00804B96"/>
    <w:rsid w:val="00804C03"/>
    <w:rsid w:val="00804E44"/>
    <w:rsid w:val="00804EBA"/>
    <w:rsid w:val="00806318"/>
    <w:rsid w:val="008072BC"/>
    <w:rsid w:val="00807A50"/>
    <w:rsid w:val="00811A0E"/>
    <w:rsid w:val="00812E33"/>
    <w:rsid w:val="008131D3"/>
    <w:rsid w:val="008138BF"/>
    <w:rsid w:val="008141EB"/>
    <w:rsid w:val="00814AFB"/>
    <w:rsid w:val="00815824"/>
    <w:rsid w:val="00815AC8"/>
    <w:rsid w:val="00816920"/>
    <w:rsid w:val="00816F1F"/>
    <w:rsid w:val="0081775A"/>
    <w:rsid w:val="00817BCD"/>
    <w:rsid w:val="008201FA"/>
    <w:rsid w:val="008203BF"/>
    <w:rsid w:val="00820BBA"/>
    <w:rsid w:val="00820FD6"/>
    <w:rsid w:val="0082140A"/>
    <w:rsid w:val="008219D1"/>
    <w:rsid w:val="00821DF3"/>
    <w:rsid w:val="008222CA"/>
    <w:rsid w:val="00822729"/>
    <w:rsid w:val="008228E8"/>
    <w:rsid w:val="00823204"/>
    <w:rsid w:val="00823385"/>
    <w:rsid w:val="00823D92"/>
    <w:rsid w:val="0082462E"/>
    <w:rsid w:val="00824C20"/>
    <w:rsid w:val="00824EA6"/>
    <w:rsid w:val="00825D56"/>
    <w:rsid w:val="00825E93"/>
    <w:rsid w:val="00826602"/>
    <w:rsid w:val="0082674D"/>
    <w:rsid w:val="00827B06"/>
    <w:rsid w:val="008307E1"/>
    <w:rsid w:val="00831909"/>
    <w:rsid w:val="00831A4D"/>
    <w:rsid w:val="00832750"/>
    <w:rsid w:val="00832D4B"/>
    <w:rsid w:val="00833816"/>
    <w:rsid w:val="00834612"/>
    <w:rsid w:val="00834803"/>
    <w:rsid w:val="008352D6"/>
    <w:rsid w:val="00835462"/>
    <w:rsid w:val="008361A5"/>
    <w:rsid w:val="008365C0"/>
    <w:rsid w:val="008377E9"/>
    <w:rsid w:val="00837A2A"/>
    <w:rsid w:val="008400BE"/>
    <w:rsid w:val="00840897"/>
    <w:rsid w:val="00840D7F"/>
    <w:rsid w:val="00842425"/>
    <w:rsid w:val="0084320B"/>
    <w:rsid w:val="00844258"/>
    <w:rsid w:val="008448C8"/>
    <w:rsid w:val="008450D5"/>
    <w:rsid w:val="008457FF"/>
    <w:rsid w:val="00845D73"/>
    <w:rsid w:val="0084610B"/>
    <w:rsid w:val="00846F4B"/>
    <w:rsid w:val="008473B7"/>
    <w:rsid w:val="008475E9"/>
    <w:rsid w:val="00847FCF"/>
    <w:rsid w:val="00850D0A"/>
    <w:rsid w:val="00851BD2"/>
    <w:rsid w:val="00851D14"/>
    <w:rsid w:val="00852C03"/>
    <w:rsid w:val="008530AB"/>
    <w:rsid w:val="0085376E"/>
    <w:rsid w:val="00853D1F"/>
    <w:rsid w:val="008561D6"/>
    <w:rsid w:val="008573DD"/>
    <w:rsid w:val="0085796B"/>
    <w:rsid w:val="0085797D"/>
    <w:rsid w:val="00857BD2"/>
    <w:rsid w:val="00857EFB"/>
    <w:rsid w:val="00860083"/>
    <w:rsid w:val="00860438"/>
    <w:rsid w:val="00861F0D"/>
    <w:rsid w:val="008639E5"/>
    <w:rsid w:val="0086403E"/>
    <w:rsid w:val="00864770"/>
    <w:rsid w:val="008657CE"/>
    <w:rsid w:val="00865B48"/>
    <w:rsid w:val="00866301"/>
    <w:rsid w:val="00866E81"/>
    <w:rsid w:val="00867B3F"/>
    <w:rsid w:val="008709FE"/>
    <w:rsid w:val="00870FC1"/>
    <w:rsid w:val="00871CFB"/>
    <w:rsid w:val="00873060"/>
    <w:rsid w:val="008740A6"/>
    <w:rsid w:val="0087451B"/>
    <w:rsid w:val="00874D81"/>
    <w:rsid w:val="00874F0C"/>
    <w:rsid w:val="00877219"/>
    <w:rsid w:val="00880007"/>
    <w:rsid w:val="00880A39"/>
    <w:rsid w:val="008812B7"/>
    <w:rsid w:val="008854F0"/>
    <w:rsid w:val="00885B82"/>
    <w:rsid w:val="00885CB4"/>
    <w:rsid w:val="0088661B"/>
    <w:rsid w:val="0088666E"/>
    <w:rsid w:val="00890B0D"/>
    <w:rsid w:val="0089105A"/>
    <w:rsid w:val="00891A35"/>
    <w:rsid w:val="00893059"/>
    <w:rsid w:val="008930B8"/>
    <w:rsid w:val="00893202"/>
    <w:rsid w:val="00893CEE"/>
    <w:rsid w:val="008942E9"/>
    <w:rsid w:val="008942F4"/>
    <w:rsid w:val="00894423"/>
    <w:rsid w:val="0089473D"/>
    <w:rsid w:val="008953B4"/>
    <w:rsid w:val="00895B7B"/>
    <w:rsid w:val="00895D92"/>
    <w:rsid w:val="00895EE3"/>
    <w:rsid w:val="00895F2A"/>
    <w:rsid w:val="00896599"/>
    <w:rsid w:val="008966D7"/>
    <w:rsid w:val="00896D7C"/>
    <w:rsid w:val="00897040"/>
    <w:rsid w:val="00897BC5"/>
    <w:rsid w:val="008A0505"/>
    <w:rsid w:val="008A0599"/>
    <w:rsid w:val="008A0DF7"/>
    <w:rsid w:val="008A1CD2"/>
    <w:rsid w:val="008A22DF"/>
    <w:rsid w:val="008A3C52"/>
    <w:rsid w:val="008A3D96"/>
    <w:rsid w:val="008A473B"/>
    <w:rsid w:val="008A4FAC"/>
    <w:rsid w:val="008A6D61"/>
    <w:rsid w:val="008A6E35"/>
    <w:rsid w:val="008B083B"/>
    <w:rsid w:val="008B0C19"/>
    <w:rsid w:val="008B1461"/>
    <w:rsid w:val="008B1931"/>
    <w:rsid w:val="008B2A6A"/>
    <w:rsid w:val="008B2E17"/>
    <w:rsid w:val="008B3018"/>
    <w:rsid w:val="008B33BF"/>
    <w:rsid w:val="008B43BD"/>
    <w:rsid w:val="008B4F68"/>
    <w:rsid w:val="008B7033"/>
    <w:rsid w:val="008B74C7"/>
    <w:rsid w:val="008C1493"/>
    <w:rsid w:val="008C1527"/>
    <w:rsid w:val="008C323A"/>
    <w:rsid w:val="008C34E2"/>
    <w:rsid w:val="008C59F7"/>
    <w:rsid w:val="008C769B"/>
    <w:rsid w:val="008C7AE7"/>
    <w:rsid w:val="008C7CBD"/>
    <w:rsid w:val="008C7FFA"/>
    <w:rsid w:val="008D1491"/>
    <w:rsid w:val="008D1C4E"/>
    <w:rsid w:val="008D1CC2"/>
    <w:rsid w:val="008D1F6A"/>
    <w:rsid w:val="008D2DAA"/>
    <w:rsid w:val="008D4A53"/>
    <w:rsid w:val="008D5296"/>
    <w:rsid w:val="008D5513"/>
    <w:rsid w:val="008D570D"/>
    <w:rsid w:val="008D651E"/>
    <w:rsid w:val="008D656D"/>
    <w:rsid w:val="008D788A"/>
    <w:rsid w:val="008D7E32"/>
    <w:rsid w:val="008E0C68"/>
    <w:rsid w:val="008E117E"/>
    <w:rsid w:val="008E3EF4"/>
    <w:rsid w:val="008E3FDE"/>
    <w:rsid w:val="008E45C8"/>
    <w:rsid w:val="008E60A5"/>
    <w:rsid w:val="008E66B8"/>
    <w:rsid w:val="008E6FF6"/>
    <w:rsid w:val="008E7435"/>
    <w:rsid w:val="008E75ED"/>
    <w:rsid w:val="008E7DF4"/>
    <w:rsid w:val="008F087E"/>
    <w:rsid w:val="008F0A22"/>
    <w:rsid w:val="008F140D"/>
    <w:rsid w:val="008F1477"/>
    <w:rsid w:val="008F1E4A"/>
    <w:rsid w:val="008F2FEA"/>
    <w:rsid w:val="008F3C20"/>
    <w:rsid w:val="008F3DAF"/>
    <w:rsid w:val="008F3DD7"/>
    <w:rsid w:val="008F4121"/>
    <w:rsid w:val="008F437E"/>
    <w:rsid w:val="008F65C8"/>
    <w:rsid w:val="008F6BC3"/>
    <w:rsid w:val="008F6EE1"/>
    <w:rsid w:val="008F773A"/>
    <w:rsid w:val="008F79E3"/>
    <w:rsid w:val="00901003"/>
    <w:rsid w:val="00901251"/>
    <w:rsid w:val="0090183B"/>
    <w:rsid w:val="00901938"/>
    <w:rsid w:val="00901EED"/>
    <w:rsid w:val="00903500"/>
    <w:rsid w:val="009043C9"/>
    <w:rsid w:val="00904A71"/>
    <w:rsid w:val="00904BC7"/>
    <w:rsid w:val="0090591E"/>
    <w:rsid w:val="00905A1F"/>
    <w:rsid w:val="00906169"/>
    <w:rsid w:val="00907AB9"/>
    <w:rsid w:val="00907E15"/>
    <w:rsid w:val="00910B86"/>
    <w:rsid w:val="009113EC"/>
    <w:rsid w:val="009128F2"/>
    <w:rsid w:val="0091292C"/>
    <w:rsid w:val="0091388E"/>
    <w:rsid w:val="00913E78"/>
    <w:rsid w:val="00914111"/>
    <w:rsid w:val="00916A86"/>
    <w:rsid w:val="0091721A"/>
    <w:rsid w:val="00920329"/>
    <w:rsid w:val="0092116F"/>
    <w:rsid w:val="009216A0"/>
    <w:rsid w:val="00922E3E"/>
    <w:rsid w:val="0092335F"/>
    <w:rsid w:val="00923AD3"/>
    <w:rsid w:val="009241C6"/>
    <w:rsid w:val="00924362"/>
    <w:rsid w:val="00924D31"/>
    <w:rsid w:val="009252CB"/>
    <w:rsid w:val="009252EB"/>
    <w:rsid w:val="00925FDB"/>
    <w:rsid w:val="009275AB"/>
    <w:rsid w:val="00930603"/>
    <w:rsid w:val="00930779"/>
    <w:rsid w:val="00931CB7"/>
    <w:rsid w:val="009320EF"/>
    <w:rsid w:val="00932196"/>
    <w:rsid w:val="009328E5"/>
    <w:rsid w:val="0093302D"/>
    <w:rsid w:val="00934C01"/>
    <w:rsid w:val="00935439"/>
    <w:rsid w:val="00935B73"/>
    <w:rsid w:val="00935E1A"/>
    <w:rsid w:val="00936DB5"/>
    <w:rsid w:val="009376FF"/>
    <w:rsid w:val="009411E9"/>
    <w:rsid w:val="00941392"/>
    <w:rsid w:val="00942333"/>
    <w:rsid w:val="009424C9"/>
    <w:rsid w:val="00942DE5"/>
    <w:rsid w:val="009431BC"/>
    <w:rsid w:val="00943423"/>
    <w:rsid w:val="009438E8"/>
    <w:rsid w:val="009454BD"/>
    <w:rsid w:val="009454EE"/>
    <w:rsid w:val="00946702"/>
    <w:rsid w:val="00946CF2"/>
    <w:rsid w:val="00946DAB"/>
    <w:rsid w:val="00950DBF"/>
    <w:rsid w:val="0095211F"/>
    <w:rsid w:val="0095278C"/>
    <w:rsid w:val="00952A48"/>
    <w:rsid w:val="009532D6"/>
    <w:rsid w:val="00953CA2"/>
    <w:rsid w:val="00955910"/>
    <w:rsid w:val="00955CDA"/>
    <w:rsid w:val="00955D52"/>
    <w:rsid w:val="009601B1"/>
    <w:rsid w:val="0096033A"/>
    <w:rsid w:val="00962CB7"/>
    <w:rsid w:val="00962F02"/>
    <w:rsid w:val="0096319C"/>
    <w:rsid w:val="009639B7"/>
    <w:rsid w:val="009647BB"/>
    <w:rsid w:val="009659C9"/>
    <w:rsid w:val="00970387"/>
    <w:rsid w:val="009707DF"/>
    <w:rsid w:val="009711E4"/>
    <w:rsid w:val="009728EF"/>
    <w:rsid w:val="00972C89"/>
    <w:rsid w:val="00973100"/>
    <w:rsid w:val="009739C1"/>
    <w:rsid w:val="00973AF1"/>
    <w:rsid w:val="00974B29"/>
    <w:rsid w:val="0097509A"/>
    <w:rsid w:val="00975400"/>
    <w:rsid w:val="009758AC"/>
    <w:rsid w:val="00976BAB"/>
    <w:rsid w:val="009770B7"/>
    <w:rsid w:val="00977E1D"/>
    <w:rsid w:val="0098129E"/>
    <w:rsid w:val="00981345"/>
    <w:rsid w:val="00981BDD"/>
    <w:rsid w:val="00981E09"/>
    <w:rsid w:val="00981F09"/>
    <w:rsid w:val="00981F11"/>
    <w:rsid w:val="0098205D"/>
    <w:rsid w:val="00986A97"/>
    <w:rsid w:val="00990607"/>
    <w:rsid w:val="00991476"/>
    <w:rsid w:val="009919BE"/>
    <w:rsid w:val="0099259B"/>
    <w:rsid w:val="00992743"/>
    <w:rsid w:val="0099438F"/>
    <w:rsid w:val="00994CFB"/>
    <w:rsid w:val="00995A82"/>
    <w:rsid w:val="00995C63"/>
    <w:rsid w:val="00995F4D"/>
    <w:rsid w:val="00996B3D"/>
    <w:rsid w:val="00996C06"/>
    <w:rsid w:val="009977AA"/>
    <w:rsid w:val="00997BA8"/>
    <w:rsid w:val="009A036B"/>
    <w:rsid w:val="009A08A0"/>
    <w:rsid w:val="009A1F45"/>
    <w:rsid w:val="009A2CF7"/>
    <w:rsid w:val="009A3E16"/>
    <w:rsid w:val="009A4FFD"/>
    <w:rsid w:val="009A6276"/>
    <w:rsid w:val="009A6B2C"/>
    <w:rsid w:val="009A6D4B"/>
    <w:rsid w:val="009A7228"/>
    <w:rsid w:val="009A7DDF"/>
    <w:rsid w:val="009B04D0"/>
    <w:rsid w:val="009B127F"/>
    <w:rsid w:val="009B19F7"/>
    <w:rsid w:val="009B1A59"/>
    <w:rsid w:val="009B29A5"/>
    <w:rsid w:val="009B3B67"/>
    <w:rsid w:val="009B3EB3"/>
    <w:rsid w:val="009B5677"/>
    <w:rsid w:val="009B6F2A"/>
    <w:rsid w:val="009B703E"/>
    <w:rsid w:val="009B7157"/>
    <w:rsid w:val="009B7B8D"/>
    <w:rsid w:val="009C19D2"/>
    <w:rsid w:val="009C2F17"/>
    <w:rsid w:val="009C330E"/>
    <w:rsid w:val="009C401E"/>
    <w:rsid w:val="009C4C7E"/>
    <w:rsid w:val="009C4CB6"/>
    <w:rsid w:val="009C51A0"/>
    <w:rsid w:val="009C5E5C"/>
    <w:rsid w:val="009C64FD"/>
    <w:rsid w:val="009C6E14"/>
    <w:rsid w:val="009C77DD"/>
    <w:rsid w:val="009D0AE2"/>
    <w:rsid w:val="009D1C1F"/>
    <w:rsid w:val="009D224B"/>
    <w:rsid w:val="009D2D0C"/>
    <w:rsid w:val="009D383E"/>
    <w:rsid w:val="009D3D44"/>
    <w:rsid w:val="009D5DBF"/>
    <w:rsid w:val="009D6ABB"/>
    <w:rsid w:val="009D7841"/>
    <w:rsid w:val="009D78C5"/>
    <w:rsid w:val="009E1082"/>
    <w:rsid w:val="009E10F7"/>
    <w:rsid w:val="009E1BCA"/>
    <w:rsid w:val="009E2275"/>
    <w:rsid w:val="009E4B5E"/>
    <w:rsid w:val="009E6C26"/>
    <w:rsid w:val="009F0A42"/>
    <w:rsid w:val="009F0F4C"/>
    <w:rsid w:val="009F1403"/>
    <w:rsid w:val="009F207E"/>
    <w:rsid w:val="009F330D"/>
    <w:rsid w:val="009F362B"/>
    <w:rsid w:val="009F46A4"/>
    <w:rsid w:val="009F5D2E"/>
    <w:rsid w:val="009F5E87"/>
    <w:rsid w:val="009F6171"/>
    <w:rsid w:val="00A00558"/>
    <w:rsid w:val="00A02172"/>
    <w:rsid w:val="00A0481A"/>
    <w:rsid w:val="00A0496E"/>
    <w:rsid w:val="00A049D0"/>
    <w:rsid w:val="00A04B73"/>
    <w:rsid w:val="00A04FF0"/>
    <w:rsid w:val="00A0649D"/>
    <w:rsid w:val="00A06641"/>
    <w:rsid w:val="00A07698"/>
    <w:rsid w:val="00A07797"/>
    <w:rsid w:val="00A07983"/>
    <w:rsid w:val="00A11201"/>
    <w:rsid w:val="00A11551"/>
    <w:rsid w:val="00A1251F"/>
    <w:rsid w:val="00A12EAD"/>
    <w:rsid w:val="00A13B9C"/>
    <w:rsid w:val="00A14C7F"/>
    <w:rsid w:val="00A152BD"/>
    <w:rsid w:val="00A15BA5"/>
    <w:rsid w:val="00A15DF9"/>
    <w:rsid w:val="00A167BF"/>
    <w:rsid w:val="00A16F78"/>
    <w:rsid w:val="00A17A81"/>
    <w:rsid w:val="00A206DF"/>
    <w:rsid w:val="00A2083C"/>
    <w:rsid w:val="00A21A69"/>
    <w:rsid w:val="00A2232B"/>
    <w:rsid w:val="00A23B10"/>
    <w:rsid w:val="00A243A6"/>
    <w:rsid w:val="00A24993"/>
    <w:rsid w:val="00A24B87"/>
    <w:rsid w:val="00A24F78"/>
    <w:rsid w:val="00A25BB9"/>
    <w:rsid w:val="00A264F2"/>
    <w:rsid w:val="00A26EAF"/>
    <w:rsid w:val="00A30099"/>
    <w:rsid w:val="00A306EF"/>
    <w:rsid w:val="00A314DB"/>
    <w:rsid w:val="00A316F3"/>
    <w:rsid w:val="00A32348"/>
    <w:rsid w:val="00A323E7"/>
    <w:rsid w:val="00A32474"/>
    <w:rsid w:val="00A32751"/>
    <w:rsid w:val="00A3289C"/>
    <w:rsid w:val="00A32EFB"/>
    <w:rsid w:val="00A340F2"/>
    <w:rsid w:val="00A34805"/>
    <w:rsid w:val="00A34BB9"/>
    <w:rsid w:val="00A34E9F"/>
    <w:rsid w:val="00A3517C"/>
    <w:rsid w:val="00A351C7"/>
    <w:rsid w:val="00A352A1"/>
    <w:rsid w:val="00A353A7"/>
    <w:rsid w:val="00A35CF9"/>
    <w:rsid w:val="00A35F8B"/>
    <w:rsid w:val="00A37245"/>
    <w:rsid w:val="00A42676"/>
    <w:rsid w:val="00A42CC6"/>
    <w:rsid w:val="00A43F0C"/>
    <w:rsid w:val="00A46AFE"/>
    <w:rsid w:val="00A47795"/>
    <w:rsid w:val="00A50F11"/>
    <w:rsid w:val="00A51752"/>
    <w:rsid w:val="00A52937"/>
    <w:rsid w:val="00A54742"/>
    <w:rsid w:val="00A54A0A"/>
    <w:rsid w:val="00A54C60"/>
    <w:rsid w:val="00A54DAF"/>
    <w:rsid w:val="00A54E4F"/>
    <w:rsid w:val="00A554E7"/>
    <w:rsid w:val="00A555F6"/>
    <w:rsid w:val="00A56209"/>
    <w:rsid w:val="00A56366"/>
    <w:rsid w:val="00A56760"/>
    <w:rsid w:val="00A569F0"/>
    <w:rsid w:val="00A57AC3"/>
    <w:rsid w:val="00A61A01"/>
    <w:rsid w:val="00A61FAC"/>
    <w:rsid w:val="00A62111"/>
    <w:rsid w:val="00A621DA"/>
    <w:rsid w:val="00A62E07"/>
    <w:rsid w:val="00A63043"/>
    <w:rsid w:val="00A63172"/>
    <w:rsid w:val="00A635C2"/>
    <w:rsid w:val="00A64085"/>
    <w:rsid w:val="00A650AC"/>
    <w:rsid w:val="00A65121"/>
    <w:rsid w:val="00A670D6"/>
    <w:rsid w:val="00A67B0F"/>
    <w:rsid w:val="00A67E1D"/>
    <w:rsid w:val="00A67F05"/>
    <w:rsid w:val="00A70770"/>
    <w:rsid w:val="00A70B96"/>
    <w:rsid w:val="00A71AC0"/>
    <w:rsid w:val="00A71C10"/>
    <w:rsid w:val="00A72246"/>
    <w:rsid w:val="00A72545"/>
    <w:rsid w:val="00A740E0"/>
    <w:rsid w:val="00A76572"/>
    <w:rsid w:val="00A77222"/>
    <w:rsid w:val="00A77813"/>
    <w:rsid w:val="00A77AC8"/>
    <w:rsid w:val="00A80BAD"/>
    <w:rsid w:val="00A80E8E"/>
    <w:rsid w:val="00A8113B"/>
    <w:rsid w:val="00A813E5"/>
    <w:rsid w:val="00A82B2B"/>
    <w:rsid w:val="00A830CC"/>
    <w:rsid w:val="00A834A3"/>
    <w:rsid w:val="00A834CF"/>
    <w:rsid w:val="00A835A8"/>
    <w:rsid w:val="00A84307"/>
    <w:rsid w:val="00A868D9"/>
    <w:rsid w:val="00A876F7"/>
    <w:rsid w:val="00A87B18"/>
    <w:rsid w:val="00A901BE"/>
    <w:rsid w:val="00A94603"/>
    <w:rsid w:val="00A955D7"/>
    <w:rsid w:val="00A972DE"/>
    <w:rsid w:val="00A97D4D"/>
    <w:rsid w:val="00AA09D2"/>
    <w:rsid w:val="00AA1599"/>
    <w:rsid w:val="00AA18FE"/>
    <w:rsid w:val="00AA3252"/>
    <w:rsid w:val="00AA3F8A"/>
    <w:rsid w:val="00AA4A5C"/>
    <w:rsid w:val="00AA51FA"/>
    <w:rsid w:val="00AA587D"/>
    <w:rsid w:val="00AA5AB6"/>
    <w:rsid w:val="00AB01A6"/>
    <w:rsid w:val="00AB0E1C"/>
    <w:rsid w:val="00AB1309"/>
    <w:rsid w:val="00AB15D9"/>
    <w:rsid w:val="00AB2269"/>
    <w:rsid w:val="00AB23CA"/>
    <w:rsid w:val="00AB2817"/>
    <w:rsid w:val="00AB2E9D"/>
    <w:rsid w:val="00AB3782"/>
    <w:rsid w:val="00AB37D9"/>
    <w:rsid w:val="00AB4691"/>
    <w:rsid w:val="00AB5135"/>
    <w:rsid w:val="00AB69E9"/>
    <w:rsid w:val="00AB70C1"/>
    <w:rsid w:val="00AC0521"/>
    <w:rsid w:val="00AC10E7"/>
    <w:rsid w:val="00AC2CD6"/>
    <w:rsid w:val="00AC4E55"/>
    <w:rsid w:val="00AC51A7"/>
    <w:rsid w:val="00AC58BD"/>
    <w:rsid w:val="00AC5937"/>
    <w:rsid w:val="00AC6782"/>
    <w:rsid w:val="00AC6D54"/>
    <w:rsid w:val="00AC730A"/>
    <w:rsid w:val="00AC789C"/>
    <w:rsid w:val="00AC7EFE"/>
    <w:rsid w:val="00AD031D"/>
    <w:rsid w:val="00AD0336"/>
    <w:rsid w:val="00AD1CB7"/>
    <w:rsid w:val="00AD3897"/>
    <w:rsid w:val="00AD4704"/>
    <w:rsid w:val="00AD4F05"/>
    <w:rsid w:val="00AD6493"/>
    <w:rsid w:val="00AD7D66"/>
    <w:rsid w:val="00AE05D6"/>
    <w:rsid w:val="00AE06C8"/>
    <w:rsid w:val="00AE11D0"/>
    <w:rsid w:val="00AE1AD1"/>
    <w:rsid w:val="00AE1AE7"/>
    <w:rsid w:val="00AE3083"/>
    <w:rsid w:val="00AE3422"/>
    <w:rsid w:val="00AE3E63"/>
    <w:rsid w:val="00AE4131"/>
    <w:rsid w:val="00AE477C"/>
    <w:rsid w:val="00AE4A92"/>
    <w:rsid w:val="00AE4F69"/>
    <w:rsid w:val="00AE52D8"/>
    <w:rsid w:val="00AE5EB5"/>
    <w:rsid w:val="00AE6F3D"/>
    <w:rsid w:val="00AF067B"/>
    <w:rsid w:val="00AF0AA6"/>
    <w:rsid w:val="00AF18F3"/>
    <w:rsid w:val="00AF2AB8"/>
    <w:rsid w:val="00AF2B3F"/>
    <w:rsid w:val="00AF3392"/>
    <w:rsid w:val="00AF4EBA"/>
    <w:rsid w:val="00AF5554"/>
    <w:rsid w:val="00AF7494"/>
    <w:rsid w:val="00AF75BC"/>
    <w:rsid w:val="00B001E4"/>
    <w:rsid w:val="00B0079D"/>
    <w:rsid w:val="00B00A24"/>
    <w:rsid w:val="00B0339B"/>
    <w:rsid w:val="00B03A05"/>
    <w:rsid w:val="00B03ADB"/>
    <w:rsid w:val="00B040AE"/>
    <w:rsid w:val="00B0457B"/>
    <w:rsid w:val="00B04A5C"/>
    <w:rsid w:val="00B04A73"/>
    <w:rsid w:val="00B051B2"/>
    <w:rsid w:val="00B052A0"/>
    <w:rsid w:val="00B07349"/>
    <w:rsid w:val="00B10C39"/>
    <w:rsid w:val="00B113DB"/>
    <w:rsid w:val="00B115C0"/>
    <w:rsid w:val="00B11760"/>
    <w:rsid w:val="00B118E4"/>
    <w:rsid w:val="00B138F5"/>
    <w:rsid w:val="00B14249"/>
    <w:rsid w:val="00B14451"/>
    <w:rsid w:val="00B163C4"/>
    <w:rsid w:val="00B168D0"/>
    <w:rsid w:val="00B16F6A"/>
    <w:rsid w:val="00B1767F"/>
    <w:rsid w:val="00B20E4F"/>
    <w:rsid w:val="00B2223A"/>
    <w:rsid w:val="00B236ED"/>
    <w:rsid w:val="00B25020"/>
    <w:rsid w:val="00B25914"/>
    <w:rsid w:val="00B2775B"/>
    <w:rsid w:val="00B27A9D"/>
    <w:rsid w:val="00B27BAF"/>
    <w:rsid w:val="00B3007C"/>
    <w:rsid w:val="00B31734"/>
    <w:rsid w:val="00B3182F"/>
    <w:rsid w:val="00B31C38"/>
    <w:rsid w:val="00B3227C"/>
    <w:rsid w:val="00B329E4"/>
    <w:rsid w:val="00B33E4B"/>
    <w:rsid w:val="00B34ADC"/>
    <w:rsid w:val="00B356E6"/>
    <w:rsid w:val="00B35EE3"/>
    <w:rsid w:val="00B376FC"/>
    <w:rsid w:val="00B419B2"/>
    <w:rsid w:val="00B4205C"/>
    <w:rsid w:val="00B423C7"/>
    <w:rsid w:val="00B443DF"/>
    <w:rsid w:val="00B44595"/>
    <w:rsid w:val="00B44EEC"/>
    <w:rsid w:val="00B4770B"/>
    <w:rsid w:val="00B47AAA"/>
    <w:rsid w:val="00B5092E"/>
    <w:rsid w:val="00B50971"/>
    <w:rsid w:val="00B50BB9"/>
    <w:rsid w:val="00B510C7"/>
    <w:rsid w:val="00B513E1"/>
    <w:rsid w:val="00B513FD"/>
    <w:rsid w:val="00B52C4B"/>
    <w:rsid w:val="00B52E40"/>
    <w:rsid w:val="00B53348"/>
    <w:rsid w:val="00B53C1E"/>
    <w:rsid w:val="00B53E21"/>
    <w:rsid w:val="00B54F1B"/>
    <w:rsid w:val="00B554B8"/>
    <w:rsid w:val="00B55E68"/>
    <w:rsid w:val="00B566F0"/>
    <w:rsid w:val="00B57248"/>
    <w:rsid w:val="00B60EE6"/>
    <w:rsid w:val="00B611CA"/>
    <w:rsid w:val="00B61E63"/>
    <w:rsid w:val="00B62840"/>
    <w:rsid w:val="00B62F15"/>
    <w:rsid w:val="00B63BEB"/>
    <w:rsid w:val="00B63F85"/>
    <w:rsid w:val="00B6455D"/>
    <w:rsid w:val="00B64B2E"/>
    <w:rsid w:val="00B65110"/>
    <w:rsid w:val="00B66074"/>
    <w:rsid w:val="00B6616D"/>
    <w:rsid w:val="00B667C7"/>
    <w:rsid w:val="00B66DDC"/>
    <w:rsid w:val="00B70EF5"/>
    <w:rsid w:val="00B7178F"/>
    <w:rsid w:val="00B71CBE"/>
    <w:rsid w:val="00B720D2"/>
    <w:rsid w:val="00B722A3"/>
    <w:rsid w:val="00B723C7"/>
    <w:rsid w:val="00B72773"/>
    <w:rsid w:val="00B73AFA"/>
    <w:rsid w:val="00B748EC"/>
    <w:rsid w:val="00B75503"/>
    <w:rsid w:val="00B769A9"/>
    <w:rsid w:val="00B7735B"/>
    <w:rsid w:val="00B77712"/>
    <w:rsid w:val="00B81D69"/>
    <w:rsid w:val="00B831B0"/>
    <w:rsid w:val="00B8335E"/>
    <w:rsid w:val="00B83CF7"/>
    <w:rsid w:val="00B8470D"/>
    <w:rsid w:val="00B849CA"/>
    <w:rsid w:val="00B85670"/>
    <w:rsid w:val="00B86812"/>
    <w:rsid w:val="00B86EC3"/>
    <w:rsid w:val="00B87034"/>
    <w:rsid w:val="00B8721F"/>
    <w:rsid w:val="00B902FA"/>
    <w:rsid w:val="00B91416"/>
    <w:rsid w:val="00B9226C"/>
    <w:rsid w:val="00B92422"/>
    <w:rsid w:val="00B933FB"/>
    <w:rsid w:val="00B9397F"/>
    <w:rsid w:val="00B945F9"/>
    <w:rsid w:val="00B94789"/>
    <w:rsid w:val="00B94964"/>
    <w:rsid w:val="00B96593"/>
    <w:rsid w:val="00B96690"/>
    <w:rsid w:val="00B96C2C"/>
    <w:rsid w:val="00BA16C8"/>
    <w:rsid w:val="00BA22A1"/>
    <w:rsid w:val="00BA2EE4"/>
    <w:rsid w:val="00BA40D8"/>
    <w:rsid w:val="00BA50F4"/>
    <w:rsid w:val="00BA56D6"/>
    <w:rsid w:val="00BA5EDF"/>
    <w:rsid w:val="00BA6548"/>
    <w:rsid w:val="00BA77A5"/>
    <w:rsid w:val="00BA7D00"/>
    <w:rsid w:val="00BB0CD7"/>
    <w:rsid w:val="00BB2551"/>
    <w:rsid w:val="00BB29AE"/>
    <w:rsid w:val="00BB2BB2"/>
    <w:rsid w:val="00BB38F8"/>
    <w:rsid w:val="00BB3D62"/>
    <w:rsid w:val="00BB58F4"/>
    <w:rsid w:val="00BB73EF"/>
    <w:rsid w:val="00BB7BD2"/>
    <w:rsid w:val="00BB7C67"/>
    <w:rsid w:val="00BB7F22"/>
    <w:rsid w:val="00BC0C6D"/>
    <w:rsid w:val="00BC1A02"/>
    <w:rsid w:val="00BC2657"/>
    <w:rsid w:val="00BC280B"/>
    <w:rsid w:val="00BC4424"/>
    <w:rsid w:val="00BC451A"/>
    <w:rsid w:val="00BC4CB5"/>
    <w:rsid w:val="00BC4F57"/>
    <w:rsid w:val="00BC500E"/>
    <w:rsid w:val="00BC5082"/>
    <w:rsid w:val="00BC52D9"/>
    <w:rsid w:val="00BC55BB"/>
    <w:rsid w:val="00BC7605"/>
    <w:rsid w:val="00BC7D5B"/>
    <w:rsid w:val="00BD016A"/>
    <w:rsid w:val="00BD2718"/>
    <w:rsid w:val="00BD2CE9"/>
    <w:rsid w:val="00BD3268"/>
    <w:rsid w:val="00BD36F4"/>
    <w:rsid w:val="00BD3865"/>
    <w:rsid w:val="00BD3A84"/>
    <w:rsid w:val="00BD42FC"/>
    <w:rsid w:val="00BD4861"/>
    <w:rsid w:val="00BD4D3C"/>
    <w:rsid w:val="00BD58D6"/>
    <w:rsid w:val="00BD5BAB"/>
    <w:rsid w:val="00BD72A3"/>
    <w:rsid w:val="00BD776D"/>
    <w:rsid w:val="00BD7C00"/>
    <w:rsid w:val="00BD7D43"/>
    <w:rsid w:val="00BD7F55"/>
    <w:rsid w:val="00BE2067"/>
    <w:rsid w:val="00BE2274"/>
    <w:rsid w:val="00BE2D6F"/>
    <w:rsid w:val="00BE35BE"/>
    <w:rsid w:val="00BE38C2"/>
    <w:rsid w:val="00BE39EF"/>
    <w:rsid w:val="00BE3C3C"/>
    <w:rsid w:val="00BE49AC"/>
    <w:rsid w:val="00BE4C68"/>
    <w:rsid w:val="00BE5322"/>
    <w:rsid w:val="00BE53E7"/>
    <w:rsid w:val="00BE77AA"/>
    <w:rsid w:val="00BE7D72"/>
    <w:rsid w:val="00BF03CD"/>
    <w:rsid w:val="00BF0EC9"/>
    <w:rsid w:val="00BF1E46"/>
    <w:rsid w:val="00BF1F48"/>
    <w:rsid w:val="00BF27FE"/>
    <w:rsid w:val="00BF2BFA"/>
    <w:rsid w:val="00BF2E96"/>
    <w:rsid w:val="00BF3074"/>
    <w:rsid w:val="00BF339C"/>
    <w:rsid w:val="00BF36B6"/>
    <w:rsid w:val="00BF3A9A"/>
    <w:rsid w:val="00BF3F02"/>
    <w:rsid w:val="00BF4789"/>
    <w:rsid w:val="00BF4FC7"/>
    <w:rsid w:val="00BF50F7"/>
    <w:rsid w:val="00BF69D4"/>
    <w:rsid w:val="00BF6A9B"/>
    <w:rsid w:val="00BF7170"/>
    <w:rsid w:val="00BF78B5"/>
    <w:rsid w:val="00C002C1"/>
    <w:rsid w:val="00C00579"/>
    <w:rsid w:val="00C0059C"/>
    <w:rsid w:val="00C01903"/>
    <w:rsid w:val="00C0221B"/>
    <w:rsid w:val="00C031BF"/>
    <w:rsid w:val="00C05E51"/>
    <w:rsid w:val="00C05F11"/>
    <w:rsid w:val="00C06CD3"/>
    <w:rsid w:val="00C06F57"/>
    <w:rsid w:val="00C06F6E"/>
    <w:rsid w:val="00C07C45"/>
    <w:rsid w:val="00C07CBB"/>
    <w:rsid w:val="00C111AC"/>
    <w:rsid w:val="00C119AD"/>
    <w:rsid w:val="00C12874"/>
    <w:rsid w:val="00C1304F"/>
    <w:rsid w:val="00C13F97"/>
    <w:rsid w:val="00C14D99"/>
    <w:rsid w:val="00C14EED"/>
    <w:rsid w:val="00C15FCF"/>
    <w:rsid w:val="00C161B8"/>
    <w:rsid w:val="00C2011A"/>
    <w:rsid w:val="00C2058A"/>
    <w:rsid w:val="00C219F1"/>
    <w:rsid w:val="00C21D9B"/>
    <w:rsid w:val="00C22271"/>
    <w:rsid w:val="00C22666"/>
    <w:rsid w:val="00C249BE"/>
    <w:rsid w:val="00C26087"/>
    <w:rsid w:val="00C27910"/>
    <w:rsid w:val="00C279AA"/>
    <w:rsid w:val="00C30CC7"/>
    <w:rsid w:val="00C30EE1"/>
    <w:rsid w:val="00C31C45"/>
    <w:rsid w:val="00C32D0D"/>
    <w:rsid w:val="00C32E53"/>
    <w:rsid w:val="00C32F7E"/>
    <w:rsid w:val="00C33075"/>
    <w:rsid w:val="00C33959"/>
    <w:rsid w:val="00C33AEE"/>
    <w:rsid w:val="00C341DD"/>
    <w:rsid w:val="00C3460E"/>
    <w:rsid w:val="00C35B71"/>
    <w:rsid w:val="00C363E3"/>
    <w:rsid w:val="00C37ACC"/>
    <w:rsid w:val="00C4011E"/>
    <w:rsid w:val="00C40349"/>
    <w:rsid w:val="00C404D1"/>
    <w:rsid w:val="00C40CFE"/>
    <w:rsid w:val="00C42E85"/>
    <w:rsid w:val="00C43E6E"/>
    <w:rsid w:val="00C44472"/>
    <w:rsid w:val="00C4479D"/>
    <w:rsid w:val="00C4589C"/>
    <w:rsid w:val="00C45982"/>
    <w:rsid w:val="00C459F5"/>
    <w:rsid w:val="00C47523"/>
    <w:rsid w:val="00C4775D"/>
    <w:rsid w:val="00C47A26"/>
    <w:rsid w:val="00C527E3"/>
    <w:rsid w:val="00C52904"/>
    <w:rsid w:val="00C52A2D"/>
    <w:rsid w:val="00C538D7"/>
    <w:rsid w:val="00C53BB3"/>
    <w:rsid w:val="00C54127"/>
    <w:rsid w:val="00C54518"/>
    <w:rsid w:val="00C54842"/>
    <w:rsid w:val="00C5518B"/>
    <w:rsid w:val="00C55352"/>
    <w:rsid w:val="00C55449"/>
    <w:rsid w:val="00C55F1A"/>
    <w:rsid w:val="00C56C2F"/>
    <w:rsid w:val="00C56DAB"/>
    <w:rsid w:val="00C56F8A"/>
    <w:rsid w:val="00C57486"/>
    <w:rsid w:val="00C600B2"/>
    <w:rsid w:val="00C601E2"/>
    <w:rsid w:val="00C60770"/>
    <w:rsid w:val="00C61CEB"/>
    <w:rsid w:val="00C61FF6"/>
    <w:rsid w:val="00C62624"/>
    <w:rsid w:val="00C63C21"/>
    <w:rsid w:val="00C668A6"/>
    <w:rsid w:val="00C671F7"/>
    <w:rsid w:val="00C6792C"/>
    <w:rsid w:val="00C67C06"/>
    <w:rsid w:val="00C70ADC"/>
    <w:rsid w:val="00C731A5"/>
    <w:rsid w:val="00C73792"/>
    <w:rsid w:val="00C73E9F"/>
    <w:rsid w:val="00C7492F"/>
    <w:rsid w:val="00C8025C"/>
    <w:rsid w:val="00C80C19"/>
    <w:rsid w:val="00C81D7F"/>
    <w:rsid w:val="00C85A14"/>
    <w:rsid w:val="00C85CF4"/>
    <w:rsid w:val="00C8605F"/>
    <w:rsid w:val="00C8690E"/>
    <w:rsid w:val="00C871D0"/>
    <w:rsid w:val="00C87A99"/>
    <w:rsid w:val="00C87F13"/>
    <w:rsid w:val="00C90765"/>
    <w:rsid w:val="00C9181A"/>
    <w:rsid w:val="00C9192B"/>
    <w:rsid w:val="00C91FD0"/>
    <w:rsid w:val="00C925F5"/>
    <w:rsid w:val="00C92986"/>
    <w:rsid w:val="00C929E9"/>
    <w:rsid w:val="00C9363B"/>
    <w:rsid w:val="00C93FDD"/>
    <w:rsid w:val="00C943B8"/>
    <w:rsid w:val="00C948D2"/>
    <w:rsid w:val="00C94A04"/>
    <w:rsid w:val="00C96CEE"/>
    <w:rsid w:val="00C9798A"/>
    <w:rsid w:val="00C97996"/>
    <w:rsid w:val="00C97E33"/>
    <w:rsid w:val="00CA00EB"/>
    <w:rsid w:val="00CA1C63"/>
    <w:rsid w:val="00CA2310"/>
    <w:rsid w:val="00CA24DA"/>
    <w:rsid w:val="00CA388E"/>
    <w:rsid w:val="00CA4908"/>
    <w:rsid w:val="00CA5143"/>
    <w:rsid w:val="00CA5648"/>
    <w:rsid w:val="00CA6F8B"/>
    <w:rsid w:val="00CA70F2"/>
    <w:rsid w:val="00CA7324"/>
    <w:rsid w:val="00CA7689"/>
    <w:rsid w:val="00CA7761"/>
    <w:rsid w:val="00CA77E2"/>
    <w:rsid w:val="00CA7CF8"/>
    <w:rsid w:val="00CB02DB"/>
    <w:rsid w:val="00CB10FA"/>
    <w:rsid w:val="00CB1ADD"/>
    <w:rsid w:val="00CB21AB"/>
    <w:rsid w:val="00CB271D"/>
    <w:rsid w:val="00CB32B0"/>
    <w:rsid w:val="00CB5640"/>
    <w:rsid w:val="00CB58CD"/>
    <w:rsid w:val="00CB6196"/>
    <w:rsid w:val="00CB656B"/>
    <w:rsid w:val="00CB678E"/>
    <w:rsid w:val="00CB72F2"/>
    <w:rsid w:val="00CB7945"/>
    <w:rsid w:val="00CC1ADD"/>
    <w:rsid w:val="00CC221F"/>
    <w:rsid w:val="00CC304A"/>
    <w:rsid w:val="00CC313E"/>
    <w:rsid w:val="00CC5912"/>
    <w:rsid w:val="00CC676D"/>
    <w:rsid w:val="00CC6B4F"/>
    <w:rsid w:val="00CC7303"/>
    <w:rsid w:val="00CD0713"/>
    <w:rsid w:val="00CD0F85"/>
    <w:rsid w:val="00CD10DD"/>
    <w:rsid w:val="00CD1C54"/>
    <w:rsid w:val="00CD1D87"/>
    <w:rsid w:val="00CD1F13"/>
    <w:rsid w:val="00CD2B9A"/>
    <w:rsid w:val="00CD3594"/>
    <w:rsid w:val="00CD3AA7"/>
    <w:rsid w:val="00CD49A3"/>
    <w:rsid w:val="00CD542A"/>
    <w:rsid w:val="00CD545B"/>
    <w:rsid w:val="00CD57DC"/>
    <w:rsid w:val="00CD6AE6"/>
    <w:rsid w:val="00CD75D9"/>
    <w:rsid w:val="00CD7C5B"/>
    <w:rsid w:val="00CD7CC4"/>
    <w:rsid w:val="00CD7D8E"/>
    <w:rsid w:val="00CD7E5C"/>
    <w:rsid w:val="00CD7FF2"/>
    <w:rsid w:val="00CE0524"/>
    <w:rsid w:val="00CE09BB"/>
    <w:rsid w:val="00CE10E5"/>
    <w:rsid w:val="00CE16AD"/>
    <w:rsid w:val="00CE2554"/>
    <w:rsid w:val="00CE33D1"/>
    <w:rsid w:val="00CE3BCB"/>
    <w:rsid w:val="00CE3DF2"/>
    <w:rsid w:val="00CE49A5"/>
    <w:rsid w:val="00CE4DDC"/>
    <w:rsid w:val="00CE53EF"/>
    <w:rsid w:val="00CE5498"/>
    <w:rsid w:val="00CE5F22"/>
    <w:rsid w:val="00CE663B"/>
    <w:rsid w:val="00CE7632"/>
    <w:rsid w:val="00CF0BF9"/>
    <w:rsid w:val="00CF1058"/>
    <w:rsid w:val="00CF1B74"/>
    <w:rsid w:val="00CF1BF3"/>
    <w:rsid w:val="00CF1DB1"/>
    <w:rsid w:val="00CF3201"/>
    <w:rsid w:val="00CF377F"/>
    <w:rsid w:val="00CF49E0"/>
    <w:rsid w:val="00CF4C65"/>
    <w:rsid w:val="00CF4DE9"/>
    <w:rsid w:val="00CF50B4"/>
    <w:rsid w:val="00CF6C19"/>
    <w:rsid w:val="00CF6DCD"/>
    <w:rsid w:val="00D00209"/>
    <w:rsid w:val="00D00611"/>
    <w:rsid w:val="00D00BDA"/>
    <w:rsid w:val="00D011EE"/>
    <w:rsid w:val="00D0164B"/>
    <w:rsid w:val="00D01750"/>
    <w:rsid w:val="00D01A12"/>
    <w:rsid w:val="00D01B28"/>
    <w:rsid w:val="00D0207F"/>
    <w:rsid w:val="00D0390C"/>
    <w:rsid w:val="00D03F1E"/>
    <w:rsid w:val="00D03F22"/>
    <w:rsid w:val="00D06CA5"/>
    <w:rsid w:val="00D06FF1"/>
    <w:rsid w:val="00D078F4"/>
    <w:rsid w:val="00D07CD9"/>
    <w:rsid w:val="00D07D3B"/>
    <w:rsid w:val="00D10579"/>
    <w:rsid w:val="00D113D3"/>
    <w:rsid w:val="00D11CCF"/>
    <w:rsid w:val="00D12DBA"/>
    <w:rsid w:val="00D139DC"/>
    <w:rsid w:val="00D1471A"/>
    <w:rsid w:val="00D14B1B"/>
    <w:rsid w:val="00D14DD0"/>
    <w:rsid w:val="00D15BC2"/>
    <w:rsid w:val="00D16259"/>
    <w:rsid w:val="00D16417"/>
    <w:rsid w:val="00D179C1"/>
    <w:rsid w:val="00D17D01"/>
    <w:rsid w:val="00D17EB2"/>
    <w:rsid w:val="00D20BD1"/>
    <w:rsid w:val="00D21779"/>
    <w:rsid w:val="00D21EF9"/>
    <w:rsid w:val="00D24765"/>
    <w:rsid w:val="00D254AE"/>
    <w:rsid w:val="00D25B9F"/>
    <w:rsid w:val="00D25C3D"/>
    <w:rsid w:val="00D2663B"/>
    <w:rsid w:val="00D27AAA"/>
    <w:rsid w:val="00D30B11"/>
    <w:rsid w:val="00D30CAA"/>
    <w:rsid w:val="00D31DEA"/>
    <w:rsid w:val="00D32ACE"/>
    <w:rsid w:val="00D34CB0"/>
    <w:rsid w:val="00D35324"/>
    <w:rsid w:val="00D35404"/>
    <w:rsid w:val="00D35449"/>
    <w:rsid w:val="00D374EC"/>
    <w:rsid w:val="00D37C63"/>
    <w:rsid w:val="00D41E7A"/>
    <w:rsid w:val="00D42492"/>
    <w:rsid w:val="00D4249B"/>
    <w:rsid w:val="00D433A1"/>
    <w:rsid w:val="00D4363F"/>
    <w:rsid w:val="00D44879"/>
    <w:rsid w:val="00D45307"/>
    <w:rsid w:val="00D45EA2"/>
    <w:rsid w:val="00D470CC"/>
    <w:rsid w:val="00D47981"/>
    <w:rsid w:val="00D51159"/>
    <w:rsid w:val="00D52D7E"/>
    <w:rsid w:val="00D53354"/>
    <w:rsid w:val="00D5384B"/>
    <w:rsid w:val="00D55000"/>
    <w:rsid w:val="00D55EA0"/>
    <w:rsid w:val="00D56DEA"/>
    <w:rsid w:val="00D573A5"/>
    <w:rsid w:val="00D605B0"/>
    <w:rsid w:val="00D610F7"/>
    <w:rsid w:val="00D61746"/>
    <w:rsid w:val="00D61B86"/>
    <w:rsid w:val="00D62909"/>
    <w:rsid w:val="00D62D39"/>
    <w:rsid w:val="00D62EFF"/>
    <w:rsid w:val="00D63859"/>
    <w:rsid w:val="00D6478C"/>
    <w:rsid w:val="00D64AD0"/>
    <w:rsid w:val="00D659D8"/>
    <w:rsid w:val="00D667DF"/>
    <w:rsid w:val="00D67368"/>
    <w:rsid w:val="00D67935"/>
    <w:rsid w:val="00D700D9"/>
    <w:rsid w:val="00D70279"/>
    <w:rsid w:val="00D70548"/>
    <w:rsid w:val="00D7078F"/>
    <w:rsid w:val="00D70B30"/>
    <w:rsid w:val="00D71486"/>
    <w:rsid w:val="00D71787"/>
    <w:rsid w:val="00D71936"/>
    <w:rsid w:val="00D71B4E"/>
    <w:rsid w:val="00D737C5"/>
    <w:rsid w:val="00D74A2E"/>
    <w:rsid w:val="00D7569D"/>
    <w:rsid w:val="00D805A3"/>
    <w:rsid w:val="00D8153F"/>
    <w:rsid w:val="00D826BF"/>
    <w:rsid w:val="00D82FF7"/>
    <w:rsid w:val="00D83721"/>
    <w:rsid w:val="00D84266"/>
    <w:rsid w:val="00D84342"/>
    <w:rsid w:val="00D84E38"/>
    <w:rsid w:val="00D853F1"/>
    <w:rsid w:val="00D8542C"/>
    <w:rsid w:val="00D8DD61"/>
    <w:rsid w:val="00D90C3E"/>
    <w:rsid w:val="00D915D6"/>
    <w:rsid w:val="00D92224"/>
    <w:rsid w:val="00D93EBA"/>
    <w:rsid w:val="00D9446B"/>
    <w:rsid w:val="00D94CDB"/>
    <w:rsid w:val="00D95572"/>
    <w:rsid w:val="00D962EF"/>
    <w:rsid w:val="00D968F4"/>
    <w:rsid w:val="00DA0A76"/>
    <w:rsid w:val="00DA1351"/>
    <w:rsid w:val="00DA1BDC"/>
    <w:rsid w:val="00DA239F"/>
    <w:rsid w:val="00DA267B"/>
    <w:rsid w:val="00DA2A46"/>
    <w:rsid w:val="00DA32BD"/>
    <w:rsid w:val="00DA330A"/>
    <w:rsid w:val="00DA3A92"/>
    <w:rsid w:val="00DA3C1A"/>
    <w:rsid w:val="00DA51E9"/>
    <w:rsid w:val="00DA5E2C"/>
    <w:rsid w:val="00DA5F4D"/>
    <w:rsid w:val="00DA6765"/>
    <w:rsid w:val="00DA6EA9"/>
    <w:rsid w:val="00DA7201"/>
    <w:rsid w:val="00DA797C"/>
    <w:rsid w:val="00DB0722"/>
    <w:rsid w:val="00DB0AA1"/>
    <w:rsid w:val="00DB0B0A"/>
    <w:rsid w:val="00DB0E32"/>
    <w:rsid w:val="00DB220D"/>
    <w:rsid w:val="00DB29F0"/>
    <w:rsid w:val="00DB35E7"/>
    <w:rsid w:val="00DB36CF"/>
    <w:rsid w:val="00DB3F72"/>
    <w:rsid w:val="00DB3FA4"/>
    <w:rsid w:val="00DB3FE6"/>
    <w:rsid w:val="00DB4C63"/>
    <w:rsid w:val="00DB5687"/>
    <w:rsid w:val="00DB69FE"/>
    <w:rsid w:val="00DB794E"/>
    <w:rsid w:val="00DC034A"/>
    <w:rsid w:val="00DC0C7E"/>
    <w:rsid w:val="00DC110E"/>
    <w:rsid w:val="00DC1986"/>
    <w:rsid w:val="00DC3972"/>
    <w:rsid w:val="00DC3DB2"/>
    <w:rsid w:val="00DC4171"/>
    <w:rsid w:val="00DC42B7"/>
    <w:rsid w:val="00DC51CA"/>
    <w:rsid w:val="00DC5570"/>
    <w:rsid w:val="00DC561E"/>
    <w:rsid w:val="00DC727E"/>
    <w:rsid w:val="00DC7AAD"/>
    <w:rsid w:val="00DC7CE4"/>
    <w:rsid w:val="00DD0749"/>
    <w:rsid w:val="00DD1745"/>
    <w:rsid w:val="00DD3085"/>
    <w:rsid w:val="00DD3433"/>
    <w:rsid w:val="00DD4273"/>
    <w:rsid w:val="00DD468D"/>
    <w:rsid w:val="00DD493D"/>
    <w:rsid w:val="00DD6074"/>
    <w:rsid w:val="00DD6F16"/>
    <w:rsid w:val="00DE0442"/>
    <w:rsid w:val="00DE0720"/>
    <w:rsid w:val="00DE1C70"/>
    <w:rsid w:val="00DE2B5F"/>
    <w:rsid w:val="00DE30FC"/>
    <w:rsid w:val="00DE3327"/>
    <w:rsid w:val="00DE373B"/>
    <w:rsid w:val="00DE40CB"/>
    <w:rsid w:val="00DE487F"/>
    <w:rsid w:val="00DE57B6"/>
    <w:rsid w:val="00DE57C0"/>
    <w:rsid w:val="00DE5D25"/>
    <w:rsid w:val="00DE5FA6"/>
    <w:rsid w:val="00DE6470"/>
    <w:rsid w:val="00DE717F"/>
    <w:rsid w:val="00DE719D"/>
    <w:rsid w:val="00DF0308"/>
    <w:rsid w:val="00DF03A9"/>
    <w:rsid w:val="00DF09FC"/>
    <w:rsid w:val="00DF1020"/>
    <w:rsid w:val="00DF14B6"/>
    <w:rsid w:val="00DF33CA"/>
    <w:rsid w:val="00DF4155"/>
    <w:rsid w:val="00DF48E5"/>
    <w:rsid w:val="00DF5385"/>
    <w:rsid w:val="00DF6F9B"/>
    <w:rsid w:val="00DF7030"/>
    <w:rsid w:val="00E0014C"/>
    <w:rsid w:val="00E002CE"/>
    <w:rsid w:val="00E010CB"/>
    <w:rsid w:val="00E029D3"/>
    <w:rsid w:val="00E02EDC"/>
    <w:rsid w:val="00E04B49"/>
    <w:rsid w:val="00E0504C"/>
    <w:rsid w:val="00E05B0C"/>
    <w:rsid w:val="00E06E21"/>
    <w:rsid w:val="00E074BE"/>
    <w:rsid w:val="00E07B25"/>
    <w:rsid w:val="00E07BF2"/>
    <w:rsid w:val="00E1044A"/>
    <w:rsid w:val="00E1067E"/>
    <w:rsid w:val="00E1133B"/>
    <w:rsid w:val="00E1386D"/>
    <w:rsid w:val="00E13978"/>
    <w:rsid w:val="00E14BA1"/>
    <w:rsid w:val="00E16F88"/>
    <w:rsid w:val="00E17268"/>
    <w:rsid w:val="00E17ACF"/>
    <w:rsid w:val="00E17AD4"/>
    <w:rsid w:val="00E1F8DC"/>
    <w:rsid w:val="00E22B0C"/>
    <w:rsid w:val="00E241E8"/>
    <w:rsid w:val="00E24E9D"/>
    <w:rsid w:val="00E25A70"/>
    <w:rsid w:val="00E26CB2"/>
    <w:rsid w:val="00E27F30"/>
    <w:rsid w:val="00E30C58"/>
    <w:rsid w:val="00E33B07"/>
    <w:rsid w:val="00E33E3F"/>
    <w:rsid w:val="00E35FA1"/>
    <w:rsid w:val="00E365BE"/>
    <w:rsid w:val="00E371DE"/>
    <w:rsid w:val="00E374DB"/>
    <w:rsid w:val="00E375DC"/>
    <w:rsid w:val="00E40BA9"/>
    <w:rsid w:val="00E421D9"/>
    <w:rsid w:val="00E43515"/>
    <w:rsid w:val="00E44E54"/>
    <w:rsid w:val="00E462A0"/>
    <w:rsid w:val="00E467FE"/>
    <w:rsid w:val="00E47246"/>
    <w:rsid w:val="00E47CE5"/>
    <w:rsid w:val="00E50E4E"/>
    <w:rsid w:val="00E514CE"/>
    <w:rsid w:val="00E51919"/>
    <w:rsid w:val="00E51EEE"/>
    <w:rsid w:val="00E5246D"/>
    <w:rsid w:val="00E52CF3"/>
    <w:rsid w:val="00E5351D"/>
    <w:rsid w:val="00E53D42"/>
    <w:rsid w:val="00E541C8"/>
    <w:rsid w:val="00E54504"/>
    <w:rsid w:val="00E554C8"/>
    <w:rsid w:val="00E5554B"/>
    <w:rsid w:val="00E55E70"/>
    <w:rsid w:val="00E56F9D"/>
    <w:rsid w:val="00E57E5E"/>
    <w:rsid w:val="00E57EB9"/>
    <w:rsid w:val="00E603E9"/>
    <w:rsid w:val="00E62E3F"/>
    <w:rsid w:val="00E6325B"/>
    <w:rsid w:val="00E65578"/>
    <w:rsid w:val="00E67006"/>
    <w:rsid w:val="00E67624"/>
    <w:rsid w:val="00E6795C"/>
    <w:rsid w:val="00E67E3D"/>
    <w:rsid w:val="00E7011F"/>
    <w:rsid w:val="00E702E9"/>
    <w:rsid w:val="00E71AF6"/>
    <w:rsid w:val="00E725B0"/>
    <w:rsid w:val="00E72DFD"/>
    <w:rsid w:val="00E72F1A"/>
    <w:rsid w:val="00E731FB"/>
    <w:rsid w:val="00E746F3"/>
    <w:rsid w:val="00E76275"/>
    <w:rsid w:val="00E7779C"/>
    <w:rsid w:val="00E8057A"/>
    <w:rsid w:val="00E81531"/>
    <w:rsid w:val="00E8224B"/>
    <w:rsid w:val="00E82778"/>
    <w:rsid w:val="00E834B9"/>
    <w:rsid w:val="00E83FF6"/>
    <w:rsid w:val="00E84011"/>
    <w:rsid w:val="00E84CBB"/>
    <w:rsid w:val="00E850A9"/>
    <w:rsid w:val="00E85671"/>
    <w:rsid w:val="00E86458"/>
    <w:rsid w:val="00E873A1"/>
    <w:rsid w:val="00E879EF"/>
    <w:rsid w:val="00E90F37"/>
    <w:rsid w:val="00E90F79"/>
    <w:rsid w:val="00E91DD9"/>
    <w:rsid w:val="00E91E03"/>
    <w:rsid w:val="00E92157"/>
    <w:rsid w:val="00E9297D"/>
    <w:rsid w:val="00E93A1B"/>
    <w:rsid w:val="00E93BC4"/>
    <w:rsid w:val="00E94A61"/>
    <w:rsid w:val="00E96329"/>
    <w:rsid w:val="00E96864"/>
    <w:rsid w:val="00EA0592"/>
    <w:rsid w:val="00EA0613"/>
    <w:rsid w:val="00EA190A"/>
    <w:rsid w:val="00EA225C"/>
    <w:rsid w:val="00EA241F"/>
    <w:rsid w:val="00EA36F4"/>
    <w:rsid w:val="00EA47EE"/>
    <w:rsid w:val="00EA531A"/>
    <w:rsid w:val="00EA5BB9"/>
    <w:rsid w:val="00EA681E"/>
    <w:rsid w:val="00EA77DA"/>
    <w:rsid w:val="00EB083C"/>
    <w:rsid w:val="00EB1327"/>
    <w:rsid w:val="00EB2177"/>
    <w:rsid w:val="00EB2BB7"/>
    <w:rsid w:val="00EB46ED"/>
    <w:rsid w:val="00EB5E5D"/>
    <w:rsid w:val="00EB60E0"/>
    <w:rsid w:val="00EB6593"/>
    <w:rsid w:val="00EC00EF"/>
    <w:rsid w:val="00EC0DF8"/>
    <w:rsid w:val="00EC2009"/>
    <w:rsid w:val="00EC2303"/>
    <w:rsid w:val="00EC3793"/>
    <w:rsid w:val="00EC4089"/>
    <w:rsid w:val="00EC4FDF"/>
    <w:rsid w:val="00EC5CB7"/>
    <w:rsid w:val="00EC66CA"/>
    <w:rsid w:val="00EC7340"/>
    <w:rsid w:val="00EC77AE"/>
    <w:rsid w:val="00EC7E90"/>
    <w:rsid w:val="00ED05D4"/>
    <w:rsid w:val="00ED084A"/>
    <w:rsid w:val="00ED3C9B"/>
    <w:rsid w:val="00ED4D75"/>
    <w:rsid w:val="00ED6709"/>
    <w:rsid w:val="00ED69C1"/>
    <w:rsid w:val="00ED75AE"/>
    <w:rsid w:val="00ED785D"/>
    <w:rsid w:val="00EE0212"/>
    <w:rsid w:val="00EE068C"/>
    <w:rsid w:val="00EE1308"/>
    <w:rsid w:val="00EE27F2"/>
    <w:rsid w:val="00EE2852"/>
    <w:rsid w:val="00EE2931"/>
    <w:rsid w:val="00EE335E"/>
    <w:rsid w:val="00EE34B5"/>
    <w:rsid w:val="00EE35A6"/>
    <w:rsid w:val="00EE3D53"/>
    <w:rsid w:val="00EE7A76"/>
    <w:rsid w:val="00EF0C60"/>
    <w:rsid w:val="00EF0F76"/>
    <w:rsid w:val="00EF11CD"/>
    <w:rsid w:val="00EF1FF4"/>
    <w:rsid w:val="00EF22DF"/>
    <w:rsid w:val="00EF3320"/>
    <w:rsid w:val="00EF3C89"/>
    <w:rsid w:val="00EF3EB3"/>
    <w:rsid w:val="00EF4041"/>
    <w:rsid w:val="00EF5052"/>
    <w:rsid w:val="00EF532A"/>
    <w:rsid w:val="00EF59BE"/>
    <w:rsid w:val="00EF7E5A"/>
    <w:rsid w:val="00F01295"/>
    <w:rsid w:val="00F0156F"/>
    <w:rsid w:val="00F0276E"/>
    <w:rsid w:val="00F032EE"/>
    <w:rsid w:val="00F04A12"/>
    <w:rsid w:val="00F04F0D"/>
    <w:rsid w:val="00F06096"/>
    <w:rsid w:val="00F071FA"/>
    <w:rsid w:val="00F07667"/>
    <w:rsid w:val="00F110F5"/>
    <w:rsid w:val="00F113AC"/>
    <w:rsid w:val="00F118A3"/>
    <w:rsid w:val="00F1246C"/>
    <w:rsid w:val="00F13C87"/>
    <w:rsid w:val="00F147A7"/>
    <w:rsid w:val="00F149E2"/>
    <w:rsid w:val="00F14C9C"/>
    <w:rsid w:val="00F15B1D"/>
    <w:rsid w:val="00F15F33"/>
    <w:rsid w:val="00F16D02"/>
    <w:rsid w:val="00F1727E"/>
    <w:rsid w:val="00F17A67"/>
    <w:rsid w:val="00F210A9"/>
    <w:rsid w:val="00F232B3"/>
    <w:rsid w:val="00F23825"/>
    <w:rsid w:val="00F25058"/>
    <w:rsid w:val="00F25512"/>
    <w:rsid w:val="00F26E94"/>
    <w:rsid w:val="00F273C1"/>
    <w:rsid w:val="00F300FC"/>
    <w:rsid w:val="00F31027"/>
    <w:rsid w:val="00F31807"/>
    <w:rsid w:val="00F31842"/>
    <w:rsid w:val="00F3191C"/>
    <w:rsid w:val="00F32B97"/>
    <w:rsid w:val="00F32D29"/>
    <w:rsid w:val="00F33C3C"/>
    <w:rsid w:val="00F34757"/>
    <w:rsid w:val="00F34DBB"/>
    <w:rsid w:val="00F358D4"/>
    <w:rsid w:val="00F35B8B"/>
    <w:rsid w:val="00F36D44"/>
    <w:rsid w:val="00F42816"/>
    <w:rsid w:val="00F428A9"/>
    <w:rsid w:val="00F43C65"/>
    <w:rsid w:val="00F440DD"/>
    <w:rsid w:val="00F452E5"/>
    <w:rsid w:val="00F4741A"/>
    <w:rsid w:val="00F47996"/>
    <w:rsid w:val="00F500A3"/>
    <w:rsid w:val="00F5099F"/>
    <w:rsid w:val="00F517DF"/>
    <w:rsid w:val="00F51D79"/>
    <w:rsid w:val="00F51DB9"/>
    <w:rsid w:val="00F51EAB"/>
    <w:rsid w:val="00F52154"/>
    <w:rsid w:val="00F5243D"/>
    <w:rsid w:val="00F5424F"/>
    <w:rsid w:val="00F56EC4"/>
    <w:rsid w:val="00F577BE"/>
    <w:rsid w:val="00F609F2"/>
    <w:rsid w:val="00F61348"/>
    <w:rsid w:val="00F617B9"/>
    <w:rsid w:val="00F62AEC"/>
    <w:rsid w:val="00F6352C"/>
    <w:rsid w:val="00F63550"/>
    <w:rsid w:val="00F63994"/>
    <w:rsid w:val="00F63AEF"/>
    <w:rsid w:val="00F63F19"/>
    <w:rsid w:val="00F654FA"/>
    <w:rsid w:val="00F65656"/>
    <w:rsid w:val="00F6584E"/>
    <w:rsid w:val="00F65E59"/>
    <w:rsid w:val="00F66220"/>
    <w:rsid w:val="00F6670D"/>
    <w:rsid w:val="00F66EB6"/>
    <w:rsid w:val="00F70164"/>
    <w:rsid w:val="00F71565"/>
    <w:rsid w:val="00F728C1"/>
    <w:rsid w:val="00F72BF6"/>
    <w:rsid w:val="00F72FD7"/>
    <w:rsid w:val="00F73620"/>
    <w:rsid w:val="00F745AF"/>
    <w:rsid w:val="00F74AE0"/>
    <w:rsid w:val="00F75AE1"/>
    <w:rsid w:val="00F75F34"/>
    <w:rsid w:val="00F7643E"/>
    <w:rsid w:val="00F76F3D"/>
    <w:rsid w:val="00F815CB"/>
    <w:rsid w:val="00F8174E"/>
    <w:rsid w:val="00F81C2C"/>
    <w:rsid w:val="00F83D50"/>
    <w:rsid w:val="00F8497C"/>
    <w:rsid w:val="00F85209"/>
    <w:rsid w:val="00F857A6"/>
    <w:rsid w:val="00F85DF1"/>
    <w:rsid w:val="00F861F7"/>
    <w:rsid w:val="00F864EC"/>
    <w:rsid w:val="00F86A68"/>
    <w:rsid w:val="00F86B9A"/>
    <w:rsid w:val="00F86EDA"/>
    <w:rsid w:val="00F86FC1"/>
    <w:rsid w:val="00F874B1"/>
    <w:rsid w:val="00F90808"/>
    <w:rsid w:val="00F914BD"/>
    <w:rsid w:val="00F9374D"/>
    <w:rsid w:val="00F938A3"/>
    <w:rsid w:val="00F94265"/>
    <w:rsid w:val="00F94EDA"/>
    <w:rsid w:val="00F96BF0"/>
    <w:rsid w:val="00FA0634"/>
    <w:rsid w:val="00FA092C"/>
    <w:rsid w:val="00FA13B6"/>
    <w:rsid w:val="00FA268A"/>
    <w:rsid w:val="00FA31C8"/>
    <w:rsid w:val="00FA35F0"/>
    <w:rsid w:val="00FA3777"/>
    <w:rsid w:val="00FA3AB4"/>
    <w:rsid w:val="00FA3C6F"/>
    <w:rsid w:val="00FA4C01"/>
    <w:rsid w:val="00FA4FA2"/>
    <w:rsid w:val="00FA62D9"/>
    <w:rsid w:val="00FA6EE8"/>
    <w:rsid w:val="00FA6EF3"/>
    <w:rsid w:val="00FA71AB"/>
    <w:rsid w:val="00FA740B"/>
    <w:rsid w:val="00FA797B"/>
    <w:rsid w:val="00FA7E9F"/>
    <w:rsid w:val="00FB1EBE"/>
    <w:rsid w:val="00FB2253"/>
    <w:rsid w:val="00FB2DF2"/>
    <w:rsid w:val="00FB324A"/>
    <w:rsid w:val="00FB45D9"/>
    <w:rsid w:val="00FB4A58"/>
    <w:rsid w:val="00FC0119"/>
    <w:rsid w:val="00FC1319"/>
    <w:rsid w:val="00FC176D"/>
    <w:rsid w:val="00FC2D38"/>
    <w:rsid w:val="00FC3731"/>
    <w:rsid w:val="00FC384B"/>
    <w:rsid w:val="00FC3DB3"/>
    <w:rsid w:val="00FC3FA1"/>
    <w:rsid w:val="00FC40FE"/>
    <w:rsid w:val="00FC5325"/>
    <w:rsid w:val="00FC616E"/>
    <w:rsid w:val="00FC6C9B"/>
    <w:rsid w:val="00FC6E5F"/>
    <w:rsid w:val="00FC708A"/>
    <w:rsid w:val="00FC7FD1"/>
    <w:rsid w:val="00FD0417"/>
    <w:rsid w:val="00FD069B"/>
    <w:rsid w:val="00FD201A"/>
    <w:rsid w:val="00FD43BD"/>
    <w:rsid w:val="00FD48CB"/>
    <w:rsid w:val="00FD6333"/>
    <w:rsid w:val="00FD7639"/>
    <w:rsid w:val="00FD7A81"/>
    <w:rsid w:val="00FE03E4"/>
    <w:rsid w:val="00FE0E8C"/>
    <w:rsid w:val="00FE11CD"/>
    <w:rsid w:val="00FE13A8"/>
    <w:rsid w:val="00FE1E1F"/>
    <w:rsid w:val="00FE2F4C"/>
    <w:rsid w:val="00FE3693"/>
    <w:rsid w:val="00FE4986"/>
    <w:rsid w:val="00FE4DFE"/>
    <w:rsid w:val="00FE5213"/>
    <w:rsid w:val="00FE6086"/>
    <w:rsid w:val="00FE63F9"/>
    <w:rsid w:val="00FE6449"/>
    <w:rsid w:val="00FE748B"/>
    <w:rsid w:val="00FE757C"/>
    <w:rsid w:val="00FE769C"/>
    <w:rsid w:val="00FE787B"/>
    <w:rsid w:val="00FF0DAE"/>
    <w:rsid w:val="00FF26B0"/>
    <w:rsid w:val="00FF32C1"/>
    <w:rsid w:val="00FF40FA"/>
    <w:rsid w:val="00FF4153"/>
    <w:rsid w:val="00FF5125"/>
    <w:rsid w:val="00FF60EC"/>
    <w:rsid w:val="01020612"/>
    <w:rsid w:val="0114B7DA"/>
    <w:rsid w:val="019FFBE6"/>
    <w:rsid w:val="01A9EA3E"/>
    <w:rsid w:val="01EBA142"/>
    <w:rsid w:val="022B9FB1"/>
    <w:rsid w:val="024ACBDB"/>
    <w:rsid w:val="02570AC3"/>
    <w:rsid w:val="027EC55C"/>
    <w:rsid w:val="0298E9D8"/>
    <w:rsid w:val="02A4C031"/>
    <w:rsid w:val="0398BCA3"/>
    <w:rsid w:val="03ACC5D2"/>
    <w:rsid w:val="03B38DC7"/>
    <w:rsid w:val="03B6F0BA"/>
    <w:rsid w:val="03CFAA81"/>
    <w:rsid w:val="04007141"/>
    <w:rsid w:val="044B0C38"/>
    <w:rsid w:val="0481C035"/>
    <w:rsid w:val="04860540"/>
    <w:rsid w:val="04BEBBB4"/>
    <w:rsid w:val="04D40030"/>
    <w:rsid w:val="04FB5771"/>
    <w:rsid w:val="05056F0B"/>
    <w:rsid w:val="05066B2A"/>
    <w:rsid w:val="05182B1E"/>
    <w:rsid w:val="053390E5"/>
    <w:rsid w:val="05720B5E"/>
    <w:rsid w:val="0574AF77"/>
    <w:rsid w:val="057E7C21"/>
    <w:rsid w:val="05AB5265"/>
    <w:rsid w:val="05AC4E84"/>
    <w:rsid w:val="061F6652"/>
    <w:rsid w:val="0632181A"/>
    <w:rsid w:val="0654949F"/>
    <w:rsid w:val="06A89B56"/>
    <w:rsid w:val="06E40B4C"/>
    <w:rsid w:val="06EC5444"/>
    <w:rsid w:val="075626FB"/>
    <w:rsid w:val="075C9CC5"/>
    <w:rsid w:val="0770C779"/>
    <w:rsid w:val="07BA0D20"/>
    <w:rsid w:val="07BA3A94"/>
    <w:rsid w:val="07D09E17"/>
    <w:rsid w:val="08109FB9"/>
    <w:rsid w:val="082AF2BA"/>
    <w:rsid w:val="0831423A"/>
    <w:rsid w:val="089DF0A5"/>
    <w:rsid w:val="08B6108F"/>
    <w:rsid w:val="08CB1660"/>
    <w:rsid w:val="08DEA85E"/>
    <w:rsid w:val="08E175C7"/>
    <w:rsid w:val="08EF19F2"/>
    <w:rsid w:val="0939EE3B"/>
    <w:rsid w:val="09570714"/>
    <w:rsid w:val="095BD6D7"/>
    <w:rsid w:val="09690C34"/>
    <w:rsid w:val="09E30DC1"/>
    <w:rsid w:val="09EBE16D"/>
    <w:rsid w:val="09EE2D8B"/>
    <w:rsid w:val="0A762D77"/>
    <w:rsid w:val="0AB1A29C"/>
    <w:rsid w:val="0AFA8C28"/>
    <w:rsid w:val="0B03E076"/>
    <w:rsid w:val="0B082F34"/>
    <w:rsid w:val="0B49A0B3"/>
    <w:rsid w:val="0B50601D"/>
    <w:rsid w:val="0B5AC8D9"/>
    <w:rsid w:val="0B6471D7"/>
    <w:rsid w:val="0B6B9514"/>
    <w:rsid w:val="0B7B1A8B"/>
    <w:rsid w:val="0B87B1CE"/>
    <w:rsid w:val="0B8AA62B"/>
    <w:rsid w:val="0B9AB30D"/>
    <w:rsid w:val="0BCB312D"/>
    <w:rsid w:val="0BEEB9C4"/>
    <w:rsid w:val="0C39A500"/>
    <w:rsid w:val="0C4D52E7"/>
    <w:rsid w:val="0C677763"/>
    <w:rsid w:val="0C687382"/>
    <w:rsid w:val="0CEB9832"/>
    <w:rsid w:val="0CEC9451"/>
    <w:rsid w:val="0D095EE1"/>
    <w:rsid w:val="0D0AE037"/>
    <w:rsid w:val="0D1F181A"/>
    <w:rsid w:val="0D247E4E"/>
    <w:rsid w:val="0D64123C"/>
    <w:rsid w:val="0D7065A9"/>
    <w:rsid w:val="0D7161C8"/>
    <w:rsid w:val="0D875ECE"/>
    <w:rsid w:val="0D94CD73"/>
    <w:rsid w:val="0DB71B36"/>
    <w:rsid w:val="0E1053BB"/>
    <w:rsid w:val="0E12DB0D"/>
    <w:rsid w:val="0E13BF29"/>
    <w:rsid w:val="0E1CCD8B"/>
    <w:rsid w:val="0E3D29FF"/>
    <w:rsid w:val="0E5946B9"/>
    <w:rsid w:val="0E8864B2"/>
    <w:rsid w:val="0EA52E14"/>
    <w:rsid w:val="0EB39E00"/>
    <w:rsid w:val="0EBDA347"/>
    <w:rsid w:val="0EC10CA0"/>
    <w:rsid w:val="0EF6791B"/>
    <w:rsid w:val="0F0D3229"/>
    <w:rsid w:val="0F111D25"/>
    <w:rsid w:val="0F1C03D3"/>
    <w:rsid w:val="0F552908"/>
    <w:rsid w:val="0F6B9614"/>
    <w:rsid w:val="0F775887"/>
    <w:rsid w:val="0FA1CC1E"/>
    <w:rsid w:val="0FDFA50C"/>
    <w:rsid w:val="0FEA0361"/>
    <w:rsid w:val="102338F4"/>
    <w:rsid w:val="103D907F"/>
    <w:rsid w:val="104F4BC6"/>
    <w:rsid w:val="10A13F71"/>
    <w:rsid w:val="10CAFE3A"/>
    <w:rsid w:val="111108A2"/>
    <w:rsid w:val="114A7BCF"/>
    <w:rsid w:val="116F27C7"/>
    <w:rsid w:val="11822B47"/>
    <w:rsid w:val="118AC05D"/>
    <w:rsid w:val="11D23970"/>
    <w:rsid w:val="124618C5"/>
    <w:rsid w:val="124764D5"/>
    <w:rsid w:val="1298BB1E"/>
    <w:rsid w:val="12A4B7A4"/>
    <w:rsid w:val="12BBE7C3"/>
    <w:rsid w:val="12BD908A"/>
    <w:rsid w:val="12FD9A97"/>
    <w:rsid w:val="1307CF1E"/>
    <w:rsid w:val="130977E5"/>
    <w:rsid w:val="1314C8CA"/>
    <w:rsid w:val="1320A804"/>
    <w:rsid w:val="1341B159"/>
    <w:rsid w:val="137F09DA"/>
    <w:rsid w:val="1391C794"/>
    <w:rsid w:val="13A099F3"/>
    <w:rsid w:val="13C48692"/>
    <w:rsid w:val="13E0A34C"/>
    <w:rsid w:val="13E19F6B"/>
    <w:rsid w:val="14266F1E"/>
    <w:rsid w:val="146216D3"/>
    <w:rsid w:val="1470117C"/>
    <w:rsid w:val="14A39F7F"/>
    <w:rsid w:val="14A49B9E"/>
    <w:rsid w:val="14EF86DA"/>
    <w:rsid w:val="152BD864"/>
    <w:rsid w:val="154C1046"/>
    <w:rsid w:val="15AB422F"/>
    <w:rsid w:val="15F62D6B"/>
    <w:rsid w:val="16469EC0"/>
    <w:rsid w:val="165221A8"/>
    <w:rsid w:val="16619CEE"/>
    <w:rsid w:val="167DC7A6"/>
    <w:rsid w:val="1696A7D6"/>
    <w:rsid w:val="16DE61D3"/>
    <w:rsid w:val="16DF0E7B"/>
    <w:rsid w:val="16F282A1"/>
    <w:rsid w:val="17471290"/>
    <w:rsid w:val="17772CA8"/>
    <w:rsid w:val="17BE6AA3"/>
    <w:rsid w:val="17C982AF"/>
    <w:rsid w:val="17CC01C5"/>
    <w:rsid w:val="18081685"/>
    <w:rsid w:val="1935BBB3"/>
    <w:rsid w:val="194AE706"/>
    <w:rsid w:val="19C2F7FD"/>
    <w:rsid w:val="19C3A4A5"/>
    <w:rsid w:val="19CB90A9"/>
    <w:rsid w:val="19DFC15F"/>
    <w:rsid w:val="19E6212A"/>
    <w:rsid w:val="19FCDA38"/>
    <w:rsid w:val="1A2C084E"/>
    <w:rsid w:val="1A371B39"/>
    <w:rsid w:val="1A61297A"/>
    <w:rsid w:val="1A90B872"/>
    <w:rsid w:val="1AA6AE0E"/>
    <w:rsid w:val="1AD3DBCA"/>
    <w:rsid w:val="1AE076A7"/>
    <w:rsid w:val="1AE0FB1F"/>
    <w:rsid w:val="1AFAB4C5"/>
    <w:rsid w:val="1B2F8B02"/>
    <w:rsid w:val="1B3FB747"/>
    <w:rsid w:val="1B77A144"/>
    <w:rsid w:val="1B8701BC"/>
    <w:rsid w:val="1B8B9EA2"/>
    <w:rsid w:val="1B95784E"/>
    <w:rsid w:val="1B9A70B9"/>
    <w:rsid w:val="1BCF68A0"/>
    <w:rsid w:val="1C116838"/>
    <w:rsid w:val="1C2A9095"/>
    <w:rsid w:val="1C4DB13C"/>
    <w:rsid w:val="1C656EEF"/>
    <w:rsid w:val="1C7335DB"/>
    <w:rsid w:val="1CDB87A8"/>
    <w:rsid w:val="1D624D5D"/>
    <w:rsid w:val="1D7E2EE2"/>
    <w:rsid w:val="1D7F6636"/>
    <w:rsid w:val="1D97DC19"/>
    <w:rsid w:val="1DCDBCE0"/>
    <w:rsid w:val="1DF67B0E"/>
    <w:rsid w:val="1DF7772D"/>
    <w:rsid w:val="1E002FB6"/>
    <w:rsid w:val="1E305D49"/>
    <w:rsid w:val="1E7244E3"/>
    <w:rsid w:val="1E7D40C3"/>
    <w:rsid w:val="1EDB50F1"/>
    <w:rsid w:val="1EE2B756"/>
    <w:rsid w:val="1F059F66"/>
    <w:rsid w:val="1F079803"/>
    <w:rsid w:val="1F484588"/>
    <w:rsid w:val="1FA0048B"/>
    <w:rsid w:val="1FAB2455"/>
    <w:rsid w:val="20093029"/>
    <w:rsid w:val="2013286A"/>
    <w:rsid w:val="20161CC7"/>
    <w:rsid w:val="201718E6"/>
    <w:rsid w:val="201AEEBA"/>
    <w:rsid w:val="20750561"/>
    <w:rsid w:val="20B80317"/>
    <w:rsid w:val="20C80FF9"/>
    <w:rsid w:val="20D353C3"/>
    <w:rsid w:val="2130C0B6"/>
    <w:rsid w:val="214AE532"/>
    <w:rsid w:val="2179070C"/>
    <w:rsid w:val="21A1AFA9"/>
    <w:rsid w:val="21A7D58E"/>
    <w:rsid w:val="21C2CA31"/>
    <w:rsid w:val="21CC11A4"/>
    <w:rsid w:val="220DC829"/>
    <w:rsid w:val="22662516"/>
    <w:rsid w:val="2292AEDC"/>
    <w:rsid w:val="22D6AFCD"/>
    <w:rsid w:val="22E5948B"/>
    <w:rsid w:val="22E5B974"/>
    <w:rsid w:val="22FA1638"/>
    <w:rsid w:val="22FFDDF0"/>
    <w:rsid w:val="2316CFAB"/>
    <w:rsid w:val="234BC54B"/>
    <w:rsid w:val="2361BAE7"/>
    <w:rsid w:val="23688C03"/>
    <w:rsid w:val="237C8C0B"/>
    <w:rsid w:val="23DF8C5F"/>
    <w:rsid w:val="241C7A1D"/>
    <w:rsid w:val="24545AF7"/>
    <w:rsid w:val="247FCA44"/>
    <w:rsid w:val="24CC1E7C"/>
    <w:rsid w:val="25376D83"/>
    <w:rsid w:val="25434910"/>
    <w:rsid w:val="25467E46"/>
    <w:rsid w:val="25506281"/>
    <w:rsid w:val="25620698"/>
    <w:rsid w:val="257E6843"/>
    <w:rsid w:val="25BEAA49"/>
    <w:rsid w:val="25C9537F"/>
    <w:rsid w:val="262DD19B"/>
    <w:rsid w:val="263DCE47"/>
    <w:rsid w:val="26868300"/>
    <w:rsid w:val="26995BA9"/>
    <w:rsid w:val="26A55880"/>
    <w:rsid w:val="26AA76FF"/>
    <w:rsid w:val="26B42CCD"/>
    <w:rsid w:val="26CA1315"/>
    <w:rsid w:val="2709FE89"/>
    <w:rsid w:val="2731913A"/>
    <w:rsid w:val="274A0345"/>
    <w:rsid w:val="2779213E"/>
    <w:rsid w:val="27795B8B"/>
    <w:rsid w:val="27A0023A"/>
    <w:rsid w:val="27BD1B13"/>
    <w:rsid w:val="2808064F"/>
    <w:rsid w:val="284F4DFA"/>
    <w:rsid w:val="286884B4"/>
    <w:rsid w:val="287E1F08"/>
    <w:rsid w:val="28801746"/>
    <w:rsid w:val="2889999C"/>
    <w:rsid w:val="28ACED8A"/>
    <w:rsid w:val="28CEE75B"/>
    <w:rsid w:val="2900F441"/>
    <w:rsid w:val="291E0D1A"/>
    <w:rsid w:val="294B3EA6"/>
    <w:rsid w:val="295C46AC"/>
    <w:rsid w:val="297BF995"/>
    <w:rsid w:val="29A0E253"/>
    <w:rsid w:val="2A03AE48"/>
    <w:rsid w:val="2A0ADEA6"/>
    <w:rsid w:val="2A171DC2"/>
    <w:rsid w:val="2A1AEB88"/>
    <w:rsid w:val="2A4ECCD6"/>
    <w:rsid w:val="2AB8E15C"/>
    <w:rsid w:val="2B339739"/>
    <w:rsid w:val="2B53A46F"/>
    <w:rsid w:val="2B879DF0"/>
    <w:rsid w:val="2B8EB5BE"/>
    <w:rsid w:val="2B92D23D"/>
    <w:rsid w:val="2BCFC95F"/>
    <w:rsid w:val="2BE48E4C"/>
    <w:rsid w:val="2BEAEE17"/>
    <w:rsid w:val="2C225E6F"/>
    <w:rsid w:val="2C73735D"/>
    <w:rsid w:val="2C82DF68"/>
    <w:rsid w:val="2C85AAE3"/>
    <w:rsid w:val="2CA38D75"/>
    <w:rsid w:val="2CB3CE52"/>
    <w:rsid w:val="2CBE5E99"/>
    <w:rsid w:val="2CCD6F5C"/>
    <w:rsid w:val="2D3867CE"/>
    <w:rsid w:val="2D427F68"/>
    <w:rsid w:val="2DAFF71A"/>
    <w:rsid w:val="2E0103F8"/>
    <w:rsid w:val="2E2AA689"/>
    <w:rsid w:val="2E7AD5DC"/>
    <w:rsid w:val="2E7BF939"/>
    <w:rsid w:val="2E855C77"/>
    <w:rsid w:val="2E8BBC42"/>
    <w:rsid w:val="2EA7AC03"/>
    <w:rsid w:val="2EA9E714"/>
    <w:rsid w:val="2F0C222C"/>
    <w:rsid w:val="2F33CDE8"/>
    <w:rsid w:val="2F5906A0"/>
    <w:rsid w:val="2F6DB47B"/>
    <w:rsid w:val="2FB10967"/>
    <w:rsid w:val="2FBB2101"/>
    <w:rsid w:val="2FD935F9"/>
    <w:rsid w:val="306D1433"/>
    <w:rsid w:val="307B935A"/>
    <w:rsid w:val="308A2D0C"/>
    <w:rsid w:val="308C96BD"/>
    <w:rsid w:val="30A6F66E"/>
    <w:rsid w:val="30B2C51C"/>
    <w:rsid w:val="30D3D1E8"/>
    <w:rsid w:val="30E74A82"/>
    <w:rsid w:val="31A1DC9E"/>
    <w:rsid w:val="31C1E9D4"/>
    <w:rsid w:val="324A22B9"/>
    <w:rsid w:val="326FEC8A"/>
    <w:rsid w:val="32B287AF"/>
    <w:rsid w:val="32C8DE2B"/>
    <w:rsid w:val="32D7A128"/>
    <w:rsid w:val="32D99612"/>
    <w:rsid w:val="32E701A0"/>
    <w:rsid w:val="32F5BFDF"/>
    <w:rsid w:val="3317C95B"/>
    <w:rsid w:val="331A91E8"/>
    <w:rsid w:val="3328AB76"/>
    <w:rsid w:val="335AADF2"/>
    <w:rsid w:val="3394A813"/>
    <w:rsid w:val="33A1F945"/>
    <w:rsid w:val="33A391D9"/>
    <w:rsid w:val="33A3B8D6"/>
    <w:rsid w:val="33A4B4F5"/>
    <w:rsid w:val="33D405FD"/>
    <w:rsid w:val="33EFA031"/>
    <w:rsid w:val="33F390AD"/>
    <w:rsid w:val="33F6EBE5"/>
    <w:rsid w:val="34398F4E"/>
    <w:rsid w:val="345A98A3"/>
    <w:rsid w:val="34847A8A"/>
    <w:rsid w:val="349A60D2"/>
    <w:rsid w:val="34D2BBA5"/>
    <w:rsid w:val="350B8FB6"/>
    <w:rsid w:val="3549C4C3"/>
    <w:rsid w:val="359CE23D"/>
    <w:rsid w:val="35CDAAD6"/>
    <w:rsid w:val="36204AEB"/>
    <w:rsid w:val="36272FC4"/>
    <w:rsid w:val="362E5301"/>
    <w:rsid w:val="3641B8A3"/>
    <w:rsid w:val="36E04633"/>
    <w:rsid w:val="371D93DC"/>
    <w:rsid w:val="37398E27"/>
    <w:rsid w:val="37570B94"/>
    <w:rsid w:val="375F0D23"/>
    <w:rsid w:val="37722C2F"/>
    <w:rsid w:val="379AF7DC"/>
    <w:rsid w:val="37CB1F81"/>
    <w:rsid w:val="37D5062B"/>
    <w:rsid w:val="37DB2C63"/>
    <w:rsid w:val="380A7C29"/>
    <w:rsid w:val="38131660"/>
    <w:rsid w:val="385EFDBB"/>
    <w:rsid w:val="38DAFF2E"/>
    <w:rsid w:val="38DB2B3F"/>
    <w:rsid w:val="3907C17B"/>
    <w:rsid w:val="3936FE8A"/>
    <w:rsid w:val="3966EFE2"/>
    <w:rsid w:val="3978A10E"/>
    <w:rsid w:val="39BFEFC2"/>
    <w:rsid w:val="39CD08FD"/>
    <w:rsid w:val="39EE5FF1"/>
    <w:rsid w:val="3A44BD39"/>
    <w:rsid w:val="3A54A1E2"/>
    <w:rsid w:val="3B735E86"/>
    <w:rsid w:val="3BFBE39B"/>
    <w:rsid w:val="3C595C78"/>
    <w:rsid w:val="3C776031"/>
    <w:rsid w:val="3C7CA585"/>
    <w:rsid w:val="3C80FBB1"/>
    <w:rsid w:val="3CDC4910"/>
    <w:rsid w:val="3D1362ED"/>
    <w:rsid w:val="3D336AFD"/>
    <w:rsid w:val="3D415430"/>
    <w:rsid w:val="3D62397F"/>
    <w:rsid w:val="3D977E96"/>
    <w:rsid w:val="3DAA47C2"/>
    <w:rsid w:val="3DE8EC38"/>
    <w:rsid w:val="3E5E1BCE"/>
    <w:rsid w:val="3E7020EE"/>
    <w:rsid w:val="3E84C312"/>
    <w:rsid w:val="3EDE4C21"/>
    <w:rsid w:val="3F373F73"/>
    <w:rsid w:val="3F6E2D51"/>
    <w:rsid w:val="3F923791"/>
    <w:rsid w:val="3FCD15EB"/>
    <w:rsid w:val="3FE11349"/>
    <w:rsid w:val="40345627"/>
    <w:rsid w:val="40462301"/>
    <w:rsid w:val="4098DE22"/>
    <w:rsid w:val="40E418D5"/>
    <w:rsid w:val="411CFEF1"/>
    <w:rsid w:val="41536E04"/>
    <w:rsid w:val="41A174F0"/>
    <w:rsid w:val="4225628B"/>
    <w:rsid w:val="422DDABD"/>
    <w:rsid w:val="423305BC"/>
    <w:rsid w:val="42957B64"/>
    <w:rsid w:val="42E4A977"/>
    <w:rsid w:val="42FE545A"/>
    <w:rsid w:val="43029AF1"/>
    <w:rsid w:val="435C28D2"/>
    <w:rsid w:val="436A751C"/>
    <w:rsid w:val="4383B78A"/>
    <w:rsid w:val="43854D02"/>
    <w:rsid w:val="439B8944"/>
    <w:rsid w:val="43BCFD36"/>
    <w:rsid w:val="43BD104F"/>
    <w:rsid w:val="43C84E1D"/>
    <w:rsid w:val="43C8AEFF"/>
    <w:rsid w:val="43DC6274"/>
    <w:rsid w:val="4440684C"/>
    <w:rsid w:val="4472840E"/>
    <w:rsid w:val="4475FCCC"/>
    <w:rsid w:val="4494F2B5"/>
    <w:rsid w:val="44BD0AA3"/>
    <w:rsid w:val="4528DADA"/>
    <w:rsid w:val="45336929"/>
    <w:rsid w:val="45517E21"/>
    <w:rsid w:val="458FECC8"/>
    <w:rsid w:val="459C695D"/>
    <w:rsid w:val="459FD4CB"/>
    <w:rsid w:val="45C12B14"/>
    <w:rsid w:val="45E0617D"/>
    <w:rsid w:val="46017915"/>
    <w:rsid w:val="46203AB5"/>
    <w:rsid w:val="462EAAA1"/>
    <w:rsid w:val="464C6451"/>
    <w:rsid w:val="46984BAC"/>
    <w:rsid w:val="46D32A06"/>
    <w:rsid w:val="477E710C"/>
    <w:rsid w:val="479E4595"/>
    <w:rsid w:val="47B1F37C"/>
    <w:rsid w:val="4806F652"/>
    <w:rsid w:val="48150AF6"/>
    <w:rsid w:val="482E1703"/>
    <w:rsid w:val="48380C89"/>
    <w:rsid w:val="485C5CA3"/>
    <w:rsid w:val="486817AC"/>
    <w:rsid w:val="488822C4"/>
    <w:rsid w:val="489527BF"/>
    <w:rsid w:val="489C2022"/>
    <w:rsid w:val="48FCD19C"/>
    <w:rsid w:val="4901DC82"/>
    <w:rsid w:val="490CF03B"/>
    <w:rsid w:val="49980271"/>
    <w:rsid w:val="4998FE90"/>
    <w:rsid w:val="49BACC1E"/>
    <w:rsid w:val="4A02AB6C"/>
    <w:rsid w:val="4A16D0D0"/>
    <w:rsid w:val="4AA25E49"/>
    <w:rsid w:val="4AA26EFE"/>
    <w:rsid w:val="4AAD23BA"/>
    <w:rsid w:val="4ACA5C85"/>
    <w:rsid w:val="4AE06F64"/>
    <w:rsid w:val="4B03B8BA"/>
    <w:rsid w:val="4B34CEF1"/>
    <w:rsid w:val="4B44F6DF"/>
    <w:rsid w:val="4BD56108"/>
    <w:rsid w:val="4C3E2EAA"/>
    <w:rsid w:val="4C6B8F9A"/>
    <w:rsid w:val="4C85649F"/>
    <w:rsid w:val="4CAC53E8"/>
    <w:rsid w:val="4CB38679"/>
    <w:rsid w:val="4CC007C4"/>
    <w:rsid w:val="4CE03289"/>
    <w:rsid w:val="4CE656B7"/>
    <w:rsid w:val="4CEFF8C9"/>
    <w:rsid w:val="4D0E96AB"/>
    <w:rsid w:val="4D8A6269"/>
    <w:rsid w:val="4D9641A4"/>
    <w:rsid w:val="4D9B6B6A"/>
    <w:rsid w:val="4DD9FF0B"/>
    <w:rsid w:val="4DE5E7A5"/>
    <w:rsid w:val="4E0DB710"/>
    <w:rsid w:val="4E1915A4"/>
    <w:rsid w:val="4E2038E1"/>
    <w:rsid w:val="4E3141E2"/>
    <w:rsid w:val="4EB75AEF"/>
    <w:rsid w:val="4EF2D2F5"/>
    <w:rsid w:val="4F34C9F4"/>
    <w:rsid w:val="4F3E20A4"/>
    <w:rsid w:val="4F5550C3"/>
    <w:rsid w:val="4F564CE2"/>
    <w:rsid w:val="4FA3305C"/>
    <w:rsid w:val="4FB58C28"/>
    <w:rsid w:val="4FE37498"/>
    <w:rsid w:val="5025BB05"/>
    <w:rsid w:val="5027BCA9"/>
    <w:rsid w:val="50412630"/>
    <w:rsid w:val="50891D0F"/>
    <w:rsid w:val="508C116C"/>
    <w:rsid w:val="50C0684F"/>
    <w:rsid w:val="50D64B92"/>
    <w:rsid w:val="50F12124"/>
    <w:rsid w:val="510FE2C4"/>
    <w:rsid w:val="513E049E"/>
    <w:rsid w:val="5188EFDA"/>
    <w:rsid w:val="518AE818"/>
    <w:rsid w:val="5190A854"/>
    <w:rsid w:val="51B9ADFB"/>
    <w:rsid w:val="51C62D4D"/>
    <w:rsid w:val="51D9255A"/>
    <w:rsid w:val="51DBFA72"/>
    <w:rsid w:val="51EEAC3A"/>
    <w:rsid w:val="51EF6546"/>
    <w:rsid w:val="5203A5B7"/>
    <w:rsid w:val="5207D497"/>
    <w:rsid w:val="5227E1CD"/>
    <w:rsid w:val="5228DDEC"/>
    <w:rsid w:val="526C6AB6"/>
    <w:rsid w:val="526F2FCB"/>
    <w:rsid w:val="528CF185"/>
    <w:rsid w:val="52AD7AC6"/>
    <w:rsid w:val="52D955D4"/>
    <w:rsid w:val="530FC6BE"/>
    <w:rsid w:val="531E35AF"/>
    <w:rsid w:val="535DA657"/>
    <w:rsid w:val="539C81BB"/>
    <w:rsid w:val="53C1B9F0"/>
    <w:rsid w:val="53F08872"/>
    <w:rsid w:val="53F7E45C"/>
    <w:rsid w:val="53FB9C2B"/>
    <w:rsid w:val="53FD1251"/>
    <w:rsid w:val="541CCAAC"/>
    <w:rsid w:val="54296E8E"/>
    <w:rsid w:val="54478386"/>
    <w:rsid w:val="5451694A"/>
    <w:rsid w:val="5455068E"/>
    <w:rsid w:val="5455982A"/>
    <w:rsid w:val="54AE8B7C"/>
    <w:rsid w:val="54EB6EA2"/>
    <w:rsid w:val="550D7416"/>
    <w:rsid w:val="5527491B"/>
    <w:rsid w:val="5555D1FE"/>
    <w:rsid w:val="555664ED"/>
    <w:rsid w:val="555A5790"/>
    <w:rsid w:val="5560F281"/>
    <w:rsid w:val="556B507C"/>
    <w:rsid w:val="557DA1D1"/>
    <w:rsid w:val="557EFA81"/>
    <w:rsid w:val="55C53EEF"/>
    <w:rsid w:val="55E64E10"/>
    <w:rsid w:val="561079A2"/>
    <w:rsid w:val="562E3F23"/>
    <w:rsid w:val="56349EEE"/>
    <w:rsid w:val="56476780"/>
    <w:rsid w:val="5657616F"/>
    <w:rsid w:val="5670C8C5"/>
    <w:rsid w:val="56873F03"/>
    <w:rsid w:val="56971EF0"/>
    <w:rsid w:val="56E12E74"/>
    <w:rsid w:val="56F52BD2"/>
    <w:rsid w:val="57922587"/>
    <w:rsid w:val="579590F5"/>
    <w:rsid w:val="57AC6E4A"/>
    <w:rsid w:val="57D92047"/>
    <w:rsid w:val="581B5A8B"/>
    <w:rsid w:val="58A4FB0D"/>
    <w:rsid w:val="58F3178E"/>
    <w:rsid w:val="58F7EF17"/>
    <w:rsid w:val="590F1D7E"/>
    <w:rsid w:val="5959D00D"/>
    <w:rsid w:val="5965DFE5"/>
    <w:rsid w:val="5975ECC7"/>
    <w:rsid w:val="598B1FF6"/>
    <w:rsid w:val="59B0CB21"/>
    <w:rsid w:val="59BFDBE4"/>
    <w:rsid w:val="59CDE3FA"/>
    <w:rsid w:val="59F1EE3A"/>
    <w:rsid w:val="59FBB65D"/>
    <w:rsid w:val="5A0C73F0"/>
    <w:rsid w:val="5A16D6F8"/>
    <w:rsid w:val="5A1B8197"/>
    <w:rsid w:val="5A4CB864"/>
    <w:rsid w:val="5A7DDEEE"/>
    <w:rsid w:val="5A844E33"/>
    <w:rsid w:val="5A87BB8B"/>
    <w:rsid w:val="5ABBB50D"/>
    <w:rsid w:val="5AC5945C"/>
    <w:rsid w:val="5AF69C8D"/>
    <w:rsid w:val="5B06900B"/>
    <w:rsid w:val="5BA6E3EB"/>
    <w:rsid w:val="5BC2B43B"/>
    <w:rsid w:val="5C0D9F77"/>
    <w:rsid w:val="5C221149"/>
    <w:rsid w:val="5C356595"/>
    <w:rsid w:val="5C4979F0"/>
    <w:rsid w:val="5C545D0C"/>
    <w:rsid w:val="5C5C7B2F"/>
    <w:rsid w:val="5C77A451"/>
    <w:rsid w:val="5C7E349F"/>
    <w:rsid w:val="5C954088"/>
    <w:rsid w:val="5CD64CD4"/>
    <w:rsid w:val="5CEEA717"/>
    <w:rsid w:val="5D045800"/>
    <w:rsid w:val="5D1A6044"/>
    <w:rsid w:val="5D416BC3"/>
    <w:rsid w:val="5D6CFE25"/>
    <w:rsid w:val="5D9CB396"/>
    <w:rsid w:val="5DCB7D6E"/>
    <w:rsid w:val="5E3F4650"/>
    <w:rsid w:val="5E964164"/>
    <w:rsid w:val="5ECF2780"/>
    <w:rsid w:val="5F29237F"/>
    <w:rsid w:val="5F463C58"/>
    <w:rsid w:val="5F4C2512"/>
    <w:rsid w:val="5F5145E3"/>
    <w:rsid w:val="5F625912"/>
    <w:rsid w:val="5F66D6FD"/>
    <w:rsid w:val="5F9FC956"/>
    <w:rsid w:val="5FE91EC7"/>
    <w:rsid w:val="5FEB8E16"/>
    <w:rsid w:val="601B93D9"/>
    <w:rsid w:val="604E2E7F"/>
    <w:rsid w:val="607B04C3"/>
    <w:rsid w:val="608A0591"/>
    <w:rsid w:val="60F22C64"/>
    <w:rsid w:val="60FFD23A"/>
    <w:rsid w:val="612BFBD6"/>
    <w:rsid w:val="613907CD"/>
    <w:rsid w:val="615DBEB5"/>
    <w:rsid w:val="6178DF50"/>
    <w:rsid w:val="61ABD90A"/>
    <w:rsid w:val="61DB652E"/>
    <w:rsid w:val="6218CD62"/>
    <w:rsid w:val="621B03C5"/>
    <w:rsid w:val="621BC1BF"/>
    <w:rsid w:val="62212E5E"/>
    <w:rsid w:val="627B8DB0"/>
    <w:rsid w:val="6282C9B5"/>
    <w:rsid w:val="62B09C18"/>
    <w:rsid w:val="62F21217"/>
    <w:rsid w:val="6304A2CF"/>
    <w:rsid w:val="6304CEFB"/>
    <w:rsid w:val="6320BF89"/>
    <w:rsid w:val="632FD04C"/>
    <w:rsid w:val="6333C0C8"/>
    <w:rsid w:val="6338104A"/>
    <w:rsid w:val="6344C9C9"/>
    <w:rsid w:val="634B9D8F"/>
    <w:rsid w:val="634C99AE"/>
    <w:rsid w:val="635E0D32"/>
    <w:rsid w:val="6369B287"/>
    <w:rsid w:val="63940667"/>
    <w:rsid w:val="6397FDA8"/>
    <w:rsid w:val="63D0BA7D"/>
    <w:rsid w:val="63E4B7DB"/>
    <w:rsid w:val="63FC94A2"/>
    <w:rsid w:val="64487BFD"/>
    <w:rsid w:val="647A3A07"/>
    <w:rsid w:val="64A76497"/>
    <w:rsid w:val="65178808"/>
    <w:rsid w:val="654B33D1"/>
    <w:rsid w:val="65506E24"/>
    <w:rsid w:val="65526662"/>
    <w:rsid w:val="65536281"/>
    <w:rsid w:val="656B9A85"/>
    <w:rsid w:val="65BE6C04"/>
    <w:rsid w:val="65BF98EF"/>
    <w:rsid w:val="65C300E4"/>
    <w:rsid w:val="65CC5DF4"/>
    <w:rsid w:val="66175AD3"/>
    <w:rsid w:val="662063AF"/>
    <w:rsid w:val="6651B41F"/>
    <w:rsid w:val="665E9551"/>
    <w:rsid w:val="66686D2D"/>
    <w:rsid w:val="666EB87B"/>
    <w:rsid w:val="66A487F3"/>
    <w:rsid w:val="66B45488"/>
    <w:rsid w:val="66B550A7"/>
    <w:rsid w:val="66C755C7"/>
    <w:rsid w:val="66C9FAAD"/>
    <w:rsid w:val="6716E2D9"/>
    <w:rsid w:val="673C82FC"/>
    <w:rsid w:val="6757A86A"/>
    <w:rsid w:val="678214FD"/>
    <w:rsid w:val="67A2E44E"/>
    <w:rsid w:val="67ADC2F9"/>
    <w:rsid w:val="67D813F2"/>
    <w:rsid w:val="68372BF4"/>
    <w:rsid w:val="6841068B"/>
    <w:rsid w:val="685D83C3"/>
    <w:rsid w:val="686DEA6A"/>
    <w:rsid w:val="69437F19"/>
    <w:rsid w:val="6973E453"/>
    <w:rsid w:val="697947FF"/>
    <w:rsid w:val="697E3E3B"/>
    <w:rsid w:val="69980AC2"/>
    <w:rsid w:val="69EBF54A"/>
    <w:rsid w:val="6A00BF4B"/>
    <w:rsid w:val="6A152313"/>
    <w:rsid w:val="6A6ECA83"/>
    <w:rsid w:val="6A8E52AB"/>
    <w:rsid w:val="6AAC3E2F"/>
    <w:rsid w:val="6BB39FD0"/>
    <w:rsid w:val="6C0D8F41"/>
    <w:rsid w:val="6C0E49C8"/>
    <w:rsid w:val="6C123ED8"/>
    <w:rsid w:val="6C482C3E"/>
    <w:rsid w:val="6C749737"/>
    <w:rsid w:val="6CEB5C98"/>
    <w:rsid w:val="6D0AC9F2"/>
    <w:rsid w:val="6D707986"/>
    <w:rsid w:val="6D7EB0AC"/>
    <w:rsid w:val="6D9C53AB"/>
    <w:rsid w:val="6DA95FA2"/>
    <w:rsid w:val="6DB40650"/>
    <w:rsid w:val="6E035BA1"/>
    <w:rsid w:val="6E0E3EBD"/>
    <w:rsid w:val="6E211E52"/>
    <w:rsid w:val="6E5C4EF3"/>
    <w:rsid w:val="6E6A6397"/>
    <w:rsid w:val="6EA99948"/>
    <w:rsid w:val="6EBADC1B"/>
    <w:rsid w:val="6F1EF2D6"/>
    <w:rsid w:val="6F61C3CE"/>
    <w:rsid w:val="6F9E2FE3"/>
    <w:rsid w:val="6FDF4918"/>
    <w:rsid w:val="709087B6"/>
    <w:rsid w:val="709D2911"/>
    <w:rsid w:val="70A81A48"/>
    <w:rsid w:val="70B92349"/>
    <w:rsid w:val="70BA1F68"/>
    <w:rsid w:val="713DF0C0"/>
    <w:rsid w:val="7159BE03"/>
    <w:rsid w:val="7174DE9E"/>
    <w:rsid w:val="71CB7B50"/>
    <w:rsid w:val="7224EC9E"/>
    <w:rsid w:val="7255EFC9"/>
    <w:rsid w:val="72A1D724"/>
    <w:rsid w:val="72BAB00A"/>
    <w:rsid w:val="72C6BFE2"/>
    <w:rsid w:val="72D5D0A5"/>
    <w:rsid w:val="72D7C8E3"/>
    <w:rsid w:val="7309B954"/>
    <w:rsid w:val="731F385C"/>
    <w:rsid w:val="73202A45"/>
    <w:rsid w:val="7333B761"/>
    <w:rsid w:val="7340C917"/>
    <w:rsid w:val="73A58958"/>
    <w:rsid w:val="73A5B8B2"/>
    <w:rsid w:val="73B52780"/>
    <w:rsid w:val="73C49A6F"/>
    <w:rsid w:val="743CAB66"/>
    <w:rsid w:val="745974C8"/>
    <w:rsid w:val="745ED874"/>
    <w:rsid w:val="74729D25"/>
    <w:rsid w:val="747D8041"/>
    <w:rsid w:val="74867CD3"/>
    <w:rsid w:val="748EB9DF"/>
    <w:rsid w:val="74A16BA7"/>
    <w:rsid w:val="74DDFF9B"/>
    <w:rsid w:val="75129889"/>
    <w:rsid w:val="758D4114"/>
    <w:rsid w:val="75D977E6"/>
    <w:rsid w:val="75DA248E"/>
    <w:rsid w:val="765E455D"/>
    <w:rsid w:val="7666C1E2"/>
    <w:rsid w:val="768C17C0"/>
    <w:rsid w:val="76A5401D"/>
    <w:rsid w:val="7707C5FB"/>
    <w:rsid w:val="773E1C33"/>
    <w:rsid w:val="77468D07"/>
    <w:rsid w:val="77AE2E63"/>
    <w:rsid w:val="77C03383"/>
    <w:rsid w:val="77D02C86"/>
    <w:rsid w:val="77E57BC3"/>
    <w:rsid w:val="7813EAC3"/>
    <w:rsid w:val="781C4D3A"/>
    <w:rsid w:val="783F1840"/>
    <w:rsid w:val="7845FD19"/>
    <w:rsid w:val="784A1E83"/>
    <w:rsid w:val="785F2576"/>
    <w:rsid w:val="789DB6A7"/>
    <w:rsid w:val="78BB0D0F"/>
    <w:rsid w:val="790F206A"/>
    <w:rsid w:val="794383AC"/>
    <w:rsid w:val="7964E8FA"/>
    <w:rsid w:val="79681177"/>
    <w:rsid w:val="796C6BF3"/>
    <w:rsid w:val="7A26CFFC"/>
    <w:rsid w:val="7A47D951"/>
    <w:rsid w:val="7A676C87"/>
    <w:rsid w:val="7A71BB38"/>
    <w:rsid w:val="7A86923F"/>
    <w:rsid w:val="7B12A569"/>
    <w:rsid w:val="7B95CA19"/>
    <w:rsid w:val="7BE0B555"/>
    <w:rsid w:val="7BE1B174"/>
    <w:rsid w:val="7C0C8F7A"/>
    <w:rsid w:val="7C381744"/>
    <w:rsid w:val="7C61CAFD"/>
    <w:rsid w:val="7C9F50B9"/>
    <w:rsid w:val="7CA55A4F"/>
    <w:rsid w:val="7CB16A27"/>
    <w:rsid w:val="7CBA7EAE"/>
    <w:rsid w:val="7CBFE94E"/>
    <w:rsid w:val="7D0474BF"/>
    <w:rsid w:val="7D2BDA37"/>
    <w:rsid w:val="7D387DBB"/>
    <w:rsid w:val="7D861009"/>
    <w:rsid w:val="7D8F86F5"/>
    <w:rsid w:val="7DA85FDB"/>
    <w:rsid w:val="7DDF338D"/>
    <w:rsid w:val="7DEC9282"/>
    <w:rsid w:val="7DF44736"/>
    <w:rsid w:val="7DFFB511"/>
    <w:rsid w:val="7E738B26"/>
    <w:rsid w:val="7EADFC0D"/>
    <w:rsid w:val="7EBB351E"/>
    <w:rsid w:val="7ED8F966"/>
    <w:rsid w:val="7F4E8083"/>
    <w:rsid w:val="7F8073C0"/>
    <w:rsid w:val="7F9113B6"/>
    <w:rsid w:val="7FAC3451"/>
    <w:rsid w:val="7FDBA288"/>
    <w:rsid w:val="7FDCF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|"/>
  <w14:docId w14:val="70A41638"/>
  <w15:docId w15:val="{DB30ACFD-C93A-490B-978B-90D06F7E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12EAB"/>
    <w:pPr>
      <w:spacing w:after="120" w:line="240" w:lineRule="auto"/>
    </w:pPr>
    <w:rPr>
      <w:rFonts w:ascii="Calibri Light" w:eastAsia="Times New Roman" w:hAnsi="Calibri Light" w:cs="Times New Roman"/>
      <w:color w:val="4F4F4F"/>
      <w:szCs w:val="20"/>
      <w:lang w:val="en-GB"/>
    </w:rPr>
  </w:style>
  <w:style w:type="paragraph" w:styleId="Heading1">
    <w:name w:val="heading 1"/>
    <w:aliases w:val="H1,h1,Heading 1-ERI,l1,Section,1,Huvudrubrik,margin,TOC 11,Header1,chapter,Heading 10,Heading apps,Part,SCE,Head1,BMS Heading 1,H1-Heading 1,Header 1,Legal Line 1,head 1,II+,I,Heading1,a,1st level,textst level,Heading No. L1,list 1,heading 1"/>
    <w:basedOn w:val="Normal"/>
    <w:next w:val="Normal"/>
    <w:link w:val="Heading1Char"/>
    <w:qFormat/>
    <w:rsid w:val="00BD5BAB"/>
    <w:pPr>
      <w:keepNext/>
      <w:pageBreakBefore/>
      <w:numPr>
        <w:numId w:val="1"/>
      </w:numPr>
      <w:tabs>
        <w:tab w:val="clear" w:pos="361"/>
      </w:tabs>
      <w:spacing w:before="240" w:after="60"/>
      <w:ind w:left="340" w:hanging="340"/>
      <w:outlineLvl w:val="0"/>
    </w:pPr>
    <w:rPr>
      <w:rFonts w:ascii="Roboto" w:hAnsi="Roboto"/>
      <w:b/>
      <w:caps/>
      <w:color w:val="00938F"/>
      <w:kern w:val="28"/>
      <w:sz w:val="32"/>
    </w:rPr>
  </w:style>
  <w:style w:type="paragraph" w:styleId="Heading2">
    <w:name w:val="heading 2"/>
    <w:aliases w:val="H2,2,Prophead 2,HD2,Proposal,Heading 2 Hidden,minor side,sl2,sh2,Project 2,RFS 2,2nd level,Level 2 Heading,Numbered indent 2,ni2,Hanging 2 Indent,numbered indent 2,exercise,Heading 2 substyle,Heading 2 std,ctf345-2,Titre3,Major,Major1,21,L2"/>
    <w:basedOn w:val="Normal"/>
    <w:next w:val="Normal"/>
    <w:link w:val="Heading2Char"/>
    <w:qFormat/>
    <w:rsid w:val="000162E9"/>
    <w:pPr>
      <w:keepNext/>
      <w:numPr>
        <w:ilvl w:val="1"/>
        <w:numId w:val="1"/>
      </w:numPr>
      <w:spacing w:before="240" w:after="60"/>
      <w:ind w:hanging="709"/>
      <w:outlineLvl w:val="1"/>
    </w:pPr>
    <w:rPr>
      <w:rFonts w:ascii="Roboto" w:hAnsi="Roboto"/>
      <w:b/>
      <w:color w:val="00B7B6"/>
      <w:sz w:val="24"/>
    </w:rPr>
  </w:style>
  <w:style w:type="paragraph" w:styleId="Heading3">
    <w:name w:val="heading 3"/>
    <w:aliases w:val="H3,Headline,h3,3,Heading 31,Heading 32,Heading 33,Heading 34,Heading 35,Heading 36,H31,H32,H33,H311,H34,H312,H35,H36,H37,H313,H321,H331,H3111,H341,H3121,H351,H361,H38,H314,H322,H332,H3112,H342,H3122,H352,H362,H371,H3131,H3211,H3311,H31111,tex"/>
    <w:basedOn w:val="Normal"/>
    <w:next w:val="NormalHead3"/>
    <w:link w:val="Heading3Char"/>
    <w:qFormat/>
    <w:rsid w:val="0033589E"/>
    <w:pPr>
      <w:keepNext/>
      <w:numPr>
        <w:ilvl w:val="2"/>
        <w:numId w:val="1"/>
      </w:numPr>
      <w:spacing w:before="240" w:after="60"/>
      <w:ind w:left="1276" w:hanging="709"/>
      <w:outlineLvl w:val="2"/>
    </w:pPr>
    <w:rPr>
      <w:rFonts w:ascii="Roboto" w:hAnsi="Roboto"/>
      <w:b/>
      <w:i/>
      <w:color w:val="00D2A2"/>
      <w:sz w:val="24"/>
    </w:rPr>
  </w:style>
  <w:style w:type="paragraph" w:styleId="Heading4">
    <w:name w:val="heading 4"/>
    <w:aliases w:val="H4,h4 sub sub heading,Level 2 - a,D Sub-Sub/Plain,l4,Map Title,hd4,Bullet 1,Sub-Minor,Project table,Propos,Bullet 11,Bullet 12,Bullet 13,Bullet 14,Bullet 15,Bullet 16,Tempo Heading 4,Lev 4,Project table1,Project table2,Project table3,4,Pro"/>
    <w:basedOn w:val="Normal"/>
    <w:next w:val="Normal"/>
    <w:link w:val="Heading4Char"/>
    <w:qFormat/>
    <w:rsid w:val="00512C90"/>
    <w:pPr>
      <w:keepNext/>
      <w:numPr>
        <w:ilvl w:val="3"/>
        <w:numId w:val="1"/>
      </w:numPr>
      <w:tabs>
        <w:tab w:val="clear" w:pos="0"/>
      </w:tabs>
      <w:spacing w:before="240" w:after="60"/>
      <w:ind w:left="1276" w:hanging="709"/>
      <w:outlineLvl w:val="3"/>
    </w:pPr>
    <w:rPr>
      <w:rFonts w:ascii="Roboto" w:hAnsi="Roboto"/>
      <w:b/>
      <w:i/>
      <w:color w:val="4F4F4F" w:themeColor="accent5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948D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E6A" w:themeColor="accent1" w:themeShade="BF"/>
    </w:rPr>
  </w:style>
  <w:style w:type="paragraph" w:styleId="Heading6">
    <w:name w:val="heading 6"/>
    <w:aliases w:val="H6,Legal Level 1.,Bullet list,Heading 6  Appendix Y &amp; Z,Lev 6,PA Appendix,T6,PR14,Schedule Sub-Sub-Heading,T1,6,Requirement,h6,Heading6,Bullet list1,Bullet list2,Bullet list3,Bullet list4,Bullet list5,Bullet list6,Bullet list7,Bullet list8,sd"/>
    <w:basedOn w:val="Normal"/>
    <w:next w:val="Normal"/>
    <w:link w:val="Heading6Char"/>
    <w:rsid w:val="00171F5C"/>
    <w:pPr>
      <w:numPr>
        <w:ilvl w:val="5"/>
        <w:numId w:val="1"/>
      </w:numPr>
      <w:tabs>
        <w:tab w:val="clear" w:pos="0"/>
      </w:tabs>
      <w:spacing w:before="240" w:after="60"/>
      <w:ind w:left="4320" w:hanging="360"/>
      <w:outlineLvl w:val="5"/>
    </w:pPr>
    <w:rPr>
      <w:i/>
    </w:rPr>
  </w:style>
  <w:style w:type="paragraph" w:styleId="Heading7">
    <w:name w:val="heading 7"/>
    <w:aliases w:val="Legal Level 1.1.,letter list,lettered list,Lev 7,PA Appendix Major,T7,PR15,Appendices,L7,7,ExhibitTitle,Objective,heading7,req3,st,letter list1,letter list2,letter list3,letter list4,letter list5,letter list6,letter list7,letter list8"/>
    <w:basedOn w:val="Normal"/>
    <w:next w:val="Normal"/>
    <w:link w:val="Heading7Char"/>
    <w:rsid w:val="00171F5C"/>
    <w:pPr>
      <w:numPr>
        <w:ilvl w:val="6"/>
        <w:numId w:val="1"/>
      </w:numPr>
      <w:tabs>
        <w:tab w:val="clear" w:pos="0"/>
      </w:tabs>
      <w:spacing w:before="240" w:after="60"/>
      <w:ind w:left="5040" w:hanging="360"/>
      <w:outlineLvl w:val="6"/>
    </w:pPr>
    <w:rPr>
      <w:rFonts w:ascii="Arial" w:hAnsi="Arial"/>
    </w:rPr>
  </w:style>
  <w:style w:type="paragraph" w:styleId="Heading8">
    <w:name w:val="heading 8"/>
    <w:aliases w:val="Legal Level 1.1.1.,Center Bold,bijlage,Lev 8,T8,PR16,Appendices Sub-Heading,8,FigureTitle,Condition,requirement,req2,req, action, action1, action2, action3, action4, action5, action6, action7, action8,action,action1,action2,action3,action4"/>
    <w:basedOn w:val="Normal"/>
    <w:next w:val="Normal"/>
    <w:link w:val="Heading8Char"/>
    <w:rsid w:val="00171F5C"/>
    <w:pPr>
      <w:numPr>
        <w:ilvl w:val="7"/>
        <w:numId w:val="1"/>
      </w:numPr>
      <w:tabs>
        <w:tab w:val="clear" w:pos="0"/>
      </w:tabs>
      <w:spacing w:before="240" w:after="60"/>
      <w:ind w:left="5760" w:hanging="360"/>
      <w:outlineLvl w:val="7"/>
    </w:pPr>
    <w:rPr>
      <w:rFonts w:ascii="Arial" w:hAnsi="Arial"/>
      <w:i/>
    </w:rPr>
  </w:style>
  <w:style w:type="paragraph" w:styleId="Heading9">
    <w:name w:val="heading 9"/>
    <w:aliases w:val="App Heading,App1,Titre 10,Lev 9,appendix,Legal Level 1.1.1.1.,PR17,9,TableTitle,Cond'l Reqt.,rb,req bullet,req1, progress, progress1, progress2, progress3, progress4, progress5, progress6, progress7, progress8,Cond'l Re,progress,progress1"/>
    <w:basedOn w:val="Normal"/>
    <w:next w:val="Normal"/>
    <w:link w:val="Heading9Char"/>
    <w:rsid w:val="00171F5C"/>
    <w:pPr>
      <w:numPr>
        <w:ilvl w:val="8"/>
        <w:numId w:val="1"/>
      </w:numPr>
      <w:tabs>
        <w:tab w:val="clear" w:pos="0"/>
      </w:tabs>
      <w:spacing w:before="240" w:after="60"/>
      <w:ind w:left="6480" w:hanging="3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 Char,Heading 1-ERI Char,l1 Char,Section Char,1 Char,Huvudrubrik Char,margin Char,TOC 11 Char,Header1 Char,chapter Char,Heading 10 Char,Heading apps Char,Part Char,SCE Char,Head1 Char,BMS Heading 1 Char,H1-Heading 1 Char,I Char"/>
    <w:basedOn w:val="DefaultParagraphFont"/>
    <w:link w:val="Heading1"/>
    <w:rsid w:val="00250F0A"/>
    <w:rPr>
      <w:rFonts w:ascii="Roboto" w:eastAsia="Times New Roman" w:hAnsi="Roboto" w:cs="Times New Roman"/>
      <w:b/>
      <w:caps/>
      <w:noProof/>
      <w:color w:val="00938F"/>
      <w:kern w:val="28"/>
      <w:sz w:val="32"/>
      <w:szCs w:val="20"/>
      <w:lang w:val="en-GB"/>
    </w:rPr>
  </w:style>
  <w:style w:type="character" w:customStyle="1" w:styleId="Heading2Char">
    <w:name w:val="Heading 2 Char"/>
    <w:aliases w:val="H2 Char,2 Char,Prophead 2 Char,HD2 Char,Proposal Char,Heading 2 Hidden Char,minor side Char,sl2 Char,sh2 Char,Project 2 Char,RFS 2 Char,2nd level Char,Level 2 Heading Char,Numbered indent 2 Char,ni2 Char,Hanging 2 Indent Char,Titre3 Char"/>
    <w:basedOn w:val="DefaultParagraphFont"/>
    <w:link w:val="Heading2"/>
    <w:rsid w:val="00250F0A"/>
    <w:rPr>
      <w:rFonts w:ascii="Roboto" w:eastAsia="Times New Roman" w:hAnsi="Roboto" w:cs="Times New Roman"/>
      <w:b/>
      <w:noProof/>
      <w:color w:val="00B7B6"/>
      <w:sz w:val="24"/>
      <w:szCs w:val="20"/>
      <w:lang w:val="en-GB"/>
    </w:rPr>
  </w:style>
  <w:style w:type="character" w:customStyle="1" w:styleId="Heading3Char">
    <w:name w:val="Heading 3 Char"/>
    <w:aliases w:val="H3 Char,Headline Char,h3 Char,3 Char,Heading 31 Char,Heading 32 Char,Heading 33 Char,Heading 34 Char,Heading 35 Char,Heading 36 Char,H31 Char,H32 Char,H33 Char,H311 Char,H34 Char,H312 Char,H35 Char,H36 Char,H37 Char,H313 Char,H321 Char"/>
    <w:basedOn w:val="DefaultParagraphFont"/>
    <w:link w:val="Heading3"/>
    <w:rsid w:val="00250F0A"/>
    <w:rPr>
      <w:rFonts w:ascii="Roboto" w:eastAsia="Times New Roman" w:hAnsi="Roboto" w:cs="Times New Roman"/>
      <w:b/>
      <w:i/>
      <w:noProof/>
      <w:color w:val="00D2A2"/>
      <w:sz w:val="24"/>
      <w:szCs w:val="20"/>
      <w:lang w:val="en-GB"/>
    </w:rPr>
  </w:style>
  <w:style w:type="character" w:customStyle="1" w:styleId="Heading4Char">
    <w:name w:val="Heading 4 Char"/>
    <w:aliases w:val="H4 Char,h4 sub sub heading Char,Level 2 - a Char,D Sub-Sub/Plain Char,l4 Char,Map Title Char,hd4 Char,Bullet 1 Char,Sub-Minor Char,Project table Char,Propos Char,Bullet 11 Char,Bullet 12 Char,Bullet 13 Char,Bullet 14 Char,Bullet 15 Char"/>
    <w:basedOn w:val="DefaultParagraphFont"/>
    <w:link w:val="Heading4"/>
    <w:rsid w:val="00250F0A"/>
    <w:rPr>
      <w:rFonts w:ascii="Roboto" w:eastAsia="Times New Roman" w:hAnsi="Roboto" w:cs="Times New Roman"/>
      <w:b/>
      <w:i/>
      <w:noProof/>
      <w:color w:val="4F4F4F" w:themeColor="accent5"/>
      <w:sz w:val="24"/>
      <w:szCs w:val="20"/>
      <w:lang w:val="en-GB"/>
    </w:rPr>
  </w:style>
  <w:style w:type="character" w:customStyle="1" w:styleId="Heading6Char">
    <w:name w:val="Heading 6 Char"/>
    <w:aliases w:val="H6 Char,Legal Level 1. Char,Bullet list Char,Heading 6  Appendix Y &amp; Z Char,Lev 6 Char,PA Appendix Char,T6 Char,PR14 Char,Schedule Sub-Sub-Heading Char,T1 Char,6 Char,Requirement Char,h6 Char,Heading6 Char,Bullet list1 Char,sd Char"/>
    <w:basedOn w:val="DefaultParagraphFont"/>
    <w:link w:val="Heading6"/>
    <w:rsid w:val="00171F5C"/>
    <w:rPr>
      <w:rFonts w:ascii="Calibri Light" w:eastAsia="Times New Roman" w:hAnsi="Calibri Light" w:cs="Times New Roman"/>
      <w:i/>
      <w:noProof/>
      <w:color w:val="4F4F4F"/>
      <w:szCs w:val="20"/>
      <w:lang w:val="en-GB"/>
    </w:rPr>
  </w:style>
  <w:style w:type="character" w:customStyle="1" w:styleId="Heading7Char">
    <w:name w:val="Heading 7 Char"/>
    <w:aliases w:val="Legal Level 1.1. Char,letter list Char,lettered list Char,Lev 7 Char,PA Appendix Major Char,T7 Char,PR15 Char,Appendices Char,L7 Char,7 Char,ExhibitTitle Char,Objective Char,heading7 Char,req3 Char,st Char,letter list1 Char"/>
    <w:basedOn w:val="DefaultParagraphFont"/>
    <w:link w:val="Heading7"/>
    <w:rsid w:val="00171F5C"/>
    <w:rPr>
      <w:rFonts w:ascii="Arial" w:eastAsia="Times New Roman" w:hAnsi="Arial" w:cs="Times New Roman"/>
      <w:noProof/>
      <w:color w:val="4F4F4F"/>
      <w:szCs w:val="20"/>
      <w:lang w:val="en-GB"/>
    </w:rPr>
  </w:style>
  <w:style w:type="character" w:customStyle="1" w:styleId="Heading8Char">
    <w:name w:val="Heading 8 Char"/>
    <w:aliases w:val="Legal Level 1.1.1. Char,Center Bold Char,bijlage Char,Lev 8 Char,T8 Char,PR16 Char,Appendices Sub-Heading Char,8 Char,FigureTitle Char,Condition Char,requirement Char,req2 Char,req Char, action Char, action1 Char, action2 Char,action Char"/>
    <w:basedOn w:val="DefaultParagraphFont"/>
    <w:link w:val="Heading8"/>
    <w:rsid w:val="00171F5C"/>
    <w:rPr>
      <w:rFonts w:ascii="Arial" w:eastAsia="Times New Roman" w:hAnsi="Arial" w:cs="Times New Roman"/>
      <w:i/>
      <w:noProof/>
      <w:color w:val="4F4F4F"/>
      <w:szCs w:val="20"/>
      <w:lang w:val="en-GB"/>
    </w:rPr>
  </w:style>
  <w:style w:type="character" w:customStyle="1" w:styleId="Heading9Char">
    <w:name w:val="Heading 9 Char"/>
    <w:aliases w:val="App Heading Char,App1 Char,Titre 10 Char,Lev 9 Char,appendix Char,Legal Level 1.1.1.1. Char,PR17 Char,9 Char,TableTitle Char,Cond'l Reqt. Char,rb Char,req bullet Char,req1 Char, progress Char, progress1 Char, progress2 Char,Cond'l Re Char"/>
    <w:basedOn w:val="DefaultParagraphFont"/>
    <w:link w:val="Heading9"/>
    <w:rsid w:val="00171F5C"/>
    <w:rPr>
      <w:rFonts w:ascii="Arial" w:eastAsia="Times New Roman" w:hAnsi="Arial" w:cs="Times New Roman"/>
      <w:b/>
      <w:i/>
      <w:noProof/>
      <w:color w:val="4F4F4F"/>
      <w:sz w:val="18"/>
      <w:szCs w:val="20"/>
      <w:lang w:val="en-GB"/>
    </w:rPr>
  </w:style>
  <w:style w:type="paragraph" w:customStyle="1" w:styleId="NormalHead3">
    <w:name w:val="Normal Head 3"/>
    <w:basedOn w:val="Normal"/>
    <w:link w:val="NormalHead3Char"/>
    <w:uiPriority w:val="99"/>
    <w:rsid w:val="00171F5C"/>
  </w:style>
  <w:style w:type="paragraph" w:styleId="Header">
    <w:name w:val="header"/>
    <w:basedOn w:val="Normal"/>
    <w:link w:val="HeaderChar"/>
    <w:uiPriority w:val="99"/>
    <w:rsid w:val="00171F5C"/>
    <w:pPr>
      <w:tabs>
        <w:tab w:val="center" w:pos="4153"/>
        <w:tab w:val="right" w:pos="8306"/>
      </w:tabs>
    </w:pPr>
    <w:rPr>
      <w:rFonts w:ascii="Arial" w:hAnsi="Arial"/>
      <w:b/>
    </w:rPr>
  </w:style>
  <w:style w:type="character" w:customStyle="1" w:styleId="HeaderChar">
    <w:name w:val="Header Char"/>
    <w:basedOn w:val="DefaultParagraphFont"/>
    <w:link w:val="Header"/>
    <w:uiPriority w:val="99"/>
    <w:rsid w:val="00171F5C"/>
    <w:rPr>
      <w:rFonts w:ascii="Arial" w:eastAsia="Times New Roman" w:hAnsi="Arial" w:cs="Times New Roman"/>
      <w:b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171F5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F5C"/>
    <w:rPr>
      <w:rFonts w:ascii="Garamond" w:eastAsia="Times New Roman" w:hAnsi="Garamond" w:cs="Times New Roman"/>
      <w:szCs w:val="20"/>
      <w:lang w:val="en-GB"/>
    </w:rPr>
  </w:style>
  <w:style w:type="paragraph" w:styleId="TOC1">
    <w:name w:val="toc 1"/>
    <w:basedOn w:val="Normal"/>
    <w:next w:val="Normal"/>
    <w:uiPriority w:val="39"/>
    <w:rsid w:val="003D74D1"/>
    <w:pPr>
      <w:spacing w:before="120"/>
      <w:ind w:left="454" w:hanging="454"/>
      <w:outlineLvl w:val="0"/>
    </w:pPr>
    <w:rPr>
      <w:rFonts w:ascii="Verdana" w:hAnsi="Verdana"/>
      <w:b/>
      <w:caps/>
      <w:color w:val="00938F"/>
    </w:rPr>
  </w:style>
  <w:style w:type="paragraph" w:styleId="TOC2">
    <w:name w:val="toc 2"/>
    <w:basedOn w:val="Normal"/>
    <w:next w:val="Normal"/>
    <w:autoRedefine/>
    <w:uiPriority w:val="39"/>
    <w:rsid w:val="004D439A"/>
    <w:pPr>
      <w:tabs>
        <w:tab w:val="left" w:pos="1134"/>
        <w:tab w:val="right" w:leader="dot" w:pos="9061"/>
      </w:tabs>
      <w:spacing w:before="120"/>
      <w:ind w:left="1140" w:hanging="709"/>
    </w:pPr>
    <w:rPr>
      <w:rFonts w:ascii="Verdana" w:hAnsi="Verdana"/>
      <w:b/>
      <w:noProof/>
      <w:color w:val="00B7B6"/>
    </w:rPr>
  </w:style>
  <w:style w:type="paragraph" w:styleId="TOCHeading">
    <w:name w:val="TOC Heading"/>
    <w:basedOn w:val="Normal"/>
    <w:uiPriority w:val="39"/>
    <w:qFormat/>
    <w:rsid w:val="00834612"/>
    <w:rPr>
      <w:rFonts w:ascii="Verdana" w:hAnsi="Verdana"/>
      <w:b/>
      <w:color w:val="00938F"/>
      <w:sz w:val="28"/>
    </w:rPr>
  </w:style>
  <w:style w:type="paragraph" w:customStyle="1" w:styleId="fpfooter">
    <w:name w:val="fpfooter"/>
    <w:basedOn w:val="Footer"/>
    <w:rsid w:val="00171F5C"/>
    <w:pPr>
      <w:tabs>
        <w:tab w:val="clear" w:pos="4153"/>
        <w:tab w:val="right" w:pos="8222"/>
      </w:tabs>
      <w:jc w:val="center"/>
    </w:pPr>
    <w:rPr>
      <w:rFonts w:ascii="Arial" w:hAnsi="Arial" w:cs="Arial"/>
      <w:b/>
      <w:bCs/>
      <w:color w:val="000000"/>
      <w:sz w:val="20"/>
    </w:rPr>
  </w:style>
  <w:style w:type="paragraph" w:customStyle="1" w:styleId="opfooter">
    <w:name w:val="opfooter"/>
    <w:basedOn w:val="Footer"/>
    <w:rsid w:val="00171F5C"/>
    <w:pPr>
      <w:tabs>
        <w:tab w:val="clear" w:pos="4153"/>
        <w:tab w:val="clear" w:pos="8306"/>
        <w:tab w:val="right" w:pos="8647"/>
      </w:tabs>
    </w:pPr>
    <w:rPr>
      <w:rFonts w:ascii="Arial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F5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aliases w:val="Subtitle Cover Page,Bullet List,FooterText,numbered,List Paragraph1,Paragraphe de liste1,Bulletr List Paragraph,列出段落,列出段落1,List Paragraph2,List Paragraph21,Listeafsnit1,Parágrafo da Lista1,Párrafo de lista1,リスト段落1,List Paragraph11,Foot,b1"/>
    <w:basedOn w:val="Normal"/>
    <w:link w:val="ListParagraphChar"/>
    <w:uiPriority w:val="34"/>
    <w:qFormat/>
    <w:rsid w:val="00490E1E"/>
    <w:pPr>
      <w:ind w:left="720"/>
      <w:contextualSpacing/>
    </w:pPr>
  </w:style>
  <w:style w:type="paragraph" w:customStyle="1" w:styleId="Default">
    <w:name w:val="Default"/>
    <w:rsid w:val="00490E1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E"/>
    </w:rPr>
  </w:style>
  <w:style w:type="paragraph" w:styleId="TOC3">
    <w:name w:val="toc 3"/>
    <w:basedOn w:val="Normal"/>
    <w:next w:val="Normal"/>
    <w:autoRedefine/>
    <w:uiPriority w:val="39"/>
    <w:unhideWhenUsed/>
    <w:rsid w:val="004D439A"/>
    <w:pPr>
      <w:tabs>
        <w:tab w:val="left" w:pos="1418"/>
        <w:tab w:val="right" w:leader="dot" w:pos="9061"/>
      </w:tabs>
      <w:spacing w:before="120"/>
      <w:ind w:left="1338" w:hanging="907"/>
    </w:pPr>
    <w:rPr>
      <w:rFonts w:ascii="Verdana" w:hAnsi="Verdana"/>
      <w:b/>
      <w:color w:val="00D2A2" w:themeColor="accent3"/>
    </w:rPr>
  </w:style>
  <w:style w:type="character" w:styleId="CommentReference">
    <w:name w:val="annotation reference"/>
    <w:basedOn w:val="DefaultParagraphFont"/>
    <w:uiPriority w:val="99"/>
    <w:semiHidden/>
    <w:unhideWhenUsed/>
    <w:rsid w:val="006B2B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B2BD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2BD4"/>
    <w:rPr>
      <w:rFonts w:ascii="Garamond" w:eastAsia="Times New Roman" w:hAnsi="Garamond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BD4"/>
    <w:rPr>
      <w:rFonts w:ascii="Garamond" w:eastAsia="Times New Roman" w:hAnsi="Garamond" w:cs="Times New Roman"/>
      <w:b/>
      <w:bCs/>
      <w:sz w:val="20"/>
      <w:szCs w:val="20"/>
      <w:lang w:val="en-GB"/>
    </w:rPr>
  </w:style>
  <w:style w:type="paragraph" w:customStyle="1" w:styleId="HeaderFootertags">
    <w:name w:val="Header Footer tags"/>
    <w:next w:val="Normal"/>
    <w:link w:val="HeaderFootertagsChar"/>
    <w:qFormat/>
    <w:rsid w:val="00816F1F"/>
    <w:pPr>
      <w:spacing w:after="100" w:afterAutospacing="1" w:line="240" w:lineRule="auto"/>
    </w:pPr>
    <w:rPr>
      <w:rFonts w:ascii="Calibri Light" w:eastAsia="Times New Roman" w:hAnsi="Calibri Light" w:cs="Times New Roman"/>
      <w:color w:val="113037" w:themeColor="text2"/>
      <w:sz w:val="20"/>
      <w:lang w:val="en-IE" w:eastAsia="en-IE"/>
    </w:rPr>
  </w:style>
  <w:style w:type="character" w:customStyle="1" w:styleId="HeaderFootertagsChar">
    <w:name w:val="Header Footer tags Char"/>
    <w:link w:val="HeaderFootertags"/>
    <w:rsid w:val="00816F1F"/>
    <w:rPr>
      <w:rFonts w:ascii="Calibri Light" w:eastAsia="Times New Roman" w:hAnsi="Calibri Light" w:cs="Times New Roman"/>
      <w:color w:val="113037" w:themeColor="text2"/>
      <w:sz w:val="20"/>
      <w:lang w:val="en-IE" w:eastAsia="en-IE"/>
    </w:rPr>
  </w:style>
  <w:style w:type="paragraph" w:styleId="Subtitle">
    <w:name w:val="Subtitle"/>
    <w:aliases w:val="Subtitle No Number"/>
    <w:basedOn w:val="Normal"/>
    <w:next w:val="Normal"/>
    <w:link w:val="SubtitleChar"/>
    <w:uiPriority w:val="11"/>
    <w:qFormat/>
    <w:rsid w:val="003D6DB9"/>
    <w:pPr>
      <w:numPr>
        <w:ilvl w:val="1"/>
      </w:numPr>
    </w:pPr>
    <w:rPr>
      <w:rFonts w:ascii="Roboto" w:eastAsiaTheme="majorEastAsia" w:hAnsi="Roboto" w:cstheme="majorBidi"/>
      <w:color w:val="00938F" w:themeColor="accent1"/>
      <w:sz w:val="24"/>
      <w:szCs w:val="28"/>
      <w:lang w:val="en-US"/>
    </w:rPr>
  </w:style>
  <w:style w:type="character" w:customStyle="1" w:styleId="SubtitleChar">
    <w:name w:val="Subtitle Char"/>
    <w:aliases w:val="Subtitle No Number Char"/>
    <w:basedOn w:val="DefaultParagraphFont"/>
    <w:link w:val="Subtitle"/>
    <w:uiPriority w:val="11"/>
    <w:rsid w:val="003007A5"/>
    <w:rPr>
      <w:rFonts w:ascii="Roboto" w:eastAsiaTheme="majorEastAsia" w:hAnsi="Roboto" w:cstheme="majorBidi"/>
      <w:noProof/>
      <w:color w:val="00938F" w:themeColor="accent1"/>
      <w:sz w:val="24"/>
      <w:szCs w:val="28"/>
    </w:rPr>
  </w:style>
  <w:style w:type="character" w:styleId="SubtleEmphasis">
    <w:name w:val="Subtle Emphasis"/>
    <w:basedOn w:val="DefaultParagraphFont"/>
    <w:uiPriority w:val="19"/>
    <w:rsid w:val="00D63859"/>
    <w:rPr>
      <w:i/>
      <w:iCs/>
      <w:color w:val="8C8C8C" w:themeColor="text1" w:themeTint="A6"/>
    </w:rPr>
  </w:style>
  <w:style w:type="character" w:styleId="Hyperlink">
    <w:name w:val="Hyperlink"/>
    <w:basedOn w:val="DefaultParagraphFont"/>
    <w:uiPriority w:val="99"/>
    <w:unhideWhenUsed/>
    <w:rsid w:val="00EB46ED"/>
    <w:rPr>
      <w:color w:val="0563C1" w:themeColor="hyperlink"/>
      <w:u w:val="single"/>
    </w:rPr>
  </w:style>
  <w:style w:type="paragraph" w:customStyle="1" w:styleId="BodyTextVersion1">
    <w:name w:val="Body Text Version 1"/>
    <w:basedOn w:val="NoSpacing"/>
    <w:link w:val="BodyTextVersion1Char"/>
    <w:qFormat/>
    <w:rsid w:val="00816F1F"/>
    <w:pPr>
      <w:spacing w:after="120"/>
    </w:pPr>
    <w:rPr>
      <w:rFonts w:ascii="Calibri Light" w:hAnsi="Calibri Light"/>
      <w:color w:val="113037" w:themeColor="text2"/>
      <w:szCs w:val="22"/>
      <w:lang w:val="en-US"/>
    </w:rPr>
  </w:style>
  <w:style w:type="character" w:customStyle="1" w:styleId="BodyTextVersion1Char">
    <w:name w:val="Body Text Version 1 Char"/>
    <w:link w:val="BodyTextVersion1"/>
    <w:rsid w:val="00816F1F"/>
    <w:rPr>
      <w:rFonts w:ascii="Calibri Light" w:eastAsia="Times New Roman" w:hAnsi="Calibri Light" w:cs="Times New Roman"/>
      <w:color w:val="113037" w:themeColor="text2"/>
    </w:rPr>
  </w:style>
  <w:style w:type="paragraph" w:styleId="NoSpacing">
    <w:name w:val="No Spacing"/>
    <w:uiPriority w:val="1"/>
    <w:rsid w:val="00DE0442"/>
    <w:pPr>
      <w:spacing w:after="0" w:line="240" w:lineRule="auto"/>
      <w:jc w:val="both"/>
    </w:pPr>
    <w:rPr>
      <w:rFonts w:ascii="Calibri" w:eastAsia="Times New Roman" w:hAnsi="Calibri" w:cs="Times New Roman"/>
      <w:color w:val="4F4F4F"/>
      <w:szCs w:val="20"/>
      <w:lang w:val="en-GB"/>
    </w:rPr>
  </w:style>
  <w:style w:type="table" w:styleId="TableGrid">
    <w:name w:val="Table Grid"/>
    <w:basedOn w:val="TableNormal"/>
    <w:uiPriority w:val="39"/>
    <w:rsid w:val="000B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95AF7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C948D2"/>
    <w:rPr>
      <w:rFonts w:asciiTheme="majorHAnsi" w:eastAsiaTheme="majorEastAsia" w:hAnsiTheme="majorHAnsi" w:cstheme="majorBidi"/>
      <w:color w:val="006E6A" w:themeColor="accent1" w:themeShade="BF"/>
      <w:szCs w:val="20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48D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8335E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312EAB"/>
    <w:rPr>
      <w:b/>
      <w:bCs/>
      <w:smallCaps/>
      <w:color w:val="00D2A2" w:themeColor="accent3"/>
      <w:spacing w:val="5"/>
      <w:sz w:val="24"/>
    </w:rPr>
  </w:style>
  <w:style w:type="paragraph" w:customStyle="1" w:styleId="Heading4NoNumber">
    <w:name w:val="Heading 4 (No Number)"/>
    <w:basedOn w:val="Heading4"/>
    <w:next w:val="Normal"/>
    <w:uiPriority w:val="1"/>
    <w:rsid w:val="002A489E"/>
    <w:pPr>
      <w:keepNext w:val="0"/>
      <w:numPr>
        <w:ilvl w:val="0"/>
        <w:numId w:val="0"/>
      </w:numPr>
      <w:tabs>
        <w:tab w:val="left" w:pos="567"/>
      </w:tabs>
      <w:spacing w:after="80"/>
    </w:pPr>
    <w:rPr>
      <w:rFonts w:eastAsiaTheme="majorEastAsia" w:cstheme="majorBidi"/>
      <w:b w:val="0"/>
      <w:bCs/>
      <w:iCs/>
      <w:color w:val="00D2A2" w:themeColor="accent3"/>
      <w:szCs w:val="26"/>
      <w:lang w:val="en-IE" w:eastAsia="en-IE"/>
    </w:rPr>
  </w:style>
  <w:style w:type="character" w:customStyle="1" w:styleId="NormalHead3Char">
    <w:name w:val="Normal Head 3 Char"/>
    <w:basedOn w:val="DefaultParagraphFont"/>
    <w:link w:val="NormalHead3"/>
    <w:uiPriority w:val="99"/>
    <w:locked/>
    <w:rsid w:val="00C14D99"/>
    <w:rPr>
      <w:rFonts w:ascii="Calibri Light" w:eastAsia="Times New Roman" w:hAnsi="Calibri Light" w:cs="Times New Roman"/>
      <w:color w:val="4F4F4F"/>
      <w:szCs w:val="20"/>
      <w:lang w:val="en-GB"/>
    </w:rPr>
  </w:style>
  <w:style w:type="paragraph" w:customStyle="1" w:styleId="DSDnormal">
    <w:name w:val="DSD normal"/>
    <w:basedOn w:val="Normal"/>
    <w:link w:val="DSDnormalChar"/>
    <w:rsid w:val="00C14D99"/>
    <w:pPr>
      <w:spacing w:after="240" w:line="360" w:lineRule="auto"/>
      <w:ind w:left="851"/>
    </w:pPr>
    <w:rPr>
      <w:rFonts w:ascii="Arial" w:eastAsiaTheme="minorHAnsi" w:hAnsi="Arial" w:cstheme="minorBidi"/>
      <w:color w:val="auto"/>
      <w:sz w:val="24"/>
      <w:szCs w:val="22"/>
    </w:rPr>
  </w:style>
  <w:style w:type="character" w:customStyle="1" w:styleId="DSDnormalChar">
    <w:name w:val="DSD normal Char"/>
    <w:basedOn w:val="DefaultParagraphFont"/>
    <w:link w:val="DSDnormal"/>
    <w:rsid w:val="00C14D99"/>
    <w:rPr>
      <w:rFonts w:ascii="Arial" w:hAnsi="Arial"/>
      <w:sz w:val="24"/>
      <w:lang w:val="en-GB"/>
    </w:rPr>
  </w:style>
  <w:style w:type="character" w:customStyle="1" w:styleId="ListParagraphChar">
    <w:name w:val="List Paragraph Char"/>
    <w:aliases w:val="Subtitle Cover Page Char,Bullet List Char,FooterText Char,numbered Char,List Paragraph1 Char,Paragraphe de liste1 Char,Bulletr List Paragraph Char,列出段落 Char,列出段落1 Char,List Paragraph2 Char,List Paragraph21 Char,Listeafsnit1 Char"/>
    <w:basedOn w:val="DefaultParagraphFont"/>
    <w:link w:val="ListParagraph"/>
    <w:uiPriority w:val="34"/>
    <w:qFormat/>
    <w:locked/>
    <w:rsid w:val="00254D4B"/>
    <w:rPr>
      <w:rFonts w:ascii="Calibri Light" w:eastAsia="Times New Roman" w:hAnsi="Calibri Light" w:cs="Times New Roman"/>
      <w:color w:val="4F4F4F"/>
      <w:szCs w:val="20"/>
      <w:lang w:val="en-GB"/>
    </w:rPr>
  </w:style>
  <w:style w:type="table" w:styleId="ListTable3-Accent2">
    <w:name w:val="List Table 3 Accent 2"/>
    <w:basedOn w:val="TableNormal"/>
    <w:uiPriority w:val="48"/>
    <w:rsid w:val="004F5330"/>
    <w:pPr>
      <w:spacing w:after="0" w:line="240" w:lineRule="auto"/>
    </w:pPr>
    <w:rPr>
      <w:rFonts w:ascii="Calibri Light" w:hAnsi="Calibri Light"/>
      <w:color w:val="113037" w:themeColor="text2"/>
    </w:rPr>
    <w:tblPr>
      <w:tblStyleRowBandSize w:val="1"/>
      <w:tblStyleColBandSize w:val="1"/>
      <w:tblBorders>
        <w:top w:val="single" w:sz="4" w:space="0" w:color="00B8B5" w:themeColor="accent2"/>
        <w:left w:val="single" w:sz="4" w:space="0" w:color="00B8B5" w:themeColor="accent2"/>
        <w:bottom w:val="single" w:sz="4" w:space="0" w:color="00B8B5" w:themeColor="accent2"/>
        <w:right w:val="single" w:sz="4" w:space="0" w:color="00B8B5" w:themeColor="accent2"/>
        <w:insideH w:val="single" w:sz="4" w:space="0" w:color="00B8B5" w:themeColor="accent2"/>
        <w:insideV w:val="single" w:sz="4" w:space="0" w:color="00B8B5" w:themeColor="accent2"/>
      </w:tblBorders>
    </w:tblPr>
    <w:tblStylePr w:type="firstRow">
      <w:rPr>
        <w:rFonts w:ascii="Calibri Light" w:hAnsi="Calibri Light"/>
        <w:b/>
        <w:bCs/>
        <w:color w:val="FFFFFF" w:themeColor="background1"/>
        <w:sz w:val="22"/>
      </w:rPr>
      <w:tblPr/>
      <w:tcPr>
        <w:shd w:val="clear" w:color="auto" w:fill="00B8B5" w:themeFill="accent2"/>
      </w:tcPr>
    </w:tblStylePr>
    <w:tblStylePr w:type="lastRow">
      <w:rPr>
        <w:b/>
        <w:bCs/>
      </w:rPr>
      <w:tblPr/>
      <w:tcPr>
        <w:tcBorders>
          <w:top w:val="double" w:sz="4" w:space="0" w:color="00B8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8B5" w:themeColor="accent2"/>
          <w:right w:val="single" w:sz="4" w:space="0" w:color="00B8B5" w:themeColor="accent2"/>
        </w:tcBorders>
      </w:tcPr>
    </w:tblStylePr>
    <w:tblStylePr w:type="band1Horz">
      <w:tblPr/>
      <w:tcPr>
        <w:tcBorders>
          <w:top w:val="single" w:sz="4" w:space="0" w:color="00B8B5" w:themeColor="accent2"/>
          <w:bottom w:val="single" w:sz="4" w:space="0" w:color="00B8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8B5" w:themeColor="accent2"/>
          <w:left w:val="nil"/>
        </w:tcBorders>
      </w:tcPr>
    </w:tblStylePr>
    <w:tblStylePr w:type="swCell">
      <w:tblPr/>
      <w:tcPr>
        <w:tcBorders>
          <w:top w:val="double" w:sz="4" w:space="0" w:color="00B8B5" w:themeColor="accent2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A6EF3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000000" w:themeColor="accent6"/>
        <w:left w:val="single" w:sz="4" w:space="0" w:color="000000" w:themeColor="accent6"/>
        <w:bottom w:val="single" w:sz="4" w:space="0" w:color="000000" w:themeColor="accent6"/>
        <w:right w:val="single" w:sz="4" w:space="0" w:color="00000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accent6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accent6"/>
          <w:right w:val="single" w:sz="4" w:space="0" w:color="000000" w:themeColor="accent6"/>
        </w:tcBorders>
      </w:tcPr>
    </w:tblStylePr>
    <w:tblStylePr w:type="band1Horz">
      <w:tblPr/>
      <w:tcPr>
        <w:tcBorders>
          <w:top w:val="single" w:sz="4" w:space="0" w:color="000000" w:themeColor="accent6"/>
          <w:bottom w:val="single" w:sz="4" w:space="0" w:color="00000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accent6"/>
          <w:left w:val="nil"/>
        </w:tcBorders>
      </w:tcPr>
    </w:tblStylePr>
    <w:tblStylePr w:type="swCell">
      <w:tblPr/>
      <w:tcPr>
        <w:tcBorders>
          <w:top w:val="double" w:sz="4" w:space="0" w:color="000000" w:themeColor="accent6"/>
          <w:right w:val="nil"/>
        </w:tcBorders>
      </w:tcPr>
    </w:tblStylePr>
  </w:style>
  <w:style w:type="paragraph" w:customStyle="1" w:styleId="paragraph">
    <w:name w:val="paragraph"/>
    <w:basedOn w:val="Normal"/>
    <w:rsid w:val="005B5CCD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  <w:lang w:eastAsia="en-GB"/>
    </w:rPr>
  </w:style>
  <w:style w:type="character" w:customStyle="1" w:styleId="eop">
    <w:name w:val="eop"/>
    <w:basedOn w:val="DefaultParagraphFont"/>
    <w:rsid w:val="00FA6EF3"/>
  </w:style>
  <w:style w:type="character" w:customStyle="1" w:styleId="normaltextrun">
    <w:name w:val="normaltextrun"/>
    <w:basedOn w:val="DefaultParagraphFont"/>
    <w:rsid w:val="00FA6EF3"/>
  </w:style>
  <w:style w:type="character" w:customStyle="1" w:styleId="UnresolvedMention2">
    <w:name w:val="Unresolved Mention2"/>
    <w:basedOn w:val="DefaultParagraphFont"/>
    <w:uiPriority w:val="99"/>
    <w:unhideWhenUsed/>
    <w:rsid w:val="00FA6EF3"/>
    <w:rPr>
      <w:color w:val="808080"/>
      <w:shd w:val="clear" w:color="auto" w:fill="E6E6E6"/>
    </w:rPr>
  </w:style>
  <w:style w:type="character" w:customStyle="1" w:styleId="Mention1">
    <w:name w:val="Mention1"/>
    <w:basedOn w:val="DefaultParagraphFont"/>
    <w:uiPriority w:val="99"/>
    <w:unhideWhenUsed/>
    <w:rsid w:val="00FA6EF3"/>
    <w:rPr>
      <w:color w:val="2B579A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unhideWhenUsed/>
    <w:rsid w:val="00823D92"/>
    <w:rPr>
      <w:color w:val="605E5C"/>
      <w:shd w:val="clear" w:color="auto" w:fill="E1DFDD"/>
    </w:rPr>
  </w:style>
  <w:style w:type="character" w:customStyle="1" w:styleId="Mention2">
    <w:name w:val="Mention2"/>
    <w:basedOn w:val="DefaultParagraphFont"/>
    <w:uiPriority w:val="99"/>
    <w:unhideWhenUsed/>
    <w:rsid w:val="00823D92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121B58"/>
    <w:pPr>
      <w:spacing w:after="0" w:line="240" w:lineRule="auto"/>
    </w:pPr>
    <w:rPr>
      <w:rFonts w:ascii="Calibri Light" w:eastAsia="Times New Roman" w:hAnsi="Calibri Light" w:cs="Times New Roman"/>
      <w:noProof/>
      <w:color w:val="4F4F4F"/>
      <w:szCs w:val="20"/>
      <w:lang w:val="en-GB"/>
    </w:rPr>
  </w:style>
  <w:style w:type="character" w:customStyle="1" w:styleId="Mention3">
    <w:name w:val="Mention3"/>
    <w:basedOn w:val="DefaultParagraphFont"/>
    <w:uiPriority w:val="99"/>
    <w:unhideWhenUsed/>
    <w:rsid w:val="00463A1E"/>
    <w:rPr>
      <w:color w:val="2B579A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1D2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ersion1-Heading1">
    <w:name w:val="Version 1 - Heading 1"/>
    <w:basedOn w:val="ListParagraph"/>
    <w:link w:val="Version1-Heading1Char"/>
    <w:rsid w:val="001D2836"/>
    <w:pPr>
      <w:keepNext/>
      <w:pageBreakBefore/>
      <w:numPr>
        <w:numId w:val="45"/>
      </w:numPr>
      <w:spacing w:before="240" w:after="60"/>
      <w:outlineLvl w:val="0"/>
    </w:pPr>
    <w:rPr>
      <w:rFonts w:ascii="Verdana" w:hAnsi="Verdana"/>
      <w:b/>
      <w:caps/>
      <w:color w:val="00938F"/>
      <w:kern w:val="28"/>
      <w:sz w:val="32"/>
      <w:lang w:val="en-IE"/>
    </w:rPr>
  </w:style>
  <w:style w:type="paragraph" w:customStyle="1" w:styleId="Version1-Heading2">
    <w:name w:val="Version 1 - Heading 2"/>
    <w:basedOn w:val="Normal"/>
    <w:link w:val="Version1-Heading2Char"/>
    <w:rsid w:val="001D2836"/>
    <w:pPr>
      <w:keepNext/>
      <w:numPr>
        <w:ilvl w:val="1"/>
      </w:numPr>
      <w:tabs>
        <w:tab w:val="num" w:pos="0"/>
      </w:tabs>
      <w:spacing w:before="240" w:after="60"/>
      <w:ind w:left="709" w:hanging="708"/>
      <w:jc w:val="both"/>
      <w:outlineLvl w:val="1"/>
    </w:pPr>
    <w:rPr>
      <w:rFonts w:ascii="Verdana" w:hAnsi="Verdana"/>
      <w:b/>
      <w:color w:val="00B7B6"/>
      <w:sz w:val="24"/>
      <w:lang w:val="en-IE"/>
    </w:rPr>
  </w:style>
  <w:style w:type="character" w:customStyle="1" w:styleId="Version1-Heading1Char">
    <w:name w:val="Version 1 - Heading 1 Char"/>
    <w:basedOn w:val="ListParagraphChar"/>
    <w:link w:val="Version1-Heading1"/>
    <w:rsid w:val="001D2836"/>
    <w:rPr>
      <w:rFonts w:ascii="Verdana" w:eastAsia="Times New Roman" w:hAnsi="Verdana" w:cs="Times New Roman"/>
      <w:b/>
      <w:caps/>
      <w:color w:val="00938F"/>
      <w:kern w:val="28"/>
      <w:sz w:val="32"/>
      <w:szCs w:val="20"/>
      <w:lang w:val="en-IE"/>
    </w:rPr>
  </w:style>
  <w:style w:type="paragraph" w:customStyle="1" w:styleId="Version1-Heading3">
    <w:name w:val="Version 1 - Heading 3"/>
    <w:basedOn w:val="ListParagraph"/>
    <w:link w:val="Version1-Heading3Char"/>
    <w:rsid w:val="001D2836"/>
    <w:pPr>
      <w:keepNext/>
      <w:numPr>
        <w:ilvl w:val="2"/>
        <w:numId w:val="45"/>
      </w:numPr>
      <w:spacing w:before="240" w:after="60"/>
      <w:jc w:val="both"/>
      <w:outlineLvl w:val="2"/>
    </w:pPr>
    <w:rPr>
      <w:rFonts w:ascii="Verdana" w:hAnsi="Verdana"/>
      <w:b/>
      <w:i/>
      <w:color w:val="00D2A2"/>
      <w:lang w:val="en-IE"/>
    </w:rPr>
  </w:style>
  <w:style w:type="character" w:customStyle="1" w:styleId="Version1-Heading2Char">
    <w:name w:val="Version 1 - Heading 2 Char"/>
    <w:basedOn w:val="DefaultParagraphFont"/>
    <w:link w:val="Version1-Heading2"/>
    <w:rsid w:val="001D2836"/>
    <w:rPr>
      <w:rFonts w:ascii="Verdana" w:eastAsia="Times New Roman" w:hAnsi="Verdana" w:cs="Times New Roman"/>
      <w:b/>
      <w:color w:val="00B7B6"/>
      <w:sz w:val="24"/>
      <w:szCs w:val="20"/>
      <w:lang w:val="en-IE"/>
    </w:rPr>
  </w:style>
  <w:style w:type="character" w:customStyle="1" w:styleId="Version1-Heading3Char">
    <w:name w:val="Version 1 - Heading 3 Char"/>
    <w:basedOn w:val="ListParagraphChar"/>
    <w:link w:val="Version1-Heading3"/>
    <w:rsid w:val="001D2836"/>
    <w:rPr>
      <w:rFonts w:ascii="Verdana" w:eastAsia="Times New Roman" w:hAnsi="Verdana" w:cs="Times New Roman"/>
      <w:b/>
      <w:i/>
      <w:color w:val="00D2A2"/>
      <w:szCs w:val="20"/>
      <w:lang w:val="en-IE"/>
    </w:rPr>
  </w:style>
  <w:style w:type="character" w:styleId="Emphasis">
    <w:name w:val="Emphasis"/>
    <w:aliases w:val="Emphasis Body Text"/>
    <w:basedOn w:val="DefaultParagraphFont"/>
    <w:uiPriority w:val="20"/>
    <w:qFormat/>
    <w:rsid w:val="00816F1F"/>
    <w:rPr>
      <w:i/>
      <w:iCs/>
      <w:color w:val="113037" w:themeColor="text2"/>
    </w:rPr>
  </w:style>
  <w:style w:type="character" w:styleId="IntenseEmphasis">
    <w:name w:val="Intense Emphasis"/>
    <w:basedOn w:val="DefaultParagraphFont"/>
    <w:uiPriority w:val="21"/>
    <w:qFormat/>
    <w:rsid w:val="00F6670D"/>
    <w:rPr>
      <w:i/>
      <w:iCs/>
      <w:color w:val="00938F" w:themeColor="accent1"/>
    </w:rPr>
  </w:style>
  <w:style w:type="paragraph" w:customStyle="1" w:styleId="BTTable">
    <w:name w:val="BT Table"/>
    <w:basedOn w:val="Normal"/>
    <w:qFormat/>
    <w:rsid w:val="002A01E5"/>
    <w:pPr>
      <w:spacing w:line="276" w:lineRule="auto"/>
      <w:jc w:val="both"/>
    </w:pPr>
  </w:style>
  <w:style w:type="paragraph" w:customStyle="1" w:styleId="BTBullets">
    <w:name w:val="BT Bullets"/>
    <w:basedOn w:val="ListParagraph"/>
    <w:link w:val="BTBulletsChar"/>
    <w:qFormat/>
    <w:rsid w:val="00816F1F"/>
    <w:pPr>
      <w:numPr>
        <w:numId w:val="46"/>
      </w:numPr>
      <w:spacing w:line="276" w:lineRule="auto"/>
      <w:ind w:left="1037" w:hanging="357"/>
      <w:jc w:val="both"/>
    </w:pPr>
    <w:rPr>
      <w:color w:val="113037" w:themeColor="text2"/>
      <w:lang w:val="en-IE"/>
    </w:rPr>
  </w:style>
  <w:style w:type="paragraph" w:customStyle="1" w:styleId="BTBullets2">
    <w:name w:val="BT Bullets 2"/>
    <w:basedOn w:val="BTBullets"/>
    <w:link w:val="BTBullets2Char"/>
    <w:qFormat/>
    <w:rsid w:val="00A621DA"/>
    <w:pPr>
      <w:numPr>
        <w:numId w:val="47"/>
      </w:numPr>
      <w:ind w:left="1378" w:hanging="357"/>
    </w:pPr>
  </w:style>
  <w:style w:type="character" w:customStyle="1" w:styleId="BTBulletsChar">
    <w:name w:val="BT Bullets Char"/>
    <w:basedOn w:val="DefaultParagraphFont"/>
    <w:link w:val="BTBullets"/>
    <w:rsid w:val="00816F1F"/>
    <w:rPr>
      <w:rFonts w:ascii="Calibri Light" w:eastAsia="Times New Roman" w:hAnsi="Calibri Light" w:cs="Times New Roman"/>
      <w:color w:val="113037" w:themeColor="text2"/>
      <w:szCs w:val="20"/>
      <w:lang w:val="en-IE"/>
    </w:rPr>
  </w:style>
  <w:style w:type="character" w:customStyle="1" w:styleId="BTBullets2Char">
    <w:name w:val="BT Bullets 2 Char"/>
    <w:basedOn w:val="BTBulletsChar"/>
    <w:link w:val="BTBullets2"/>
    <w:rsid w:val="005175A3"/>
    <w:rPr>
      <w:rFonts w:ascii="Calibri Light" w:eastAsia="Times New Roman" w:hAnsi="Calibri Light" w:cs="Times New Roman"/>
      <w:noProof/>
      <w:color w:val="4F4F4F" w:themeColor="text1"/>
      <w:szCs w:val="20"/>
      <w:lang w:val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E731FB"/>
    <w:rPr>
      <w:color w:val="605E5C"/>
      <w:shd w:val="clear" w:color="auto" w:fill="E1DFDD"/>
    </w:rPr>
  </w:style>
  <w:style w:type="table" w:customStyle="1" w:styleId="OVERSIGHTTableGrid1">
    <w:name w:val="OVERSIGHT Table Grid1"/>
    <w:basedOn w:val="TableNormal"/>
    <w:next w:val="TableGrid"/>
    <w:uiPriority w:val="59"/>
    <w:rsid w:val="00696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Number">
    <w:name w:val="Fig. Number"/>
    <w:basedOn w:val="BodyTextVersion1"/>
    <w:link w:val="FigNumberChar"/>
    <w:qFormat/>
    <w:rsid w:val="007A2DCD"/>
    <w:pPr>
      <w:jc w:val="center"/>
    </w:pPr>
    <w:rPr>
      <w:i/>
      <w:iCs/>
    </w:rPr>
  </w:style>
  <w:style w:type="character" w:customStyle="1" w:styleId="FigNumberChar">
    <w:name w:val="Fig. Number Char"/>
    <w:basedOn w:val="BodyTextVersion1Char"/>
    <w:link w:val="FigNumber"/>
    <w:rsid w:val="007A2DCD"/>
    <w:rPr>
      <w:rFonts w:ascii="Calibri Light" w:eastAsia="Times New Roman" w:hAnsi="Calibri Light" w:cs="Times New Roman"/>
      <w:i/>
      <w:iCs/>
      <w:color w:val="4F4F4F" w:themeColor="text1"/>
    </w:rPr>
  </w:style>
  <w:style w:type="paragraph" w:customStyle="1" w:styleId="DocTitleNoNumber">
    <w:name w:val="Doc. Title_No Number"/>
    <w:basedOn w:val="Normal"/>
    <w:link w:val="DocTitleNoNumberChar"/>
    <w:qFormat/>
    <w:rsid w:val="004F13D1"/>
    <w:pPr>
      <w:jc w:val="center"/>
    </w:pPr>
    <w:rPr>
      <w:rFonts w:ascii="Roboto" w:hAnsi="Roboto"/>
      <w:b/>
      <w:bCs/>
      <w:color w:val="113037"/>
      <w:sz w:val="64"/>
      <w:szCs w:val="64"/>
    </w:rPr>
  </w:style>
  <w:style w:type="paragraph" w:customStyle="1" w:styleId="DocSubtitleNoNumber">
    <w:name w:val="Doc. Subtitle_No Number"/>
    <w:basedOn w:val="Normal"/>
    <w:link w:val="DocSubtitleNoNumberChar"/>
    <w:qFormat/>
    <w:rsid w:val="00816F1F"/>
    <w:pPr>
      <w:jc w:val="center"/>
    </w:pPr>
    <w:rPr>
      <w:rFonts w:ascii="Roboto Light" w:hAnsi="Roboto Light"/>
      <w:color w:val="4F4F4F" w:themeColor="text1"/>
      <w:sz w:val="36"/>
      <w:szCs w:val="36"/>
    </w:rPr>
  </w:style>
  <w:style w:type="character" w:customStyle="1" w:styleId="DocTitleNoNumberChar">
    <w:name w:val="Doc. Title_No Number Char"/>
    <w:basedOn w:val="DefaultParagraphFont"/>
    <w:link w:val="DocTitleNoNumber"/>
    <w:rsid w:val="004F13D1"/>
    <w:rPr>
      <w:rFonts w:ascii="Roboto" w:eastAsia="Times New Roman" w:hAnsi="Roboto" w:cs="Times New Roman"/>
      <w:b/>
      <w:bCs/>
      <w:noProof/>
      <w:color w:val="113037"/>
      <w:sz w:val="64"/>
      <w:szCs w:val="64"/>
      <w:lang w:val="en-GB"/>
    </w:rPr>
  </w:style>
  <w:style w:type="character" w:customStyle="1" w:styleId="DocSubtitleNoNumberChar">
    <w:name w:val="Doc. Subtitle_No Number Char"/>
    <w:basedOn w:val="DefaultParagraphFont"/>
    <w:link w:val="DocSubtitleNoNumber"/>
    <w:rsid w:val="00816F1F"/>
    <w:rPr>
      <w:rFonts w:ascii="Roboto Light" w:eastAsia="Times New Roman" w:hAnsi="Roboto Light" w:cs="Times New Roman"/>
      <w:color w:val="4F4F4F" w:themeColor="text1"/>
      <w:sz w:val="36"/>
      <w:szCs w:val="3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176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9328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2844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990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5834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8830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69643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62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82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94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0106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70802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7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91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6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4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42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6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3.jpeg"/><Relationship Id="rId1" Type="http://schemas.openxmlformats.org/officeDocument/2006/relationships/image" Target="media/image2.jf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theefS\Desktop\Report%20Template.dotx" TargetMode="External"/></Relationships>
</file>

<file path=word/theme/theme1.xml><?xml version="1.0" encoding="utf-8"?>
<a:theme xmlns:a="http://schemas.openxmlformats.org/drawingml/2006/main" name="Version 1">
  <a:themeElements>
    <a:clrScheme name="Version 1">
      <a:dk1>
        <a:srgbClr val="4F4F4F"/>
      </a:dk1>
      <a:lt1>
        <a:sysClr val="window" lastClr="FFFFFF"/>
      </a:lt1>
      <a:dk2>
        <a:srgbClr val="113037"/>
      </a:dk2>
      <a:lt2>
        <a:srgbClr val="E7E6E6"/>
      </a:lt2>
      <a:accent1>
        <a:srgbClr val="00938F"/>
      </a:accent1>
      <a:accent2>
        <a:srgbClr val="00B8B5"/>
      </a:accent2>
      <a:accent3>
        <a:srgbClr val="00D2A2"/>
      </a:accent3>
      <a:accent4>
        <a:srgbClr val="FE595F"/>
      </a:accent4>
      <a:accent5>
        <a:srgbClr val="4F4F4F"/>
      </a:accent5>
      <a:accent6>
        <a:srgbClr val="000000"/>
      </a:accent6>
      <a:hlink>
        <a:srgbClr val="0563C1"/>
      </a:hlink>
      <a:folHlink>
        <a:srgbClr val="954F72"/>
      </a:folHlink>
    </a:clrScheme>
    <a:fontScheme name="Version 1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ersion 1" id="{4D8E8DEF-ADEA-480C-86F2-6EE44E30544F}" vid="{7AC69C45-D354-4B3B-A02B-6F35358D5F8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121A1182B6A42BAF095387452FF2B" ma:contentTypeVersion="16" ma:contentTypeDescription="Create a new document." ma:contentTypeScope="" ma:versionID="c230f877379cedb0b88b1c7125935ec7">
  <xsd:schema xmlns:xsd="http://www.w3.org/2001/XMLSchema" xmlns:xs="http://www.w3.org/2001/XMLSchema" xmlns:p="http://schemas.microsoft.com/office/2006/metadata/properties" xmlns:ns2="2a21fdbb-afbc-446b-888d-0123151fdf0e" xmlns:ns3="cd833730-2722-4d81-8220-8233653ed948" xmlns:ns4="79a41b40-9c66-44c8-b072-2bc0dd599a45" targetNamespace="http://schemas.microsoft.com/office/2006/metadata/properties" ma:root="true" ma:fieldsID="1a42b9069d69eeb603b1abdf46952a1c" ns2:_="" ns3:_="" ns4:_="">
    <xsd:import namespace="2a21fdbb-afbc-446b-888d-0123151fdf0e"/>
    <xsd:import namespace="cd833730-2722-4d81-8220-8233653ed948"/>
    <xsd:import namespace="79a41b40-9c66-44c8-b072-2bc0dd599a45"/>
    <xsd:element name="properties">
      <xsd:complexType>
        <xsd:sequence>
          <xsd:element name="documentManagement">
            <xsd:complexType>
              <xsd:all>
                <xsd:element ref="ns2:Template_x0020_Type" minOccurs="0"/>
                <xsd:element ref="ns2:HideFil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1fdbb-afbc-446b-888d-0123151fdf0e" elementFormDefault="qualified">
    <xsd:import namespace="http://schemas.microsoft.com/office/2006/documentManagement/types"/>
    <xsd:import namespace="http://schemas.microsoft.com/office/infopath/2007/PartnerControls"/>
    <xsd:element name="Template_x0020_Type" ma:index="5" nillable="true" ma:displayName="Template Type" ma:format="Dropdown" ma:internalName="Template_x0020_Type" ma:readOnly="false">
      <xsd:simpleType>
        <xsd:restriction base="dms:Choice">
          <xsd:enumeration value="Word"/>
          <xsd:enumeration value="Excel"/>
          <xsd:enumeration value="Powerpoint"/>
        </xsd:restriction>
      </xsd:simpleType>
    </xsd:element>
    <xsd:element name="HideFile" ma:index="6" nillable="true" ma:displayName="HideFile" ma:default="0" ma:internalName="HideFile" ma:readOnly="false">
      <xsd:simpleType>
        <xsd:restriction base="dms:Boolean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96d682a-1144-48c5-b798-c8daff3d51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33730-2722-4d81-8220-8233653ed9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a41b40-9c66-44c8-b072-2bc0dd599a45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c251fad6-a28a-4ce3-9094-7bd1d03b79c9}" ma:internalName="TaxCatchAll" ma:showField="CatchAllData" ma:web="cd833730-2722-4d81-8220-8233653ed9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haredWithUsers xmlns="cd833730-2722-4d81-8220-8233653ed948">
      <UserInfo>
        <DisplayName>Amar Bhogal</DisplayName>
        <AccountId>628</AccountId>
        <AccountType/>
      </UserInfo>
      <UserInfo>
        <DisplayName>Claire Mullen</DisplayName>
        <AccountId>31</AccountId>
        <AccountType/>
      </UserInfo>
      <UserInfo>
        <DisplayName>Limited Access System Group For List ebe02c4b-839d-4226-84fe-3acdc6ff21d9</DisplayName>
        <AccountId>203</AccountId>
        <AccountType/>
      </UserInfo>
      <UserInfo>
        <DisplayName>Darragh Magorrian</DisplayName>
        <AccountId>4023</AccountId>
        <AccountType/>
      </UserInfo>
    </SharedWithUsers>
    <Template_x0020_Type xmlns="2a21fdbb-afbc-446b-888d-0123151fdf0e" xsi:nil="true"/>
    <HideFile xmlns="2a21fdbb-afbc-446b-888d-0123151fdf0e">false</HideFile>
    <lcf76f155ced4ddcb4097134ff3c332f xmlns="2a21fdbb-afbc-446b-888d-0123151fdf0e">
      <Terms xmlns="http://schemas.microsoft.com/office/infopath/2007/PartnerControls"/>
    </lcf76f155ced4ddcb4097134ff3c332f>
    <TaxCatchAll xmlns="79a41b40-9c66-44c8-b072-2bc0dd599a4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Placeholder1</b:Tag>
    <b:RefOrder>1</b:RefOrder>
  </b:Source>
  <b:Source xmlns:b="http://schemas.openxmlformats.org/officeDocument/2006/bibliography" xmlns="http://schemas.openxmlformats.org/officeDocument/2006/bibliography">
    <b:Tag>CustomerName</b:Tag>
    <b:RefOrder>2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3E83E0-F1F8-46EE-A558-B49F30C0DA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1fdbb-afbc-446b-888d-0123151fdf0e"/>
    <ds:schemaRef ds:uri="cd833730-2722-4d81-8220-8233653ed948"/>
    <ds:schemaRef ds:uri="79a41b40-9c66-44c8-b072-2bc0dd599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9AF4EE-3C4A-4968-BE9C-CC18A811FB93}">
  <ds:schemaRefs>
    <ds:schemaRef ds:uri="http://schemas.microsoft.com/office/2006/metadata/properties"/>
    <ds:schemaRef ds:uri="cd833730-2722-4d81-8220-8233653ed948"/>
    <ds:schemaRef ds:uri="2a21fdbb-afbc-446b-888d-0123151fdf0e"/>
    <ds:schemaRef ds:uri="http://schemas.microsoft.com/office/infopath/2007/PartnerControls"/>
    <ds:schemaRef ds:uri="79a41b40-9c66-44c8-b072-2bc0dd599a45"/>
  </ds:schemaRefs>
</ds:datastoreItem>
</file>

<file path=customXml/itemProps3.xml><?xml version="1.0" encoding="utf-8"?>
<ds:datastoreItem xmlns:ds="http://schemas.openxmlformats.org/officeDocument/2006/customXml" ds:itemID="{D6EA45B8-DBF0-49A6-9B0F-9ECC799EC6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85B7B8-A4CC-4BDA-9D83-6092D510AD4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Report Template</Template>
  <TotalTime>3</TotalTime>
  <Pages>3</Pages>
  <Words>97</Words>
  <Characters>468</Characters>
  <Application>Microsoft Office Word</Application>
  <DocSecurity>0</DocSecurity>
  <Lines>76</Lines>
  <Paragraphs>29</Paragraphs>
  <ScaleCrop>false</ScaleCrop>
  <Company>Version 1</Company>
  <LinksUpToDate>false</LinksUpToDate>
  <CharactersWithSpaces>537</CharactersWithSpaces>
  <SharedDoc>false</SharedDoc>
  <HLinks>
    <vt:vector size="108" baseType="variant">
      <vt:variant>
        <vt:i4>1638462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_Toc98244210</vt:lpwstr>
      </vt:variant>
      <vt:variant>
        <vt:i4>1048639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_Toc98244209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_Toc98244208</vt:lpwstr>
      </vt:variant>
      <vt:variant>
        <vt:i4>1966143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_Toc98244207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_Toc98244206</vt:lpwstr>
      </vt:variant>
      <vt:variant>
        <vt:i4>1835071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_Toc98244205</vt:lpwstr>
      </vt:variant>
      <vt:variant>
        <vt:i4>1900607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_Toc98244204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_Toc98244203</vt:lpwstr>
      </vt:variant>
      <vt:variant>
        <vt:i4>1769535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_Toc98244202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_Toc98244201</vt:lpwstr>
      </vt:variant>
      <vt:variant>
        <vt:i4>1638463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_Toc98244200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_Toc98244199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_Toc98244198</vt:lpwstr>
      </vt:variant>
      <vt:variant>
        <vt:i4>1900598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_Toc98244197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_Toc98244196</vt:lpwstr>
      </vt:variant>
      <vt:variant>
        <vt:i4>2031670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_Toc98244195</vt:lpwstr>
      </vt:variant>
      <vt:variant>
        <vt:i4>7012361</vt:i4>
      </vt:variant>
      <vt:variant>
        <vt:i4>3</vt:i4>
      </vt:variant>
      <vt:variant>
        <vt:i4>0</vt:i4>
      </vt:variant>
      <vt:variant>
        <vt:i4>5</vt:i4>
      </vt:variant>
      <vt:variant>
        <vt:lpwstr>mailto:info@version1.com</vt:lpwstr>
      </vt:variant>
      <vt:variant>
        <vt:lpwstr/>
      </vt:variant>
      <vt:variant>
        <vt:i4>917506</vt:i4>
      </vt:variant>
      <vt:variant>
        <vt:i4>0</vt:i4>
      </vt:variant>
      <vt:variant>
        <vt:i4>0</vt:i4>
      </vt:variant>
      <vt:variant>
        <vt:i4>5</vt:i4>
      </vt:variant>
      <vt:variant>
        <vt:lpwstr>https://www.version1.com/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Template</dc:title>
  <dc:subject/>
  <dc:creator>Shaik Latheef</dc:creator>
  <cp:keywords/>
  <cp:lastModifiedBy>Shaik Latheef</cp:lastModifiedBy>
  <cp:revision>3</cp:revision>
  <cp:lastPrinted>2021-02-18T20:29:00Z</cp:lastPrinted>
  <dcterms:created xsi:type="dcterms:W3CDTF">2024-06-03T06:11:00Z</dcterms:created>
  <dcterms:modified xsi:type="dcterms:W3CDTF">2024-06-05T05:33:00Z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0x010100249121A1182B6A42BAF095387452FF2B</vt:lpwstr>
  </property>
  <property fmtid="{D5CDD505-2E9C-101B-9397-08002B2CF9AE}" pid="3" name="TaxKeyword">
    <vt:lpwstr/>
  </property>
  <property fmtid="{D5CDD505-2E9C-101B-9397-08002B2CF9AE}" pid="4" name="TaxCatchAll">
    <vt:lpwstr/>
  </property>
  <property fmtid="{D5CDD505-2E9C-101B-9397-08002B2CF9AE}" pid="5" name="TaxKeywordTaxHTField">
    <vt:lpwstr/>
  </property>
  <property fmtid="{D5CDD505-2E9C-101B-9397-08002B2CF9AE}" pid="6" name="SharedWithUsers">
    <vt:lpwstr>2169;#planet9 Members;#628;#ESBGroup_2015TradingGene Members;#2838;#Scott Waite;#2696;#Darryl Meades;#31;#Robert Kenny;#1702;#Zahid Anwar;#5953;#Fiona Donald;#1783;#Nigel Farr;#6587;#Rachel Carson</vt:lpwstr>
  </property>
  <property fmtid="{D5CDD505-2E9C-101B-9397-08002B2CF9AE}" pid="7" name="ClassificationContentMarkingFooterShapeIds">
    <vt:lpwstr>1,3,8,a,d,e,f,10,11</vt:lpwstr>
  </property>
  <property fmtid="{D5CDD505-2E9C-101B-9397-08002B2CF9AE}" pid="8" name="ClassificationContentMarkingFooterFontProps">
    <vt:lpwstr>#ff0000,6,Calibri</vt:lpwstr>
  </property>
  <property fmtid="{D5CDD505-2E9C-101B-9397-08002B2CF9AE}" pid="9" name="ClassificationContentMarkingFooterText">
    <vt:lpwstr>Classification: Controlled</vt:lpwstr>
  </property>
  <property fmtid="{D5CDD505-2E9C-101B-9397-08002B2CF9AE}" pid="10" name="MediaServiceImageTags">
    <vt:lpwstr/>
  </property>
  <property fmtid="{D5CDD505-2E9C-101B-9397-08002B2CF9AE}" pid="11" name="GrammarlyDocumentId">
    <vt:lpwstr>83d6b5b482515ae354f2b78985a500ad91339d4bed8010bf775437f35d9c08b4</vt:lpwstr>
  </property>
  <property fmtid="{D5CDD505-2E9C-101B-9397-08002B2CF9AE}" pid="12" name="_ExtendedDescription">
    <vt:lpwstr/>
  </property>
</Properties>
</file>