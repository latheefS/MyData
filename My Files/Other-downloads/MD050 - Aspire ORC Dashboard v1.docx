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32EC" w14:textId="3988C66E" w:rsidR="001242DF" w:rsidRPr="00125578" w:rsidRDefault="001242DF" w:rsidP="001242DF">
      <w:pPr>
        <w:rPr>
          <w:rFonts w:ascii="Arial" w:hAnsi="Arial" w:cs="Arial"/>
          <w:sz w:val="52"/>
          <w:szCs w:val="52"/>
        </w:rPr>
      </w:pPr>
      <w:r w:rsidRPr="00125578">
        <w:rPr>
          <w:noProof/>
          <w:lang w:val="en-US"/>
        </w:rPr>
        <w:drawing>
          <wp:anchor distT="0" distB="0" distL="114300" distR="114300" simplePos="0" relativeHeight="251658240" behindDoc="1" locked="0" layoutInCell="1" allowOverlap="1" wp14:anchorId="0AF565E5" wp14:editId="1BC7F82E">
            <wp:simplePos x="0" y="0"/>
            <wp:positionH relativeFrom="page">
              <wp:posOffset>0</wp:posOffset>
            </wp:positionH>
            <wp:positionV relativeFrom="paragraph">
              <wp:posOffset>-906145</wp:posOffset>
            </wp:positionV>
            <wp:extent cx="7548880" cy="10677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508E695E" w14:textId="77777777" w:rsidR="001242DF" w:rsidRPr="00125578" w:rsidRDefault="001242DF" w:rsidP="001242DF"/>
    <w:p w14:paraId="026D08A1" w14:textId="77777777" w:rsidR="001242DF" w:rsidRPr="00125578" w:rsidRDefault="001242DF" w:rsidP="001242DF"/>
    <w:p w14:paraId="2BF0B4EC" w14:textId="77777777" w:rsidR="001242DF" w:rsidRPr="00125578" w:rsidRDefault="001242DF" w:rsidP="001242DF"/>
    <w:p w14:paraId="4C599090" w14:textId="77777777" w:rsidR="001242DF" w:rsidRPr="00125578" w:rsidRDefault="001242DF" w:rsidP="001242DF"/>
    <w:p w14:paraId="230BB217" w14:textId="77777777" w:rsidR="001242DF" w:rsidRPr="00125578" w:rsidRDefault="001242DF" w:rsidP="001242DF"/>
    <w:p w14:paraId="12BBE4AA" w14:textId="77777777" w:rsidR="001242DF" w:rsidRPr="00125578" w:rsidRDefault="001242DF" w:rsidP="001242DF"/>
    <w:p w14:paraId="4D400C19" w14:textId="77777777" w:rsidR="001242DF" w:rsidRPr="00125578" w:rsidRDefault="001242DF" w:rsidP="001242DF"/>
    <w:p w14:paraId="2D1CF9B8" w14:textId="77777777" w:rsidR="001242DF" w:rsidRPr="00125578" w:rsidRDefault="001242DF" w:rsidP="001242DF"/>
    <w:p w14:paraId="4BA4CB21" w14:textId="77777777" w:rsidR="001242DF" w:rsidRPr="00125578" w:rsidRDefault="001242DF" w:rsidP="001242DF"/>
    <w:p w14:paraId="0C118F2D" w14:textId="77777777" w:rsidR="001242DF" w:rsidRPr="00125578" w:rsidRDefault="001242DF" w:rsidP="001242DF"/>
    <w:p w14:paraId="18AE7130" w14:textId="77777777" w:rsidR="001242DF" w:rsidRPr="00125578" w:rsidRDefault="001242DF" w:rsidP="001242DF"/>
    <w:p w14:paraId="77390EFB" w14:textId="77777777" w:rsidR="001242DF" w:rsidRPr="00125578" w:rsidRDefault="001242DF" w:rsidP="001242DF"/>
    <w:p w14:paraId="6300BD80" w14:textId="77777777" w:rsidR="001242DF" w:rsidRPr="00125578" w:rsidRDefault="001242DF" w:rsidP="001242DF">
      <w:r w:rsidRPr="00125578">
        <w:rPr>
          <w:noProof/>
          <w:lang w:val="en-US"/>
        </w:rPr>
        <mc:AlternateContent>
          <mc:Choice Requires="wps">
            <w:drawing>
              <wp:anchor distT="0" distB="0" distL="114300" distR="114300" simplePos="0" relativeHeight="251658242" behindDoc="0" locked="0" layoutInCell="1" allowOverlap="1" wp14:anchorId="1A23CF5C" wp14:editId="1190DD07">
                <wp:simplePos x="0" y="0"/>
                <wp:positionH relativeFrom="margin">
                  <wp:posOffset>1863362</wp:posOffset>
                </wp:positionH>
                <wp:positionV relativeFrom="paragraph">
                  <wp:posOffset>3691436</wp:posOffset>
                </wp:positionV>
                <wp:extent cx="4236992" cy="2886075"/>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992" cy="2886075"/>
                        </a:xfrm>
                        <a:prstGeom prst="rect">
                          <a:avLst/>
                        </a:prstGeom>
                        <a:noFill/>
                        <a:ln w="6350">
                          <a:noFill/>
                        </a:ln>
                        <a:effectLst/>
                      </wps:spPr>
                      <wps:txbx>
                        <w:txbxContent>
                          <w:p w14:paraId="208992B7" w14:textId="098313F8" w:rsidR="00622BC7" w:rsidRDefault="00D11A50" w:rsidP="00204976">
                            <w:pPr>
                              <w:jc w:val="right"/>
                            </w:pPr>
                            <w:r>
                              <w:rPr>
                                <w:rFonts w:ascii="Verdana" w:hAnsi="Verdana"/>
                                <w:color w:val="00D2A2"/>
                                <w:sz w:val="40"/>
                                <w:szCs w:val="40"/>
                                <w:lang w:val="en-GB"/>
                              </w:rPr>
                              <w:t xml:space="preserve">Hiring </w:t>
                            </w:r>
                            <w:r w:rsidR="00965A0D">
                              <w:rPr>
                                <w:rFonts w:ascii="Verdana" w:hAnsi="Verdana"/>
                                <w:color w:val="00D2A2"/>
                                <w:sz w:val="40"/>
                                <w:szCs w:val="40"/>
                                <w:lang w:val="en-GB"/>
                              </w:rPr>
                              <w:t xml:space="preserve">Dashboard </w:t>
                            </w:r>
                          </w:p>
                          <w:p w14:paraId="4DF93A03" w14:textId="0D055CE0" w:rsidR="00622BC7" w:rsidRDefault="00D11A50" w:rsidP="0013681E">
                            <w:pPr>
                              <w:jc w:val="right"/>
                              <w:rPr>
                                <w:color w:val="00938F"/>
                              </w:rPr>
                            </w:pPr>
                            <w:r>
                              <w:rPr>
                                <w:color w:val="00938F"/>
                              </w:rPr>
                              <w:t>B</w:t>
                            </w:r>
                            <w:r w:rsidR="00622BC7" w:rsidRPr="00027D37">
                              <w:rPr>
                                <w:color w:val="00938F"/>
                              </w:rPr>
                              <w:t xml:space="preserve">y </w:t>
                            </w:r>
                            <w:r>
                              <w:rPr>
                                <w:color w:val="00938F"/>
                              </w:rPr>
                              <w:t>Neeta Surkante</w:t>
                            </w:r>
                            <w:r w:rsidR="00622BC7">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A23CF5C" id="_x0000_t202" coordsize="21600,21600" o:spt="202" path="m,l,21600r21600,l21600,xe">
                <v:stroke joinstyle="miter"/>
                <v:path gradientshapeok="t" o:connecttype="rect"/>
              </v:shapetype>
              <v:shape id="Text Box 2" o:spid="_x0000_s1026" type="#_x0000_t202" style="position:absolute;left:0;text-align:left;margin-left:146.7pt;margin-top:290.65pt;width:333.6pt;height:227.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" filled="f" stroked="f" strokeweight=".5pt">
                <v:textbox>
                  <w:txbxContent>
                    <w:p w14:paraId="208992B7" w14:textId="098313F8" w:rsidR="00622BC7" w:rsidRDefault="00D11A50" w:rsidP="00204976">
                      <w:pPr>
                        <w:jc w:val="right"/>
                      </w:pPr>
                      <w:r>
                        <w:rPr>
                          <w:rFonts w:ascii="Verdana" w:hAnsi="Verdana"/>
                          <w:color w:val="00D2A2"/>
                          <w:sz w:val="40"/>
                          <w:szCs w:val="40"/>
                          <w:lang w:val="en-GB"/>
                        </w:rPr>
                        <w:t xml:space="preserve">Hiring </w:t>
                      </w:r>
                      <w:r w:rsidR="00965A0D">
                        <w:rPr>
                          <w:rFonts w:ascii="Verdana" w:hAnsi="Verdana"/>
                          <w:color w:val="00D2A2"/>
                          <w:sz w:val="40"/>
                          <w:szCs w:val="40"/>
                          <w:lang w:val="en-GB"/>
                        </w:rPr>
                        <w:t xml:space="preserve">Dashboard </w:t>
                      </w:r>
                    </w:p>
                    <w:p w14:paraId="4DF93A03" w14:textId="0D055CE0" w:rsidR="00622BC7" w:rsidRDefault="00D11A50" w:rsidP="0013681E">
                      <w:pPr>
                        <w:jc w:val="right"/>
                        <w:rPr>
                          <w:color w:val="00938F"/>
                        </w:rPr>
                      </w:pPr>
                      <w:r>
                        <w:rPr>
                          <w:color w:val="00938F"/>
                        </w:rPr>
                        <w:t>B</w:t>
                      </w:r>
                      <w:r w:rsidR="00622BC7" w:rsidRPr="00027D37">
                        <w:rPr>
                          <w:color w:val="00938F"/>
                        </w:rPr>
                        <w:t xml:space="preserve">y </w:t>
                      </w:r>
                      <w:r>
                        <w:rPr>
                          <w:color w:val="00938F"/>
                        </w:rPr>
                        <w:t>Neeta Surkante</w:t>
                      </w:r>
                      <w:r w:rsidR="00622BC7">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v:textbox>
                <w10:wrap anchorx="margin"/>
              </v:shape>
            </w:pict>
          </mc:Fallback>
        </mc:AlternateContent>
      </w:r>
      <w:r w:rsidRPr="00125578">
        <w:rPr>
          <w:noProof/>
          <w:lang w:val="en-US"/>
        </w:rPr>
        <w:drawing>
          <wp:anchor distT="0" distB="0" distL="114300" distR="114300" simplePos="0" relativeHeight="251658241" behindDoc="0" locked="0" layoutInCell="1" allowOverlap="1" wp14:anchorId="4C574E80" wp14:editId="4C6B67C8">
            <wp:simplePos x="0" y="0"/>
            <wp:positionH relativeFrom="margin">
              <wp:posOffset>3855789</wp:posOffset>
            </wp:positionH>
            <wp:positionV relativeFrom="paragraph">
              <wp:posOffset>1650365</wp:posOffset>
            </wp:positionV>
            <wp:extent cx="2089259" cy="1400175"/>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3418" cy="1402962"/>
                    </a:xfrm>
                    <a:prstGeom prst="rect">
                      <a:avLst/>
                    </a:prstGeom>
                  </pic:spPr>
                </pic:pic>
              </a:graphicData>
            </a:graphic>
            <wp14:sizeRelH relativeFrom="page">
              <wp14:pctWidth>0</wp14:pctWidth>
            </wp14:sizeRelH>
            <wp14:sizeRelV relativeFrom="page">
              <wp14:pctHeight>0</wp14:pctHeight>
            </wp14:sizeRelV>
          </wp:anchor>
        </w:drawing>
      </w:r>
      <w:r w:rsidR="20E8801F" w:rsidRPr="38AA8BE6">
        <w:t xml:space="preserve"> </w:t>
      </w:r>
    </w:p>
    <w:p w14:paraId="2E72BD54" w14:textId="77777777" w:rsidR="001242DF" w:rsidRPr="00125578" w:rsidRDefault="001242DF" w:rsidP="001242DF">
      <w:pPr>
        <w:sectPr w:rsidR="001242DF" w:rsidRPr="00125578">
          <w:footerReference w:type="even" r:id="rId13"/>
          <w:footerReference w:type="default" r:id="rId14"/>
          <w:footerReference w:type="first" r:id="rId15"/>
          <w:pgSz w:w="11907" w:h="16840"/>
          <w:pgMar w:top="1440" w:right="1417" w:bottom="1440" w:left="1797" w:header="720" w:footer="992" w:gutter="0"/>
          <w:cols w:space="720"/>
        </w:sectPr>
      </w:pPr>
    </w:p>
    <w:p w14:paraId="1C6A7BA2" w14:textId="77777777" w:rsidR="002A70C6" w:rsidRDefault="002A70C6" w:rsidP="00244B9A">
      <w:pPr>
        <w:pStyle w:val="Note"/>
        <w:numPr>
          <w:ilvl w:val="0"/>
          <w:numId w:val="13"/>
        </w:numPr>
        <w:tabs>
          <w:tab w:val="left" w:pos="1843"/>
        </w:tabs>
        <w:ind w:firstLine="0"/>
      </w:pPr>
      <w:bookmarkStart w:id="0" w:name="_Toc517361831"/>
      <w:bookmarkStart w:id="1" w:name="_Toc518036099"/>
      <w:bookmarkStart w:id="2" w:name="_Hlk516151418"/>
      <w:bookmarkStart w:id="3" w:name="_Hlk516151360"/>
      <w:bookmarkStart w:id="4" w:name="_Toc246933770"/>
      <w:r>
        <w:lastRenderedPageBreak/>
        <w:t>You can delete any elements of this cover page that you do not need for your document.  For example, Copy Number is only required if this is a controlled document and you need to track each copy that you distribute.</w:t>
      </w:r>
    </w:p>
    <w:p w14:paraId="3C15A522" w14:textId="77777777" w:rsidR="002A70C6" w:rsidRDefault="002A70C6" w:rsidP="004E3EAF">
      <w:pPr>
        <w:tabs>
          <w:tab w:val="left" w:pos="1843"/>
        </w:tabs>
        <w:rPr>
          <w:sz w:val="2"/>
          <w:szCs w:val="2"/>
        </w:rPr>
      </w:pPr>
    </w:p>
    <w:p w14:paraId="256CD46F" w14:textId="543B55E2" w:rsidR="002A70C6" w:rsidRDefault="002A70C6" w:rsidP="009A5ACF">
      <w:pPr>
        <w:pStyle w:val="SubHeading1"/>
      </w:pPr>
      <w:bookmarkStart w:id="5" w:name="_Toc85420510"/>
      <w:bookmarkStart w:id="6" w:name="_Toc71188469"/>
      <w:bookmarkStart w:id="7" w:name="_Toc132963250"/>
      <w:r>
        <w:t>Document Control</w:t>
      </w:r>
      <w:bookmarkEnd w:id="5"/>
      <w:bookmarkEnd w:id="6"/>
      <w:bookmarkEnd w:id="7"/>
    </w:p>
    <w:bookmarkStart w:id="8" w:name="Sec1"/>
    <w:p w14:paraId="26753B9D" w14:textId="142010FD" w:rsidR="002A70C6" w:rsidRDefault="002A70C6" w:rsidP="002A70C6">
      <w:pPr>
        <w:pStyle w:val="BodyText"/>
        <w:ind w:left="8640"/>
      </w:pPr>
      <w:r>
        <w:rPr>
          <w:color w:val="FFFFFF"/>
          <w:sz w:val="10"/>
          <w:szCs w:val="10"/>
        </w:rPr>
        <w:fldChar w:fldCharType="begin"/>
      </w:r>
      <w:r>
        <w:rPr>
          <w:color w:val="FFFFFF"/>
          <w:sz w:val="10"/>
          <w:szCs w:val="10"/>
        </w:rPr>
        <w:instrText xml:space="preserve"> SECTIONPAGES  \* MERGEFORMAT </w:instrText>
      </w:r>
      <w:r>
        <w:rPr>
          <w:color w:val="FFFFFF"/>
          <w:sz w:val="10"/>
          <w:szCs w:val="10"/>
        </w:rPr>
        <w:fldChar w:fldCharType="separate"/>
      </w:r>
      <w:r w:rsidR="000D2F2E">
        <w:rPr>
          <w:noProof/>
          <w:color w:val="FFFFFF"/>
          <w:sz w:val="10"/>
          <w:szCs w:val="10"/>
        </w:rPr>
        <w:t>2</w:t>
      </w:r>
      <w:r>
        <w:rPr>
          <w:color w:val="FFFFFF"/>
          <w:sz w:val="10"/>
          <w:szCs w:val="10"/>
        </w:rPr>
        <w:fldChar w:fldCharType="end"/>
      </w:r>
      <w:bookmarkEnd w:id="8"/>
    </w:p>
    <w:tbl>
      <w:tblPr>
        <w:tblStyle w:val="GridTable4-Accent2V1"/>
        <w:tblW w:w="0" w:type="auto"/>
        <w:tblLayout w:type="fixed"/>
        <w:tblLook w:val="0420" w:firstRow="1" w:lastRow="0" w:firstColumn="0" w:lastColumn="0" w:noHBand="0" w:noVBand="1"/>
      </w:tblPr>
      <w:tblGrid>
        <w:gridCol w:w="1271"/>
        <w:gridCol w:w="1985"/>
        <w:gridCol w:w="992"/>
        <w:gridCol w:w="3408"/>
      </w:tblGrid>
      <w:tr w:rsidR="00680E25" w14:paraId="710991F5" w14:textId="77777777" w:rsidTr="0041163C">
        <w:trPr>
          <w:cnfStyle w:val="100000000000" w:firstRow="1" w:lastRow="0" w:firstColumn="0" w:lastColumn="0" w:oddVBand="0" w:evenVBand="0" w:oddHBand="0" w:evenHBand="0" w:firstRowFirstColumn="0" w:firstRowLastColumn="0" w:lastRowFirstColumn="0" w:lastRowLastColumn="0"/>
          <w:trHeight w:val="454"/>
        </w:trPr>
        <w:tc>
          <w:tcPr>
            <w:tcW w:w="1271" w:type="dxa"/>
            <w:vAlign w:val="center"/>
          </w:tcPr>
          <w:p w14:paraId="7A7CC502" w14:textId="77777777" w:rsidR="002A70C6" w:rsidRPr="009A5ACF" w:rsidRDefault="002A70C6" w:rsidP="007829AF">
            <w:pPr>
              <w:pStyle w:val="TableHeading"/>
              <w:rPr>
                <w:rFonts w:cs="Arial"/>
              </w:rPr>
            </w:pPr>
            <w:r w:rsidRPr="009A5ACF">
              <w:rPr>
                <w:rFonts w:cs="Arial"/>
              </w:rPr>
              <w:t>Date</w:t>
            </w:r>
          </w:p>
        </w:tc>
        <w:tc>
          <w:tcPr>
            <w:tcW w:w="1985" w:type="dxa"/>
            <w:vAlign w:val="center"/>
          </w:tcPr>
          <w:p w14:paraId="1F9EC8CD" w14:textId="77777777" w:rsidR="002A70C6" w:rsidRPr="009A5ACF" w:rsidRDefault="002A70C6" w:rsidP="00C71B3A">
            <w:pPr>
              <w:pStyle w:val="TableHeading"/>
              <w:rPr>
                <w:rFonts w:cs="Arial"/>
              </w:rPr>
            </w:pPr>
            <w:r w:rsidRPr="009A5ACF">
              <w:rPr>
                <w:rFonts w:cs="Arial"/>
              </w:rPr>
              <w:t>Author</w:t>
            </w:r>
          </w:p>
        </w:tc>
        <w:tc>
          <w:tcPr>
            <w:tcW w:w="992" w:type="dxa"/>
            <w:vAlign w:val="center"/>
          </w:tcPr>
          <w:p w14:paraId="298A29AE" w14:textId="77777777" w:rsidR="002A70C6" w:rsidRPr="009A5ACF" w:rsidRDefault="002A70C6" w:rsidP="007829AF">
            <w:pPr>
              <w:pStyle w:val="TableHeading"/>
              <w:rPr>
                <w:rFonts w:cs="Arial"/>
              </w:rPr>
            </w:pPr>
            <w:r w:rsidRPr="009A5ACF">
              <w:rPr>
                <w:rFonts w:cs="Arial"/>
              </w:rPr>
              <w:t>Version</w:t>
            </w:r>
          </w:p>
        </w:tc>
        <w:tc>
          <w:tcPr>
            <w:tcW w:w="3408" w:type="dxa"/>
            <w:vAlign w:val="center"/>
          </w:tcPr>
          <w:p w14:paraId="346DBD72" w14:textId="77777777" w:rsidR="002A70C6" w:rsidRPr="009A5ACF" w:rsidRDefault="002A70C6" w:rsidP="007829AF">
            <w:pPr>
              <w:pStyle w:val="TableHeading"/>
              <w:rPr>
                <w:rFonts w:cs="Arial"/>
              </w:rPr>
            </w:pPr>
            <w:r w:rsidRPr="009A5ACF">
              <w:rPr>
                <w:rFonts w:cs="Arial"/>
              </w:rPr>
              <w:t>Change Reference</w:t>
            </w:r>
          </w:p>
        </w:tc>
      </w:tr>
      <w:tr w:rsidR="00B42CC2" w:rsidRPr="003302EC" w14:paraId="4EFD0A39" w14:textId="77777777" w:rsidTr="00027D37">
        <w:trPr>
          <w:cnfStyle w:val="000000100000" w:firstRow="0" w:lastRow="0" w:firstColumn="0" w:lastColumn="0" w:oddVBand="0" w:evenVBand="0" w:oddHBand="1" w:evenHBand="0" w:firstRowFirstColumn="0" w:firstRowLastColumn="0" w:lastRowFirstColumn="0" w:lastRowLastColumn="0"/>
          <w:trHeight w:val="120"/>
        </w:trPr>
        <w:tc>
          <w:tcPr>
            <w:tcW w:w="1271" w:type="dxa"/>
          </w:tcPr>
          <w:p w14:paraId="11B2383B" w14:textId="24D361F3" w:rsidR="00B42CC2" w:rsidRPr="00564EAD" w:rsidRDefault="00965A0D" w:rsidP="00B42CC2">
            <w:pPr>
              <w:ind w:left="22" w:right="-114"/>
            </w:pPr>
            <w:r>
              <w:t>1</w:t>
            </w:r>
            <w:r w:rsidR="00C42C23">
              <w:t>9</w:t>
            </w:r>
            <w:r>
              <w:t>-Apr-2023</w:t>
            </w:r>
          </w:p>
        </w:tc>
        <w:tc>
          <w:tcPr>
            <w:tcW w:w="1985" w:type="dxa"/>
          </w:tcPr>
          <w:p w14:paraId="7D23EBE6" w14:textId="1ACFD229" w:rsidR="00B42CC2" w:rsidRPr="00027D37" w:rsidRDefault="00C42C23" w:rsidP="00B42CC2">
            <w:r>
              <w:t>Neeta Surkante</w:t>
            </w:r>
          </w:p>
        </w:tc>
        <w:tc>
          <w:tcPr>
            <w:tcW w:w="992" w:type="dxa"/>
          </w:tcPr>
          <w:p w14:paraId="661DC6CC" w14:textId="3B4BA440" w:rsidR="00B42CC2" w:rsidRPr="00564EAD" w:rsidRDefault="009B3DCC" w:rsidP="00B42CC2">
            <w:pPr>
              <w:ind w:left="426"/>
            </w:pPr>
            <w:r>
              <w:t>1</w:t>
            </w:r>
            <w:r w:rsidR="00B42CC2">
              <w:t>.</w:t>
            </w:r>
            <w:r>
              <w:t>0</w:t>
            </w:r>
          </w:p>
        </w:tc>
        <w:tc>
          <w:tcPr>
            <w:tcW w:w="3408" w:type="dxa"/>
          </w:tcPr>
          <w:p w14:paraId="1F605DD9" w14:textId="69DA6343" w:rsidR="00B42CC2" w:rsidRPr="00564EAD" w:rsidRDefault="00B42CC2" w:rsidP="00184A9E">
            <w:r w:rsidRPr="00564EAD">
              <w:t>No Previous Document</w:t>
            </w:r>
          </w:p>
        </w:tc>
      </w:tr>
      <w:tr w:rsidR="0041163C" w:rsidRPr="00BE5CE1" w14:paraId="64CA28E0" w14:textId="77777777" w:rsidTr="0041163C">
        <w:tc>
          <w:tcPr>
            <w:tcW w:w="1271" w:type="dxa"/>
          </w:tcPr>
          <w:p w14:paraId="5C7E15FB" w14:textId="7B3563AC" w:rsidR="0041163C" w:rsidRPr="00564EAD" w:rsidRDefault="0041163C" w:rsidP="0041163C">
            <w:pPr>
              <w:ind w:left="22" w:right="-114"/>
            </w:pPr>
          </w:p>
        </w:tc>
        <w:tc>
          <w:tcPr>
            <w:tcW w:w="1985" w:type="dxa"/>
          </w:tcPr>
          <w:p w14:paraId="6C1E1FE3" w14:textId="7A571E61" w:rsidR="0041163C" w:rsidRPr="00027D37" w:rsidRDefault="0041163C" w:rsidP="0041163C"/>
        </w:tc>
        <w:tc>
          <w:tcPr>
            <w:tcW w:w="992" w:type="dxa"/>
          </w:tcPr>
          <w:p w14:paraId="5ABA4245" w14:textId="068D6B39" w:rsidR="0041163C" w:rsidRPr="00564EAD" w:rsidRDefault="0041163C" w:rsidP="0041163C">
            <w:pPr>
              <w:ind w:left="426"/>
            </w:pPr>
          </w:p>
        </w:tc>
        <w:tc>
          <w:tcPr>
            <w:tcW w:w="3408" w:type="dxa"/>
          </w:tcPr>
          <w:p w14:paraId="368D462E" w14:textId="7DF3A1A6" w:rsidR="0041163C" w:rsidRPr="00027D37" w:rsidRDefault="0041163C" w:rsidP="0041163C"/>
        </w:tc>
      </w:tr>
      <w:tr w:rsidR="0041163C" w:rsidRPr="00BE5CE1" w14:paraId="5E81F146" w14:textId="77777777" w:rsidTr="0041163C">
        <w:trPr>
          <w:cnfStyle w:val="000000100000" w:firstRow="0" w:lastRow="0" w:firstColumn="0" w:lastColumn="0" w:oddVBand="0" w:evenVBand="0" w:oddHBand="1" w:evenHBand="0" w:firstRowFirstColumn="0" w:firstRowLastColumn="0" w:lastRowFirstColumn="0" w:lastRowLastColumn="0"/>
        </w:trPr>
        <w:tc>
          <w:tcPr>
            <w:tcW w:w="1271" w:type="dxa"/>
          </w:tcPr>
          <w:p w14:paraId="3A8F153B" w14:textId="08CB9DE2" w:rsidR="0041163C" w:rsidRPr="00564EAD" w:rsidRDefault="0041163C" w:rsidP="0041163C">
            <w:pPr>
              <w:ind w:left="22" w:right="-114"/>
            </w:pPr>
          </w:p>
        </w:tc>
        <w:tc>
          <w:tcPr>
            <w:tcW w:w="1985" w:type="dxa"/>
          </w:tcPr>
          <w:p w14:paraId="1E2E5BF1" w14:textId="364B7B72" w:rsidR="0041163C" w:rsidRPr="00027D37" w:rsidRDefault="0041163C" w:rsidP="0041163C"/>
        </w:tc>
        <w:tc>
          <w:tcPr>
            <w:tcW w:w="992" w:type="dxa"/>
          </w:tcPr>
          <w:p w14:paraId="7389E86A" w14:textId="37B8596D" w:rsidR="0041163C" w:rsidRPr="00564EAD" w:rsidRDefault="0041163C" w:rsidP="0041163C">
            <w:pPr>
              <w:ind w:left="426"/>
            </w:pPr>
          </w:p>
        </w:tc>
        <w:tc>
          <w:tcPr>
            <w:tcW w:w="3408" w:type="dxa"/>
          </w:tcPr>
          <w:p w14:paraId="0CA62FBC" w14:textId="78FA5C6A" w:rsidR="0041163C" w:rsidRPr="00027D37" w:rsidRDefault="0041163C" w:rsidP="0041163C"/>
        </w:tc>
      </w:tr>
      <w:tr w:rsidR="0041163C" w:rsidRPr="00BE5CE1" w14:paraId="6A89E42E" w14:textId="77777777" w:rsidTr="0041163C">
        <w:tc>
          <w:tcPr>
            <w:tcW w:w="1271" w:type="dxa"/>
          </w:tcPr>
          <w:p w14:paraId="3A11EA30" w14:textId="46C457A9" w:rsidR="0041163C" w:rsidRPr="00564EAD" w:rsidRDefault="0041163C" w:rsidP="0041163C">
            <w:pPr>
              <w:ind w:left="22" w:right="-114"/>
            </w:pPr>
          </w:p>
        </w:tc>
        <w:tc>
          <w:tcPr>
            <w:tcW w:w="1985" w:type="dxa"/>
          </w:tcPr>
          <w:p w14:paraId="5C521285" w14:textId="76C249BF" w:rsidR="0041163C" w:rsidRPr="00027D37" w:rsidRDefault="0041163C" w:rsidP="0041163C"/>
        </w:tc>
        <w:tc>
          <w:tcPr>
            <w:tcW w:w="992" w:type="dxa"/>
          </w:tcPr>
          <w:p w14:paraId="539D6569" w14:textId="12022140" w:rsidR="0041163C" w:rsidRPr="00564EAD" w:rsidRDefault="0041163C" w:rsidP="0041163C">
            <w:pPr>
              <w:ind w:left="426"/>
            </w:pPr>
          </w:p>
        </w:tc>
        <w:tc>
          <w:tcPr>
            <w:tcW w:w="3408" w:type="dxa"/>
          </w:tcPr>
          <w:p w14:paraId="584858F7" w14:textId="40121D7D" w:rsidR="0041163C" w:rsidRPr="00564EAD" w:rsidRDefault="0041163C" w:rsidP="0041163C"/>
        </w:tc>
      </w:tr>
    </w:tbl>
    <w:p w14:paraId="048DB7DC" w14:textId="77777777" w:rsidR="00BE5CE1" w:rsidRDefault="00BE5CE1" w:rsidP="002A70C6">
      <w:pPr>
        <w:keepNext/>
        <w:keepLines/>
        <w:spacing w:before="120" w:after="120"/>
        <w:rPr>
          <w:b/>
          <w:bCs/>
        </w:rPr>
      </w:pPr>
    </w:p>
    <w:p w14:paraId="415F7765" w14:textId="442618AF" w:rsidR="002A70C6" w:rsidRDefault="002A70C6" w:rsidP="009A5ACF">
      <w:pPr>
        <w:pStyle w:val="SubHeading1"/>
      </w:pPr>
      <w:bookmarkStart w:id="9" w:name="_Toc71188470"/>
      <w:bookmarkStart w:id="10" w:name="_Toc132963251"/>
      <w:r>
        <w:t>Reviewers</w:t>
      </w:r>
      <w:bookmarkEnd w:id="9"/>
      <w:bookmarkEnd w:id="10"/>
    </w:p>
    <w:tbl>
      <w:tblPr>
        <w:tblW w:w="7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690"/>
        <w:gridCol w:w="3690"/>
        <w:gridCol w:w="21"/>
      </w:tblGrid>
      <w:tr w:rsidR="004E2B18" w:rsidRPr="004E2B18" w14:paraId="5B5A7DA8" w14:textId="77777777" w:rsidTr="008778EB">
        <w:trPr>
          <w:trHeight w:val="390"/>
        </w:trPr>
        <w:tc>
          <w:tcPr>
            <w:tcW w:w="3945" w:type="dxa"/>
            <w:gridSpan w:val="2"/>
            <w:tcBorders>
              <w:top w:val="single" w:sz="6" w:space="0" w:color="00B6B5"/>
              <w:left w:val="single" w:sz="6" w:space="0" w:color="00B6B5"/>
              <w:bottom w:val="single" w:sz="6" w:space="0" w:color="00B6B5"/>
              <w:right w:val="nil"/>
            </w:tcBorders>
            <w:shd w:val="clear" w:color="auto" w:fill="00B6B5"/>
            <w:vAlign w:val="center"/>
            <w:hideMark/>
          </w:tcPr>
          <w:p w14:paraId="365D2A0A"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Name</w:t>
            </w:r>
            <w:r w:rsidRPr="004E2B18">
              <w:rPr>
                <w:rFonts w:ascii="Arial" w:hAnsi="Arial" w:cs="Arial"/>
                <w:b/>
                <w:bCs/>
                <w:color w:val="FFFFFF"/>
                <w:sz w:val="20"/>
                <w:lang w:val="en-GB" w:eastAsia="en-GB"/>
              </w:rPr>
              <w:t> </w:t>
            </w:r>
          </w:p>
        </w:tc>
        <w:tc>
          <w:tcPr>
            <w:tcW w:w="3711" w:type="dxa"/>
            <w:gridSpan w:val="2"/>
            <w:tcBorders>
              <w:top w:val="single" w:sz="6" w:space="0" w:color="00B6B5"/>
              <w:left w:val="nil"/>
              <w:bottom w:val="single" w:sz="6" w:space="0" w:color="00B6B5"/>
              <w:right w:val="single" w:sz="6" w:space="0" w:color="00B6B5"/>
            </w:tcBorders>
            <w:shd w:val="clear" w:color="auto" w:fill="00B6B5"/>
            <w:vAlign w:val="center"/>
            <w:hideMark/>
          </w:tcPr>
          <w:p w14:paraId="2F228BD0"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Position</w:t>
            </w:r>
            <w:r w:rsidRPr="004E2B18">
              <w:rPr>
                <w:rFonts w:ascii="Arial" w:hAnsi="Arial" w:cs="Arial"/>
                <w:b/>
                <w:bCs/>
                <w:color w:val="FFFFFF"/>
                <w:sz w:val="20"/>
                <w:lang w:val="en-GB" w:eastAsia="en-GB"/>
              </w:rPr>
              <w:t> </w:t>
            </w:r>
          </w:p>
        </w:tc>
      </w:tr>
      <w:tr w:rsidR="004E2B18" w:rsidRPr="004E2B18" w14:paraId="31D52766"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hideMark/>
          </w:tcPr>
          <w:p w14:paraId="1A72A6C8" w14:textId="2333CD5E" w:rsidR="004E2B18" w:rsidRPr="004E2B18" w:rsidRDefault="00965A0D" w:rsidP="004E2B18">
            <w:pPr>
              <w:ind w:left="420"/>
              <w:textAlignment w:val="baseline"/>
              <w:rPr>
                <w:rFonts w:ascii="Segoe UI" w:hAnsi="Segoe UI" w:cs="Segoe UI"/>
                <w:sz w:val="18"/>
                <w:szCs w:val="18"/>
                <w:lang w:val="en-GB" w:eastAsia="en-GB"/>
              </w:rPr>
            </w:pPr>
            <w:r>
              <w:rPr>
                <w:rFonts w:ascii="Segoe UI" w:hAnsi="Segoe UI" w:cs="Segoe UI"/>
                <w:sz w:val="18"/>
                <w:szCs w:val="18"/>
                <w:lang w:val="en-GB" w:eastAsia="en-GB"/>
              </w:rPr>
              <w:t>Ved Prakash Chauhan</w:t>
            </w: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hideMark/>
          </w:tcPr>
          <w:p w14:paraId="3B751867" w14:textId="3E5034BC" w:rsidR="004E2B18" w:rsidRPr="004E2B18" w:rsidRDefault="00965A0D" w:rsidP="00965A0D">
            <w:pPr>
              <w:ind w:left="420"/>
              <w:textAlignment w:val="baseline"/>
              <w:rPr>
                <w:rFonts w:ascii="Segoe UI" w:hAnsi="Segoe UI" w:cs="Segoe UI"/>
                <w:sz w:val="18"/>
                <w:szCs w:val="18"/>
                <w:lang w:val="en-GB" w:eastAsia="en-GB"/>
              </w:rPr>
            </w:pPr>
            <w:r w:rsidRPr="00965A0D">
              <w:rPr>
                <w:sz w:val="18"/>
                <w:szCs w:val="18"/>
                <w:lang w:val="en-GB" w:eastAsia="en-GB"/>
              </w:rPr>
              <w:t>Solutions Architect</w:t>
            </w:r>
          </w:p>
        </w:tc>
        <w:tc>
          <w:tcPr>
            <w:tcW w:w="0" w:type="auto"/>
            <w:shd w:val="clear" w:color="auto" w:fill="auto"/>
            <w:vAlign w:val="center"/>
            <w:hideMark/>
          </w:tcPr>
          <w:p w14:paraId="163607C7" w14:textId="77777777" w:rsidR="004E2B18" w:rsidRPr="004E2B18" w:rsidRDefault="004E2B18" w:rsidP="004E2B18">
            <w:pPr>
              <w:jc w:val="left"/>
              <w:rPr>
                <w:rFonts w:ascii="Times New Roman" w:hAnsi="Times New Roman" w:cs="Times New Roman"/>
                <w:color w:val="auto"/>
                <w:sz w:val="20"/>
                <w:lang w:val="en-GB" w:eastAsia="en-GB"/>
              </w:rPr>
            </w:pPr>
          </w:p>
        </w:tc>
      </w:tr>
      <w:tr w:rsidR="004E2B18" w:rsidRPr="004E2B18" w14:paraId="4DE453F7" w14:textId="77777777" w:rsidTr="00965A0D">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5955402E" w14:textId="43DFF89B" w:rsidR="004E2B18" w:rsidRPr="004E2B18" w:rsidRDefault="004E2B18" w:rsidP="004E2B18">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368C1388" w14:textId="155A4A45" w:rsidR="004E2B18" w:rsidRPr="004E2B18" w:rsidRDefault="004E2B18" w:rsidP="004E2B18">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36D614AF" w14:textId="77777777" w:rsidR="004E2B18" w:rsidRPr="004E2B18" w:rsidRDefault="004E2B18" w:rsidP="004E2B18">
            <w:pPr>
              <w:jc w:val="left"/>
              <w:rPr>
                <w:rFonts w:ascii="Times New Roman" w:hAnsi="Times New Roman" w:cs="Times New Roman"/>
                <w:color w:val="auto"/>
                <w:sz w:val="20"/>
                <w:lang w:val="en-GB" w:eastAsia="en-GB"/>
              </w:rPr>
            </w:pPr>
          </w:p>
        </w:tc>
      </w:tr>
      <w:tr w:rsidR="0061381A" w:rsidRPr="004E2B18" w14:paraId="78449F43"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4B761521" w14:textId="7F457D67" w:rsidR="0061381A" w:rsidRPr="004E2B18" w:rsidRDefault="0061381A" w:rsidP="0061381A">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0C156A22" w14:textId="02512D5A"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2C955758"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6D92C342"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7B9EB470" w14:textId="508132BB" w:rsidR="0061381A" w:rsidRPr="004E2B18" w:rsidRDefault="0061381A" w:rsidP="00F40CB2">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127D2A7F" w14:textId="67859208"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66D3FCB6"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050E525F"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32599F75" w14:textId="4A38F92C"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3347154F" w14:textId="1E053E6F"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094E51"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1F7C8CCA"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117AAAEE" w14:textId="71849EF8"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29FC2A94" w14:textId="06BBE674"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FA397F" w14:textId="77777777" w:rsidR="0061381A" w:rsidRPr="004E2B18" w:rsidRDefault="0061381A" w:rsidP="0061381A">
            <w:pPr>
              <w:jc w:val="left"/>
              <w:rPr>
                <w:rFonts w:ascii="Times New Roman" w:hAnsi="Times New Roman" w:cs="Times New Roman"/>
                <w:color w:val="auto"/>
                <w:sz w:val="20"/>
                <w:lang w:val="en-GB" w:eastAsia="en-GB"/>
              </w:rPr>
            </w:pPr>
          </w:p>
        </w:tc>
      </w:tr>
    </w:tbl>
    <w:p w14:paraId="067427F3" w14:textId="0F9DC9A2" w:rsidR="002A70C6" w:rsidRDefault="002A70C6" w:rsidP="002A70C6">
      <w:pPr>
        <w:pStyle w:val="BodyText"/>
      </w:pPr>
    </w:p>
    <w:p w14:paraId="27DD012F" w14:textId="77777777" w:rsidR="002A70C6" w:rsidRDefault="002A70C6" w:rsidP="002A70C6">
      <w:pPr>
        <w:pStyle w:val="BodyText"/>
      </w:pPr>
    </w:p>
    <w:p w14:paraId="16209240" w14:textId="77777777" w:rsidR="002A70C6" w:rsidRDefault="002A70C6" w:rsidP="009A5ACF">
      <w:pPr>
        <w:pStyle w:val="SubHeading1"/>
      </w:pPr>
      <w:bookmarkStart w:id="11" w:name="_Toc71188471"/>
      <w:bookmarkStart w:id="12" w:name="_Toc132963252"/>
      <w:r>
        <w:t>Distribution</w:t>
      </w:r>
      <w:bookmarkEnd w:id="11"/>
      <w:bookmarkEnd w:id="12"/>
    </w:p>
    <w:tbl>
      <w:tblPr>
        <w:tblStyle w:val="GridTable4-Accent2V1"/>
        <w:tblW w:w="0" w:type="auto"/>
        <w:tblLayout w:type="fixed"/>
        <w:tblLook w:val="04A0" w:firstRow="1" w:lastRow="0" w:firstColumn="1" w:lastColumn="0" w:noHBand="0" w:noVBand="1"/>
      </w:tblPr>
      <w:tblGrid>
        <w:gridCol w:w="1129"/>
        <w:gridCol w:w="3218"/>
        <w:gridCol w:w="3429"/>
      </w:tblGrid>
      <w:tr w:rsidR="002A70C6" w14:paraId="4A598599" w14:textId="77777777" w:rsidTr="009A5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8BD5E4" w14:textId="77777777" w:rsidR="002A70C6" w:rsidRDefault="002A70C6" w:rsidP="002A5B3A">
            <w:pPr>
              <w:pStyle w:val="TableHeading"/>
            </w:pPr>
            <w:r>
              <w:t>Copy No.</w:t>
            </w:r>
          </w:p>
        </w:tc>
        <w:tc>
          <w:tcPr>
            <w:tcW w:w="3218" w:type="dxa"/>
          </w:tcPr>
          <w:p w14:paraId="0199538A"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Name</w:t>
            </w:r>
          </w:p>
        </w:tc>
        <w:tc>
          <w:tcPr>
            <w:tcW w:w="3429" w:type="dxa"/>
          </w:tcPr>
          <w:p w14:paraId="72268216"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2A70C6" w14:paraId="31D6D012" w14:textId="77777777" w:rsidTr="009A5ACF">
        <w:trPr>
          <w:cnfStyle w:val="000000100000" w:firstRow="0" w:lastRow="0" w:firstColumn="0" w:lastColumn="0" w:oddVBand="0" w:evenVBand="0" w:oddHBand="1" w:evenHBand="0" w:firstRowFirstColumn="0" w:firstRowLastColumn="0" w:lastRowFirstColumn="0" w:lastRowLastColumn="0"/>
          <w:trHeight w:hRule="exact" w:val="60"/>
        </w:trPr>
        <w:tc>
          <w:tcPr>
            <w:cnfStyle w:val="001000000000" w:firstRow="0" w:lastRow="0" w:firstColumn="1" w:lastColumn="0" w:oddVBand="0" w:evenVBand="0" w:oddHBand="0" w:evenHBand="0" w:firstRowFirstColumn="0" w:firstRowLastColumn="0" w:lastRowFirstColumn="0" w:lastRowLastColumn="0"/>
            <w:tcW w:w="1129" w:type="dxa"/>
          </w:tcPr>
          <w:p w14:paraId="67670A7B" w14:textId="77777777" w:rsidR="002A70C6" w:rsidRDefault="002A70C6" w:rsidP="002A5B3A">
            <w:pPr>
              <w:pStyle w:val="TableText"/>
              <w:rPr>
                <w:sz w:val="8"/>
                <w:szCs w:val="8"/>
              </w:rPr>
            </w:pPr>
          </w:p>
        </w:tc>
        <w:tc>
          <w:tcPr>
            <w:tcW w:w="3218" w:type="dxa"/>
          </w:tcPr>
          <w:p w14:paraId="770A10F5"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c>
          <w:tcPr>
            <w:tcW w:w="3429" w:type="dxa"/>
          </w:tcPr>
          <w:p w14:paraId="58398602"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r>
      <w:tr w:rsidR="00382B87" w14:paraId="5A67C23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2EAB9D9D" w14:textId="77777777" w:rsidR="00382B87" w:rsidRPr="009A5ACF" w:rsidRDefault="00382B87" w:rsidP="00EF45D1">
            <w:pPr>
              <w:pStyle w:val="TableText"/>
              <w:rPr>
                <w:rFonts w:ascii="Arial" w:hAnsi="Arial" w:cs="Arial"/>
                <w:b w:val="0"/>
                <w:bCs w:val="0"/>
                <w:sz w:val="20"/>
              </w:rPr>
            </w:pPr>
          </w:p>
        </w:tc>
        <w:tc>
          <w:tcPr>
            <w:tcW w:w="3218" w:type="dxa"/>
          </w:tcPr>
          <w:p w14:paraId="08CA5247"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4C310C9"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382B87" w14:paraId="79005C3D" w14:textId="77777777" w:rsidTr="009A5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31A2B" w14:textId="77777777" w:rsidR="00382B87" w:rsidRPr="009A5ACF" w:rsidRDefault="00382B87" w:rsidP="00EF45D1">
            <w:pPr>
              <w:pStyle w:val="TableText"/>
              <w:rPr>
                <w:rFonts w:ascii="Arial" w:hAnsi="Arial" w:cs="Arial"/>
                <w:b w:val="0"/>
                <w:bCs w:val="0"/>
                <w:sz w:val="20"/>
              </w:rPr>
            </w:pPr>
          </w:p>
        </w:tc>
        <w:tc>
          <w:tcPr>
            <w:tcW w:w="3218" w:type="dxa"/>
          </w:tcPr>
          <w:p w14:paraId="724FBAE9"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3429" w:type="dxa"/>
          </w:tcPr>
          <w:p w14:paraId="77C26DEF"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EF45D1" w14:paraId="252BB5F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18F9181C" w14:textId="77777777" w:rsidR="00EF45D1" w:rsidRPr="009A5ACF" w:rsidRDefault="00EF45D1" w:rsidP="00EF45D1">
            <w:pPr>
              <w:pStyle w:val="TableText"/>
              <w:rPr>
                <w:rFonts w:ascii="Arial" w:hAnsi="Arial" w:cs="Arial"/>
                <w:b w:val="0"/>
                <w:bCs w:val="0"/>
                <w:sz w:val="20"/>
              </w:rPr>
            </w:pPr>
          </w:p>
        </w:tc>
        <w:tc>
          <w:tcPr>
            <w:tcW w:w="3218" w:type="dxa"/>
          </w:tcPr>
          <w:p w14:paraId="271EAE49" w14:textId="4AB23B6A"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F10DE44" w14:textId="294156F8"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727D9E9D" w14:textId="77777777" w:rsidR="002A70C6" w:rsidRDefault="002A70C6" w:rsidP="00244B9A">
      <w:pPr>
        <w:pStyle w:val="Note"/>
        <w:numPr>
          <w:ilvl w:val="0"/>
          <w:numId w:val="14"/>
        </w:numPr>
        <w:ind w:firstLine="0"/>
      </w:pPr>
      <w:r>
        <w:t xml:space="preserve">The copy numbers referenced above should be written into the </w:t>
      </w:r>
      <w:r>
        <w:rPr>
          <w:b/>
          <w:bCs/>
        </w:rPr>
        <w:t>Copy Number</w:t>
      </w:r>
      <w:r>
        <w:t xml:space="preserve"> space on the cover of each distributed copy.  If the document is not controlled, you can delete this table, the Note To Holders, and the </w:t>
      </w:r>
      <w:r>
        <w:rPr>
          <w:b/>
          <w:bCs/>
        </w:rPr>
        <w:t>Copy Number</w:t>
      </w:r>
      <w:r>
        <w:t xml:space="preserve"> label from the cover page.</w:t>
      </w:r>
    </w:p>
    <w:p w14:paraId="583AD855" w14:textId="77777777" w:rsidR="002A70C6" w:rsidRDefault="002A70C6" w:rsidP="002A70C6">
      <w:pPr>
        <w:pStyle w:val="BodyText"/>
      </w:pPr>
    </w:p>
    <w:p w14:paraId="15865B08" w14:textId="77777777" w:rsidR="009A5ACF" w:rsidRDefault="009A5ACF">
      <w:pPr>
        <w:spacing w:after="160" w:line="259" w:lineRule="auto"/>
        <w:jc w:val="left"/>
        <w:rPr>
          <w:rFonts w:ascii="Verdana" w:hAnsi="Verdana"/>
          <w:b/>
          <w:color w:val="00938F"/>
          <w:sz w:val="28"/>
        </w:rPr>
      </w:pPr>
      <w:r>
        <w:br w:type="page"/>
      </w:r>
    </w:p>
    <w:p w14:paraId="11903DCF" w14:textId="77777777" w:rsidR="002A70C6" w:rsidRDefault="002A70C6" w:rsidP="002A70C6">
      <w:pPr>
        <w:pStyle w:val="BodyText"/>
        <w:ind w:left="1800"/>
      </w:pPr>
    </w:p>
    <w:sdt>
      <w:sdtPr>
        <w:rPr>
          <w:rFonts w:ascii="Calibri Light" w:hAnsi="Calibri Light"/>
          <w:b w:val="0"/>
          <w:color w:val="4F4F4F"/>
          <w:sz w:val="22"/>
          <w:highlight w:val="yellow"/>
        </w:rPr>
        <w:id w:val="-1413232252"/>
        <w:docPartObj>
          <w:docPartGallery w:val="Table of Contents"/>
          <w:docPartUnique/>
        </w:docPartObj>
      </w:sdtPr>
      <w:sdtEndPr>
        <w:rPr>
          <w:bCs/>
          <w:noProof/>
          <w:highlight w:val="none"/>
        </w:rPr>
      </w:sdtEndPr>
      <w:sdtContent>
        <w:p w14:paraId="519B444D" w14:textId="77777777" w:rsidR="004E3EAF" w:rsidRDefault="004E3EAF" w:rsidP="004E3EAF">
          <w:pPr>
            <w:pStyle w:val="TOCHeading"/>
          </w:pPr>
          <w:r w:rsidRPr="00F804F4">
            <w:t>Contents</w:t>
          </w:r>
        </w:p>
        <w:p w14:paraId="6B4DC224" w14:textId="5F7CC23E" w:rsidR="00673A82" w:rsidRDefault="004E3EAF">
          <w:pPr>
            <w:pStyle w:val="TOC1"/>
            <w:rPr>
              <w:rFonts w:asciiTheme="minorHAnsi" w:eastAsiaTheme="minorEastAsia" w:hAnsiTheme="minorHAnsi" w:cstheme="minorBidi"/>
              <w:caps w:val="0"/>
              <w:color w:val="auto"/>
              <w:sz w:val="22"/>
              <w:szCs w:val="22"/>
              <w:lang w:val="en-GB" w:eastAsia="en-GB"/>
            </w:rPr>
          </w:pPr>
          <w:r>
            <w:fldChar w:fldCharType="begin"/>
          </w:r>
          <w:r>
            <w:instrText xml:space="preserve"> TOC \o "1-3" \h \z \u </w:instrText>
          </w:r>
          <w:r>
            <w:fldChar w:fldCharType="separate"/>
          </w:r>
          <w:hyperlink w:anchor="_Toc132963250" w:history="1">
            <w:r w:rsidR="00673A82" w:rsidRPr="005030A0">
              <w:rPr>
                <w:rStyle w:val="Hyperlink"/>
              </w:rPr>
              <w:t>Document Control</w:t>
            </w:r>
            <w:r w:rsidR="00673A82">
              <w:rPr>
                <w:webHidden/>
              </w:rPr>
              <w:tab/>
            </w:r>
            <w:r w:rsidR="00673A82">
              <w:rPr>
                <w:webHidden/>
              </w:rPr>
              <w:fldChar w:fldCharType="begin"/>
            </w:r>
            <w:r w:rsidR="00673A82">
              <w:rPr>
                <w:webHidden/>
              </w:rPr>
              <w:instrText xml:space="preserve"> PAGEREF _Toc132963250 \h </w:instrText>
            </w:r>
            <w:r w:rsidR="00673A82">
              <w:rPr>
                <w:webHidden/>
              </w:rPr>
            </w:r>
            <w:r w:rsidR="00673A82">
              <w:rPr>
                <w:webHidden/>
              </w:rPr>
              <w:fldChar w:fldCharType="separate"/>
            </w:r>
            <w:r w:rsidR="00673A82">
              <w:rPr>
                <w:webHidden/>
              </w:rPr>
              <w:t>i</w:t>
            </w:r>
            <w:r w:rsidR="00673A82">
              <w:rPr>
                <w:webHidden/>
              </w:rPr>
              <w:fldChar w:fldCharType="end"/>
            </w:r>
          </w:hyperlink>
        </w:p>
        <w:p w14:paraId="211DC043" w14:textId="51934CE1"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1" w:history="1">
            <w:r w:rsidR="00673A82" w:rsidRPr="005030A0">
              <w:rPr>
                <w:rStyle w:val="Hyperlink"/>
              </w:rPr>
              <w:t>Reviewers</w:t>
            </w:r>
            <w:r w:rsidR="00673A82">
              <w:rPr>
                <w:webHidden/>
              </w:rPr>
              <w:tab/>
            </w:r>
            <w:r w:rsidR="00673A82">
              <w:rPr>
                <w:webHidden/>
              </w:rPr>
              <w:fldChar w:fldCharType="begin"/>
            </w:r>
            <w:r w:rsidR="00673A82">
              <w:rPr>
                <w:webHidden/>
              </w:rPr>
              <w:instrText xml:space="preserve"> PAGEREF _Toc132963251 \h </w:instrText>
            </w:r>
            <w:r w:rsidR="00673A82">
              <w:rPr>
                <w:webHidden/>
              </w:rPr>
            </w:r>
            <w:r w:rsidR="00673A82">
              <w:rPr>
                <w:webHidden/>
              </w:rPr>
              <w:fldChar w:fldCharType="separate"/>
            </w:r>
            <w:r w:rsidR="00673A82">
              <w:rPr>
                <w:webHidden/>
              </w:rPr>
              <w:t>i</w:t>
            </w:r>
            <w:r w:rsidR="00673A82">
              <w:rPr>
                <w:webHidden/>
              </w:rPr>
              <w:fldChar w:fldCharType="end"/>
            </w:r>
          </w:hyperlink>
        </w:p>
        <w:p w14:paraId="0D659473" w14:textId="108D3CF6"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2" w:history="1">
            <w:r w:rsidR="00673A82" w:rsidRPr="005030A0">
              <w:rPr>
                <w:rStyle w:val="Hyperlink"/>
              </w:rPr>
              <w:t>Distribution</w:t>
            </w:r>
            <w:r w:rsidR="00673A82">
              <w:rPr>
                <w:webHidden/>
              </w:rPr>
              <w:tab/>
            </w:r>
            <w:r w:rsidR="00673A82">
              <w:rPr>
                <w:webHidden/>
              </w:rPr>
              <w:fldChar w:fldCharType="begin"/>
            </w:r>
            <w:r w:rsidR="00673A82">
              <w:rPr>
                <w:webHidden/>
              </w:rPr>
              <w:instrText xml:space="preserve"> PAGEREF _Toc132963252 \h </w:instrText>
            </w:r>
            <w:r w:rsidR="00673A82">
              <w:rPr>
                <w:webHidden/>
              </w:rPr>
            </w:r>
            <w:r w:rsidR="00673A82">
              <w:rPr>
                <w:webHidden/>
              </w:rPr>
              <w:fldChar w:fldCharType="separate"/>
            </w:r>
            <w:r w:rsidR="00673A82">
              <w:rPr>
                <w:webHidden/>
              </w:rPr>
              <w:t>i</w:t>
            </w:r>
            <w:r w:rsidR="00673A82">
              <w:rPr>
                <w:webHidden/>
              </w:rPr>
              <w:fldChar w:fldCharType="end"/>
            </w:r>
          </w:hyperlink>
        </w:p>
        <w:p w14:paraId="0CFCA58B" w14:textId="520B33C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3" w:history="1">
            <w:r w:rsidR="00673A82" w:rsidRPr="005030A0">
              <w:rPr>
                <w:rStyle w:val="Hyperlink"/>
              </w:rPr>
              <w:t>1</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Overview</w:t>
            </w:r>
            <w:r w:rsidR="00673A82">
              <w:rPr>
                <w:webHidden/>
              </w:rPr>
              <w:tab/>
            </w:r>
            <w:r w:rsidR="00673A82">
              <w:rPr>
                <w:webHidden/>
              </w:rPr>
              <w:fldChar w:fldCharType="begin"/>
            </w:r>
            <w:r w:rsidR="00673A82">
              <w:rPr>
                <w:webHidden/>
              </w:rPr>
              <w:instrText xml:space="preserve"> PAGEREF _Toc132963253 \h </w:instrText>
            </w:r>
            <w:r w:rsidR="00673A82">
              <w:rPr>
                <w:webHidden/>
              </w:rPr>
            </w:r>
            <w:r w:rsidR="00673A82">
              <w:rPr>
                <w:webHidden/>
              </w:rPr>
              <w:fldChar w:fldCharType="separate"/>
            </w:r>
            <w:r w:rsidR="00673A82">
              <w:rPr>
                <w:webHidden/>
              </w:rPr>
              <w:t>3</w:t>
            </w:r>
            <w:r w:rsidR="00673A82">
              <w:rPr>
                <w:webHidden/>
              </w:rPr>
              <w:fldChar w:fldCharType="end"/>
            </w:r>
          </w:hyperlink>
        </w:p>
        <w:p w14:paraId="53678DF3" w14:textId="5335063E"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4" w:history="1">
            <w:r w:rsidR="00673A82" w:rsidRPr="005030A0">
              <w:rPr>
                <w:rStyle w:val="Hyperlink"/>
              </w:rPr>
              <w:t>2</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Major Features</w:t>
            </w:r>
            <w:r w:rsidR="00673A82">
              <w:rPr>
                <w:webHidden/>
              </w:rPr>
              <w:tab/>
            </w:r>
            <w:r w:rsidR="00673A82">
              <w:rPr>
                <w:webHidden/>
              </w:rPr>
              <w:fldChar w:fldCharType="begin"/>
            </w:r>
            <w:r w:rsidR="00673A82">
              <w:rPr>
                <w:webHidden/>
              </w:rPr>
              <w:instrText xml:space="preserve"> PAGEREF _Toc132963254 \h </w:instrText>
            </w:r>
            <w:r w:rsidR="00673A82">
              <w:rPr>
                <w:webHidden/>
              </w:rPr>
            </w:r>
            <w:r w:rsidR="00673A82">
              <w:rPr>
                <w:webHidden/>
              </w:rPr>
              <w:fldChar w:fldCharType="separate"/>
            </w:r>
            <w:r w:rsidR="00673A82">
              <w:rPr>
                <w:webHidden/>
              </w:rPr>
              <w:t>4</w:t>
            </w:r>
            <w:r w:rsidR="00673A82">
              <w:rPr>
                <w:webHidden/>
              </w:rPr>
              <w:fldChar w:fldCharType="end"/>
            </w:r>
          </w:hyperlink>
        </w:p>
        <w:p w14:paraId="46BD95EB" w14:textId="01CB43D1"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5" w:history="1">
            <w:r w:rsidR="00673A82" w:rsidRPr="005030A0">
              <w:rPr>
                <w:rStyle w:val="Hyperlink"/>
              </w:rPr>
              <w:t>3</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ASSUMPTIONS</w:t>
            </w:r>
            <w:r w:rsidR="00673A82">
              <w:rPr>
                <w:webHidden/>
              </w:rPr>
              <w:tab/>
            </w:r>
            <w:r w:rsidR="00673A82">
              <w:rPr>
                <w:webHidden/>
              </w:rPr>
              <w:fldChar w:fldCharType="begin"/>
            </w:r>
            <w:r w:rsidR="00673A82">
              <w:rPr>
                <w:webHidden/>
              </w:rPr>
              <w:instrText xml:space="preserve"> PAGEREF _Toc132963255 \h </w:instrText>
            </w:r>
            <w:r w:rsidR="00673A82">
              <w:rPr>
                <w:webHidden/>
              </w:rPr>
            </w:r>
            <w:r w:rsidR="00673A82">
              <w:rPr>
                <w:webHidden/>
              </w:rPr>
              <w:fldChar w:fldCharType="separate"/>
            </w:r>
            <w:r w:rsidR="00673A82">
              <w:rPr>
                <w:webHidden/>
              </w:rPr>
              <w:t>5</w:t>
            </w:r>
            <w:r w:rsidR="00673A82">
              <w:rPr>
                <w:webHidden/>
              </w:rPr>
              <w:fldChar w:fldCharType="end"/>
            </w:r>
          </w:hyperlink>
        </w:p>
        <w:p w14:paraId="722D2EC3" w14:textId="20D9D565"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6" w:history="1">
            <w:r w:rsidR="00673A82" w:rsidRPr="005030A0">
              <w:rPr>
                <w:rStyle w:val="Hyperlink"/>
              </w:rPr>
              <w:t>4</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Pre-requistes</w:t>
            </w:r>
            <w:r w:rsidR="00673A82">
              <w:rPr>
                <w:webHidden/>
              </w:rPr>
              <w:tab/>
            </w:r>
            <w:r w:rsidR="00673A82">
              <w:rPr>
                <w:webHidden/>
              </w:rPr>
              <w:fldChar w:fldCharType="begin"/>
            </w:r>
            <w:r w:rsidR="00673A82">
              <w:rPr>
                <w:webHidden/>
              </w:rPr>
              <w:instrText xml:space="preserve"> PAGEREF _Toc132963256 \h </w:instrText>
            </w:r>
            <w:r w:rsidR="00673A82">
              <w:rPr>
                <w:webHidden/>
              </w:rPr>
            </w:r>
            <w:r w:rsidR="00673A82">
              <w:rPr>
                <w:webHidden/>
              </w:rPr>
              <w:fldChar w:fldCharType="separate"/>
            </w:r>
            <w:r w:rsidR="00673A82">
              <w:rPr>
                <w:webHidden/>
              </w:rPr>
              <w:t>6</w:t>
            </w:r>
            <w:r w:rsidR="00673A82">
              <w:rPr>
                <w:webHidden/>
              </w:rPr>
              <w:fldChar w:fldCharType="end"/>
            </w:r>
          </w:hyperlink>
        </w:p>
        <w:p w14:paraId="4A67D93D" w14:textId="09318C5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7" w:history="1">
            <w:r w:rsidR="00673A82" w:rsidRPr="005030A0">
              <w:rPr>
                <w:rStyle w:val="Hyperlink"/>
              </w:rPr>
              <w:t>5</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Report</w:t>
            </w:r>
            <w:r w:rsidR="00673A82">
              <w:rPr>
                <w:webHidden/>
              </w:rPr>
              <w:tab/>
            </w:r>
            <w:r w:rsidR="00673A82">
              <w:rPr>
                <w:webHidden/>
              </w:rPr>
              <w:fldChar w:fldCharType="begin"/>
            </w:r>
            <w:r w:rsidR="00673A82">
              <w:rPr>
                <w:webHidden/>
              </w:rPr>
              <w:instrText xml:space="preserve"> PAGEREF _Toc132963257 \h </w:instrText>
            </w:r>
            <w:r w:rsidR="00673A82">
              <w:rPr>
                <w:webHidden/>
              </w:rPr>
            </w:r>
            <w:r w:rsidR="00673A82">
              <w:rPr>
                <w:webHidden/>
              </w:rPr>
              <w:fldChar w:fldCharType="separate"/>
            </w:r>
            <w:r w:rsidR="00673A82">
              <w:rPr>
                <w:webHidden/>
              </w:rPr>
              <w:t>7</w:t>
            </w:r>
            <w:r w:rsidR="00673A82">
              <w:rPr>
                <w:webHidden/>
              </w:rPr>
              <w:fldChar w:fldCharType="end"/>
            </w:r>
          </w:hyperlink>
        </w:p>
        <w:p w14:paraId="0D05D04E" w14:textId="2163B8FF"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59" w:history="1">
            <w:r w:rsidR="00673A82" w:rsidRPr="005030A0">
              <w:rPr>
                <w:rStyle w:val="Hyperlink"/>
              </w:rPr>
              <w:t>5.1</w:t>
            </w:r>
            <w:r w:rsidR="00673A82">
              <w:rPr>
                <w:rFonts w:asciiTheme="minorHAnsi" w:eastAsiaTheme="minorEastAsia" w:hAnsiTheme="minorHAnsi" w:cstheme="minorBidi"/>
                <w:color w:val="auto"/>
                <w:sz w:val="22"/>
                <w:szCs w:val="22"/>
                <w:lang w:val="en-GB" w:eastAsia="en-GB"/>
              </w:rPr>
              <w:tab/>
            </w:r>
            <w:r w:rsidR="00673A82" w:rsidRPr="005030A0">
              <w:rPr>
                <w:rStyle w:val="Hyperlink"/>
              </w:rPr>
              <w:t>New Reports</w:t>
            </w:r>
            <w:r w:rsidR="00673A82">
              <w:rPr>
                <w:webHidden/>
              </w:rPr>
              <w:tab/>
            </w:r>
            <w:r w:rsidR="00673A82">
              <w:rPr>
                <w:webHidden/>
              </w:rPr>
              <w:fldChar w:fldCharType="begin"/>
            </w:r>
            <w:r w:rsidR="00673A82">
              <w:rPr>
                <w:webHidden/>
              </w:rPr>
              <w:instrText xml:space="preserve"> PAGEREF _Toc132963259 \h </w:instrText>
            </w:r>
            <w:r w:rsidR="00673A82">
              <w:rPr>
                <w:webHidden/>
              </w:rPr>
            </w:r>
            <w:r w:rsidR="00673A82">
              <w:rPr>
                <w:webHidden/>
              </w:rPr>
              <w:fldChar w:fldCharType="separate"/>
            </w:r>
            <w:r w:rsidR="00673A82">
              <w:rPr>
                <w:webHidden/>
              </w:rPr>
              <w:t>7</w:t>
            </w:r>
            <w:r w:rsidR="00673A82">
              <w:rPr>
                <w:webHidden/>
              </w:rPr>
              <w:fldChar w:fldCharType="end"/>
            </w:r>
          </w:hyperlink>
        </w:p>
        <w:p w14:paraId="3314FD54" w14:textId="2CB23958"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0" w:history="1">
            <w:r w:rsidR="00673A82" w:rsidRPr="005030A0">
              <w:rPr>
                <w:rStyle w:val="Hyperlink"/>
              </w:rPr>
              <w:t>5.2</w:t>
            </w:r>
            <w:r w:rsidR="00673A82">
              <w:rPr>
                <w:rFonts w:asciiTheme="minorHAnsi" w:eastAsiaTheme="minorEastAsia" w:hAnsiTheme="minorHAnsi" w:cstheme="minorBidi"/>
                <w:color w:val="auto"/>
                <w:sz w:val="22"/>
                <w:szCs w:val="22"/>
                <w:lang w:val="en-GB" w:eastAsia="en-GB"/>
              </w:rPr>
              <w:tab/>
            </w:r>
            <w:r w:rsidR="00673A82" w:rsidRPr="005030A0">
              <w:rPr>
                <w:rStyle w:val="Hyperlink"/>
              </w:rPr>
              <w:t>New Drill down Reports</w:t>
            </w:r>
            <w:r w:rsidR="00673A82">
              <w:rPr>
                <w:webHidden/>
              </w:rPr>
              <w:tab/>
            </w:r>
            <w:r w:rsidR="00673A82">
              <w:rPr>
                <w:webHidden/>
              </w:rPr>
              <w:fldChar w:fldCharType="begin"/>
            </w:r>
            <w:r w:rsidR="00673A82">
              <w:rPr>
                <w:webHidden/>
              </w:rPr>
              <w:instrText xml:space="preserve"> PAGEREF _Toc132963260 \h </w:instrText>
            </w:r>
            <w:r w:rsidR="00673A82">
              <w:rPr>
                <w:webHidden/>
              </w:rPr>
            </w:r>
            <w:r w:rsidR="00673A82">
              <w:rPr>
                <w:webHidden/>
              </w:rPr>
              <w:fldChar w:fldCharType="separate"/>
            </w:r>
            <w:r w:rsidR="00673A82">
              <w:rPr>
                <w:webHidden/>
              </w:rPr>
              <w:t>7</w:t>
            </w:r>
            <w:r w:rsidR="00673A82">
              <w:rPr>
                <w:webHidden/>
              </w:rPr>
              <w:fldChar w:fldCharType="end"/>
            </w:r>
          </w:hyperlink>
        </w:p>
        <w:p w14:paraId="474753CF" w14:textId="176D00C8"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1" w:history="1">
            <w:r w:rsidR="00673A82" w:rsidRPr="005030A0">
              <w:rPr>
                <w:rStyle w:val="Hyperlink"/>
              </w:rPr>
              <w:t>5.3</w:t>
            </w:r>
            <w:r w:rsidR="00673A82">
              <w:rPr>
                <w:rFonts w:asciiTheme="minorHAnsi" w:eastAsiaTheme="minorEastAsia" w:hAnsiTheme="minorHAnsi" w:cstheme="minorBidi"/>
                <w:color w:val="auto"/>
                <w:sz w:val="22"/>
                <w:szCs w:val="22"/>
                <w:lang w:val="en-GB" w:eastAsia="en-GB"/>
              </w:rPr>
              <w:tab/>
            </w:r>
            <w:r w:rsidR="00673A82" w:rsidRPr="005030A0">
              <w:rPr>
                <w:rStyle w:val="Hyperlink"/>
              </w:rPr>
              <w:t>Report Logic</w:t>
            </w:r>
            <w:r w:rsidR="00673A82">
              <w:rPr>
                <w:webHidden/>
              </w:rPr>
              <w:tab/>
            </w:r>
            <w:r w:rsidR="00673A82">
              <w:rPr>
                <w:webHidden/>
              </w:rPr>
              <w:fldChar w:fldCharType="begin"/>
            </w:r>
            <w:r w:rsidR="00673A82">
              <w:rPr>
                <w:webHidden/>
              </w:rPr>
              <w:instrText xml:space="preserve"> PAGEREF _Toc132963261 \h </w:instrText>
            </w:r>
            <w:r w:rsidR="00673A82">
              <w:rPr>
                <w:webHidden/>
              </w:rPr>
            </w:r>
            <w:r w:rsidR="00673A82">
              <w:rPr>
                <w:webHidden/>
              </w:rPr>
              <w:fldChar w:fldCharType="separate"/>
            </w:r>
            <w:r w:rsidR="00673A82">
              <w:rPr>
                <w:webHidden/>
              </w:rPr>
              <w:t>8</w:t>
            </w:r>
            <w:r w:rsidR="00673A82">
              <w:rPr>
                <w:webHidden/>
              </w:rPr>
              <w:fldChar w:fldCharType="end"/>
            </w:r>
          </w:hyperlink>
        </w:p>
        <w:p w14:paraId="1667134E" w14:textId="53EAC2E4"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2" w:history="1">
            <w:r w:rsidR="00673A82" w:rsidRPr="005030A0">
              <w:rPr>
                <w:rStyle w:val="Hyperlink"/>
              </w:rPr>
              <w:t>6</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Data Mapping</w:t>
            </w:r>
            <w:r w:rsidR="00673A82">
              <w:rPr>
                <w:webHidden/>
              </w:rPr>
              <w:tab/>
            </w:r>
            <w:r w:rsidR="00673A82">
              <w:rPr>
                <w:webHidden/>
              </w:rPr>
              <w:fldChar w:fldCharType="begin"/>
            </w:r>
            <w:r w:rsidR="00673A82">
              <w:rPr>
                <w:webHidden/>
              </w:rPr>
              <w:instrText xml:space="preserve"> PAGEREF _Toc132963262 \h </w:instrText>
            </w:r>
            <w:r w:rsidR="00673A82">
              <w:rPr>
                <w:webHidden/>
              </w:rPr>
            </w:r>
            <w:r w:rsidR="00673A82">
              <w:rPr>
                <w:webHidden/>
              </w:rPr>
              <w:fldChar w:fldCharType="separate"/>
            </w:r>
            <w:r w:rsidR="00673A82">
              <w:rPr>
                <w:webHidden/>
              </w:rPr>
              <w:t>10</w:t>
            </w:r>
            <w:r w:rsidR="00673A82">
              <w:rPr>
                <w:webHidden/>
              </w:rPr>
              <w:fldChar w:fldCharType="end"/>
            </w:r>
          </w:hyperlink>
        </w:p>
        <w:p w14:paraId="0B5C486B" w14:textId="335598A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3" w:history="1">
            <w:r w:rsidR="00673A82" w:rsidRPr="005030A0">
              <w:rPr>
                <w:rStyle w:val="Hyperlink"/>
              </w:rPr>
              <w:t>7</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Test scenarios</w:t>
            </w:r>
            <w:r w:rsidR="00673A82">
              <w:rPr>
                <w:webHidden/>
              </w:rPr>
              <w:tab/>
            </w:r>
            <w:r w:rsidR="00673A82">
              <w:rPr>
                <w:webHidden/>
              </w:rPr>
              <w:fldChar w:fldCharType="begin"/>
            </w:r>
            <w:r w:rsidR="00673A82">
              <w:rPr>
                <w:webHidden/>
              </w:rPr>
              <w:instrText xml:space="preserve"> PAGEREF _Toc132963263 \h </w:instrText>
            </w:r>
            <w:r w:rsidR="00673A82">
              <w:rPr>
                <w:webHidden/>
              </w:rPr>
            </w:r>
            <w:r w:rsidR="00673A82">
              <w:rPr>
                <w:webHidden/>
              </w:rPr>
              <w:fldChar w:fldCharType="separate"/>
            </w:r>
            <w:r w:rsidR="00673A82">
              <w:rPr>
                <w:webHidden/>
              </w:rPr>
              <w:t>11</w:t>
            </w:r>
            <w:r w:rsidR="00673A82">
              <w:rPr>
                <w:webHidden/>
              </w:rPr>
              <w:fldChar w:fldCharType="end"/>
            </w:r>
          </w:hyperlink>
        </w:p>
        <w:p w14:paraId="6E52E35F" w14:textId="6B3F4B8C"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4" w:history="1">
            <w:r w:rsidR="00673A82" w:rsidRPr="005030A0">
              <w:rPr>
                <w:rStyle w:val="Hyperlink"/>
              </w:rPr>
              <w:t>8</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Open and Closed Issues for this Deliverable</w:t>
            </w:r>
            <w:r w:rsidR="00673A82">
              <w:rPr>
                <w:webHidden/>
              </w:rPr>
              <w:tab/>
            </w:r>
            <w:r w:rsidR="00673A82">
              <w:rPr>
                <w:webHidden/>
              </w:rPr>
              <w:fldChar w:fldCharType="begin"/>
            </w:r>
            <w:r w:rsidR="00673A82">
              <w:rPr>
                <w:webHidden/>
              </w:rPr>
              <w:instrText xml:space="preserve"> PAGEREF _Toc132963264 \h </w:instrText>
            </w:r>
            <w:r w:rsidR="00673A82">
              <w:rPr>
                <w:webHidden/>
              </w:rPr>
            </w:r>
            <w:r w:rsidR="00673A82">
              <w:rPr>
                <w:webHidden/>
              </w:rPr>
              <w:fldChar w:fldCharType="separate"/>
            </w:r>
            <w:r w:rsidR="00673A82">
              <w:rPr>
                <w:webHidden/>
              </w:rPr>
              <w:t>12</w:t>
            </w:r>
            <w:r w:rsidR="00673A82">
              <w:rPr>
                <w:webHidden/>
              </w:rPr>
              <w:fldChar w:fldCharType="end"/>
            </w:r>
          </w:hyperlink>
        </w:p>
        <w:p w14:paraId="7CE99DAF" w14:textId="0D60BDBD"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5" w:history="1">
            <w:r w:rsidR="00673A82" w:rsidRPr="005030A0">
              <w:rPr>
                <w:rStyle w:val="Hyperlink"/>
              </w:rPr>
              <w:t>8.1</w:t>
            </w:r>
            <w:r w:rsidR="00673A82">
              <w:rPr>
                <w:rFonts w:asciiTheme="minorHAnsi" w:eastAsiaTheme="minorEastAsia" w:hAnsiTheme="minorHAnsi" w:cstheme="minorBidi"/>
                <w:color w:val="auto"/>
                <w:sz w:val="22"/>
                <w:szCs w:val="22"/>
                <w:lang w:val="en-GB" w:eastAsia="en-GB"/>
              </w:rPr>
              <w:tab/>
            </w:r>
            <w:r w:rsidR="00673A82" w:rsidRPr="005030A0">
              <w:rPr>
                <w:rStyle w:val="Hyperlink"/>
              </w:rPr>
              <w:t>Open Issues</w:t>
            </w:r>
            <w:r w:rsidR="00673A82">
              <w:rPr>
                <w:webHidden/>
              </w:rPr>
              <w:tab/>
            </w:r>
            <w:r w:rsidR="00673A82">
              <w:rPr>
                <w:webHidden/>
              </w:rPr>
              <w:fldChar w:fldCharType="begin"/>
            </w:r>
            <w:r w:rsidR="00673A82">
              <w:rPr>
                <w:webHidden/>
              </w:rPr>
              <w:instrText xml:space="preserve"> PAGEREF _Toc132963265 \h </w:instrText>
            </w:r>
            <w:r w:rsidR="00673A82">
              <w:rPr>
                <w:webHidden/>
              </w:rPr>
            </w:r>
            <w:r w:rsidR="00673A82">
              <w:rPr>
                <w:webHidden/>
              </w:rPr>
              <w:fldChar w:fldCharType="separate"/>
            </w:r>
            <w:r w:rsidR="00673A82">
              <w:rPr>
                <w:webHidden/>
              </w:rPr>
              <w:t>12</w:t>
            </w:r>
            <w:r w:rsidR="00673A82">
              <w:rPr>
                <w:webHidden/>
              </w:rPr>
              <w:fldChar w:fldCharType="end"/>
            </w:r>
          </w:hyperlink>
        </w:p>
        <w:p w14:paraId="29532B40" w14:textId="7A5CBD97"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6" w:history="1">
            <w:r w:rsidR="00673A82" w:rsidRPr="005030A0">
              <w:rPr>
                <w:rStyle w:val="Hyperlink"/>
              </w:rPr>
              <w:t>8.2</w:t>
            </w:r>
            <w:r w:rsidR="00673A82">
              <w:rPr>
                <w:rFonts w:asciiTheme="minorHAnsi" w:eastAsiaTheme="minorEastAsia" w:hAnsiTheme="minorHAnsi" w:cstheme="minorBidi"/>
                <w:color w:val="auto"/>
                <w:sz w:val="22"/>
                <w:szCs w:val="22"/>
                <w:lang w:val="en-GB" w:eastAsia="en-GB"/>
              </w:rPr>
              <w:tab/>
            </w:r>
            <w:r w:rsidR="00673A82" w:rsidRPr="005030A0">
              <w:rPr>
                <w:rStyle w:val="Hyperlink"/>
              </w:rPr>
              <w:t>Closed Issues</w:t>
            </w:r>
            <w:r w:rsidR="00673A82">
              <w:rPr>
                <w:webHidden/>
              </w:rPr>
              <w:tab/>
            </w:r>
            <w:r w:rsidR="00673A82">
              <w:rPr>
                <w:webHidden/>
              </w:rPr>
              <w:fldChar w:fldCharType="begin"/>
            </w:r>
            <w:r w:rsidR="00673A82">
              <w:rPr>
                <w:webHidden/>
              </w:rPr>
              <w:instrText xml:space="preserve"> PAGEREF _Toc132963266 \h </w:instrText>
            </w:r>
            <w:r w:rsidR="00673A82">
              <w:rPr>
                <w:webHidden/>
              </w:rPr>
            </w:r>
            <w:r w:rsidR="00673A82">
              <w:rPr>
                <w:webHidden/>
              </w:rPr>
              <w:fldChar w:fldCharType="separate"/>
            </w:r>
            <w:r w:rsidR="00673A82">
              <w:rPr>
                <w:webHidden/>
              </w:rPr>
              <w:t>12</w:t>
            </w:r>
            <w:r w:rsidR="00673A82">
              <w:rPr>
                <w:webHidden/>
              </w:rPr>
              <w:fldChar w:fldCharType="end"/>
            </w:r>
          </w:hyperlink>
        </w:p>
        <w:p w14:paraId="0A3F85DA" w14:textId="76AF06A5" w:rsidR="004E3EAF" w:rsidRDefault="004E3EAF" w:rsidP="00BA4DA4">
          <w:pPr>
            <w:tabs>
              <w:tab w:val="left" w:pos="284"/>
              <w:tab w:val="left" w:pos="709"/>
              <w:tab w:val="left" w:pos="851"/>
              <w:tab w:val="left" w:pos="1134"/>
              <w:tab w:val="right" w:leader="dot" w:pos="8364"/>
              <w:tab w:val="right" w:leader="dot" w:pos="8505"/>
            </w:tabs>
            <w:rPr>
              <w:b/>
              <w:bCs/>
              <w:noProof/>
            </w:rPr>
          </w:pPr>
          <w:r>
            <w:rPr>
              <w:b/>
              <w:bCs/>
              <w:noProof/>
            </w:rPr>
            <w:fldChar w:fldCharType="end"/>
          </w:r>
        </w:p>
      </w:sdtContent>
    </w:sdt>
    <w:p w14:paraId="0E687968" w14:textId="4FBC9AEC" w:rsidR="00B73B7D" w:rsidRDefault="00B73B7D" w:rsidP="002A70C6">
      <w:pPr>
        <w:pStyle w:val="BodyText"/>
        <w:ind w:left="1800"/>
        <w:sectPr w:rsidR="00B73B7D">
          <w:footerReference w:type="even" r:id="rId16"/>
          <w:footerReference w:type="default" r:id="rId17"/>
          <w:headerReference w:type="first" r:id="rId18"/>
          <w:footerReference w:type="first" r:id="rId19"/>
          <w:pgSz w:w="11907" w:h="16834" w:code="1"/>
          <w:pgMar w:top="720" w:right="720" w:bottom="1104" w:left="720" w:header="432" w:footer="1032" w:gutter="360"/>
          <w:pgNumType w:fmt="lowerRoman" w:start="1"/>
          <w:cols w:space="720"/>
          <w:titlePg/>
          <w:docGrid w:linePitch="65"/>
        </w:sectPr>
      </w:pPr>
    </w:p>
    <w:p w14:paraId="5906441A" w14:textId="11503344" w:rsidR="002A70C6" w:rsidRDefault="008778EB" w:rsidP="009A5ACF">
      <w:pPr>
        <w:pStyle w:val="Heading1"/>
      </w:pPr>
      <w:bookmarkStart w:id="13" w:name="_Toc132963253"/>
      <w:r>
        <w:lastRenderedPageBreak/>
        <w:t>Overview</w:t>
      </w:r>
      <w:bookmarkEnd w:id="13"/>
    </w:p>
    <w:p w14:paraId="77833FDB" w14:textId="3EBB889A" w:rsidR="001817C6" w:rsidRDefault="00790883" w:rsidP="000F61A0">
      <w:pPr>
        <w:spacing w:before="120" w:after="120"/>
        <w:rPr>
          <w:color w:val="000000" w:themeColor="text1"/>
        </w:rPr>
      </w:pPr>
      <w:r>
        <w:rPr>
          <w:color w:val="000000" w:themeColor="text1"/>
        </w:rPr>
        <w:t xml:space="preserve">This document will give an overview </w:t>
      </w:r>
      <w:r w:rsidR="005D5861">
        <w:rPr>
          <w:color w:val="000000" w:themeColor="text1"/>
        </w:rPr>
        <w:t xml:space="preserve">Aspire ORC dashboard. Purpose of the dashboard is to showcase the current state of Recruitment process of the organization. </w:t>
      </w:r>
    </w:p>
    <w:p w14:paraId="3B744D51" w14:textId="77C7004D" w:rsidR="005D5861" w:rsidRDefault="005D5861" w:rsidP="000F61A0">
      <w:pPr>
        <w:spacing w:before="120" w:after="120"/>
        <w:rPr>
          <w:color w:val="000000" w:themeColor="text1"/>
        </w:rPr>
      </w:pPr>
    </w:p>
    <w:p w14:paraId="28638F0C" w14:textId="54C2FCC9" w:rsidR="005D5861" w:rsidRDefault="005D5861" w:rsidP="000F61A0">
      <w:pPr>
        <w:spacing w:before="120" w:after="120"/>
        <w:rPr>
          <w:color w:val="000000" w:themeColor="text1"/>
        </w:rPr>
      </w:pPr>
      <w:r>
        <w:rPr>
          <w:color w:val="000000" w:themeColor="text1"/>
        </w:rPr>
        <w:t xml:space="preserve">This will also include the pain points the hiring team is facing so those can be addressed. We are using multiple reports and filters to give the accurate data to management. </w:t>
      </w:r>
    </w:p>
    <w:p w14:paraId="57689B09" w14:textId="63109750" w:rsidR="005D5861" w:rsidRDefault="005D5861" w:rsidP="000F61A0">
      <w:pPr>
        <w:spacing w:before="120" w:after="120"/>
        <w:rPr>
          <w:color w:val="000000" w:themeColor="text1"/>
        </w:rPr>
      </w:pPr>
    </w:p>
    <w:p w14:paraId="0E89B93F" w14:textId="60D91452" w:rsidR="005D5861" w:rsidRDefault="005D5861" w:rsidP="000F61A0">
      <w:pPr>
        <w:spacing w:before="120" w:after="120"/>
        <w:rPr>
          <w:color w:val="000000" w:themeColor="text1"/>
        </w:rPr>
      </w:pPr>
      <w:r>
        <w:rPr>
          <w:color w:val="000000" w:themeColor="text1"/>
        </w:rPr>
        <w:t>The graphical representation is also included which will be presenting the reports data in more visual way.</w:t>
      </w:r>
    </w:p>
    <w:p w14:paraId="059B1FC2" w14:textId="77777777" w:rsidR="00965A0D" w:rsidRDefault="00965A0D" w:rsidP="000F61A0">
      <w:pPr>
        <w:spacing w:before="120" w:after="120"/>
        <w:rPr>
          <w:color w:val="000000" w:themeColor="text1"/>
        </w:rPr>
      </w:pPr>
    </w:p>
    <w:p w14:paraId="52DC3CF1" w14:textId="71EB4ABD" w:rsidR="0022311F" w:rsidRDefault="0022311F" w:rsidP="000F61A0">
      <w:pPr>
        <w:spacing w:before="120" w:after="120"/>
        <w:rPr>
          <w:color w:val="000000" w:themeColor="text1"/>
        </w:rPr>
      </w:pPr>
    </w:p>
    <w:p w14:paraId="6BC2C6C0" w14:textId="77777777" w:rsidR="00A92454" w:rsidRPr="001D2377" w:rsidRDefault="00A92454" w:rsidP="001D2377">
      <w:pPr>
        <w:pStyle w:val="Heading1"/>
      </w:pPr>
      <w:bookmarkStart w:id="14" w:name="_Toc3386844"/>
      <w:bookmarkStart w:id="15" w:name="_Toc132963254"/>
      <w:r w:rsidRPr="001D2377">
        <w:lastRenderedPageBreak/>
        <w:t>Major Features</w:t>
      </w:r>
      <w:bookmarkEnd w:id="14"/>
      <w:bookmarkEnd w:id="15"/>
    </w:p>
    <w:p w14:paraId="576CD870" w14:textId="1C4DE407" w:rsidR="00C835CF" w:rsidRDefault="00C835CF" w:rsidP="007C7522">
      <w:pPr>
        <w:pStyle w:val="BodyText"/>
        <w:jc w:val="both"/>
        <w:rPr>
          <w:rFonts w:cstheme="majorHAnsi"/>
          <w:color w:val="000000" w:themeColor="text1"/>
        </w:rPr>
      </w:pPr>
      <w:r>
        <w:rPr>
          <w:rFonts w:cstheme="majorHAnsi"/>
          <w:color w:val="000000" w:themeColor="text1"/>
        </w:rPr>
        <w:t xml:space="preserve">The </w:t>
      </w:r>
      <w:r w:rsidR="007B1815">
        <w:rPr>
          <w:rFonts w:cstheme="majorHAnsi"/>
          <w:color w:val="000000" w:themeColor="text1"/>
        </w:rPr>
        <w:t>salient features of the dashboard will be as follows.</w:t>
      </w:r>
    </w:p>
    <w:p w14:paraId="73319238" w14:textId="4FC35897" w:rsidR="005D5861" w:rsidRDefault="005D5861" w:rsidP="007C7522">
      <w:pPr>
        <w:pStyle w:val="BodyText"/>
        <w:jc w:val="both"/>
        <w:rPr>
          <w:rFonts w:cstheme="majorHAnsi"/>
          <w:color w:val="000000" w:themeColor="text1"/>
        </w:rPr>
      </w:pPr>
    </w:p>
    <w:p w14:paraId="142A8894" w14:textId="0C0256A3" w:rsidR="005D5861" w:rsidRDefault="005D5861" w:rsidP="005D5861">
      <w:pPr>
        <w:pStyle w:val="BodyText"/>
        <w:numPr>
          <w:ilvl w:val="0"/>
          <w:numId w:val="32"/>
        </w:numPr>
        <w:jc w:val="both"/>
        <w:rPr>
          <w:rFonts w:cstheme="majorHAnsi"/>
          <w:color w:val="000000" w:themeColor="text1"/>
        </w:rPr>
      </w:pPr>
      <w:r>
        <w:rPr>
          <w:rFonts w:cstheme="majorHAnsi"/>
          <w:color w:val="000000" w:themeColor="text1"/>
        </w:rPr>
        <w:t>Overview of Organization whole recruitment process</w:t>
      </w:r>
    </w:p>
    <w:p w14:paraId="50C26A01" w14:textId="3E53EB7F" w:rsidR="005D5861" w:rsidRDefault="00207CA9" w:rsidP="005D5861">
      <w:pPr>
        <w:pStyle w:val="BodyText"/>
        <w:numPr>
          <w:ilvl w:val="0"/>
          <w:numId w:val="32"/>
        </w:numPr>
        <w:jc w:val="both"/>
        <w:rPr>
          <w:rFonts w:cstheme="majorHAnsi"/>
          <w:color w:val="000000" w:themeColor="text1"/>
        </w:rPr>
      </w:pPr>
      <w:r>
        <w:rPr>
          <w:rFonts w:cstheme="majorHAnsi"/>
          <w:color w:val="000000" w:themeColor="text1"/>
        </w:rPr>
        <w:t>Dashboard will give states of all recruiting transactions.</w:t>
      </w:r>
    </w:p>
    <w:p w14:paraId="48056873" w14:textId="1B4567F3" w:rsidR="00207CA9" w:rsidRDefault="00207CA9" w:rsidP="005D5861">
      <w:pPr>
        <w:pStyle w:val="BodyText"/>
        <w:numPr>
          <w:ilvl w:val="0"/>
          <w:numId w:val="32"/>
        </w:numPr>
        <w:jc w:val="both"/>
        <w:rPr>
          <w:rFonts w:cstheme="majorHAnsi"/>
          <w:color w:val="000000" w:themeColor="text1"/>
        </w:rPr>
      </w:pPr>
      <w:r>
        <w:rPr>
          <w:rFonts w:cstheme="majorHAnsi"/>
          <w:color w:val="000000" w:themeColor="text1"/>
        </w:rPr>
        <w:t xml:space="preserve">Pain points of the hiring team </w:t>
      </w:r>
      <w:r w:rsidR="00AA6C20">
        <w:rPr>
          <w:rFonts w:cstheme="majorHAnsi"/>
          <w:color w:val="000000" w:themeColor="text1"/>
        </w:rPr>
        <w:t>will be easily identifiable</w:t>
      </w:r>
      <w:r>
        <w:rPr>
          <w:rFonts w:cstheme="majorHAnsi"/>
          <w:color w:val="000000" w:themeColor="text1"/>
        </w:rPr>
        <w:t>.</w:t>
      </w:r>
    </w:p>
    <w:p w14:paraId="3F953F8A" w14:textId="6646F390" w:rsidR="00207CA9" w:rsidRDefault="00207CA9" w:rsidP="005D5861">
      <w:pPr>
        <w:pStyle w:val="BodyText"/>
        <w:numPr>
          <w:ilvl w:val="0"/>
          <w:numId w:val="32"/>
        </w:numPr>
        <w:jc w:val="both"/>
        <w:rPr>
          <w:rFonts w:cstheme="majorHAnsi"/>
          <w:color w:val="000000" w:themeColor="text1"/>
        </w:rPr>
      </w:pPr>
      <w:r>
        <w:rPr>
          <w:rFonts w:cstheme="majorHAnsi"/>
          <w:color w:val="000000" w:themeColor="text1"/>
        </w:rPr>
        <w:t>Filters provided on the dashboard and reports will help the user compare data within different teams/departments.</w:t>
      </w:r>
    </w:p>
    <w:p w14:paraId="4AFABA8C" w14:textId="77777777" w:rsidR="00993FFA" w:rsidRDefault="00993FFA" w:rsidP="00993FFA">
      <w:pPr>
        <w:pStyle w:val="BodyText"/>
        <w:jc w:val="both"/>
        <w:rPr>
          <w:rFonts w:cstheme="majorHAnsi"/>
          <w:color w:val="000000" w:themeColor="text1"/>
        </w:rPr>
      </w:pPr>
    </w:p>
    <w:p w14:paraId="13A6EB2F" w14:textId="77777777" w:rsidR="00207CA9" w:rsidRDefault="00207CA9" w:rsidP="00993FFA">
      <w:pPr>
        <w:pStyle w:val="BodyText"/>
        <w:jc w:val="both"/>
        <w:rPr>
          <w:rFonts w:cstheme="majorHAnsi"/>
          <w:color w:val="000000" w:themeColor="text1"/>
        </w:rPr>
      </w:pPr>
    </w:p>
    <w:p w14:paraId="043BA5D9" w14:textId="63FB23FB" w:rsidR="007B1815" w:rsidRDefault="007B1815" w:rsidP="007C7522">
      <w:pPr>
        <w:pStyle w:val="BodyText"/>
        <w:jc w:val="both"/>
        <w:rPr>
          <w:rFonts w:cstheme="majorHAnsi"/>
          <w:color w:val="000000" w:themeColor="text1"/>
        </w:rPr>
      </w:pPr>
    </w:p>
    <w:p w14:paraId="5F98170E" w14:textId="790690AB" w:rsidR="006C444D" w:rsidRDefault="00AA6C20" w:rsidP="005D5861">
      <w:pPr>
        <w:pStyle w:val="BodyText"/>
        <w:jc w:val="both"/>
        <w:rPr>
          <w:rFonts w:cstheme="majorHAnsi"/>
          <w:color w:val="000000" w:themeColor="text1"/>
        </w:rPr>
      </w:pPr>
      <w:r>
        <w:rPr>
          <w:noProof/>
        </w:rPr>
        <w:drawing>
          <wp:inline distT="0" distB="0" distL="0" distR="0" wp14:anchorId="0BE8D86D" wp14:editId="69622C96">
            <wp:extent cx="5836285" cy="23558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0"/>
                    <a:stretch>
                      <a:fillRect/>
                    </a:stretch>
                  </pic:blipFill>
                  <pic:spPr>
                    <a:xfrm>
                      <a:off x="0" y="0"/>
                      <a:ext cx="5836285" cy="2355850"/>
                    </a:xfrm>
                    <a:prstGeom prst="rect">
                      <a:avLst/>
                    </a:prstGeom>
                  </pic:spPr>
                </pic:pic>
              </a:graphicData>
            </a:graphic>
          </wp:inline>
        </w:drawing>
      </w:r>
    </w:p>
    <w:p w14:paraId="0DBC5D31" w14:textId="0E4FE344" w:rsidR="005D5861" w:rsidRDefault="005D5861" w:rsidP="005D5861">
      <w:pPr>
        <w:pStyle w:val="BodyText"/>
        <w:jc w:val="both"/>
        <w:rPr>
          <w:rFonts w:cstheme="majorHAnsi"/>
          <w:color w:val="000000" w:themeColor="text1"/>
        </w:rPr>
      </w:pPr>
    </w:p>
    <w:p w14:paraId="29CE5F9A" w14:textId="6D365DC0" w:rsidR="005D5861" w:rsidRDefault="005D5861" w:rsidP="005D5861">
      <w:pPr>
        <w:pStyle w:val="BodyText"/>
        <w:jc w:val="both"/>
        <w:rPr>
          <w:rFonts w:cstheme="majorHAnsi"/>
          <w:color w:val="000000" w:themeColor="text1"/>
        </w:rPr>
      </w:pPr>
    </w:p>
    <w:p w14:paraId="59B7818A" w14:textId="77777777" w:rsidR="005D5861" w:rsidRDefault="005D5861" w:rsidP="005D5861">
      <w:pPr>
        <w:pStyle w:val="BodyText"/>
        <w:jc w:val="both"/>
        <w:rPr>
          <w:rFonts w:cstheme="majorHAnsi"/>
          <w:color w:val="000000" w:themeColor="text1"/>
        </w:rPr>
      </w:pPr>
    </w:p>
    <w:p w14:paraId="0FD375A9" w14:textId="5C5C55B8" w:rsidR="006C444D" w:rsidRDefault="006C444D" w:rsidP="006C444D">
      <w:pPr>
        <w:pStyle w:val="BodyText"/>
        <w:ind w:left="720"/>
        <w:jc w:val="both"/>
        <w:rPr>
          <w:rFonts w:cstheme="majorHAnsi"/>
          <w:color w:val="000000" w:themeColor="text1"/>
        </w:rPr>
      </w:pPr>
    </w:p>
    <w:p w14:paraId="77588FC1" w14:textId="77777777" w:rsidR="00C835CF" w:rsidRDefault="00C835CF" w:rsidP="007C7522">
      <w:pPr>
        <w:pStyle w:val="BodyText"/>
        <w:jc w:val="both"/>
        <w:rPr>
          <w:rFonts w:cstheme="majorHAnsi"/>
          <w:color w:val="000000" w:themeColor="text1"/>
        </w:rPr>
      </w:pPr>
    </w:p>
    <w:p w14:paraId="042BEFB8" w14:textId="77777777" w:rsidR="00C835CF" w:rsidRDefault="00C835CF" w:rsidP="007C7522">
      <w:pPr>
        <w:pStyle w:val="BodyText"/>
        <w:jc w:val="both"/>
        <w:rPr>
          <w:rFonts w:cstheme="majorHAnsi"/>
          <w:color w:val="000000" w:themeColor="text1"/>
        </w:rPr>
      </w:pPr>
    </w:p>
    <w:p w14:paraId="0ED77027" w14:textId="77777777" w:rsidR="00A92454" w:rsidRPr="00BB58E4" w:rsidRDefault="00A92454" w:rsidP="00A92454">
      <w:pPr>
        <w:pStyle w:val="BodyText"/>
        <w:rPr>
          <w:rFonts w:asciiTheme="minorHAnsi" w:hAnsiTheme="minorHAnsi" w:cstheme="minorHAnsi"/>
          <w:color w:val="595959" w:themeColor="text1" w:themeTint="A6"/>
        </w:rPr>
      </w:pPr>
    </w:p>
    <w:p w14:paraId="79F64FA5" w14:textId="1C757B74" w:rsidR="00A92454" w:rsidRPr="00BB58E4" w:rsidRDefault="00A92454" w:rsidP="00A92454">
      <w:pPr>
        <w:pStyle w:val="BodyText"/>
      </w:pPr>
    </w:p>
    <w:p w14:paraId="795A7814" w14:textId="77777777" w:rsidR="00A92454" w:rsidRPr="00BB58E4" w:rsidRDefault="00A92454" w:rsidP="00A92454">
      <w:pPr>
        <w:pStyle w:val="BodyText"/>
      </w:pPr>
    </w:p>
    <w:p w14:paraId="273E9BBA" w14:textId="77777777" w:rsidR="00641AFF" w:rsidRDefault="00641AFF" w:rsidP="00641AFF">
      <w:pPr>
        <w:spacing w:before="120" w:after="120"/>
      </w:pPr>
    </w:p>
    <w:p w14:paraId="4E1B8266" w14:textId="65B7BC34" w:rsidR="002A70C6" w:rsidRDefault="00CB2F21" w:rsidP="00770EE9">
      <w:pPr>
        <w:pStyle w:val="Heading1"/>
      </w:pPr>
      <w:bookmarkStart w:id="16" w:name="_Toc132963255"/>
      <w:r>
        <w:lastRenderedPageBreak/>
        <w:t>A</w:t>
      </w:r>
      <w:r w:rsidR="00770EE9">
        <w:t>SSUMPTIONS</w:t>
      </w:r>
      <w:bookmarkEnd w:id="16"/>
    </w:p>
    <w:p w14:paraId="7311D39F" w14:textId="77777777" w:rsidR="00A75303" w:rsidRDefault="00A75303" w:rsidP="00A75303">
      <w:pPr>
        <w:pStyle w:val="BodyText"/>
        <w:spacing w:before="120" w:after="120"/>
        <w:jc w:val="both"/>
      </w:pPr>
    </w:p>
    <w:p w14:paraId="5893C9C6" w14:textId="63B7E29C" w:rsidR="00A75303" w:rsidRDefault="00993FFA" w:rsidP="007C7522">
      <w:pPr>
        <w:pStyle w:val="BodyText"/>
        <w:numPr>
          <w:ilvl w:val="0"/>
          <w:numId w:val="16"/>
        </w:numPr>
        <w:spacing w:before="120" w:after="120"/>
        <w:jc w:val="both"/>
      </w:pPr>
      <w:r>
        <w:t>Whole recruiting cycle is done in ORC</w:t>
      </w:r>
    </w:p>
    <w:p w14:paraId="207D623A" w14:textId="5ED96F23" w:rsidR="00993FFA" w:rsidRDefault="00993FFA" w:rsidP="007C7522">
      <w:pPr>
        <w:pStyle w:val="BodyText"/>
        <w:numPr>
          <w:ilvl w:val="0"/>
          <w:numId w:val="16"/>
        </w:numPr>
        <w:spacing w:before="120" w:after="120"/>
        <w:jc w:val="both"/>
      </w:pPr>
      <w:r>
        <w:t>Offer extensions done only in the system</w:t>
      </w:r>
    </w:p>
    <w:p w14:paraId="5689699B" w14:textId="77777777" w:rsidR="00993FFA" w:rsidRDefault="00993FFA" w:rsidP="007C7522">
      <w:pPr>
        <w:pStyle w:val="BodyText"/>
        <w:numPr>
          <w:ilvl w:val="0"/>
          <w:numId w:val="16"/>
        </w:numPr>
        <w:spacing w:before="120" w:after="120"/>
        <w:jc w:val="both"/>
      </w:pPr>
    </w:p>
    <w:p w14:paraId="5D920E4E" w14:textId="77777777" w:rsidR="00770EE9" w:rsidRPr="00367AC8" w:rsidRDefault="00770EE9" w:rsidP="00770EE9">
      <w:pPr>
        <w:pStyle w:val="BodyText"/>
        <w:spacing w:before="120" w:after="120"/>
        <w:ind w:left="360"/>
      </w:pPr>
    </w:p>
    <w:p w14:paraId="57D0FDC7" w14:textId="77777777" w:rsidR="00770EE9" w:rsidRPr="00770EE9" w:rsidRDefault="00770EE9" w:rsidP="00770EE9">
      <w:pPr>
        <w:pStyle w:val="Bodytextversion1"/>
      </w:pPr>
    </w:p>
    <w:p w14:paraId="0F83DD2A" w14:textId="0821629F" w:rsidR="008A5456" w:rsidRDefault="00046490" w:rsidP="008A5456">
      <w:pPr>
        <w:pStyle w:val="Heading1"/>
      </w:pPr>
      <w:bookmarkStart w:id="17" w:name="_Toc132963256"/>
      <w:r>
        <w:lastRenderedPageBreak/>
        <w:t>Pre</w:t>
      </w:r>
      <w:r w:rsidR="001C70D5">
        <w:t>-requist</w:t>
      </w:r>
      <w:r w:rsidR="0000331D">
        <w:t>es</w:t>
      </w:r>
      <w:bookmarkEnd w:id="17"/>
      <w:r w:rsidR="0000331D">
        <w:t xml:space="preserve"> </w:t>
      </w:r>
    </w:p>
    <w:p w14:paraId="22C8D643" w14:textId="77777777" w:rsidR="000D2F2E" w:rsidRPr="002D0B2E" w:rsidRDefault="000D2F2E" w:rsidP="002D0B2E">
      <w:pPr>
        <w:pStyle w:val="BodyText"/>
        <w:spacing w:line="276" w:lineRule="auto"/>
        <w:ind w:left="720"/>
        <w:jc w:val="both"/>
        <w:rPr>
          <w:rFonts w:cstheme="majorHAnsi"/>
          <w:color w:val="000000" w:themeColor="text1"/>
        </w:rPr>
      </w:pPr>
    </w:p>
    <w:p w14:paraId="67380236" w14:textId="5D963F33" w:rsidR="00466F45" w:rsidRDefault="00AA6C20" w:rsidP="00356592">
      <w:pPr>
        <w:pStyle w:val="BodyText"/>
        <w:spacing w:line="276" w:lineRule="auto"/>
        <w:rPr>
          <w:rFonts w:asciiTheme="minorHAnsi" w:hAnsiTheme="minorHAnsi" w:cstheme="minorHAnsi"/>
          <w:color w:val="595959" w:themeColor="text1" w:themeTint="A6"/>
        </w:rPr>
      </w:pPr>
      <w:r>
        <w:rPr>
          <w:rFonts w:asciiTheme="minorHAnsi" w:hAnsiTheme="minorHAnsi" w:cstheme="minorHAnsi"/>
          <w:color w:val="595959" w:themeColor="text1" w:themeTint="A6"/>
        </w:rPr>
        <w:t>Recruiting data related to Requisition ,candidates and Offer is well stored in the system.</w:t>
      </w:r>
    </w:p>
    <w:p w14:paraId="3D9ACD4C" w14:textId="76C2B027" w:rsidR="00BE3284" w:rsidRDefault="00BE3284" w:rsidP="00356592">
      <w:pPr>
        <w:pStyle w:val="BodyText"/>
        <w:spacing w:line="276" w:lineRule="auto"/>
        <w:rPr>
          <w:rFonts w:asciiTheme="minorHAnsi" w:hAnsiTheme="minorHAnsi" w:cstheme="minorHAnsi"/>
          <w:color w:val="595959" w:themeColor="text1" w:themeTint="A6"/>
        </w:rPr>
      </w:pPr>
    </w:p>
    <w:p w14:paraId="02C94024" w14:textId="7DAE52EE" w:rsidR="005711DE" w:rsidRDefault="005711DE" w:rsidP="004E13FE">
      <w:pPr>
        <w:pStyle w:val="Bodytextversion1"/>
      </w:pPr>
    </w:p>
    <w:p w14:paraId="23B07AF6" w14:textId="75D967DB" w:rsidR="005711DE" w:rsidRPr="004E13FE" w:rsidRDefault="005711DE" w:rsidP="004E13FE">
      <w:pPr>
        <w:pStyle w:val="Bodytextversion1"/>
      </w:pPr>
    </w:p>
    <w:p w14:paraId="2A109CC9" w14:textId="254D71E5" w:rsidR="0031560F" w:rsidRDefault="00A477DE" w:rsidP="00C342B6">
      <w:pPr>
        <w:pStyle w:val="Heading1"/>
      </w:pPr>
      <w:r>
        <w:lastRenderedPageBreak/>
        <w:t xml:space="preserve"> </w:t>
      </w:r>
      <w:bookmarkStart w:id="18" w:name="_Toc132963257"/>
      <w:r w:rsidR="000D2F2E">
        <w:t>Report</w:t>
      </w:r>
      <w:bookmarkEnd w:id="18"/>
    </w:p>
    <w:p w14:paraId="493B661C" w14:textId="644690FE" w:rsidR="005B04E1" w:rsidRDefault="005B04E1" w:rsidP="007C7522">
      <w:pPr>
        <w:pStyle w:val="BodyText"/>
        <w:jc w:val="both"/>
      </w:pPr>
      <w:r>
        <w:t xml:space="preserve">The </w:t>
      </w:r>
      <w:r w:rsidR="000D2F2E">
        <w:t>report formats</w:t>
      </w:r>
      <w:r w:rsidR="00CB06E4">
        <w:t xml:space="preserve"> </w:t>
      </w:r>
      <w:r>
        <w:t>will include the following:</w:t>
      </w:r>
    </w:p>
    <w:p w14:paraId="06C914EB" w14:textId="77777777" w:rsidR="005B04E1" w:rsidRDefault="005B04E1" w:rsidP="007C7522">
      <w:pPr>
        <w:pStyle w:val="BodyText"/>
        <w:jc w:val="both"/>
      </w:pPr>
    </w:p>
    <w:p w14:paraId="65214C2B" w14:textId="050EC208" w:rsidR="000D2F2E" w:rsidRDefault="005B04E1" w:rsidP="007C7522">
      <w:pPr>
        <w:pStyle w:val="BodyText"/>
        <w:numPr>
          <w:ilvl w:val="0"/>
          <w:numId w:val="16"/>
        </w:numPr>
        <w:spacing w:line="276" w:lineRule="auto"/>
        <w:jc w:val="both"/>
      </w:pPr>
      <w:r>
        <w:t xml:space="preserve">The </w:t>
      </w:r>
      <w:r w:rsidR="000D2F2E">
        <w:t>reports generated will be in EXCEL</w:t>
      </w:r>
      <w:r w:rsidR="00BF0DE5">
        <w:t xml:space="preserve"> format.</w:t>
      </w:r>
    </w:p>
    <w:p w14:paraId="3FEAAE59" w14:textId="77777777" w:rsidR="003107A5" w:rsidRPr="003107A5" w:rsidRDefault="003107A5" w:rsidP="003107A5">
      <w:pPr>
        <w:pStyle w:val="ListParagraph"/>
        <w:keepNext/>
        <w:numPr>
          <w:ilvl w:val="1"/>
          <w:numId w:val="21"/>
        </w:numPr>
        <w:spacing w:before="240" w:after="60"/>
        <w:contextualSpacing w:val="0"/>
        <w:outlineLvl w:val="1"/>
        <w:rPr>
          <w:rFonts w:ascii="Verdana" w:hAnsi="Verdana"/>
          <w:b/>
          <w:vanish/>
          <w:color w:val="00B7B6"/>
          <w:sz w:val="24"/>
        </w:rPr>
      </w:pPr>
      <w:bookmarkStart w:id="19" w:name="_Toc132698132"/>
      <w:bookmarkStart w:id="20" w:name="_Toc132722605"/>
      <w:bookmarkStart w:id="21" w:name="_Toc132963258"/>
      <w:bookmarkEnd w:id="19"/>
      <w:bookmarkEnd w:id="20"/>
      <w:bookmarkEnd w:id="21"/>
    </w:p>
    <w:p w14:paraId="46063209" w14:textId="66488E48" w:rsidR="003107A5" w:rsidRDefault="000235AC" w:rsidP="003107A5">
      <w:pPr>
        <w:pStyle w:val="Heading2"/>
        <w:ind w:hanging="150"/>
      </w:pPr>
      <w:bookmarkStart w:id="22" w:name="_Toc132963259"/>
      <w:r>
        <w:t>New</w:t>
      </w:r>
      <w:r w:rsidR="004F406C">
        <w:t xml:space="preserve"> Reports</w:t>
      </w:r>
      <w:bookmarkEnd w:id="22"/>
      <w:r w:rsidR="007F1649">
        <w:t xml:space="preserve"> </w:t>
      </w:r>
    </w:p>
    <w:p w14:paraId="6FB13460" w14:textId="42A72D5E" w:rsidR="002257BD" w:rsidRDefault="000235AC" w:rsidP="000235AC">
      <w:pPr>
        <w:pStyle w:val="Bodytextversion1"/>
        <w:ind w:left="576"/>
      </w:pPr>
      <w:r>
        <w:t xml:space="preserve">There will new Level 2 report showcasing the </w:t>
      </w:r>
      <w:r w:rsidR="008015F9">
        <w:t>summary</w:t>
      </w:r>
      <w:r>
        <w:t xml:space="preserve"> of metrics shown on the </w:t>
      </w:r>
      <w:r w:rsidR="00BD3A31">
        <w:t>level1</w:t>
      </w:r>
      <w:r w:rsidR="00464552">
        <w:t>.</w:t>
      </w:r>
    </w:p>
    <w:p w14:paraId="347533A1" w14:textId="77777777" w:rsidR="00464552" w:rsidRDefault="00464552" w:rsidP="002257BD">
      <w:pPr>
        <w:pStyle w:val="Bodytextversion1"/>
      </w:pPr>
    </w:p>
    <w:p w14:paraId="21B15255" w14:textId="7E04934F" w:rsidR="00BF0DE5" w:rsidRDefault="00BD3A31" w:rsidP="00464552">
      <w:pPr>
        <w:pStyle w:val="Bodytextversion1"/>
        <w:numPr>
          <w:ilvl w:val="0"/>
          <w:numId w:val="26"/>
        </w:numPr>
        <w:ind w:left="851"/>
      </w:pPr>
      <w:r>
        <w:t>Avg Time to hire</w:t>
      </w:r>
    </w:p>
    <w:p w14:paraId="10943FB4" w14:textId="72660942" w:rsidR="00BD3A31" w:rsidRDefault="00BD3A31" w:rsidP="00464552">
      <w:pPr>
        <w:pStyle w:val="Bodytextversion1"/>
        <w:numPr>
          <w:ilvl w:val="0"/>
          <w:numId w:val="26"/>
        </w:numPr>
        <w:ind w:left="851"/>
      </w:pPr>
      <w:r>
        <w:t>Turn Over Rate</w:t>
      </w:r>
    </w:p>
    <w:p w14:paraId="4F7E0C8E" w14:textId="3EABE42F" w:rsidR="00BD3A31" w:rsidRPr="002257BD" w:rsidRDefault="00BD3A31" w:rsidP="00464552">
      <w:pPr>
        <w:pStyle w:val="Bodytextversion1"/>
        <w:numPr>
          <w:ilvl w:val="0"/>
          <w:numId w:val="26"/>
        </w:numPr>
        <w:ind w:left="851"/>
      </w:pPr>
      <w:r>
        <w:t>Recruiting Closure Rate</w:t>
      </w:r>
    </w:p>
    <w:p w14:paraId="6AB96181" w14:textId="1B9A710E" w:rsidR="00705FCB" w:rsidRDefault="004F406C" w:rsidP="003107A5">
      <w:pPr>
        <w:pStyle w:val="Heading2"/>
        <w:numPr>
          <w:ilvl w:val="1"/>
          <w:numId w:val="21"/>
        </w:numPr>
        <w:ind w:hanging="150"/>
      </w:pPr>
      <w:bookmarkStart w:id="23" w:name="_Toc132963260"/>
      <w:r>
        <w:t>New Drill down Reports</w:t>
      </w:r>
      <w:bookmarkEnd w:id="23"/>
    </w:p>
    <w:p w14:paraId="3DAD191B" w14:textId="34A8EFDC" w:rsidR="00BF0DE5" w:rsidRDefault="00BF0DE5" w:rsidP="00BF0DE5">
      <w:pPr>
        <w:pStyle w:val="Bodytextversion1"/>
      </w:pPr>
    </w:p>
    <w:p w14:paraId="3AEFBBD4" w14:textId="72881A46" w:rsidR="000D631E" w:rsidRDefault="003A5833" w:rsidP="003A5833">
      <w:pPr>
        <w:pStyle w:val="Bodytextversion1"/>
        <w:numPr>
          <w:ilvl w:val="0"/>
          <w:numId w:val="34"/>
        </w:numPr>
      </w:pPr>
      <w:r>
        <w:t>Requisition approval &amp; Posting Report</w:t>
      </w:r>
    </w:p>
    <w:p w14:paraId="629B76AB" w14:textId="6A64DB8D" w:rsidR="000D631E" w:rsidRDefault="000D631E" w:rsidP="00433958">
      <w:pPr>
        <w:pStyle w:val="Bodytextversion1"/>
        <w:ind w:left="284"/>
      </w:pPr>
    </w:p>
    <w:p w14:paraId="6C6E9198" w14:textId="0998F7CA" w:rsidR="000D631E" w:rsidRDefault="003A5833" w:rsidP="000D631E">
      <w:pPr>
        <w:pStyle w:val="Bodytextversion1"/>
        <w:ind w:left="720"/>
      </w:pPr>
      <w:r>
        <w:rPr>
          <w:noProof/>
        </w:rPr>
        <w:drawing>
          <wp:inline distT="0" distB="0" distL="0" distR="0" wp14:anchorId="4C66C29E" wp14:editId="19F9264C">
            <wp:extent cx="5836285" cy="12839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836285" cy="1283970"/>
                    </a:xfrm>
                    <a:prstGeom prst="rect">
                      <a:avLst/>
                    </a:prstGeom>
                  </pic:spPr>
                </pic:pic>
              </a:graphicData>
            </a:graphic>
          </wp:inline>
        </w:drawing>
      </w:r>
    </w:p>
    <w:p w14:paraId="6629523D" w14:textId="77777777" w:rsidR="003A5833" w:rsidRDefault="003A5833" w:rsidP="000D631E">
      <w:pPr>
        <w:pStyle w:val="Bodytextversion1"/>
        <w:ind w:left="720"/>
      </w:pPr>
    </w:p>
    <w:p w14:paraId="24395C19" w14:textId="41C83AB2" w:rsidR="00883A8E" w:rsidRDefault="003A5833" w:rsidP="003A5833">
      <w:pPr>
        <w:pStyle w:val="Bodytextversion1"/>
        <w:numPr>
          <w:ilvl w:val="0"/>
          <w:numId w:val="34"/>
        </w:numPr>
      </w:pPr>
      <w:r>
        <w:rPr>
          <w:b/>
          <w:bCs/>
        </w:rPr>
        <w:t>Candidate Selection Report</w:t>
      </w:r>
    </w:p>
    <w:p w14:paraId="5169C9B0" w14:textId="1436AC3F" w:rsidR="00883A8E" w:rsidRDefault="00883A8E" w:rsidP="00883A8E">
      <w:pPr>
        <w:pStyle w:val="Bodytextversion1"/>
        <w:ind w:left="284"/>
        <w:rPr>
          <w:noProof/>
        </w:rPr>
      </w:pPr>
    </w:p>
    <w:p w14:paraId="107AAEC0" w14:textId="77BE2C58" w:rsidR="003A5833" w:rsidRDefault="003A5833" w:rsidP="00883A8E">
      <w:pPr>
        <w:pStyle w:val="Bodytextversion1"/>
        <w:ind w:left="284"/>
        <w:rPr>
          <w:noProof/>
        </w:rPr>
      </w:pPr>
    </w:p>
    <w:tbl>
      <w:tblPr>
        <w:tblW w:w="7717" w:type="dxa"/>
        <w:tblInd w:w="812" w:type="dxa"/>
        <w:tblLook w:val="04A0" w:firstRow="1" w:lastRow="0" w:firstColumn="1" w:lastColumn="0" w:noHBand="0" w:noVBand="1"/>
      </w:tblPr>
      <w:tblGrid>
        <w:gridCol w:w="757"/>
        <w:gridCol w:w="834"/>
        <w:gridCol w:w="1403"/>
        <w:gridCol w:w="1003"/>
        <w:gridCol w:w="1292"/>
        <w:gridCol w:w="1136"/>
        <w:gridCol w:w="1292"/>
      </w:tblGrid>
      <w:tr w:rsidR="003A5833" w:rsidRPr="003A5833" w14:paraId="7FE8E125" w14:textId="77777777" w:rsidTr="003A5833">
        <w:trPr>
          <w:trHeight w:val="696"/>
        </w:trPr>
        <w:tc>
          <w:tcPr>
            <w:tcW w:w="757"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E106885" w14:textId="77777777" w:rsidR="003A5833" w:rsidRPr="003A5833" w:rsidRDefault="003A5833" w:rsidP="003A5833">
            <w:pPr>
              <w:jc w:val="left"/>
              <w:rPr>
                <w:rFonts w:ascii="Calibri" w:hAnsi="Calibri" w:cs="Calibri"/>
                <w:color w:val="000000"/>
                <w:szCs w:val="22"/>
                <w:lang w:val="en-GB" w:eastAsia="en-GB"/>
              </w:rPr>
            </w:pPr>
            <w:bookmarkStart w:id="24" w:name="RANGE!A1"/>
            <w:r w:rsidRPr="003A5833">
              <w:rPr>
                <w:rFonts w:ascii="Calibri" w:hAnsi="Calibri" w:cs="Calibri"/>
                <w:color w:val="000000"/>
                <w:szCs w:val="22"/>
                <w:lang w:val="en-GB" w:eastAsia="en-GB"/>
              </w:rPr>
              <w:t>Req Id</w:t>
            </w:r>
            <w:bookmarkEnd w:id="24"/>
          </w:p>
        </w:tc>
        <w:tc>
          <w:tcPr>
            <w:tcW w:w="834" w:type="dxa"/>
            <w:tcBorders>
              <w:top w:val="single" w:sz="4" w:space="0" w:color="auto"/>
              <w:left w:val="nil"/>
              <w:bottom w:val="single" w:sz="4" w:space="0" w:color="auto"/>
              <w:right w:val="single" w:sz="4" w:space="0" w:color="auto"/>
            </w:tcBorders>
            <w:shd w:val="clear" w:color="000000" w:fill="FFFF00"/>
            <w:vAlign w:val="bottom"/>
            <w:hideMark/>
          </w:tcPr>
          <w:p w14:paraId="46867388"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Req Name</w:t>
            </w:r>
          </w:p>
        </w:tc>
        <w:tc>
          <w:tcPr>
            <w:tcW w:w="1403" w:type="dxa"/>
            <w:tcBorders>
              <w:top w:val="single" w:sz="4" w:space="0" w:color="auto"/>
              <w:left w:val="nil"/>
              <w:bottom w:val="single" w:sz="4" w:space="0" w:color="auto"/>
              <w:right w:val="single" w:sz="4" w:space="0" w:color="auto"/>
            </w:tcBorders>
            <w:shd w:val="clear" w:color="000000" w:fill="FFFF00"/>
            <w:vAlign w:val="bottom"/>
            <w:hideMark/>
          </w:tcPr>
          <w:p w14:paraId="2F0B119B"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Candidate Name</w:t>
            </w:r>
          </w:p>
        </w:tc>
        <w:tc>
          <w:tcPr>
            <w:tcW w:w="1003" w:type="dxa"/>
            <w:tcBorders>
              <w:top w:val="single" w:sz="4" w:space="0" w:color="auto"/>
              <w:left w:val="nil"/>
              <w:bottom w:val="single" w:sz="4" w:space="0" w:color="auto"/>
              <w:right w:val="single" w:sz="4" w:space="0" w:color="auto"/>
            </w:tcBorders>
            <w:shd w:val="clear" w:color="000000" w:fill="FFFF00"/>
            <w:vAlign w:val="bottom"/>
            <w:hideMark/>
          </w:tcPr>
          <w:p w14:paraId="56AF420C"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Applied on</w:t>
            </w:r>
          </w:p>
        </w:tc>
        <w:tc>
          <w:tcPr>
            <w:tcW w:w="1292" w:type="dxa"/>
            <w:tcBorders>
              <w:top w:val="single" w:sz="4" w:space="0" w:color="auto"/>
              <w:left w:val="nil"/>
              <w:bottom w:val="single" w:sz="4" w:space="0" w:color="auto"/>
              <w:right w:val="single" w:sz="4" w:space="0" w:color="auto"/>
            </w:tcBorders>
            <w:shd w:val="clear" w:color="000000" w:fill="FFFF00"/>
            <w:vAlign w:val="bottom"/>
            <w:hideMark/>
          </w:tcPr>
          <w:p w14:paraId="1C859EED"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Selection Date</w:t>
            </w:r>
          </w:p>
        </w:tc>
        <w:tc>
          <w:tcPr>
            <w:tcW w:w="1136" w:type="dxa"/>
            <w:tcBorders>
              <w:top w:val="single" w:sz="4" w:space="0" w:color="auto"/>
              <w:left w:val="nil"/>
              <w:bottom w:val="single" w:sz="4" w:space="0" w:color="auto"/>
              <w:right w:val="single" w:sz="4" w:space="0" w:color="auto"/>
            </w:tcBorders>
            <w:shd w:val="clear" w:color="000000" w:fill="FFFF00"/>
            <w:vAlign w:val="bottom"/>
            <w:hideMark/>
          </w:tcPr>
          <w:p w14:paraId="4D2EB866"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Offered Creation</w:t>
            </w:r>
          </w:p>
        </w:tc>
        <w:tc>
          <w:tcPr>
            <w:tcW w:w="1292" w:type="dxa"/>
            <w:tcBorders>
              <w:top w:val="single" w:sz="4" w:space="0" w:color="auto"/>
              <w:left w:val="nil"/>
              <w:bottom w:val="single" w:sz="4" w:space="0" w:color="auto"/>
              <w:right w:val="single" w:sz="4" w:space="0" w:color="auto"/>
            </w:tcBorders>
            <w:shd w:val="clear" w:color="000000" w:fill="FFFF00"/>
            <w:vAlign w:val="bottom"/>
            <w:hideMark/>
          </w:tcPr>
          <w:p w14:paraId="1464F3C7"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Extended Date</w:t>
            </w:r>
          </w:p>
        </w:tc>
      </w:tr>
      <w:tr w:rsidR="003A5833" w:rsidRPr="003A5833" w14:paraId="3DD61C60" w14:textId="77777777" w:rsidTr="003A5833">
        <w:trPr>
          <w:trHeight w:val="34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24125010"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834" w:type="dxa"/>
            <w:tcBorders>
              <w:top w:val="nil"/>
              <w:left w:val="nil"/>
              <w:bottom w:val="single" w:sz="4" w:space="0" w:color="auto"/>
              <w:right w:val="single" w:sz="4" w:space="0" w:color="auto"/>
            </w:tcBorders>
            <w:shd w:val="clear" w:color="auto" w:fill="auto"/>
            <w:noWrap/>
            <w:vAlign w:val="bottom"/>
            <w:hideMark/>
          </w:tcPr>
          <w:p w14:paraId="6D9646F5"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403" w:type="dxa"/>
            <w:tcBorders>
              <w:top w:val="nil"/>
              <w:left w:val="nil"/>
              <w:bottom w:val="single" w:sz="4" w:space="0" w:color="auto"/>
              <w:right w:val="single" w:sz="4" w:space="0" w:color="auto"/>
            </w:tcBorders>
            <w:shd w:val="clear" w:color="auto" w:fill="auto"/>
            <w:noWrap/>
            <w:vAlign w:val="bottom"/>
            <w:hideMark/>
          </w:tcPr>
          <w:p w14:paraId="392D1A58"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003" w:type="dxa"/>
            <w:tcBorders>
              <w:top w:val="nil"/>
              <w:left w:val="nil"/>
              <w:bottom w:val="single" w:sz="4" w:space="0" w:color="auto"/>
              <w:right w:val="single" w:sz="4" w:space="0" w:color="auto"/>
            </w:tcBorders>
            <w:shd w:val="clear" w:color="auto" w:fill="auto"/>
            <w:noWrap/>
            <w:vAlign w:val="bottom"/>
            <w:hideMark/>
          </w:tcPr>
          <w:p w14:paraId="125866D5"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646DAA15"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136" w:type="dxa"/>
            <w:tcBorders>
              <w:top w:val="nil"/>
              <w:left w:val="nil"/>
              <w:bottom w:val="single" w:sz="4" w:space="0" w:color="auto"/>
              <w:right w:val="single" w:sz="4" w:space="0" w:color="auto"/>
            </w:tcBorders>
            <w:shd w:val="clear" w:color="auto" w:fill="auto"/>
            <w:noWrap/>
            <w:vAlign w:val="bottom"/>
            <w:hideMark/>
          </w:tcPr>
          <w:p w14:paraId="5E22C404"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76C6A5DE"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r>
      <w:tr w:rsidR="003A5833" w:rsidRPr="003A5833" w14:paraId="4F8D0DB6" w14:textId="77777777" w:rsidTr="003A5833">
        <w:trPr>
          <w:trHeight w:val="34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5A0B69E9"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834" w:type="dxa"/>
            <w:tcBorders>
              <w:top w:val="nil"/>
              <w:left w:val="nil"/>
              <w:bottom w:val="single" w:sz="4" w:space="0" w:color="auto"/>
              <w:right w:val="single" w:sz="4" w:space="0" w:color="auto"/>
            </w:tcBorders>
            <w:shd w:val="clear" w:color="auto" w:fill="auto"/>
            <w:noWrap/>
            <w:vAlign w:val="bottom"/>
            <w:hideMark/>
          </w:tcPr>
          <w:p w14:paraId="02EB0416"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403" w:type="dxa"/>
            <w:tcBorders>
              <w:top w:val="nil"/>
              <w:left w:val="nil"/>
              <w:bottom w:val="single" w:sz="4" w:space="0" w:color="auto"/>
              <w:right w:val="single" w:sz="4" w:space="0" w:color="auto"/>
            </w:tcBorders>
            <w:shd w:val="clear" w:color="auto" w:fill="auto"/>
            <w:noWrap/>
            <w:vAlign w:val="bottom"/>
            <w:hideMark/>
          </w:tcPr>
          <w:p w14:paraId="0D087DD0"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003" w:type="dxa"/>
            <w:tcBorders>
              <w:top w:val="nil"/>
              <w:left w:val="nil"/>
              <w:bottom w:val="single" w:sz="4" w:space="0" w:color="auto"/>
              <w:right w:val="single" w:sz="4" w:space="0" w:color="auto"/>
            </w:tcBorders>
            <w:shd w:val="clear" w:color="auto" w:fill="auto"/>
            <w:noWrap/>
            <w:vAlign w:val="bottom"/>
            <w:hideMark/>
          </w:tcPr>
          <w:p w14:paraId="19CF426C"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3F33FA00"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136" w:type="dxa"/>
            <w:tcBorders>
              <w:top w:val="nil"/>
              <w:left w:val="nil"/>
              <w:bottom w:val="single" w:sz="4" w:space="0" w:color="auto"/>
              <w:right w:val="single" w:sz="4" w:space="0" w:color="auto"/>
            </w:tcBorders>
            <w:shd w:val="clear" w:color="auto" w:fill="auto"/>
            <w:noWrap/>
            <w:vAlign w:val="bottom"/>
            <w:hideMark/>
          </w:tcPr>
          <w:p w14:paraId="480A953F"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590C7FBB"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r>
      <w:tr w:rsidR="003A5833" w:rsidRPr="003A5833" w14:paraId="76600D8D" w14:textId="77777777" w:rsidTr="003A5833">
        <w:trPr>
          <w:trHeight w:val="34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7153E4B8"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834" w:type="dxa"/>
            <w:tcBorders>
              <w:top w:val="nil"/>
              <w:left w:val="nil"/>
              <w:bottom w:val="single" w:sz="4" w:space="0" w:color="auto"/>
              <w:right w:val="single" w:sz="4" w:space="0" w:color="auto"/>
            </w:tcBorders>
            <w:shd w:val="clear" w:color="auto" w:fill="auto"/>
            <w:noWrap/>
            <w:vAlign w:val="bottom"/>
            <w:hideMark/>
          </w:tcPr>
          <w:p w14:paraId="3A7A4C5F"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403" w:type="dxa"/>
            <w:tcBorders>
              <w:top w:val="nil"/>
              <w:left w:val="nil"/>
              <w:bottom w:val="single" w:sz="4" w:space="0" w:color="auto"/>
              <w:right w:val="single" w:sz="4" w:space="0" w:color="auto"/>
            </w:tcBorders>
            <w:shd w:val="clear" w:color="auto" w:fill="auto"/>
            <w:noWrap/>
            <w:vAlign w:val="bottom"/>
            <w:hideMark/>
          </w:tcPr>
          <w:p w14:paraId="00D0B726"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003" w:type="dxa"/>
            <w:tcBorders>
              <w:top w:val="nil"/>
              <w:left w:val="nil"/>
              <w:bottom w:val="single" w:sz="4" w:space="0" w:color="auto"/>
              <w:right w:val="single" w:sz="4" w:space="0" w:color="auto"/>
            </w:tcBorders>
            <w:shd w:val="clear" w:color="auto" w:fill="auto"/>
            <w:noWrap/>
            <w:vAlign w:val="bottom"/>
            <w:hideMark/>
          </w:tcPr>
          <w:p w14:paraId="620EF017"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721D808A"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136" w:type="dxa"/>
            <w:tcBorders>
              <w:top w:val="nil"/>
              <w:left w:val="nil"/>
              <w:bottom w:val="single" w:sz="4" w:space="0" w:color="auto"/>
              <w:right w:val="single" w:sz="4" w:space="0" w:color="auto"/>
            </w:tcBorders>
            <w:shd w:val="clear" w:color="auto" w:fill="auto"/>
            <w:noWrap/>
            <w:vAlign w:val="bottom"/>
            <w:hideMark/>
          </w:tcPr>
          <w:p w14:paraId="70D91FCC"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54A5C414"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r>
      <w:tr w:rsidR="003A5833" w:rsidRPr="003A5833" w14:paraId="51150D23" w14:textId="77777777" w:rsidTr="003A5833">
        <w:trPr>
          <w:trHeight w:val="34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5DF4D5B4"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834" w:type="dxa"/>
            <w:tcBorders>
              <w:top w:val="nil"/>
              <w:left w:val="nil"/>
              <w:bottom w:val="single" w:sz="4" w:space="0" w:color="auto"/>
              <w:right w:val="single" w:sz="4" w:space="0" w:color="auto"/>
            </w:tcBorders>
            <w:shd w:val="clear" w:color="auto" w:fill="auto"/>
            <w:noWrap/>
            <w:vAlign w:val="bottom"/>
            <w:hideMark/>
          </w:tcPr>
          <w:p w14:paraId="14B7416C"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403" w:type="dxa"/>
            <w:tcBorders>
              <w:top w:val="nil"/>
              <w:left w:val="nil"/>
              <w:bottom w:val="single" w:sz="4" w:space="0" w:color="auto"/>
              <w:right w:val="single" w:sz="4" w:space="0" w:color="auto"/>
            </w:tcBorders>
            <w:shd w:val="clear" w:color="auto" w:fill="auto"/>
            <w:noWrap/>
            <w:vAlign w:val="bottom"/>
            <w:hideMark/>
          </w:tcPr>
          <w:p w14:paraId="55557658"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003" w:type="dxa"/>
            <w:tcBorders>
              <w:top w:val="nil"/>
              <w:left w:val="nil"/>
              <w:bottom w:val="single" w:sz="4" w:space="0" w:color="auto"/>
              <w:right w:val="single" w:sz="4" w:space="0" w:color="auto"/>
            </w:tcBorders>
            <w:shd w:val="clear" w:color="auto" w:fill="auto"/>
            <w:noWrap/>
            <w:vAlign w:val="bottom"/>
            <w:hideMark/>
          </w:tcPr>
          <w:p w14:paraId="4AA9EAF4"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73A77C70"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136" w:type="dxa"/>
            <w:tcBorders>
              <w:top w:val="nil"/>
              <w:left w:val="nil"/>
              <w:bottom w:val="single" w:sz="4" w:space="0" w:color="auto"/>
              <w:right w:val="single" w:sz="4" w:space="0" w:color="auto"/>
            </w:tcBorders>
            <w:shd w:val="clear" w:color="auto" w:fill="auto"/>
            <w:noWrap/>
            <w:vAlign w:val="bottom"/>
            <w:hideMark/>
          </w:tcPr>
          <w:p w14:paraId="7B5DC0CE"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c>
          <w:tcPr>
            <w:tcW w:w="1292" w:type="dxa"/>
            <w:tcBorders>
              <w:top w:val="nil"/>
              <w:left w:val="nil"/>
              <w:bottom w:val="single" w:sz="4" w:space="0" w:color="auto"/>
              <w:right w:val="single" w:sz="4" w:space="0" w:color="auto"/>
            </w:tcBorders>
            <w:shd w:val="clear" w:color="auto" w:fill="auto"/>
            <w:noWrap/>
            <w:vAlign w:val="bottom"/>
            <w:hideMark/>
          </w:tcPr>
          <w:p w14:paraId="56BAA33C" w14:textId="77777777" w:rsidR="003A5833" w:rsidRPr="003A5833" w:rsidRDefault="003A5833" w:rsidP="003A5833">
            <w:pPr>
              <w:jc w:val="left"/>
              <w:rPr>
                <w:rFonts w:ascii="Calibri" w:hAnsi="Calibri" w:cs="Calibri"/>
                <w:color w:val="000000"/>
                <w:szCs w:val="22"/>
                <w:lang w:val="en-GB" w:eastAsia="en-GB"/>
              </w:rPr>
            </w:pPr>
            <w:r w:rsidRPr="003A5833">
              <w:rPr>
                <w:rFonts w:ascii="Calibri" w:hAnsi="Calibri" w:cs="Calibri"/>
                <w:color w:val="000000"/>
                <w:szCs w:val="22"/>
                <w:lang w:val="en-GB" w:eastAsia="en-GB"/>
              </w:rPr>
              <w:t> </w:t>
            </w:r>
          </w:p>
        </w:tc>
      </w:tr>
    </w:tbl>
    <w:p w14:paraId="252E602A" w14:textId="7F2BE10E" w:rsidR="00883A8E" w:rsidRDefault="00883A8E" w:rsidP="003A5833">
      <w:pPr>
        <w:pStyle w:val="Bodytextversion1"/>
      </w:pPr>
    </w:p>
    <w:p w14:paraId="5165D6F6" w14:textId="77777777" w:rsidR="00883A8E" w:rsidRDefault="00883A8E" w:rsidP="00883A8E">
      <w:pPr>
        <w:pStyle w:val="Bodytextversion1"/>
        <w:ind w:left="284"/>
      </w:pPr>
    </w:p>
    <w:p w14:paraId="400BBD54" w14:textId="769494C9" w:rsidR="00BF0DE5" w:rsidRDefault="007F4D4E" w:rsidP="007F4D4E">
      <w:pPr>
        <w:pStyle w:val="Bodytextversion1"/>
        <w:numPr>
          <w:ilvl w:val="0"/>
          <w:numId w:val="34"/>
        </w:numPr>
      </w:pPr>
      <w:r>
        <w:t>Hard Closure Report</w:t>
      </w:r>
    </w:p>
    <w:p w14:paraId="27B23E42" w14:textId="7C0B417D" w:rsidR="003D137B" w:rsidRDefault="003D137B" w:rsidP="003D137B">
      <w:pPr>
        <w:pStyle w:val="Bodytextversion1"/>
      </w:pPr>
    </w:p>
    <w:p w14:paraId="56DC5E9B" w14:textId="4103DCA3" w:rsidR="003D137B" w:rsidRDefault="007F4D4E" w:rsidP="003D137B">
      <w:pPr>
        <w:pStyle w:val="Bodytextversion1"/>
        <w:ind w:left="284"/>
        <w:rPr>
          <w:noProof/>
        </w:rPr>
      </w:pPr>
      <w:r>
        <w:rPr>
          <w:noProof/>
        </w:rPr>
        <w:t xml:space="preserve">           </w:t>
      </w:r>
      <w:r w:rsidR="00183473">
        <w:rPr>
          <w:noProof/>
        </w:rPr>
        <w:drawing>
          <wp:inline distT="0" distB="0" distL="0" distR="0" wp14:anchorId="4C34233E" wp14:editId="722C375F">
            <wp:extent cx="5836285" cy="1651000"/>
            <wp:effectExtent l="0" t="0" r="0" b="63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2"/>
                    <a:stretch>
                      <a:fillRect/>
                    </a:stretch>
                  </pic:blipFill>
                  <pic:spPr>
                    <a:xfrm>
                      <a:off x="0" y="0"/>
                      <a:ext cx="5836285" cy="1651000"/>
                    </a:xfrm>
                    <a:prstGeom prst="rect">
                      <a:avLst/>
                    </a:prstGeom>
                  </pic:spPr>
                </pic:pic>
              </a:graphicData>
            </a:graphic>
          </wp:inline>
        </w:drawing>
      </w:r>
    </w:p>
    <w:p w14:paraId="31AA55B7" w14:textId="4A488208" w:rsidR="007F4D4E" w:rsidRDefault="007F4D4E" w:rsidP="003D137B">
      <w:pPr>
        <w:pStyle w:val="Bodytextversion1"/>
        <w:ind w:left="284"/>
        <w:rPr>
          <w:noProof/>
        </w:rPr>
      </w:pPr>
    </w:p>
    <w:p w14:paraId="5AB1580D" w14:textId="608BE12F" w:rsidR="007F4D4E" w:rsidRDefault="007F4D4E" w:rsidP="003D137B">
      <w:pPr>
        <w:pStyle w:val="Bodytextversion1"/>
        <w:ind w:left="284"/>
        <w:rPr>
          <w:noProof/>
        </w:rPr>
      </w:pPr>
    </w:p>
    <w:p w14:paraId="714AA894" w14:textId="08E24700" w:rsidR="007F4D4E" w:rsidRDefault="007F4D4E" w:rsidP="007F4D4E">
      <w:pPr>
        <w:pStyle w:val="Bodytextversion1"/>
        <w:numPr>
          <w:ilvl w:val="0"/>
          <w:numId w:val="34"/>
        </w:numPr>
      </w:pPr>
      <w:r>
        <w:rPr>
          <w:noProof/>
        </w:rPr>
        <w:t>Offer Report</w:t>
      </w:r>
      <w:r w:rsidR="00183473">
        <w:rPr>
          <w:noProof/>
        </w:rPr>
        <w:t xml:space="preserve"> </w:t>
      </w:r>
    </w:p>
    <w:p w14:paraId="6ABE4E35" w14:textId="21CB3972" w:rsidR="007F4D4E" w:rsidRDefault="007F4D4E" w:rsidP="007F4D4E">
      <w:pPr>
        <w:pStyle w:val="Bodytextversion1"/>
        <w:rPr>
          <w:noProof/>
        </w:rPr>
      </w:pPr>
    </w:p>
    <w:p w14:paraId="0C679D5D" w14:textId="6EB3775A" w:rsidR="007F4D4E" w:rsidRPr="00BF0DE5" w:rsidRDefault="007F4D4E" w:rsidP="007F4D4E">
      <w:pPr>
        <w:pStyle w:val="Bodytextversion1"/>
      </w:pPr>
      <w:r>
        <w:lastRenderedPageBreak/>
        <w:t xml:space="preserve">                 </w:t>
      </w:r>
      <w:r>
        <w:rPr>
          <w:noProof/>
        </w:rPr>
        <w:drawing>
          <wp:inline distT="0" distB="0" distL="0" distR="0" wp14:anchorId="07FDB8F1" wp14:editId="1BE2B2E2">
            <wp:extent cx="5715635" cy="720751"/>
            <wp:effectExtent l="0" t="0" r="0" b="317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23"/>
                    <a:stretch>
                      <a:fillRect/>
                    </a:stretch>
                  </pic:blipFill>
                  <pic:spPr>
                    <a:xfrm>
                      <a:off x="0" y="0"/>
                      <a:ext cx="5739973" cy="723820"/>
                    </a:xfrm>
                    <a:prstGeom prst="rect">
                      <a:avLst/>
                    </a:prstGeom>
                  </pic:spPr>
                </pic:pic>
              </a:graphicData>
            </a:graphic>
          </wp:inline>
        </w:drawing>
      </w:r>
    </w:p>
    <w:p w14:paraId="1D5418FB" w14:textId="75F6AC22" w:rsidR="00E2106D" w:rsidRDefault="00E2106D" w:rsidP="00436664">
      <w:pPr>
        <w:pStyle w:val="BodyText"/>
      </w:pPr>
    </w:p>
    <w:p w14:paraId="133678AF" w14:textId="2BC08D72" w:rsidR="007F4D4E" w:rsidRDefault="007F4D4E" w:rsidP="00436664">
      <w:pPr>
        <w:pStyle w:val="BodyText"/>
      </w:pPr>
    </w:p>
    <w:p w14:paraId="14FF06EA" w14:textId="1BA4118E" w:rsidR="007F4D4E" w:rsidRDefault="008015F9" w:rsidP="007F4D4E">
      <w:pPr>
        <w:pStyle w:val="BodyText"/>
        <w:numPr>
          <w:ilvl w:val="0"/>
          <w:numId w:val="34"/>
        </w:numPr>
      </w:pPr>
      <w:r>
        <w:t>Recruiter Performance Report</w:t>
      </w:r>
    </w:p>
    <w:p w14:paraId="1AFC8051" w14:textId="0EB0DA23" w:rsidR="008015F9" w:rsidRDefault="008015F9" w:rsidP="008015F9">
      <w:pPr>
        <w:pStyle w:val="BodyText"/>
      </w:pPr>
    </w:p>
    <w:p w14:paraId="31AD325A" w14:textId="43DCA86B" w:rsidR="008015F9" w:rsidRDefault="008015F9" w:rsidP="008015F9">
      <w:pPr>
        <w:pStyle w:val="BodyText"/>
      </w:pPr>
      <w:r>
        <w:rPr>
          <w:noProof/>
        </w:rPr>
        <w:drawing>
          <wp:inline distT="0" distB="0" distL="0" distR="0" wp14:anchorId="0335ED90" wp14:editId="0910C526">
            <wp:extent cx="5797634" cy="15240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4"/>
                    <a:stretch>
                      <a:fillRect/>
                    </a:stretch>
                  </pic:blipFill>
                  <pic:spPr>
                    <a:xfrm>
                      <a:off x="0" y="0"/>
                      <a:ext cx="5798327" cy="1524182"/>
                    </a:xfrm>
                    <a:prstGeom prst="rect">
                      <a:avLst/>
                    </a:prstGeom>
                  </pic:spPr>
                </pic:pic>
              </a:graphicData>
            </a:graphic>
          </wp:inline>
        </w:drawing>
      </w:r>
    </w:p>
    <w:p w14:paraId="6F6A373D" w14:textId="77777777" w:rsidR="007F4D4E" w:rsidRDefault="007F4D4E" w:rsidP="007F4D4E">
      <w:pPr>
        <w:pStyle w:val="BodyText"/>
      </w:pPr>
    </w:p>
    <w:p w14:paraId="7BEECBD4" w14:textId="452ED6C9" w:rsidR="00E2106D" w:rsidRDefault="00B16D08" w:rsidP="00B16D08">
      <w:pPr>
        <w:pStyle w:val="Heading2"/>
        <w:numPr>
          <w:ilvl w:val="1"/>
          <w:numId w:val="21"/>
        </w:numPr>
        <w:ind w:hanging="150"/>
      </w:pPr>
      <w:bookmarkStart w:id="25" w:name="_Toc132963261"/>
      <w:r>
        <w:t>Report Logic</w:t>
      </w:r>
      <w:bookmarkEnd w:id="25"/>
    </w:p>
    <w:p w14:paraId="39126CEF" w14:textId="53EC4B4A" w:rsidR="00FF1803" w:rsidRDefault="00FF1803" w:rsidP="00FB1199">
      <w:pPr>
        <w:pStyle w:val="Bodytextversion1"/>
      </w:pPr>
    </w:p>
    <w:p w14:paraId="291B0E77" w14:textId="6A632653" w:rsidR="008015F9" w:rsidRPr="00E51B4B" w:rsidRDefault="008015F9" w:rsidP="008015F9">
      <w:pPr>
        <w:pStyle w:val="Bodytextversion1"/>
        <w:numPr>
          <w:ilvl w:val="0"/>
          <w:numId w:val="35"/>
        </w:numPr>
        <w:rPr>
          <w:b/>
          <w:bCs/>
        </w:rPr>
      </w:pPr>
      <w:r w:rsidRPr="00E51B4B">
        <w:rPr>
          <w:b/>
          <w:bCs/>
        </w:rPr>
        <w:t>Avg Time to hire</w:t>
      </w:r>
    </w:p>
    <w:p w14:paraId="3680F0EE" w14:textId="77777777" w:rsidR="008015F9" w:rsidRDefault="008015F9" w:rsidP="008015F9">
      <w:pPr>
        <w:pStyle w:val="Bodytextversion1"/>
        <w:ind w:firstLine="360"/>
      </w:pPr>
    </w:p>
    <w:p w14:paraId="78C23B48" w14:textId="0A08F4C8" w:rsidR="008015F9" w:rsidRDefault="008015F9" w:rsidP="00E51B4B">
      <w:pPr>
        <w:pStyle w:val="Bodytextversion1"/>
        <w:ind w:left="360"/>
      </w:pPr>
      <w:r>
        <w:t>This</w:t>
      </w:r>
      <w:r w:rsidR="00E51B4B">
        <w:t xml:space="preserve"> will be showing the average time of each recruiting transaction from Requisition creation to Move to HR of candidate. </w:t>
      </w:r>
      <w:r>
        <w:t xml:space="preserve"> </w:t>
      </w:r>
    </w:p>
    <w:p w14:paraId="53DB7826" w14:textId="49CF4006" w:rsidR="00FA54EF" w:rsidRDefault="00E51B4B" w:rsidP="006F58B1">
      <w:pPr>
        <w:pStyle w:val="Bodytextversion1"/>
        <w:ind w:left="360"/>
      </w:pPr>
      <w:r w:rsidRPr="00E51B4B">
        <w:rPr>
          <w:b/>
          <w:bCs/>
        </w:rPr>
        <w:t>Filter</w:t>
      </w:r>
      <w:r>
        <w:t>: By default the results will be shown for all organization further filter will be available to see the data by Job category, Location, LE, Time range</w:t>
      </w:r>
    </w:p>
    <w:p w14:paraId="5A9B1231" w14:textId="307C2A8E" w:rsidR="00E51B4B" w:rsidRPr="00E51B4B" w:rsidRDefault="00E51B4B" w:rsidP="006F58B1">
      <w:pPr>
        <w:pStyle w:val="Bodytextversion1"/>
        <w:ind w:left="360"/>
        <w:rPr>
          <w:b/>
          <w:bCs/>
        </w:rPr>
      </w:pPr>
    </w:p>
    <w:p w14:paraId="26794DFF" w14:textId="03158788" w:rsidR="00E51B4B" w:rsidRDefault="00E51B4B" w:rsidP="00E51B4B">
      <w:pPr>
        <w:pStyle w:val="Bodytextversion1"/>
        <w:numPr>
          <w:ilvl w:val="1"/>
          <w:numId w:val="35"/>
        </w:numPr>
        <w:rPr>
          <w:b/>
          <w:bCs/>
        </w:rPr>
      </w:pPr>
      <w:r w:rsidRPr="00E51B4B">
        <w:rPr>
          <w:b/>
          <w:bCs/>
        </w:rPr>
        <w:t>Requisition Approval &amp; posting Report</w:t>
      </w:r>
    </w:p>
    <w:p w14:paraId="31F2BF5E" w14:textId="48A43ED5" w:rsidR="00E51B4B" w:rsidRDefault="00E51B4B" w:rsidP="00E51B4B">
      <w:pPr>
        <w:pStyle w:val="Bodytextversion1"/>
        <w:rPr>
          <w:b/>
          <w:bCs/>
        </w:rPr>
      </w:pPr>
    </w:p>
    <w:p w14:paraId="600B485E" w14:textId="485FDE42" w:rsidR="00E51B4B" w:rsidRDefault="00E51B4B" w:rsidP="00E51B4B">
      <w:pPr>
        <w:pStyle w:val="Bodytextversion1"/>
        <w:ind w:left="360"/>
      </w:pPr>
      <w:r>
        <w:t>This report will include the actual data showing the time taken by each transaction against the requisition. This will help business to investigate the area where most of the time being taken which is resulting in delay of requisition posting.</w:t>
      </w:r>
    </w:p>
    <w:p w14:paraId="20DE6983" w14:textId="1EA59343" w:rsidR="00E51B4B" w:rsidRDefault="00E51B4B" w:rsidP="00E51B4B">
      <w:pPr>
        <w:pStyle w:val="Bodytextversion1"/>
        <w:ind w:left="360"/>
      </w:pPr>
    </w:p>
    <w:p w14:paraId="510F2FE7" w14:textId="737E79DA" w:rsidR="00E51B4B" w:rsidRPr="003B4EDD" w:rsidRDefault="00E51B4B" w:rsidP="00E51B4B">
      <w:pPr>
        <w:pStyle w:val="Bodytextversion1"/>
        <w:ind w:left="360"/>
      </w:pPr>
      <w:r w:rsidRPr="00E51B4B">
        <w:rPr>
          <w:b/>
          <w:bCs/>
        </w:rPr>
        <w:t>Filter</w:t>
      </w:r>
      <w:r>
        <w:rPr>
          <w:b/>
          <w:bCs/>
        </w:rPr>
        <w:t xml:space="preserve"> : </w:t>
      </w:r>
      <w:r w:rsidR="003B4EDD" w:rsidRPr="003B4EDD">
        <w:t>Job Category, Department, Location, Date Range. By default all will be selected as filter.</w:t>
      </w:r>
    </w:p>
    <w:p w14:paraId="768AF9C9" w14:textId="77777777" w:rsidR="00E51B4B" w:rsidRPr="003B4EDD" w:rsidRDefault="00E51B4B" w:rsidP="00E51B4B">
      <w:pPr>
        <w:pStyle w:val="Bodytextversion1"/>
        <w:ind w:left="360"/>
      </w:pPr>
    </w:p>
    <w:p w14:paraId="1EF8A8AA" w14:textId="54C744D1" w:rsidR="00E51B4B" w:rsidRPr="003B4EDD" w:rsidRDefault="003B4EDD" w:rsidP="00E51B4B">
      <w:pPr>
        <w:pStyle w:val="Bodytextversion1"/>
        <w:numPr>
          <w:ilvl w:val="1"/>
          <w:numId w:val="35"/>
        </w:numPr>
        <w:rPr>
          <w:b/>
          <w:bCs/>
        </w:rPr>
      </w:pPr>
      <w:r w:rsidRPr="003B4EDD">
        <w:rPr>
          <w:b/>
          <w:bCs/>
        </w:rPr>
        <w:t>Candidate Selection Report</w:t>
      </w:r>
    </w:p>
    <w:p w14:paraId="6D8F3BFF" w14:textId="7BA7EBFA" w:rsidR="00E51B4B" w:rsidRDefault="00E51B4B" w:rsidP="00E51B4B">
      <w:pPr>
        <w:pStyle w:val="Bodytextversion1"/>
        <w:rPr>
          <w:b/>
          <w:bCs/>
        </w:rPr>
      </w:pPr>
    </w:p>
    <w:p w14:paraId="7414BECB" w14:textId="4D85D797" w:rsidR="003B4EDD" w:rsidRDefault="003B4EDD" w:rsidP="003B4EDD">
      <w:pPr>
        <w:pStyle w:val="Bodytextversion1"/>
        <w:ind w:left="360"/>
      </w:pPr>
      <w:r w:rsidRPr="003B4EDD">
        <w:t xml:space="preserve">Candidate </w:t>
      </w:r>
      <w:r>
        <w:t xml:space="preserve">movement through the selection process, time taken by interviewers , final selection will be included in this report. </w:t>
      </w:r>
    </w:p>
    <w:p w14:paraId="22AC8AE8" w14:textId="5059B1F5" w:rsidR="003B4EDD" w:rsidRDefault="003B4EDD" w:rsidP="003B4EDD">
      <w:pPr>
        <w:pStyle w:val="Bodytextversion1"/>
        <w:ind w:left="360"/>
      </w:pPr>
    </w:p>
    <w:p w14:paraId="1C0CEF61" w14:textId="54DFDF52" w:rsidR="003B4EDD" w:rsidRDefault="003B4EDD" w:rsidP="003B4EDD">
      <w:pPr>
        <w:pStyle w:val="Bodytextversion1"/>
        <w:ind w:left="360"/>
      </w:pPr>
      <w:r w:rsidRPr="003B4EDD">
        <w:rPr>
          <w:b/>
          <w:bCs/>
        </w:rPr>
        <w:t>Filter</w:t>
      </w:r>
      <w:r>
        <w:t>: Interviewer Name, Interview Level, Mode of interview, Recruiter</w:t>
      </w:r>
    </w:p>
    <w:p w14:paraId="5B78D3F1" w14:textId="4567B851" w:rsidR="003B4EDD" w:rsidRDefault="003B4EDD" w:rsidP="003B4EDD">
      <w:pPr>
        <w:pStyle w:val="Bodytextversion1"/>
        <w:ind w:left="360"/>
      </w:pPr>
    </w:p>
    <w:p w14:paraId="3716C741" w14:textId="5913C1C8" w:rsidR="003B4EDD" w:rsidRPr="00183473" w:rsidRDefault="003B4EDD" w:rsidP="003B4EDD">
      <w:pPr>
        <w:pStyle w:val="Bodytextversion1"/>
        <w:numPr>
          <w:ilvl w:val="1"/>
          <w:numId w:val="35"/>
        </w:numPr>
        <w:rPr>
          <w:b/>
          <w:bCs/>
        </w:rPr>
      </w:pPr>
      <w:r w:rsidRPr="00183473">
        <w:rPr>
          <w:b/>
          <w:bCs/>
        </w:rPr>
        <w:t>Hard Closures</w:t>
      </w:r>
    </w:p>
    <w:p w14:paraId="65FDECB9" w14:textId="596F5198" w:rsidR="00183473" w:rsidRDefault="00183473" w:rsidP="00183473">
      <w:pPr>
        <w:pStyle w:val="Bodytextversion1"/>
        <w:ind w:left="720"/>
      </w:pPr>
    </w:p>
    <w:p w14:paraId="2816C195" w14:textId="77777777" w:rsidR="00183473" w:rsidRDefault="00183473" w:rsidP="00183473">
      <w:pPr>
        <w:pStyle w:val="Bodytextversion1"/>
        <w:ind w:left="360"/>
      </w:pPr>
      <w:r>
        <w:t>There could be few niche skills/job requirement which gives tough time to hiring team. Those will be included in this report.</w:t>
      </w:r>
    </w:p>
    <w:p w14:paraId="74C5807B" w14:textId="77777777" w:rsidR="00183473" w:rsidRDefault="00183473" w:rsidP="00183473">
      <w:pPr>
        <w:pStyle w:val="Bodytextversion1"/>
        <w:ind w:left="720"/>
      </w:pPr>
    </w:p>
    <w:p w14:paraId="4DE8E006" w14:textId="701EFD86" w:rsidR="00183473" w:rsidRPr="00183473" w:rsidRDefault="00183473" w:rsidP="00183473">
      <w:pPr>
        <w:pStyle w:val="Bodytextversion1"/>
        <w:ind w:firstLine="360"/>
        <w:rPr>
          <w:b/>
          <w:bCs/>
        </w:rPr>
      </w:pPr>
      <w:r w:rsidRPr="00183473">
        <w:rPr>
          <w:b/>
          <w:bCs/>
        </w:rPr>
        <w:t xml:space="preserve">Filter: </w:t>
      </w:r>
      <w:r>
        <w:rPr>
          <w:b/>
          <w:bCs/>
        </w:rPr>
        <w:t xml:space="preserve"> Candidate Source, Job Category, Job Level</w:t>
      </w:r>
    </w:p>
    <w:p w14:paraId="46F5F25E" w14:textId="645FC84D" w:rsidR="003B4EDD" w:rsidRDefault="003B4EDD" w:rsidP="003B4EDD">
      <w:pPr>
        <w:pStyle w:val="Bodytextversion1"/>
      </w:pPr>
    </w:p>
    <w:p w14:paraId="59C279FD" w14:textId="6FF0FEDA" w:rsidR="003B4EDD" w:rsidRDefault="003B4EDD" w:rsidP="00183473">
      <w:pPr>
        <w:pStyle w:val="Bodytextversion1"/>
      </w:pPr>
    </w:p>
    <w:p w14:paraId="0B6DF719" w14:textId="14AD1DFA" w:rsidR="00183473" w:rsidRDefault="00183473" w:rsidP="00183473">
      <w:pPr>
        <w:pStyle w:val="Bodytextversion1"/>
      </w:pPr>
    </w:p>
    <w:p w14:paraId="5063B385" w14:textId="1BEADBE5" w:rsidR="00183473" w:rsidRDefault="00183473" w:rsidP="00183473">
      <w:pPr>
        <w:pStyle w:val="Bodytextversion1"/>
      </w:pPr>
    </w:p>
    <w:p w14:paraId="1C02AD38" w14:textId="77777777" w:rsidR="00183473" w:rsidRPr="003B4EDD" w:rsidRDefault="00183473" w:rsidP="00183473">
      <w:pPr>
        <w:pStyle w:val="Bodytextversion1"/>
      </w:pPr>
    </w:p>
    <w:p w14:paraId="407DE7A5" w14:textId="77777777" w:rsidR="00955380" w:rsidRPr="002520A2" w:rsidRDefault="00955380" w:rsidP="006F58B1">
      <w:pPr>
        <w:pStyle w:val="Bodytextversion1"/>
        <w:ind w:left="360"/>
      </w:pPr>
    </w:p>
    <w:p w14:paraId="727C5B45" w14:textId="568A4073" w:rsidR="006823F1" w:rsidRDefault="003B4EDD" w:rsidP="003B4EDD">
      <w:pPr>
        <w:pStyle w:val="Bodytextversion1"/>
        <w:numPr>
          <w:ilvl w:val="0"/>
          <w:numId w:val="35"/>
        </w:numPr>
        <w:rPr>
          <w:b/>
          <w:bCs/>
        </w:rPr>
      </w:pPr>
      <w:r>
        <w:rPr>
          <w:b/>
          <w:bCs/>
        </w:rPr>
        <w:lastRenderedPageBreak/>
        <w:t>Turn Over Rate</w:t>
      </w:r>
    </w:p>
    <w:p w14:paraId="343AEF30" w14:textId="77777777" w:rsidR="003B4EDD" w:rsidRPr="00183473" w:rsidRDefault="003B4EDD" w:rsidP="006823F1">
      <w:pPr>
        <w:pStyle w:val="Bodytextversion1"/>
        <w:ind w:left="360"/>
      </w:pPr>
    </w:p>
    <w:p w14:paraId="3D2DC455" w14:textId="5D000E1B" w:rsidR="003B4EDD" w:rsidRDefault="003B4EDD" w:rsidP="006823F1">
      <w:pPr>
        <w:pStyle w:val="Bodytextversion1"/>
        <w:ind w:left="360"/>
      </w:pPr>
      <w:r w:rsidRPr="00183473">
        <w:t xml:space="preserve">Here a brief of the </w:t>
      </w:r>
      <w:r>
        <w:t>offer ratio will be shown. How many offers were released and what’s is the acceptance ratio can be seen here.</w:t>
      </w:r>
    </w:p>
    <w:p w14:paraId="6629FB1F" w14:textId="77777777" w:rsidR="00183473" w:rsidRPr="00183473" w:rsidRDefault="00183473" w:rsidP="006823F1">
      <w:pPr>
        <w:pStyle w:val="Bodytextversion1"/>
        <w:ind w:left="360"/>
        <w:rPr>
          <w:b/>
          <w:bCs/>
        </w:rPr>
      </w:pPr>
    </w:p>
    <w:p w14:paraId="0BA5F4A7" w14:textId="0C8E9940" w:rsidR="003B4EDD" w:rsidRPr="00183473" w:rsidRDefault="00183473" w:rsidP="00183473">
      <w:pPr>
        <w:pStyle w:val="Bodytextversion1"/>
        <w:numPr>
          <w:ilvl w:val="1"/>
          <w:numId w:val="35"/>
        </w:numPr>
        <w:rPr>
          <w:b/>
          <w:bCs/>
        </w:rPr>
      </w:pPr>
      <w:r w:rsidRPr="00183473">
        <w:rPr>
          <w:b/>
          <w:bCs/>
        </w:rPr>
        <w:t>Offer Report</w:t>
      </w:r>
    </w:p>
    <w:p w14:paraId="45B71B6D" w14:textId="5599F0E3" w:rsidR="003B4EDD" w:rsidRDefault="003B4EDD" w:rsidP="00183473">
      <w:pPr>
        <w:pStyle w:val="Bodytextversion1"/>
        <w:ind w:left="360"/>
      </w:pPr>
    </w:p>
    <w:p w14:paraId="0DBB0DA0" w14:textId="6F2FC50F" w:rsidR="00183473" w:rsidRDefault="00183473" w:rsidP="00183473">
      <w:pPr>
        <w:pStyle w:val="Bodytextversion1"/>
        <w:ind w:left="360"/>
      </w:pPr>
      <w:r>
        <w:t>In this report offers created,</w:t>
      </w:r>
      <w:r w:rsidR="008F474F">
        <w:t xml:space="preserve"> </w:t>
      </w:r>
      <w:r>
        <w:t>extended,</w:t>
      </w:r>
      <w:r w:rsidR="008F474F">
        <w:t xml:space="preserve"> accepted, and rejected around the organization will be included. The report will be mainly focusing on the offer drop out to minimize the numbers in coming time.</w:t>
      </w:r>
    </w:p>
    <w:p w14:paraId="7D900D2F" w14:textId="1A56CE3F" w:rsidR="00183473" w:rsidRDefault="00183473" w:rsidP="00183473">
      <w:pPr>
        <w:pStyle w:val="Bodytextversion1"/>
      </w:pPr>
    </w:p>
    <w:p w14:paraId="0F32F845" w14:textId="77777777" w:rsidR="00183473" w:rsidRPr="003B4EDD" w:rsidRDefault="00183473" w:rsidP="00183473">
      <w:pPr>
        <w:pStyle w:val="Bodytextversion1"/>
      </w:pPr>
    </w:p>
    <w:p w14:paraId="01961382" w14:textId="5B18B0C3" w:rsidR="006823F1" w:rsidRDefault="008F474F" w:rsidP="006823F1">
      <w:pPr>
        <w:pStyle w:val="Bodytextversion1"/>
        <w:ind w:left="360"/>
        <w:rPr>
          <w:b/>
          <w:bCs/>
        </w:rPr>
      </w:pPr>
      <w:r>
        <w:rPr>
          <w:b/>
          <w:bCs/>
        </w:rPr>
        <w:t xml:space="preserve">Filter: </w:t>
      </w:r>
      <w:r w:rsidRPr="008F474F">
        <w:t>Offer Status, Rejection reason,</w:t>
      </w:r>
      <w:r>
        <w:rPr>
          <w:b/>
          <w:bCs/>
        </w:rPr>
        <w:t xml:space="preserve"> </w:t>
      </w:r>
      <w:r w:rsidRPr="008F474F">
        <w:t>Location, Category, Age Group</w:t>
      </w:r>
      <w:r>
        <w:t xml:space="preserve"> </w:t>
      </w:r>
    </w:p>
    <w:p w14:paraId="7D7AC93F" w14:textId="6A877BA2" w:rsidR="008F474F" w:rsidRDefault="008F474F" w:rsidP="006823F1">
      <w:pPr>
        <w:pStyle w:val="Bodytextversion1"/>
        <w:ind w:left="360"/>
        <w:rPr>
          <w:b/>
          <w:bCs/>
        </w:rPr>
      </w:pPr>
    </w:p>
    <w:p w14:paraId="6A9ED888" w14:textId="77777777" w:rsidR="008F474F" w:rsidRPr="008F474F" w:rsidRDefault="008F474F" w:rsidP="006823F1">
      <w:pPr>
        <w:pStyle w:val="Bodytextversion1"/>
        <w:ind w:left="360"/>
      </w:pPr>
    </w:p>
    <w:p w14:paraId="01F47DB6" w14:textId="5A294157" w:rsidR="00340122" w:rsidRDefault="008F474F" w:rsidP="008F474F">
      <w:pPr>
        <w:pStyle w:val="Bodytextversion1"/>
        <w:numPr>
          <w:ilvl w:val="0"/>
          <w:numId w:val="35"/>
        </w:numPr>
      </w:pPr>
      <w:r>
        <w:t>Recruiting Closure Rate</w:t>
      </w:r>
    </w:p>
    <w:p w14:paraId="7BBC87C9" w14:textId="0AB21A6A" w:rsidR="008F474F" w:rsidRDefault="008F474F" w:rsidP="008F474F">
      <w:pPr>
        <w:pStyle w:val="Bodytextversion1"/>
      </w:pPr>
    </w:p>
    <w:p w14:paraId="6DAC19AA" w14:textId="4EC5AC6E" w:rsidR="008F474F" w:rsidRDefault="008F474F" w:rsidP="008F474F">
      <w:pPr>
        <w:pStyle w:val="Bodytextversion1"/>
        <w:ind w:left="360"/>
      </w:pPr>
      <w:r>
        <w:t>This is the area where hiring team’s performance can be seen via the closure of their requisitions.</w:t>
      </w:r>
    </w:p>
    <w:p w14:paraId="1074E715" w14:textId="6FD1D26A" w:rsidR="008F474F" w:rsidRDefault="008F474F" w:rsidP="008F474F">
      <w:pPr>
        <w:pStyle w:val="Bodytextversion1"/>
        <w:ind w:left="360"/>
      </w:pPr>
    </w:p>
    <w:p w14:paraId="5F8218C7" w14:textId="360E6CCB" w:rsidR="008F474F" w:rsidRPr="008F474F" w:rsidRDefault="008F474F" w:rsidP="008F474F">
      <w:pPr>
        <w:pStyle w:val="Bodytextversion1"/>
        <w:numPr>
          <w:ilvl w:val="1"/>
          <w:numId w:val="35"/>
        </w:numPr>
        <w:rPr>
          <w:b/>
          <w:bCs/>
        </w:rPr>
      </w:pPr>
      <w:r w:rsidRPr="008F474F">
        <w:rPr>
          <w:b/>
          <w:bCs/>
        </w:rPr>
        <w:t>Recruiting Performance Report</w:t>
      </w:r>
    </w:p>
    <w:p w14:paraId="62707BF7" w14:textId="105092DE" w:rsidR="008F474F" w:rsidRDefault="008F474F" w:rsidP="008F474F">
      <w:pPr>
        <w:pStyle w:val="Bodytextversion1"/>
        <w:ind w:left="360"/>
      </w:pPr>
    </w:p>
    <w:p w14:paraId="7E1F03D8" w14:textId="09C775AB" w:rsidR="008F474F" w:rsidRDefault="008F474F" w:rsidP="008F474F">
      <w:pPr>
        <w:pStyle w:val="Bodytextversion1"/>
        <w:ind w:left="360"/>
      </w:pPr>
      <w:r>
        <w:t>Showing the details of individual Recruiter’s performance is the purpose of this report. Requisition raised, offer made, Requisition closed , avg time taken by the recruiter will be included here</w:t>
      </w:r>
      <w:r w:rsidR="00BD46D3">
        <w:t>, offer acceptance rate</w:t>
      </w:r>
      <w:r>
        <w:t>.</w:t>
      </w:r>
    </w:p>
    <w:p w14:paraId="19A546ED" w14:textId="749EB3F5" w:rsidR="008F474F" w:rsidRPr="008F474F" w:rsidRDefault="008F474F" w:rsidP="008F474F">
      <w:pPr>
        <w:pStyle w:val="Bodytextversion1"/>
        <w:ind w:left="360"/>
        <w:rPr>
          <w:b/>
          <w:bCs/>
        </w:rPr>
      </w:pPr>
    </w:p>
    <w:p w14:paraId="076AB13F" w14:textId="1EE67447" w:rsidR="008F474F" w:rsidRPr="008F474F" w:rsidRDefault="008F474F" w:rsidP="008F474F">
      <w:pPr>
        <w:pStyle w:val="Bodytextversion1"/>
        <w:ind w:left="360"/>
        <w:rPr>
          <w:b/>
          <w:bCs/>
        </w:rPr>
      </w:pPr>
      <w:r w:rsidRPr="008F474F">
        <w:rPr>
          <w:b/>
          <w:bCs/>
        </w:rPr>
        <w:t xml:space="preserve">Filter: </w:t>
      </w:r>
      <w:r w:rsidR="00BD46D3">
        <w:rPr>
          <w:b/>
          <w:bCs/>
        </w:rPr>
        <w:t xml:space="preserve"> </w:t>
      </w:r>
      <w:r w:rsidR="00BD46D3" w:rsidRPr="00BD46D3">
        <w:t>Time Range, Job category</w:t>
      </w:r>
      <w:r w:rsidR="00BD46D3">
        <w:t>, Recruiter name</w:t>
      </w:r>
    </w:p>
    <w:p w14:paraId="42AEDEBA" w14:textId="77777777" w:rsidR="008F474F" w:rsidRDefault="008F474F" w:rsidP="008F474F">
      <w:pPr>
        <w:pStyle w:val="Bodytextversion1"/>
        <w:ind w:left="360"/>
      </w:pPr>
    </w:p>
    <w:p w14:paraId="1309C8BD" w14:textId="1AA0329D" w:rsidR="006F58B1" w:rsidRDefault="006F58B1" w:rsidP="00340122">
      <w:pPr>
        <w:pStyle w:val="Bodytextversion1"/>
        <w:ind w:left="360"/>
        <w:rPr>
          <w:b/>
          <w:bCs/>
        </w:rPr>
      </w:pPr>
    </w:p>
    <w:p w14:paraId="0F72A9D2" w14:textId="3CE98B4C" w:rsidR="00483E87" w:rsidRDefault="00483E87" w:rsidP="00340122">
      <w:pPr>
        <w:pStyle w:val="Bodytextversion1"/>
        <w:ind w:left="360"/>
      </w:pPr>
    </w:p>
    <w:p w14:paraId="6DE868D5" w14:textId="7C83AB88" w:rsidR="002B4E63" w:rsidRPr="004E2021" w:rsidRDefault="002B4E63" w:rsidP="00483E87">
      <w:pPr>
        <w:pStyle w:val="Bodytextversion1"/>
        <w:ind w:left="360"/>
      </w:pPr>
    </w:p>
    <w:p w14:paraId="6691AA50" w14:textId="77777777" w:rsidR="00483E87" w:rsidRDefault="00483E87" w:rsidP="00340122">
      <w:pPr>
        <w:pStyle w:val="Bodytextversion1"/>
        <w:ind w:left="360"/>
      </w:pPr>
    </w:p>
    <w:p w14:paraId="7B103F0B" w14:textId="416AA5FF" w:rsidR="00166009" w:rsidRPr="002B4E63" w:rsidRDefault="00161808">
      <w:pPr>
        <w:spacing w:after="160" w:line="259" w:lineRule="auto"/>
        <w:jc w:val="left"/>
        <w:rPr>
          <w:color w:val="FF0000"/>
          <w:u w:val="single"/>
        </w:rPr>
      </w:pPr>
      <w:r>
        <w:rPr>
          <w:color w:val="FF0000"/>
          <w:u w:val="single"/>
        </w:rPr>
        <w:t xml:space="preserve"> </w:t>
      </w:r>
    </w:p>
    <w:p w14:paraId="37B484DD" w14:textId="77777777" w:rsidR="00166009" w:rsidRPr="00937BE2" w:rsidRDefault="00166009" w:rsidP="00FB1199">
      <w:pPr>
        <w:pStyle w:val="Bodytextversion1"/>
        <w:rPr>
          <w:i/>
          <w:iCs/>
          <w:color w:val="FF0000"/>
          <w:u w:val="single"/>
        </w:rPr>
      </w:pPr>
    </w:p>
    <w:p w14:paraId="07118CED" w14:textId="244C38A1" w:rsidR="00FF1803" w:rsidRDefault="004F406C" w:rsidP="00FF1803">
      <w:pPr>
        <w:pStyle w:val="Heading1"/>
      </w:pPr>
      <w:bookmarkStart w:id="26" w:name="_Toc132963262"/>
      <w:r>
        <w:lastRenderedPageBreak/>
        <w:t>Data Mapping</w:t>
      </w:r>
      <w:bookmarkEnd w:id="26"/>
    </w:p>
    <w:p w14:paraId="61689C9B" w14:textId="2430D8AC" w:rsidR="00FF1803" w:rsidRDefault="00FF1803" w:rsidP="00FF1803">
      <w:pPr>
        <w:pStyle w:val="Bodytextversion1"/>
      </w:pPr>
    </w:p>
    <w:p w14:paraId="00F4FE1A" w14:textId="4ECFD573" w:rsidR="00464552" w:rsidRDefault="008015F9" w:rsidP="00FF1803">
      <w:pPr>
        <w:pStyle w:val="Bodytextversion1"/>
      </w:pPr>
      <w:r>
        <w:t>For Data mapping below fields from the hiring workspace will used.</w:t>
      </w:r>
    </w:p>
    <w:p w14:paraId="163C7426" w14:textId="1EE6F6D0" w:rsidR="008015F9" w:rsidRDefault="008015F9" w:rsidP="00FF1803">
      <w:pPr>
        <w:pStyle w:val="Bodytextversion1"/>
      </w:pPr>
    </w:p>
    <w:p w14:paraId="1D975A30" w14:textId="7F6F4359" w:rsidR="002E404E" w:rsidRDefault="002E404E" w:rsidP="002E404E">
      <w:pPr>
        <w:pStyle w:val="Bodytextversion1"/>
        <w:numPr>
          <w:ilvl w:val="0"/>
          <w:numId w:val="36"/>
        </w:numPr>
      </w:pPr>
      <w:r>
        <w:t>Show Transaction</w:t>
      </w:r>
    </w:p>
    <w:p w14:paraId="6A77A78A" w14:textId="6C0F7B4E" w:rsidR="002E404E" w:rsidRDefault="002E404E" w:rsidP="002E404E">
      <w:pPr>
        <w:pStyle w:val="Bodytextversion1"/>
        <w:numPr>
          <w:ilvl w:val="0"/>
          <w:numId w:val="36"/>
        </w:numPr>
      </w:pPr>
      <w:r>
        <w:t xml:space="preserve">In </w:t>
      </w:r>
      <w:r w:rsidR="00A06B5B">
        <w:t>meeting</w:t>
      </w:r>
      <w:r>
        <w:t xml:space="preserve"> , pick up right field </w:t>
      </w:r>
      <w:r w:rsidR="00A06B5B">
        <w:t>in subjective area</w:t>
      </w:r>
    </w:p>
    <w:p w14:paraId="7E601B0E" w14:textId="77777777" w:rsidR="00D90808" w:rsidRDefault="00D90808" w:rsidP="00FF1803">
      <w:pPr>
        <w:pStyle w:val="Bodytextversion1"/>
      </w:pPr>
    </w:p>
    <w:tbl>
      <w:tblPr>
        <w:tblW w:w="5459" w:type="dxa"/>
        <w:tblLook w:val="04A0" w:firstRow="1" w:lastRow="0" w:firstColumn="1" w:lastColumn="0" w:noHBand="0" w:noVBand="1"/>
      </w:tblPr>
      <w:tblGrid>
        <w:gridCol w:w="2830"/>
        <w:gridCol w:w="1669"/>
        <w:gridCol w:w="960"/>
      </w:tblGrid>
      <w:tr w:rsidR="00D63A1D" w:rsidRPr="00D63A1D" w14:paraId="0E00363D" w14:textId="77777777" w:rsidTr="00703A11">
        <w:trPr>
          <w:trHeight w:val="290"/>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3FB72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xml:space="preserve">Reporting Fields </w:t>
            </w:r>
          </w:p>
        </w:tc>
        <w:tc>
          <w:tcPr>
            <w:tcW w:w="1669" w:type="dxa"/>
            <w:tcBorders>
              <w:top w:val="single" w:sz="4" w:space="0" w:color="auto"/>
              <w:left w:val="nil"/>
              <w:bottom w:val="single" w:sz="4" w:space="0" w:color="auto"/>
              <w:right w:val="single" w:sz="4" w:space="0" w:color="auto"/>
            </w:tcBorders>
            <w:shd w:val="clear" w:color="auto" w:fill="auto"/>
            <w:noWrap/>
            <w:vAlign w:val="bottom"/>
          </w:tcPr>
          <w:p w14:paraId="6E633A86" w14:textId="64969BB6" w:rsidR="00D63A1D" w:rsidRPr="00D63A1D" w:rsidRDefault="00D63A1D" w:rsidP="00D63A1D">
            <w:pPr>
              <w:jc w:val="left"/>
              <w:rPr>
                <w:rFonts w:ascii="Calibri" w:hAnsi="Calibri" w:cs="Calibri"/>
                <w:color w:val="000000"/>
                <w:szCs w:val="22"/>
                <w:lang w:val="en-GB"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FC90636" w14:textId="66B26341" w:rsidR="00D63A1D" w:rsidRPr="00D63A1D" w:rsidRDefault="00D63A1D" w:rsidP="00D63A1D">
            <w:pPr>
              <w:jc w:val="left"/>
              <w:rPr>
                <w:rFonts w:ascii="Calibri" w:hAnsi="Calibri" w:cs="Calibri"/>
                <w:color w:val="000000"/>
                <w:szCs w:val="22"/>
                <w:lang w:val="en-GB" w:eastAsia="en-GB"/>
              </w:rPr>
            </w:pPr>
          </w:p>
        </w:tc>
      </w:tr>
      <w:tr w:rsidR="00D63A1D" w:rsidRPr="00D63A1D" w14:paraId="1E822099"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92D75F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Name</w:t>
            </w:r>
          </w:p>
        </w:tc>
        <w:tc>
          <w:tcPr>
            <w:tcW w:w="1669" w:type="dxa"/>
            <w:tcBorders>
              <w:top w:val="nil"/>
              <w:left w:val="nil"/>
              <w:bottom w:val="single" w:sz="4" w:space="0" w:color="auto"/>
              <w:right w:val="single" w:sz="4" w:space="0" w:color="auto"/>
            </w:tcBorders>
            <w:shd w:val="clear" w:color="auto" w:fill="auto"/>
            <w:noWrap/>
            <w:vAlign w:val="bottom"/>
            <w:hideMark/>
          </w:tcPr>
          <w:p w14:paraId="20123F5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15E86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2AB6DFF9"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1294B4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ID</w:t>
            </w:r>
          </w:p>
        </w:tc>
        <w:tc>
          <w:tcPr>
            <w:tcW w:w="1669" w:type="dxa"/>
            <w:tcBorders>
              <w:top w:val="nil"/>
              <w:left w:val="nil"/>
              <w:bottom w:val="single" w:sz="4" w:space="0" w:color="auto"/>
              <w:right w:val="single" w:sz="4" w:space="0" w:color="auto"/>
            </w:tcBorders>
            <w:shd w:val="clear" w:color="auto" w:fill="auto"/>
            <w:noWrap/>
            <w:vAlign w:val="bottom"/>
            <w:hideMark/>
          </w:tcPr>
          <w:p w14:paraId="28389C8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ED9F5C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5A9B56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4BB1B47"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Recruiter Name</w:t>
            </w:r>
          </w:p>
        </w:tc>
        <w:tc>
          <w:tcPr>
            <w:tcW w:w="1669" w:type="dxa"/>
            <w:tcBorders>
              <w:top w:val="nil"/>
              <w:left w:val="nil"/>
              <w:bottom w:val="single" w:sz="4" w:space="0" w:color="auto"/>
              <w:right w:val="single" w:sz="4" w:space="0" w:color="auto"/>
            </w:tcBorders>
            <w:shd w:val="clear" w:color="auto" w:fill="auto"/>
            <w:noWrap/>
            <w:vAlign w:val="bottom"/>
            <w:hideMark/>
          </w:tcPr>
          <w:p w14:paraId="59123D6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9BEC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066516F7"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AA0548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Name</w:t>
            </w:r>
          </w:p>
        </w:tc>
        <w:tc>
          <w:tcPr>
            <w:tcW w:w="1669" w:type="dxa"/>
            <w:tcBorders>
              <w:top w:val="nil"/>
              <w:left w:val="nil"/>
              <w:bottom w:val="single" w:sz="4" w:space="0" w:color="auto"/>
              <w:right w:val="single" w:sz="4" w:space="0" w:color="auto"/>
            </w:tcBorders>
            <w:shd w:val="clear" w:color="auto" w:fill="auto"/>
            <w:noWrap/>
            <w:vAlign w:val="bottom"/>
            <w:hideMark/>
          </w:tcPr>
          <w:p w14:paraId="43D8B16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B039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104928E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F2EBF3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email ID</w:t>
            </w:r>
          </w:p>
        </w:tc>
        <w:tc>
          <w:tcPr>
            <w:tcW w:w="1669" w:type="dxa"/>
            <w:tcBorders>
              <w:top w:val="nil"/>
              <w:left w:val="nil"/>
              <w:bottom w:val="single" w:sz="4" w:space="0" w:color="auto"/>
              <w:right w:val="single" w:sz="4" w:space="0" w:color="auto"/>
            </w:tcBorders>
            <w:shd w:val="clear" w:color="auto" w:fill="auto"/>
            <w:noWrap/>
            <w:vAlign w:val="bottom"/>
            <w:hideMark/>
          </w:tcPr>
          <w:p w14:paraId="6F6BB29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F61D7"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B05C0D1"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1B22D48" w14:textId="47536EB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w:t>
            </w:r>
            <w:r>
              <w:rPr>
                <w:rFonts w:ascii="Calibri" w:hAnsi="Calibri" w:cs="Calibri"/>
                <w:color w:val="000000"/>
                <w:szCs w:val="22"/>
                <w:lang w:val="en-GB" w:eastAsia="en-GB"/>
              </w:rPr>
              <w:t>uisition</w:t>
            </w:r>
            <w:r w:rsidRPr="00D63A1D">
              <w:rPr>
                <w:rFonts w:ascii="Calibri" w:hAnsi="Calibri" w:cs="Calibri"/>
                <w:color w:val="000000"/>
                <w:szCs w:val="22"/>
                <w:lang w:val="en-GB" w:eastAsia="en-GB"/>
              </w:rPr>
              <w:t xml:space="preserve"> Creation Date</w:t>
            </w:r>
          </w:p>
        </w:tc>
        <w:tc>
          <w:tcPr>
            <w:tcW w:w="1669" w:type="dxa"/>
            <w:tcBorders>
              <w:top w:val="nil"/>
              <w:left w:val="nil"/>
              <w:bottom w:val="single" w:sz="4" w:space="0" w:color="auto"/>
              <w:right w:val="single" w:sz="4" w:space="0" w:color="auto"/>
            </w:tcBorders>
            <w:shd w:val="clear" w:color="auto" w:fill="auto"/>
            <w:noWrap/>
            <w:vAlign w:val="bottom"/>
            <w:hideMark/>
          </w:tcPr>
          <w:p w14:paraId="0B80126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B4FAF5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E8B995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6C2FE93" w14:textId="4223208D"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w:t>
            </w:r>
            <w:r>
              <w:rPr>
                <w:rFonts w:ascii="Calibri" w:hAnsi="Calibri" w:cs="Calibri"/>
                <w:color w:val="000000"/>
                <w:szCs w:val="22"/>
                <w:lang w:val="en-GB" w:eastAsia="en-GB"/>
              </w:rPr>
              <w:t>uisition</w:t>
            </w:r>
            <w:r w:rsidRPr="00D63A1D">
              <w:rPr>
                <w:rFonts w:ascii="Calibri" w:hAnsi="Calibri" w:cs="Calibri"/>
                <w:color w:val="000000"/>
                <w:szCs w:val="22"/>
                <w:lang w:val="en-GB" w:eastAsia="en-GB"/>
              </w:rPr>
              <w:t xml:space="preserve"> Approved Date</w:t>
            </w:r>
          </w:p>
        </w:tc>
        <w:tc>
          <w:tcPr>
            <w:tcW w:w="1669" w:type="dxa"/>
            <w:tcBorders>
              <w:top w:val="nil"/>
              <w:left w:val="nil"/>
              <w:bottom w:val="single" w:sz="4" w:space="0" w:color="auto"/>
              <w:right w:val="single" w:sz="4" w:space="0" w:color="auto"/>
            </w:tcBorders>
            <w:shd w:val="clear" w:color="auto" w:fill="auto"/>
            <w:noWrap/>
            <w:vAlign w:val="bottom"/>
            <w:hideMark/>
          </w:tcPr>
          <w:p w14:paraId="71AD0F6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735305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399D3FD6"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C85CF54" w14:textId="2BA5C5A6"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w:t>
            </w:r>
            <w:r>
              <w:rPr>
                <w:rFonts w:ascii="Calibri" w:hAnsi="Calibri" w:cs="Calibri"/>
                <w:color w:val="000000"/>
                <w:szCs w:val="22"/>
                <w:lang w:val="en-GB" w:eastAsia="en-GB"/>
              </w:rPr>
              <w:t>si</w:t>
            </w:r>
            <w:r w:rsidRPr="00D63A1D">
              <w:rPr>
                <w:rFonts w:ascii="Calibri" w:hAnsi="Calibri" w:cs="Calibri"/>
                <w:color w:val="000000"/>
                <w:szCs w:val="22"/>
                <w:lang w:val="en-GB" w:eastAsia="en-GB"/>
              </w:rPr>
              <w:t>tion Filled Date</w:t>
            </w:r>
          </w:p>
        </w:tc>
        <w:tc>
          <w:tcPr>
            <w:tcW w:w="1669" w:type="dxa"/>
            <w:tcBorders>
              <w:top w:val="nil"/>
              <w:left w:val="nil"/>
              <w:bottom w:val="single" w:sz="4" w:space="0" w:color="auto"/>
              <w:right w:val="single" w:sz="4" w:space="0" w:color="auto"/>
            </w:tcBorders>
            <w:shd w:val="clear" w:color="auto" w:fill="auto"/>
            <w:noWrap/>
            <w:vAlign w:val="bottom"/>
            <w:hideMark/>
          </w:tcPr>
          <w:p w14:paraId="346FC32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E9D74F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047F709C"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0A6C43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Applied date</w:t>
            </w:r>
          </w:p>
        </w:tc>
        <w:tc>
          <w:tcPr>
            <w:tcW w:w="1669" w:type="dxa"/>
            <w:tcBorders>
              <w:top w:val="nil"/>
              <w:left w:val="nil"/>
              <w:bottom w:val="single" w:sz="4" w:space="0" w:color="auto"/>
              <w:right w:val="single" w:sz="4" w:space="0" w:color="auto"/>
            </w:tcBorders>
            <w:shd w:val="clear" w:color="auto" w:fill="auto"/>
            <w:noWrap/>
            <w:vAlign w:val="bottom"/>
            <w:hideMark/>
          </w:tcPr>
          <w:p w14:paraId="78C34DA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6ABF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C590AE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80FB05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creation Date</w:t>
            </w:r>
          </w:p>
        </w:tc>
        <w:tc>
          <w:tcPr>
            <w:tcW w:w="1669" w:type="dxa"/>
            <w:tcBorders>
              <w:top w:val="nil"/>
              <w:left w:val="nil"/>
              <w:bottom w:val="single" w:sz="4" w:space="0" w:color="auto"/>
              <w:right w:val="single" w:sz="4" w:space="0" w:color="auto"/>
            </w:tcBorders>
            <w:shd w:val="clear" w:color="auto" w:fill="auto"/>
            <w:noWrap/>
            <w:vAlign w:val="bottom"/>
            <w:hideMark/>
          </w:tcPr>
          <w:p w14:paraId="7CEDD99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BC2699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83C6210"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F03822C"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approval date</w:t>
            </w:r>
          </w:p>
        </w:tc>
        <w:tc>
          <w:tcPr>
            <w:tcW w:w="1669" w:type="dxa"/>
            <w:tcBorders>
              <w:top w:val="nil"/>
              <w:left w:val="nil"/>
              <w:bottom w:val="single" w:sz="4" w:space="0" w:color="auto"/>
              <w:right w:val="single" w:sz="4" w:space="0" w:color="auto"/>
            </w:tcBorders>
            <w:shd w:val="clear" w:color="auto" w:fill="auto"/>
            <w:noWrap/>
            <w:vAlign w:val="bottom"/>
            <w:hideMark/>
          </w:tcPr>
          <w:p w14:paraId="44A5DEC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A60377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1BBFEBCA"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F8AE27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extended date</w:t>
            </w:r>
          </w:p>
        </w:tc>
        <w:tc>
          <w:tcPr>
            <w:tcW w:w="1669" w:type="dxa"/>
            <w:tcBorders>
              <w:top w:val="nil"/>
              <w:left w:val="nil"/>
              <w:bottom w:val="single" w:sz="4" w:space="0" w:color="auto"/>
              <w:right w:val="single" w:sz="4" w:space="0" w:color="auto"/>
            </w:tcBorders>
            <w:shd w:val="clear" w:color="auto" w:fill="auto"/>
            <w:noWrap/>
            <w:vAlign w:val="bottom"/>
            <w:hideMark/>
          </w:tcPr>
          <w:p w14:paraId="1E1FDE1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7978B1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5384608"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CC5769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current status</w:t>
            </w:r>
          </w:p>
        </w:tc>
        <w:tc>
          <w:tcPr>
            <w:tcW w:w="1669" w:type="dxa"/>
            <w:tcBorders>
              <w:top w:val="nil"/>
              <w:left w:val="nil"/>
              <w:bottom w:val="single" w:sz="4" w:space="0" w:color="auto"/>
              <w:right w:val="single" w:sz="4" w:space="0" w:color="auto"/>
            </w:tcBorders>
            <w:shd w:val="clear" w:color="auto" w:fill="auto"/>
            <w:noWrap/>
            <w:vAlign w:val="bottom"/>
            <w:hideMark/>
          </w:tcPr>
          <w:p w14:paraId="2E62EF9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48D8BC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D5838ED"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AE37A9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Rejection reason</w:t>
            </w:r>
          </w:p>
        </w:tc>
        <w:tc>
          <w:tcPr>
            <w:tcW w:w="1669" w:type="dxa"/>
            <w:tcBorders>
              <w:top w:val="nil"/>
              <w:left w:val="nil"/>
              <w:bottom w:val="single" w:sz="4" w:space="0" w:color="auto"/>
              <w:right w:val="single" w:sz="4" w:space="0" w:color="auto"/>
            </w:tcBorders>
            <w:shd w:val="clear" w:color="auto" w:fill="auto"/>
            <w:noWrap/>
            <w:vAlign w:val="bottom"/>
            <w:hideMark/>
          </w:tcPr>
          <w:p w14:paraId="43E3035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031C0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87376A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C8CAF0B"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Move to HR date</w:t>
            </w:r>
          </w:p>
        </w:tc>
        <w:tc>
          <w:tcPr>
            <w:tcW w:w="1669" w:type="dxa"/>
            <w:tcBorders>
              <w:top w:val="nil"/>
              <w:left w:val="nil"/>
              <w:bottom w:val="single" w:sz="4" w:space="0" w:color="auto"/>
              <w:right w:val="single" w:sz="4" w:space="0" w:color="auto"/>
            </w:tcBorders>
            <w:shd w:val="clear" w:color="auto" w:fill="auto"/>
            <w:noWrap/>
            <w:vAlign w:val="bottom"/>
            <w:hideMark/>
          </w:tcPr>
          <w:p w14:paraId="4C2415C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F63885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BFE052A"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09B01B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Interview dates</w:t>
            </w:r>
          </w:p>
        </w:tc>
        <w:tc>
          <w:tcPr>
            <w:tcW w:w="1669" w:type="dxa"/>
            <w:tcBorders>
              <w:top w:val="nil"/>
              <w:left w:val="nil"/>
              <w:bottom w:val="single" w:sz="4" w:space="0" w:color="auto"/>
              <w:right w:val="single" w:sz="4" w:space="0" w:color="auto"/>
            </w:tcBorders>
            <w:shd w:val="clear" w:color="auto" w:fill="auto"/>
            <w:noWrap/>
            <w:vAlign w:val="bottom"/>
            <w:hideMark/>
          </w:tcPr>
          <w:p w14:paraId="259C98C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39EBE7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5791FE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B191AF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Interviewer Name</w:t>
            </w:r>
          </w:p>
        </w:tc>
        <w:tc>
          <w:tcPr>
            <w:tcW w:w="1669" w:type="dxa"/>
            <w:tcBorders>
              <w:top w:val="nil"/>
              <w:left w:val="nil"/>
              <w:bottom w:val="single" w:sz="4" w:space="0" w:color="auto"/>
              <w:right w:val="single" w:sz="4" w:space="0" w:color="auto"/>
            </w:tcBorders>
            <w:shd w:val="clear" w:color="auto" w:fill="auto"/>
            <w:noWrap/>
            <w:vAlign w:val="bottom"/>
            <w:hideMark/>
          </w:tcPr>
          <w:p w14:paraId="6D2C2F3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9D94"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5EE7B96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2C9419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Approver name</w:t>
            </w:r>
          </w:p>
        </w:tc>
        <w:tc>
          <w:tcPr>
            <w:tcW w:w="1669" w:type="dxa"/>
            <w:tcBorders>
              <w:top w:val="nil"/>
              <w:left w:val="nil"/>
              <w:bottom w:val="single" w:sz="4" w:space="0" w:color="auto"/>
              <w:right w:val="single" w:sz="4" w:space="0" w:color="auto"/>
            </w:tcBorders>
            <w:shd w:val="clear" w:color="auto" w:fill="auto"/>
            <w:noWrap/>
            <w:vAlign w:val="bottom"/>
            <w:hideMark/>
          </w:tcPr>
          <w:p w14:paraId="2DE6674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B14901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22871F50"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ABFE34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Location</w:t>
            </w:r>
          </w:p>
        </w:tc>
        <w:tc>
          <w:tcPr>
            <w:tcW w:w="1669" w:type="dxa"/>
            <w:tcBorders>
              <w:top w:val="nil"/>
              <w:left w:val="nil"/>
              <w:bottom w:val="single" w:sz="4" w:space="0" w:color="auto"/>
              <w:right w:val="single" w:sz="4" w:space="0" w:color="auto"/>
            </w:tcBorders>
            <w:shd w:val="clear" w:color="auto" w:fill="auto"/>
            <w:noWrap/>
            <w:vAlign w:val="bottom"/>
            <w:hideMark/>
          </w:tcPr>
          <w:p w14:paraId="2E80071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09D02F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5B1505DF"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4C8FD4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Location</w:t>
            </w:r>
          </w:p>
        </w:tc>
        <w:tc>
          <w:tcPr>
            <w:tcW w:w="1669" w:type="dxa"/>
            <w:tcBorders>
              <w:top w:val="nil"/>
              <w:left w:val="nil"/>
              <w:bottom w:val="single" w:sz="4" w:space="0" w:color="auto"/>
              <w:right w:val="single" w:sz="4" w:space="0" w:color="auto"/>
            </w:tcBorders>
            <w:shd w:val="clear" w:color="auto" w:fill="auto"/>
            <w:noWrap/>
            <w:vAlign w:val="bottom"/>
            <w:hideMark/>
          </w:tcPr>
          <w:p w14:paraId="1DA9817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AD9A82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329DFA6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08F1D7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Age group (if being captured</w:t>
            </w:r>
          </w:p>
        </w:tc>
        <w:tc>
          <w:tcPr>
            <w:tcW w:w="1669" w:type="dxa"/>
            <w:tcBorders>
              <w:top w:val="nil"/>
              <w:left w:val="nil"/>
              <w:bottom w:val="single" w:sz="4" w:space="0" w:color="auto"/>
              <w:right w:val="single" w:sz="4" w:space="0" w:color="auto"/>
            </w:tcBorders>
            <w:shd w:val="clear" w:color="auto" w:fill="auto"/>
            <w:noWrap/>
            <w:vAlign w:val="bottom"/>
            <w:hideMark/>
          </w:tcPr>
          <w:p w14:paraId="1D69E0C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1E112E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bl>
    <w:p w14:paraId="4DAEAE89" w14:textId="77777777" w:rsidR="008015F9" w:rsidRDefault="008015F9" w:rsidP="00FF1803">
      <w:pPr>
        <w:pStyle w:val="Bodytextversion1"/>
      </w:pPr>
    </w:p>
    <w:p w14:paraId="049BCA72" w14:textId="30F2C1E0" w:rsidR="00464552" w:rsidRDefault="00464552" w:rsidP="00FF1803">
      <w:pPr>
        <w:pStyle w:val="Bodytextversion1"/>
      </w:pPr>
    </w:p>
    <w:p w14:paraId="6C047495" w14:textId="3B2042A9" w:rsidR="00B16D08" w:rsidRDefault="00B16D08" w:rsidP="00FF1803">
      <w:pPr>
        <w:pStyle w:val="Bodytextversion1"/>
      </w:pPr>
    </w:p>
    <w:p w14:paraId="56AB4AC5" w14:textId="204F069E" w:rsidR="00D368AE" w:rsidRDefault="00087C50" w:rsidP="003107A5">
      <w:pPr>
        <w:pStyle w:val="Heading1"/>
      </w:pPr>
      <w:bookmarkStart w:id="27" w:name="_Toc132963263"/>
      <w:r>
        <w:lastRenderedPageBreak/>
        <w:t>Test scen</w:t>
      </w:r>
      <w:r w:rsidR="007F0737">
        <w:t>arios</w:t>
      </w:r>
      <w:bookmarkEnd w:id="27"/>
    </w:p>
    <w:p w14:paraId="12BD9F49" w14:textId="0F947CBA" w:rsidR="007F0737" w:rsidRDefault="007F0737" w:rsidP="007F0737">
      <w:pPr>
        <w:pStyle w:val="Bodytextversion1"/>
      </w:pPr>
    </w:p>
    <w:tbl>
      <w:tblPr>
        <w:tblW w:w="8028" w:type="dxa"/>
        <w:tblInd w:w="360"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766"/>
        <w:gridCol w:w="4382"/>
        <w:gridCol w:w="2880"/>
      </w:tblGrid>
      <w:tr w:rsidR="00B614CE" w:rsidRPr="00E5539F" w14:paraId="6980796E" w14:textId="77777777" w:rsidTr="00605106">
        <w:trPr>
          <w:cantSplit/>
          <w:tblHeader/>
        </w:trPr>
        <w:tc>
          <w:tcPr>
            <w:tcW w:w="766" w:type="dxa"/>
            <w:tcBorders>
              <w:right w:val="nil"/>
            </w:tcBorders>
            <w:shd w:val="clear" w:color="auto" w:fill="035271"/>
          </w:tcPr>
          <w:p w14:paraId="195647A6" w14:textId="77777777" w:rsidR="00B614CE" w:rsidRPr="00E56E72" w:rsidRDefault="00B614CE" w:rsidP="00E02D7C">
            <w:pPr>
              <w:pStyle w:val="TableHeading"/>
            </w:pPr>
            <w:r>
              <w:t>#</w:t>
            </w:r>
          </w:p>
        </w:tc>
        <w:tc>
          <w:tcPr>
            <w:tcW w:w="4382" w:type="dxa"/>
            <w:tcBorders>
              <w:left w:val="nil"/>
              <w:right w:val="nil"/>
            </w:tcBorders>
            <w:shd w:val="clear" w:color="auto" w:fill="035271"/>
          </w:tcPr>
          <w:p w14:paraId="1E077509" w14:textId="77777777" w:rsidR="00B614CE" w:rsidRPr="00E56E72" w:rsidRDefault="00B614CE" w:rsidP="00E02D7C">
            <w:pPr>
              <w:pStyle w:val="TableHeading"/>
            </w:pPr>
            <w:r>
              <w:t>Scenario</w:t>
            </w:r>
          </w:p>
        </w:tc>
        <w:tc>
          <w:tcPr>
            <w:tcW w:w="2880" w:type="dxa"/>
            <w:tcBorders>
              <w:left w:val="nil"/>
              <w:right w:val="nil"/>
            </w:tcBorders>
            <w:shd w:val="clear" w:color="auto" w:fill="035271"/>
          </w:tcPr>
          <w:p w14:paraId="1F21A9EC" w14:textId="77777777" w:rsidR="00B614CE" w:rsidRPr="00E56E72" w:rsidRDefault="00B614CE" w:rsidP="00E02D7C">
            <w:pPr>
              <w:pStyle w:val="TableHeading"/>
            </w:pPr>
            <w:r>
              <w:t>Description</w:t>
            </w:r>
          </w:p>
        </w:tc>
      </w:tr>
      <w:tr w:rsidR="00B614CE" w:rsidRPr="00E5539F" w14:paraId="0088C31E" w14:textId="77777777" w:rsidTr="00605106">
        <w:trPr>
          <w:cantSplit/>
          <w:trHeight w:val="202"/>
        </w:trPr>
        <w:tc>
          <w:tcPr>
            <w:tcW w:w="766" w:type="dxa"/>
          </w:tcPr>
          <w:p w14:paraId="00BF61BB" w14:textId="77777777" w:rsidR="00B614CE" w:rsidRPr="00E5539F" w:rsidRDefault="00B614CE" w:rsidP="00B944B6">
            <w:pPr>
              <w:pStyle w:val="TableText"/>
              <w:keepLines w:val="0"/>
              <w:numPr>
                <w:ilvl w:val="0"/>
                <w:numId w:val="17"/>
              </w:numPr>
              <w:jc w:val="left"/>
            </w:pPr>
          </w:p>
        </w:tc>
        <w:tc>
          <w:tcPr>
            <w:tcW w:w="4382" w:type="dxa"/>
            <w:vAlign w:val="bottom"/>
          </w:tcPr>
          <w:p w14:paraId="49150492" w14:textId="495D0C05" w:rsidR="00B614CE" w:rsidRPr="00D82FCA" w:rsidRDefault="00B614CE" w:rsidP="00E02D7C">
            <w:pPr>
              <w:pStyle w:val="TableText"/>
              <w:rPr>
                <w:rFonts w:ascii="Calibri Light" w:hAnsi="Calibri Light"/>
                <w:szCs w:val="16"/>
              </w:rPr>
            </w:pPr>
          </w:p>
        </w:tc>
        <w:tc>
          <w:tcPr>
            <w:tcW w:w="2880" w:type="dxa"/>
          </w:tcPr>
          <w:p w14:paraId="465D3360" w14:textId="77777777" w:rsidR="00B614CE" w:rsidRPr="00E5539F" w:rsidRDefault="00B614CE" w:rsidP="00E02D7C">
            <w:pPr>
              <w:pStyle w:val="TableText"/>
            </w:pPr>
          </w:p>
        </w:tc>
      </w:tr>
      <w:tr w:rsidR="00B614CE" w:rsidRPr="00E5539F" w14:paraId="5DCD3942" w14:textId="77777777" w:rsidTr="00605106">
        <w:trPr>
          <w:cantSplit/>
          <w:trHeight w:val="202"/>
        </w:trPr>
        <w:tc>
          <w:tcPr>
            <w:tcW w:w="766" w:type="dxa"/>
          </w:tcPr>
          <w:p w14:paraId="19B21631" w14:textId="77777777" w:rsidR="00B614CE" w:rsidRPr="00E5539F" w:rsidRDefault="00B614CE" w:rsidP="00B944B6">
            <w:pPr>
              <w:pStyle w:val="TableText"/>
              <w:keepLines w:val="0"/>
              <w:numPr>
                <w:ilvl w:val="0"/>
                <w:numId w:val="17"/>
              </w:numPr>
              <w:jc w:val="left"/>
            </w:pPr>
          </w:p>
        </w:tc>
        <w:tc>
          <w:tcPr>
            <w:tcW w:w="4382" w:type="dxa"/>
            <w:vAlign w:val="bottom"/>
          </w:tcPr>
          <w:p w14:paraId="600A036F" w14:textId="11A306E4" w:rsidR="00B614CE" w:rsidRPr="00D82FCA" w:rsidRDefault="00B614CE" w:rsidP="00E02D7C">
            <w:pPr>
              <w:pStyle w:val="TableText"/>
              <w:rPr>
                <w:rFonts w:ascii="Calibri Light" w:hAnsi="Calibri Light"/>
                <w:szCs w:val="16"/>
              </w:rPr>
            </w:pPr>
          </w:p>
        </w:tc>
        <w:tc>
          <w:tcPr>
            <w:tcW w:w="2880" w:type="dxa"/>
          </w:tcPr>
          <w:p w14:paraId="7B32900D" w14:textId="77777777" w:rsidR="00B614CE" w:rsidRPr="00E5539F" w:rsidRDefault="00B614CE" w:rsidP="00E02D7C">
            <w:pPr>
              <w:pStyle w:val="TableText"/>
            </w:pPr>
          </w:p>
        </w:tc>
      </w:tr>
      <w:tr w:rsidR="00B614CE" w:rsidRPr="00E5539F" w14:paraId="068166FF" w14:textId="77777777" w:rsidTr="00605106">
        <w:trPr>
          <w:cantSplit/>
          <w:trHeight w:val="202"/>
        </w:trPr>
        <w:tc>
          <w:tcPr>
            <w:tcW w:w="766" w:type="dxa"/>
          </w:tcPr>
          <w:p w14:paraId="251A809B" w14:textId="77777777" w:rsidR="00B614CE" w:rsidRPr="00E5539F" w:rsidRDefault="00B614CE" w:rsidP="00B944B6">
            <w:pPr>
              <w:pStyle w:val="TableText"/>
              <w:keepLines w:val="0"/>
              <w:numPr>
                <w:ilvl w:val="0"/>
                <w:numId w:val="17"/>
              </w:numPr>
              <w:jc w:val="left"/>
            </w:pPr>
          </w:p>
        </w:tc>
        <w:tc>
          <w:tcPr>
            <w:tcW w:w="4382" w:type="dxa"/>
            <w:vAlign w:val="bottom"/>
          </w:tcPr>
          <w:p w14:paraId="04C475CE" w14:textId="364C21F6" w:rsidR="00B614CE" w:rsidRPr="00D82FCA" w:rsidRDefault="00B614CE" w:rsidP="00E02D7C">
            <w:pPr>
              <w:pStyle w:val="TableText"/>
              <w:rPr>
                <w:rFonts w:ascii="Calibri Light" w:hAnsi="Calibri Light"/>
                <w:szCs w:val="16"/>
              </w:rPr>
            </w:pPr>
          </w:p>
        </w:tc>
        <w:tc>
          <w:tcPr>
            <w:tcW w:w="2880" w:type="dxa"/>
          </w:tcPr>
          <w:p w14:paraId="7FE81BDA" w14:textId="77777777" w:rsidR="00B614CE" w:rsidRPr="00E5539F" w:rsidRDefault="00B614CE" w:rsidP="00E02D7C">
            <w:pPr>
              <w:pStyle w:val="TableText"/>
            </w:pPr>
          </w:p>
        </w:tc>
      </w:tr>
      <w:tr w:rsidR="00B614CE" w:rsidRPr="00E5539F" w14:paraId="634E6166" w14:textId="77777777" w:rsidTr="00605106">
        <w:trPr>
          <w:cantSplit/>
          <w:trHeight w:val="202"/>
        </w:trPr>
        <w:tc>
          <w:tcPr>
            <w:tcW w:w="766" w:type="dxa"/>
          </w:tcPr>
          <w:p w14:paraId="2D58EE39" w14:textId="77777777" w:rsidR="00B614CE" w:rsidRPr="00E5539F" w:rsidRDefault="00B614CE" w:rsidP="00B944B6">
            <w:pPr>
              <w:pStyle w:val="TableText"/>
              <w:keepLines w:val="0"/>
              <w:numPr>
                <w:ilvl w:val="0"/>
                <w:numId w:val="17"/>
              </w:numPr>
              <w:jc w:val="left"/>
            </w:pPr>
          </w:p>
        </w:tc>
        <w:tc>
          <w:tcPr>
            <w:tcW w:w="4382" w:type="dxa"/>
            <w:vAlign w:val="bottom"/>
          </w:tcPr>
          <w:p w14:paraId="47B7D347" w14:textId="21BF98A3" w:rsidR="00B614CE" w:rsidRPr="00D82FCA" w:rsidRDefault="00B614CE" w:rsidP="00E02D7C">
            <w:pPr>
              <w:pStyle w:val="TableText"/>
              <w:rPr>
                <w:rFonts w:ascii="Calibri Light" w:hAnsi="Calibri Light"/>
                <w:szCs w:val="16"/>
              </w:rPr>
            </w:pPr>
          </w:p>
        </w:tc>
        <w:tc>
          <w:tcPr>
            <w:tcW w:w="2880" w:type="dxa"/>
          </w:tcPr>
          <w:p w14:paraId="72312B13" w14:textId="77777777" w:rsidR="00B614CE" w:rsidRPr="00E5539F" w:rsidRDefault="00B614CE" w:rsidP="00E02D7C">
            <w:pPr>
              <w:pStyle w:val="TableText"/>
            </w:pPr>
          </w:p>
        </w:tc>
      </w:tr>
      <w:tr w:rsidR="00B614CE" w:rsidRPr="00E5539F" w14:paraId="063850F0" w14:textId="77777777" w:rsidTr="00605106">
        <w:trPr>
          <w:cantSplit/>
          <w:trHeight w:val="202"/>
        </w:trPr>
        <w:tc>
          <w:tcPr>
            <w:tcW w:w="766" w:type="dxa"/>
          </w:tcPr>
          <w:p w14:paraId="50FB7CAA" w14:textId="77777777" w:rsidR="00B614CE" w:rsidRPr="00E5539F" w:rsidRDefault="00B614CE" w:rsidP="00B944B6">
            <w:pPr>
              <w:pStyle w:val="TableText"/>
              <w:keepLines w:val="0"/>
              <w:numPr>
                <w:ilvl w:val="0"/>
                <w:numId w:val="17"/>
              </w:numPr>
              <w:jc w:val="left"/>
            </w:pPr>
          </w:p>
        </w:tc>
        <w:tc>
          <w:tcPr>
            <w:tcW w:w="4382" w:type="dxa"/>
            <w:vAlign w:val="bottom"/>
          </w:tcPr>
          <w:p w14:paraId="5AEA7433" w14:textId="4E4F5684" w:rsidR="00B614CE" w:rsidRPr="00D82FCA" w:rsidRDefault="00B614CE" w:rsidP="00E02D7C">
            <w:pPr>
              <w:pStyle w:val="TableText"/>
              <w:rPr>
                <w:rFonts w:ascii="Calibri Light" w:hAnsi="Calibri Light"/>
                <w:szCs w:val="16"/>
              </w:rPr>
            </w:pPr>
          </w:p>
        </w:tc>
        <w:tc>
          <w:tcPr>
            <w:tcW w:w="2880" w:type="dxa"/>
          </w:tcPr>
          <w:p w14:paraId="6F78BEB0" w14:textId="77777777" w:rsidR="00B614CE" w:rsidRPr="00E5539F" w:rsidRDefault="00B614CE" w:rsidP="00E02D7C">
            <w:pPr>
              <w:pStyle w:val="TableText"/>
            </w:pPr>
          </w:p>
        </w:tc>
      </w:tr>
      <w:tr w:rsidR="00B614CE" w:rsidRPr="00E5539F" w14:paraId="482A18AA" w14:textId="77777777" w:rsidTr="00605106">
        <w:trPr>
          <w:cantSplit/>
          <w:trHeight w:val="202"/>
        </w:trPr>
        <w:tc>
          <w:tcPr>
            <w:tcW w:w="766" w:type="dxa"/>
          </w:tcPr>
          <w:p w14:paraId="3985C95A" w14:textId="77777777" w:rsidR="00B614CE" w:rsidRPr="00E5539F" w:rsidRDefault="00B614CE" w:rsidP="00B944B6">
            <w:pPr>
              <w:pStyle w:val="TableText"/>
              <w:keepLines w:val="0"/>
              <w:numPr>
                <w:ilvl w:val="0"/>
                <w:numId w:val="17"/>
              </w:numPr>
              <w:jc w:val="left"/>
            </w:pPr>
          </w:p>
        </w:tc>
        <w:tc>
          <w:tcPr>
            <w:tcW w:w="4382" w:type="dxa"/>
            <w:vAlign w:val="bottom"/>
          </w:tcPr>
          <w:p w14:paraId="5C8A4415" w14:textId="54B6F3B9" w:rsidR="00B614CE" w:rsidRPr="00D82FCA" w:rsidRDefault="00B614CE" w:rsidP="00E02D7C">
            <w:pPr>
              <w:pStyle w:val="TableText"/>
              <w:rPr>
                <w:rFonts w:ascii="Calibri Light" w:hAnsi="Calibri Light"/>
                <w:szCs w:val="16"/>
              </w:rPr>
            </w:pPr>
          </w:p>
        </w:tc>
        <w:tc>
          <w:tcPr>
            <w:tcW w:w="2880" w:type="dxa"/>
          </w:tcPr>
          <w:p w14:paraId="3F62B0EC" w14:textId="77777777" w:rsidR="00B614CE" w:rsidRPr="00E5539F" w:rsidRDefault="00B614CE" w:rsidP="00E02D7C">
            <w:pPr>
              <w:pStyle w:val="TableText"/>
            </w:pPr>
          </w:p>
        </w:tc>
      </w:tr>
      <w:tr w:rsidR="00B614CE" w:rsidRPr="00E5539F" w14:paraId="5D835847" w14:textId="77777777" w:rsidTr="00605106">
        <w:trPr>
          <w:cantSplit/>
          <w:trHeight w:val="202"/>
        </w:trPr>
        <w:tc>
          <w:tcPr>
            <w:tcW w:w="766" w:type="dxa"/>
          </w:tcPr>
          <w:p w14:paraId="1200FDD0" w14:textId="77777777" w:rsidR="00B614CE" w:rsidRPr="00E5539F" w:rsidRDefault="00B614CE" w:rsidP="00B944B6">
            <w:pPr>
              <w:pStyle w:val="TableText"/>
              <w:keepLines w:val="0"/>
              <w:numPr>
                <w:ilvl w:val="0"/>
                <w:numId w:val="17"/>
              </w:numPr>
              <w:jc w:val="left"/>
            </w:pPr>
          </w:p>
        </w:tc>
        <w:tc>
          <w:tcPr>
            <w:tcW w:w="4382" w:type="dxa"/>
            <w:vAlign w:val="bottom"/>
          </w:tcPr>
          <w:p w14:paraId="4B15D60D" w14:textId="09B0DE05" w:rsidR="00B614CE" w:rsidRPr="00D82FCA" w:rsidRDefault="00B614CE" w:rsidP="00E02D7C">
            <w:pPr>
              <w:pStyle w:val="TableText"/>
              <w:rPr>
                <w:rFonts w:ascii="Calibri Light" w:hAnsi="Calibri Light"/>
                <w:szCs w:val="16"/>
              </w:rPr>
            </w:pPr>
          </w:p>
        </w:tc>
        <w:tc>
          <w:tcPr>
            <w:tcW w:w="2880" w:type="dxa"/>
          </w:tcPr>
          <w:p w14:paraId="1FC1811F" w14:textId="77777777" w:rsidR="00B614CE" w:rsidRPr="00E5539F" w:rsidRDefault="00B614CE" w:rsidP="00E02D7C">
            <w:pPr>
              <w:pStyle w:val="TableText"/>
            </w:pPr>
          </w:p>
        </w:tc>
      </w:tr>
      <w:tr w:rsidR="00B614CE" w:rsidRPr="00E5539F" w14:paraId="00D60E2F" w14:textId="77777777" w:rsidTr="00605106">
        <w:trPr>
          <w:cantSplit/>
          <w:trHeight w:val="202"/>
        </w:trPr>
        <w:tc>
          <w:tcPr>
            <w:tcW w:w="766" w:type="dxa"/>
          </w:tcPr>
          <w:p w14:paraId="12DE89B7" w14:textId="77777777" w:rsidR="00B614CE" w:rsidRPr="00E5539F" w:rsidRDefault="00B614CE" w:rsidP="00B944B6">
            <w:pPr>
              <w:pStyle w:val="TableText"/>
              <w:keepLines w:val="0"/>
              <w:numPr>
                <w:ilvl w:val="0"/>
                <w:numId w:val="17"/>
              </w:numPr>
              <w:jc w:val="left"/>
            </w:pPr>
          </w:p>
        </w:tc>
        <w:tc>
          <w:tcPr>
            <w:tcW w:w="4382" w:type="dxa"/>
            <w:vAlign w:val="bottom"/>
          </w:tcPr>
          <w:p w14:paraId="7E55F6DC" w14:textId="6142292D" w:rsidR="00B614CE" w:rsidRPr="00D82FCA" w:rsidRDefault="00B614CE" w:rsidP="00E02D7C">
            <w:pPr>
              <w:pStyle w:val="TableText"/>
              <w:rPr>
                <w:rFonts w:ascii="Calibri Light" w:hAnsi="Calibri Light"/>
                <w:szCs w:val="16"/>
              </w:rPr>
            </w:pPr>
          </w:p>
        </w:tc>
        <w:tc>
          <w:tcPr>
            <w:tcW w:w="2880" w:type="dxa"/>
          </w:tcPr>
          <w:p w14:paraId="42EC5DC4" w14:textId="77777777" w:rsidR="00B614CE" w:rsidRPr="00E5539F" w:rsidRDefault="00B614CE" w:rsidP="00E02D7C">
            <w:pPr>
              <w:pStyle w:val="TableText"/>
            </w:pPr>
          </w:p>
        </w:tc>
      </w:tr>
      <w:tr w:rsidR="00B614CE" w:rsidRPr="00E5539F" w14:paraId="6C3FEC9B" w14:textId="77777777" w:rsidTr="00605106">
        <w:trPr>
          <w:cantSplit/>
          <w:trHeight w:val="202"/>
        </w:trPr>
        <w:tc>
          <w:tcPr>
            <w:tcW w:w="766" w:type="dxa"/>
          </w:tcPr>
          <w:p w14:paraId="2EEADCB8" w14:textId="77777777" w:rsidR="00B614CE" w:rsidRPr="00E5539F" w:rsidRDefault="00B614CE" w:rsidP="00B944B6">
            <w:pPr>
              <w:pStyle w:val="TableText"/>
              <w:keepLines w:val="0"/>
              <w:numPr>
                <w:ilvl w:val="0"/>
                <w:numId w:val="17"/>
              </w:numPr>
              <w:jc w:val="left"/>
            </w:pPr>
          </w:p>
        </w:tc>
        <w:tc>
          <w:tcPr>
            <w:tcW w:w="4382" w:type="dxa"/>
            <w:vAlign w:val="bottom"/>
          </w:tcPr>
          <w:p w14:paraId="032248CE" w14:textId="42328880" w:rsidR="00B614CE" w:rsidRPr="00D82FCA" w:rsidRDefault="00B614CE" w:rsidP="00E02D7C">
            <w:pPr>
              <w:pStyle w:val="TableText"/>
              <w:rPr>
                <w:rFonts w:ascii="Calibri Light" w:hAnsi="Calibri Light"/>
                <w:szCs w:val="16"/>
              </w:rPr>
            </w:pPr>
          </w:p>
        </w:tc>
        <w:tc>
          <w:tcPr>
            <w:tcW w:w="2880" w:type="dxa"/>
          </w:tcPr>
          <w:p w14:paraId="554FAA2A" w14:textId="77777777" w:rsidR="00B614CE" w:rsidRPr="00E5539F" w:rsidRDefault="00B614CE" w:rsidP="00E02D7C">
            <w:pPr>
              <w:pStyle w:val="TableText"/>
            </w:pPr>
          </w:p>
        </w:tc>
      </w:tr>
      <w:tr w:rsidR="00B614CE" w:rsidRPr="00E5539F" w14:paraId="1829C4C0" w14:textId="77777777" w:rsidTr="00605106">
        <w:trPr>
          <w:cantSplit/>
          <w:trHeight w:val="202"/>
        </w:trPr>
        <w:tc>
          <w:tcPr>
            <w:tcW w:w="766" w:type="dxa"/>
          </w:tcPr>
          <w:p w14:paraId="6B64D936" w14:textId="77777777" w:rsidR="00B614CE" w:rsidRPr="00E5539F" w:rsidRDefault="00B614CE" w:rsidP="00B944B6">
            <w:pPr>
              <w:pStyle w:val="TableText"/>
              <w:keepLines w:val="0"/>
              <w:numPr>
                <w:ilvl w:val="0"/>
                <w:numId w:val="17"/>
              </w:numPr>
              <w:jc w:val="left"/>
            </w:pPr>
          </w:p>
        </w:tc>
        <w:tc>
          <w:tcPr>
            <w:tcW w:w="4382" w:type="dxa"/>
            <w:vAlign w:val="bottom"/>
          </w:tcPr>
          <w:p w14:paraId="16EDE3D5" w14:textId="27AB7895" w:rsidR="00B614CE" w:rsidRPr="00D82FCA" w:rsidRDefault="00B614CE" w:rsidP="00E02D7C">
            <w:pPr>
              <w:pStyle w:val="TableText"/>
              <w:rPr>
                <w:rFonts w:ascii="Calibri Light" w:hAnsi="Calibri Light"/>
                <w:szCs w:val="16"/>
              </w:rPr>
            </w:pPr>
          </w:p>
        </w:tc>
        <w:tc>
          <w:tcPr>
            <w:tcW w:w="2880" w:type="dxa"/>
          </w:tcPr>
          <w:p w14:paraId="3F4A158E" w14:textId="77777777" w:rsidR="00B614CE" w:rsidRPr="00E5539F" w:rsidRDefault="00B614CE" w:rsidP="00E02D7C">
            <w:pPr>
              <w:pStyle w:val="TableText"/>
            </w:pPr>
          </w:p>
        </w:tc>
      </w:tr>
    </w:tbl>
    <w:p w14:paraId="4E81B0CE" w14:textId="77777777" w:rsidR="007F0737" w:rsidRPr="007F0737" w:rsidRDefault="007F0737" w:rsidP="007F0737">
      <w:pPr>
        <w:pStyle w:val="Bodytextversion1"/>
      </w:pPr>
    </w:p>
    <w:p w14:paraId="69ECB3A6" w14:textId="5CE9F5BC" w:rsidR="0074369B" w:rsidRDefault="0074369B" w:rsidP="0074369B">
      <w:pPr>
        <w:pStyle w:val="Bodytextversion1"/>
      </w:pPr>
    </w:p>
    <w:p w14:paraId="16850950" w14:textId="08C2F7A4" w:rsidR="00C8293F" w:rsidRDefault="00C8293F" w:rsidP="0074369B">
      <w:pPr>
        <w:pStyle w:val="Bodytextversion1"/>
      </w:pPr>
    </w:p>
    <w:p w14:paraId="0E6075A5" w14:textId="4399E6BD" w:rsidR="003716BF" w:rsidRDefault="003716BF" w:rsidP="003716BF">
      <w:pPr>
        <w:pStyle w:val="Bodytextversion1"/>
      </w:pPr>
    </w:p>
    <w:p w14:paraId="4CCE7362" w14:textId="272D53E4" w:rsidR="00D82FCA" w:rsidRDefault="00D82FCA" w:rsidP="003716BF">
      <w:pPr>
        <w:pStyle w:val="Bodytextversion1"/>
      </w:pPr>
    </w:p>
    <w:p w14:paraId="09C0F546" w14:textId="77777777" w:rsidR="002A70C6" w:rsidRDefault="002A70C6" w:rsidP="00B73B7D">
      <w:pPr>
        <w:pStyle w:val="Heading1"/>
      </w:pPr>
      <w:bookmarkStart w:id="28" w:name="_Toc71188496"/>
      <w:bookmarkStart w:id="29" w:name="_Toc132963264"/>
      <w:r>
        <w:lastRenderedPageBreak/>
        <w:t>Open and Closed Issues for this Deliverable</w:t>
      </w:r>
      <w:bookmarkEnd w:id="28"/>
      <w:bookmarkEnd w:id="29"/>
    </w:p>
    <w:p w14:paraId="57457161" w14:textId="77777777" w:rsidR="002A70C6" w:rsidRDefault="002A70C6" w:rsidP="009D4F3B">
      <w:pPr>
        <w:pStyle w:val="Heading2"/>
      </w:pPr>
      <w:bookmarkStart w:id="30" w:name="_Toc71188497"/>
      <w:bookmarkStart w:id="31" w:name="_Toc132963265"/>
      <w:r>
        <w:t>Open Issues</w:t>
      </w:r>
      <w:bookmarkEnd w:id="30"/>
      <w:bookmarkEnd w:id="31"/>
    </w:p>
    <w:p w14:paraId="1E1B704E" w14:textId="77777777" w:rsidR="002A70C6" w:rsidRDefault="002A70C6" w:rsidP="002A70C6">
      <w:pPr>
        <w:pStyle w:val="BodyText"/>
      </w:pPr>
    </w:p>
    <w:tbl>
      <w:tblPr>
        <w:tblStyle w:val="GridTable4-Accent2V1"/>
        <w:tblW w:w="9634" w:type="dxa"/>
        <w:tblLayout w:type="fixed"/>
        <w:tblLook w:val="0420" w:firstRow="1" w:lastRow="0" w:firstColumn="0" w:lastColumn="0" w:noHBand="0" w:noVBand="1"/>
      </w:tblPr>
      <w:tblGrid>
        <w:gridCol w:w="900"/>
        <w:gridCol w:w="2790"/>
        <w:gridCol w:w="2274"/>
        <w:gridCol w:w="1819"/>
        <w:gridCol w:w="1001"/>
        <w:gridCol w:w="850"/>
      </w:tblGrid>
      <w:tr w:rsidR="002A70C6" w14:paraId="68F591D0" w14:textId="77777777" w:rsidTr="0DC2E677">
        <w:trPr>
          <w:cnfStyle w:val="100000000000" w:firstRow="1" w:lastRow="0" w:firstColumn="0" w:lastColumn="0" w:oddVBand="0" w:evenVBand="0" w:oddHBand="0" w:evenHBand="0" w:firstRowFirstColumn="0" w:firstRowLastColumn="0" w:lastRowFirstColumn="0" w:lastRowLastColumn="0"/>
        </w:trPr>
        <w:tc>
          <w:tcPr>
            <w:tcW w:w="900" w:type="dxa"/>
          </w:tcPr>
          <w:p w14:paraId="1DB0208D" w14:textId="77777777" w:rsidR="002A70C6" w:rsidRDefault="002A70C6" w:rsidP="002A5B3A">
            <w:pPr>
              <w:pStyle w:val="TableHeading"/>
            </w:pPr>
            <w:r>
              <w:t>ID</w:t>
            </w:r>
          </w:p>
        </w:tc>
        <w:tc>
          <w:tcPr>
            <w:tcW w:w="2790" w:type="dxa"/>
          </w:tcPr>
          <w:p w14:paraId="08DD8E41" w14:textId="77777777" w:rsidR="002A70C6" w:rsidRDefault="002A70C6" w:rsidP="002A5B3A">
            <w:pPr>
              <w:pStyle w:val="TableHeading"/>
            </w:pPr>
            <w:r>
              <w:t>Issue</w:t>
            </w:r>
          </w:p>
        </w:tc>
        <w:tc>
          <w:tcPr>
            <w:tcW w:w="2274" w:type="dxa"/>
          </w:tcPr>
          <w:p w14:paraId="36A6FC9A" w14:textId="77777777" w:rsidR="002A70C6" w:rsidRDefault="002A70C6" w:rsidP="002A5B3A">
            <w:pPr>
              <w:pStyle w:val="TableHeading"/>
            </w:pPr>
            <w:r>
              <w:t>Resolution</w:t>
            </w:r>
          </w:p>
        </w:tc>
        <w:tc>
          <w:tcPr>
            <w:tcW w:w="1819" w:type="dxa"/>
          </w:tcPr>
          <w:p w14:paraId="3F356122" w14:textId="77777777" w:rsidR="002A70C6" w:rsidRDefault="002A70C6" w:rsidP="002A5B3A">
            <w:pPr>
              <w:pStyle w:val="TableHeading"/>
            </w:pPr>
            <w:r>
              <w:t>Responsibility</w:t>
            </w:r>
          </w:p>
        </w:tc>
        <w:tc>
          <w:tcPr>
            <w:tcW w:w="1001" w:type="dxa"/>
          </w:tcPr>
          <w:p w14:paraId="7DDC303C" w14:textId="77777777" w:rsidR="002A70C6" w:rsidRDefault="002A70C6" w:rsidP="002A5B3A">
            <w:pPr>
              <w:pStyle w:val="TableHeading"/>
            </w:pPr>
            <w:r>
              <w:t>Target Date</w:t>
            </w:r>
          </w:p>
        </w:tc>
        <w:tc>
          <w:tcPr>
            <w:tcW w:w="850" w:type="dxa"/>
          </w:tcPr>
          <w:p w14:paraId="03337AAB" w14:textId="77777777" w:rsidR="002A70C6" w:rsidRDefault="002A70C6" w:rsidP="002A5B3A">
            <w:pPr>
              <w:pStyle w:val="TableHeading"/>
            </w:pPr>
            <w:r>
              <w:t>Impact Date</w:t>
            </w:r>
          </w:p>
        </w:tc>
      </w:tr>
      <w:tr w:rsidR="002A70C6" w14:paraId="7F7532BC" w14:textId="77777777" w:rsidTr="0DC2E677">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2FE7D266" w14:textId="77777777" w:rsidR="002A70C6" w:rsidRDefault="002A70C6" w:rsidP="002A5B3A">
            <w:pPr>
              <w:pStyle w:val="TableText"/>
              <w:rPr>
                <w:color w:val="000000"/>
              </w:rPr>
            </w:pPr>
          </w:p>
        </w:tc>
        <w:tc>
          <w:tcPr>
            <w:tcW w:w="2790" w:type="dxa"/>
          </w:tcPr>
          <w:p w14:paraId="6B7F6ADE" w14:textId="77777777" w:rsidR="002A70C6" w:rsidRDefault="002A70C6" w:rsidP="002A5B3A">
            <w:pPr>
              <w:pStyle w:val="TableText"/>
              <w:rPr>
                <w:color w:val="000000"/>
              </w:rPr>
            </w:pPr>
          </w:p>
        </w:tc>
        <w:tc>
          <w:tcPr>
            <w:tcW w:w="2274" w:type="dxa"/>
          </w:tcPr>
          <w:p w14:paraId="1233C25C" w14:textId="77777777" w:rsidR="002A70C6" w:rsidRDefault="002A70C6" w:rsidP="002A5B3A">
            <w:pPr>
              <w:pStyle w:val="TableText"/>
              <w:rPr>
                <w:color w:val="000000"/>
              </w:rPr>
            </w:pPr>
          </w:p>
        </w:tc>
        <w:tc>
          <w:tcPr>
            <w:tcW w:w="1819" w:type="dxa"/>
          </w:tcPr>
          <w:p w14:paraId="66B3F2B3" w14:textId="77777777" w:rsidR="002A70C6" w:rsidRDefault="002A70C6" w:rsidP="002A5B3A">
            <w:pPr>
              <w:pStyle w:val="TableText"/>
              <w:rPr>
                <w:color w:val="000000"/>
              </w:rPr>
            </w:pPr>
          </w:p>
        </w:tc>
        <w:tc>
          <w:tcPr>
            <w:tcW w:w="1001" w:type="dxa"/>
          </w:tcPr>
          <w:p w14:paraId="2072AE79" w14:textId="77777777" w:rsidR="002A70C6" w:rsidRDefault="002A70C6" w:rsidP="002A5B3A">
            <w:pPr>
              <w:pStyle w:val="TableText"/>
              <w:rPr>
                <w:color w:val="000000"/>
              </w:rPr>
            </w:pPr>
          </w:p>
        </w:tc>
        <w:tc>
          <w:tcPr>
            <w:tcW w:w="850" w:type="dxa"/>
          </w:tcPr>
          <w:p w14:paraId="6A9C0B95" w14:textId="77777777" w:rsidR="002A70C6" w:rsidRDefault="002A70C6" w:rsidP="002A5B3A">
            <w:pPr>
              <w:pStyle w:val="TableText"/>
              <w:rPr>
                <w:color w:val="000000"/>
              </w:rPr>
            </w:pPr>
          </w:p>
        </w:tc>
      </w:tr>
      <w:tr w:rsidR="002A70C6" w:rsidRPr="00B73B7D" w14:paraId="3F9101E5" w14:textId="77777777" w:rsidTr="0DC2E677">
        <w:tc>
          <w:tcPr>
            <w:tcW w:w="900" w:type="dxa"/>
          </w:tcPr>
          <w:p w14:paraId="7B2CD9B7" w14:textId="2830D672" w:rsidR="002A70C6" w:rsidRPr="00DB0115" w:rsidRDefault="002A70C6" w:rsidP="00DB0115">
            <w:pPr>
              <w:pStyle w:val="Bodytextversion1"/>
              <w:jc w:val="left"/>
              <w:rPr>
                <w:sz w:val="20"/>
                <w:szCs w:val="18"/>
                <w:lang w:eastAsia="en-US"/>
              </w:rPr>
            </w:pPr>
          </w:p>
        </w:tc>
        <w:tc>
          <w:tcPr>
            <w:tcW w:w="2790" w:type="dxa"/>
          </w:tcPr>
          <w:p w14:paraId="02A93D1E" w14:textId="606B08AA" w:rsidR="002A70C6" w:rsidRPr="00DB0115" w:rsidRDefault="002A70C6" w:rsidP="00DB0115">
            <w:pPr>
              <w:pStyle w:val="Bodytextversion1"/>
              <w:jc w:val="left"/>
              <w:rPr>
                <w:sz w:val="20"/>
                <w:szCs w:val="18"/>
                <w:lang w:eastAsia="en-US"/>
              </w:rPr>
            </w:pPr>
          </w:p>
        </w:tc>
        <w:tc>
          <w:tcPr>
            <w:tcW w:w="2274" w:type="dxa"/>
          </w:tcPr>
          <w:p w14:paraId="319A5049" w14:textId="7CABA878" w:rsidR="002A70C6" w:rsidRPr="00871CB0" w:rsidRDefault="002A70C6" w:rsidP="00871CB0">
            <w:pPr>
              <w:pStyle w:val="Bodytextversion1"/>
              <w:jc w:val="left"/>
              <w:rPr>
                <w:sz w:val="16"/>
                <w:szCs w:val="16"/>
                <w:lang w:eastAsia="en-US"/>
              </w:rPr>
            </w:pPr>
          </w:p>
        </w:tc>
        <w:tc>
          <w:tcPr>
            <w:tcW w:w="1819" w:type="dxa"/>
          </w:tcPr>
          <w:p w14:paraId="0806D6B1" w14:textId="0D3D3DFD" w:rsidR="002A70C6" w:rsidRPr="00DB0115" w:rsidRDefault="002A70C6" w:rsidP="00DB0115">
            <w:pPr>
              <w:pStyle w:val="Bodytextversion1"/>
              <w:jc w:val="left"/>
              <w:rPr>
                <w:sz w:val="20"/>
                <w:szCs w:val="18"/>
                <w:lang w:eastAsia="en-US"/>
              </w:rPr>
            </w:pPr>
          </w:p>
        </w:tc>
        <w:tc>
          <w:tcPr>
            <w:tcW w:w="1001" w:type="dxa"/>
          </w:tcPr>
          <w:p w14:paraId="09670A70" w14:textId="24DC1C8C" w:rsidR="002A70C6" w:rsidRPr="00DB0115" w:rsidRDefault="002A70C6" w:rsidP="00DB0115">
            <w:pPr>
              <w:pStyle w:val="Bodytextversion1"/>
              <w:jc w:val="left"/>
              <w:rPr>
                <w:sz w:val="20"/>
                <w:szCs w:val="18"/>
                <w:lang w:eastAsia="en-US"/>
              </w:rPr>
            </w:pPr>
          </w:p>
        </w:tc>
        <w:tc>
          <w:tcPr>
            <w:tcW w:w="850" w:type="dxa"/>
          </w:tcPr>
          <w:p w14:paraId="51081EC3" w14:textId="0209444E" w:rsidR="002A70C6" w:rsidRPr="00DB0115" w:rsidRDefault="002A70C6" w:rsidP="00DB0115">
            <w:pPr>
              <w:pStyle w:val="Bodytextversion1"/>
              <w:jc w:val="left"/>
              <w:rPr>
                <w:sz w:val="20"/>
                <w:szCs w:val="18"/>
                <w:lang w:eastAsia="en-US"/>
              </w:rPr>
            </w:pPr>
          </w:p>
        </w:tc>
      </w:tr>
      <w:tr w:rsidR="002A70C6" w:rsidRPr="00B73B7D" w14:paraId="131A5B39"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39028CFA" w14:textId="749F9C77" w:rsidR="002A70C6" w:rsidRPr="00DB0115" w:rsidRDefault="002A70C6" w:rsidP="00DB0115">
            <w:pPr>
              <w:pStyle w:val="Bodytextversion1"/>
              <w:jc w:val="left"/>
              <w:rPr>
                <w:sz w:val="20"/>
                <w:szCs w:val="18"/>
                <w:lang w:eastAsia="en-US"/>
              </w:rPr>
            </w:pPr>
          </w:p>
        </w:tc>
        <w:tc>
          <w:tcPr>
            <w:tcW w:w="2790" w:type="dxa"/>
          </w:tcPr>
          <w:p w14:paraId="31E7240B" w14:textId="529CF135" w:rsidR="002A70C6" w:rsidRPr="00DB0115" w:rsidRDefault="002A70C6" w:rsidP="00DB0115">
            <w:pPr>
              <w:pStyle w:val="Bodytextversion1"/>
              <w:jc w:val="left"/>
              <w:rPr>
                <w:sz w:val="20"/>
                <w:szCs w:val="18"/>
                <w:lang w:eastAsia="en-US"/>
              </w:rPr>
            </w:pPr>
          </w:p>
        </w:tc>
        <w:tc>
          <w:tcPr>
            <w:tcW w:w="2274" w:type="dxa"/>
          </w:tcPr>
          <w:p w14:paraId="0B5E8FF1" w14:textId="79D745C8" w:rsidR="002A70C6" w:rsidRPr="00DB0115" w:rsidRDefault="002A70C6" w:rsidP="00871CB0">
            <w:pPr>
              <w:pStyle w:val="Bodytextversion1"/>
              <w:jc w:val="left"/>
              <w:rPr>
                <w:sz w:val="20"/>
                <w:lang w:eastAsia="en-US"/>
              </w:rPr>
            </w:pPr>
          </w:p>
        </w:tc>
        <w:tc>
          <w:tcPr>
            <w:tcW w:w="1819" w:type="dxa"/>
          </w:tcPr>
          <w:p w14:paraId="45C4D124" w14:textId="1BE52CEB" w:rsidR="002A70C6" w:rsidRPr="00DB0115" w:rsidRDefault="002A70C6" w:rsidP="00DB0115">
            <w:pPr>
              <w:pStyle w:val="Bodytextversion1"/>
              <w:jc w:val="left"/>
              <w:rPr>
                <w:sz w:val="20"/>
                <w:szCs w:val="18"/>
                <w:lang w:eastAsia="en-US"/>
              </w:rPr>
            </w:pPr>
          </w:p>
        </w:tc>
        <w:tc>
          <w:tcPr>
            <w:tcW w:w="1001" w:type="dxa"/>
          </w:tcPr>
          <w:p w14:paraId="2A981B96" w14:textId="561A226A" w:rsidR="002A70C6" w:rsidRPr="00DB0115" w:rsidRDefault="002A70C6" w:rsidP="00DB0115">
            <w:pPr>
              <w:pStyle w:val="Bodytextversion1"/>
              <w:jc w:val="left"/>
              <w:rPr>
                <w:sz w:val="20"/>
                <w:szCs w:val="18"/>
                <w:lang w:eastAsia="en-US"/>
              </w:rPr>
            </w:pPr>
          </w:p>
        </w:tc>
        <w:tc>
          <w:tcPr>
            <w:tcW w:w="850" w:type="dxa"/>
          </w:tcPr>
          <w:p w14:paraId="2867043D" w14:textId="30AFDD01" w:rsidR="002A70C6" w:rsidRPr="00DB0115" w:rsidRDefault="002A70C6" w:rsidP="00DB0115">
            <w:pPr>
              <w:pStyle w:val="Bodytextversion1"/>
              <w:jc w:val="left"/>
              <w:rPr>
                <w:sz w:val="20"/>
                <w:szCs w:val="18"/>
                <w:lang w:eastAsia="en-US"/>
              </w:rPr>
            </w:pPr>
          </w:p>
        </w:tc>
      </w:tr>
      <w:tr w:rsidR="002A70C6" w:rsidRPr="00B73B7D" w14:paraId="7B99565A" w14:textId="77777777" w:rsidTr="0DC2E677">
        <w:tc>
          <w:tcPr>
            <w:tcW w:w="900" w:type="dxa"/>
          </w:tcPr>
          <w:p w14:paraId="752A62FC" w14:textId="2A428541" w:rsidR="002A70C6" w:rsidRPr="00DB0115" w:rsidRDefault="002A70C6" w:rsidP="00DB0115">
            <w:pPr>
              <w:pStyle w:val="Bodytextversion1"/>
              <w:jc w:val="left"/>
              <w:rPr>
                <w:sz w:val="20"/>
                <w:szCs w:val="18"/>
                <w:lang w:eastAsia="en-US"/>
              </w:rPr>
            </w:pPr>
          </w:p>
        </w:tc>
        <w:tc>
          <w:tcPr>
            <w:tcW w:w="2790" w:type="dxa"/>
          </w:tcPr>
          <w:p w14:paraId="7624501C" w14:textId="12146053" w:rsidR="002A70C6" w:rsidRPr="00DB0115" w:rsidRDefault="002A70C6" w:rsidP="00DB0115">
            <w:pPr>
              <w:pStyle w:val="Bodytextversion1"/>
              <w:jc w:val="left"/>
              <w:rPr>
                <w:sz w:val="20"/>
                <w:szCs w:val="18"/>
                <w:lang w:eastAsia="en-US"/>
              </w:rPr>
            </w:pPr>
          </w:p>
        </w:tc>
        <w:tc>
          <w:tcPr>
            <w:tcW w:w="2274" w:type="dxa"/>
          </w:tcPr>
          <w:p w14:paraId="6A223808" w14:textId="69DE594A" w:rsidR="002A70C6" w:rsidRPr="00871CB0" w:rsidRDefault="002A70C6" w:rsidP="00DB0115">
            <w:pPr>
              <w:pStyle w:val="Bodytextversion1"/>
              <w:jc w:val="left"/>
              <w:rPr>
                <w:sz w:val="16"/>
                <w:szCs w:val="16"/>
                <w:lang w:eastAsia="en-US"/>
              </w:rPr>
            </w:pPr>
          </w:p>
        </w:tc>
        <w:tc>
          <w:tcPr>
            <w:tcW w:w="1819" w:type="dxa"/>
          </w:tcPr>
          <w:p w14:paraId="3DCC8078" w14:textId="77777777" w:rsidR="002A70C6" w:rsidRPr="00DB0115" w:rsidRDefault="002A70C6" w:rsidP="00DB0115">
            <w:pPr>
              <w:pStyle w:val="Bodytextversion1"/>
              <w:jc w:val="left"/>
              <w:rPr>
                <w:sz w:val="20"/>
                <w:szCs w:val="18"/>
                <w:lang w:eastAsia="en-US"/>
              </w:rPr>
            </w:pPr>
          </w:p>
        </w:tc>
        <w:tc>
          <w:tcPr>
            <w:tcW w:w="1001" w:type="dxa"/>
          </w:tcPr>
          <w:p w14:paraId="69695535" w14:textId="77777777" w:rsidR="002A70C6" w:rsidRPr="00DB0115" w:rsidRDefault="002A70C6" w:rsidP="00DB0115">
            <w:pPr>
              <w:pStyle w:val="Bodytextversion1"/>
              <w:jc w:val="left"/>
              <w:rPr>
                <w:sz w:val="20"/>
                <w:szCs w:val="18"/>
                <w:lang w:eastAsia="en-US"/>
              </w:rPr>
            </w:pPr>
          </w:p>
        </w:tc>
        <w:tc>
          <w:tcPr>
            <w:tcW w:w="850" w:type="dxa"/>
          </w:tcPr>
          <w:p w14:paraId="08F6B563" w14:textId="77777777" w:rsidR="002A70C6" w:rsidRPr="00DB0115" w:rsidRDefault="002A70C6" w:rsidP="00DB0115">
            <w:pPr>
              <w:pStyle w:val="Bodytextversion1"/>
              <w:jc w:val="left"/>
              <w:rPr>
                <w:sz w:val="20"/>
                <w:szCs w:val="18"/>
                <w:lang w:eastAsia="en-US"/>
              </w:rPr>
            </w:pPr>
          </w:p>
        </w:tc>
      </w:tr>
      <w:tr w:rsidR="000B6801" w:rsidRPr="00B73B7D" w14:paraId="1144B25D"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78C72939" w14:textId="54FEEA8D" w:rsidR="000B6801" w:rsidRPr="00DB0115" w:rsidRDefault="000B6801" w:rsidP="00DB0115">
            <w:pPr>
              <w:pStyle w:val="Bodytextversion1"/>
              <w:jc w:val="left"/>
              <w:rPr>
                <w:sz w:val="20"/>
                <w:szCs w:val="18"/>
              </w:rPr>
            </w:pPr>
          </w:p>
        </w:tc>
        <w:tc>
          <w:tcPr>
            <w:tcW w:w="2790" w:type="dxa"/>
          </w:tcPr>
          <w:p w14:paraId="0B855A42" w14:textId="5EAB0D63" w:rsidR="000B6801" w:rsidRPr="00DB0115" w:rsidRDefault="000B6801" w:rsidP="00DB0115">
            <w:pPr>
              <w:pStyle w:val="Bodytextversion1"/>
              <w:jc w:val="left"/>
              <w:rPr>
                <w:sz w:val="20"/>
                <w:szCs w:val="18"/>
              </w:rPr>
            </w:pPr>
          </w:p>
        </w:tc>
        <w:tc>
          <w:tcPr>
            <w:tcW w:w="2274" w:type="dxa"/>
          </w:tcPr>
          <w:p w14:paraId="15E454D8" w14:textId="6E055C19" w:rsidR="000B6801" w:rsidRPr="00871CB0" w:rsidRDefault="000B6801" w:rsidP="00871CB0">
            <w:pPr>
              <w:pStyle w:val="Bodytextversion1"/>
              <w:jc w:val="left"/>
              <w:rPr>
                <w:sz w:val="16"/>
                <w:szCs w:val="16"/>
              </w:rPr>
            </w:pPr>
          </w:p>
        </w:tc>
        <w:tc>
          <w:tcPr>
            <w:tcW w:w="1819" w:type="dxa"/>
          </w:tcPr>
          <w:p w14:paraId="7397A527" w14:textId="77777777" w:rsidR="000B6801" w:rsidRPr="00DB0115" w:rsidRDefault="000B6801" w:rsidP="00DB0115">
            <w:pPr>
              <w:pStyle w:val="Bodytextversion1"/>
              <w:jc w:val="left"/>
              <w:rPr>
                <w:sz w:val="20"/>
                <w:szCs w:val="18"/>
              </w:rPr>
            </w:pPr>
          </w:p>
        </w:tc>
        <w:tc>
          <w:tcPr>
            <w:tcW w:w="1001" w:type="dxa"/>
          </w:tcPr>
          <w:p w14:paraId="1BA7BC56" w14:textId="77777777" w:rsidR="000B6801" w:rsidRPr="00DB0115" w:rsidRDefault="000B6801" w:rsidP="00DB0115">
            <w:pPr>
              <w:pStyle w:val="Bodytextversion1"/>
              <w:jc w:val="left"/>
              <w:rPr>
                <w:sz w:val="20"/>
                <w:szCs w:val="18"/>
              </w:rPr>
            </w:pPr>
          </w:p>
        </w:tc>
        <w:tc>
          <w:tcPr>
            <w:tcW w:w="850" w:type="dxa"/>
          </w:tcPr>
          <w:p w14:paraId="0CF0E9C4" w14:textId="77777777" w:rsidR="000B6801" w:rsidRPr="00DB0115" w:rsidRDefault="000B6801" w:rsidP="00DB0115">
            <w:pPr>
              <w:pStyle w:val="Bodytextversion1"/>
              <w:jc w:val="left"/>
              <w:rPr>
                <w:sz w:val="20"/>
                <w:szCs w:val="18"/>
              </w:rPr>
            </w:pPr>
          </w:p>
        </w:tc>
      </w:tr>
    </w:tbl>
    <w:p w14:paraId="4492AE29" w14:textId="77777777" w:rsidR="002A70C6" w:rsidRDefault="002A70C6" w:rsidP="002A70C6">
      <w:pPr>
        <w:pStyle w:val="BodyText"/>
      </w:pPr>
    </w:p>
    <w:p w14:paraId="35DFA7EB" w14:textId="77777777" w:rsidR="002A70C6" w:rsidRDefault="002A70C6" w:rsidP="00B73B7D">
      <w:pPr>
        <w:pStyle w:val="Heading2"/>
      </w:pPr>
      <w:bookmarkStart w:id="32" w:name="_Toc71188498"/>
      <w:bookmarkStart w:id="33" w:name="_Toc132963266"/>
      <w:r>
        <w:t>Closed Issues</w:t>
      </w:r>
      <w:bookmarkEnd w:id="32"/>
      <w:bookmarkEnd w:id="33"/>
    </w:p>
    <w:p w14:paraId="6039B983" w14:textId="77777777" w:rsidR="002A70C6" w:rsidRDefault="002A70C6" w:rsidP="002A70C6">
      <w:pPr>
        <w:pStyle w:val="BodyText"/>
        <w:ind w:hanging="1080"/>
      </w:pPr>
    </w:p>
    <w:tbl>
      <w:tblPr>
        <w:tblStyle w:val="GridTable4-Accent2V1"/>
        <w:tblW w:w="9634" w:type="dxa"/>
        <w:tblLayout w:type="fixed"/>
        <w:tblLook w:val="0420" w:firstRow="1" w:lastRow="0" w:firstColumn="0" w:lastColumn="0" w:noHBand="0" w:noVBand="1"/>
      </w:tblPr>
      <w:tblGrid>
        <w:gridCol w:w="900"/>
        <w:gridCol w:w="2183"/>
        <w:gridCol w:w="2857"/>
        <w:gridCol w:w="1816"/>
        <w:gridCol w:w="886"/>
        <w:gridCol w:w="992"/>
      </w:tblGrid>
      <w:tr w:rsidR="002A70C6" w14:paraId="428CF69B" w14:textId="77777777" w:rsidTr="00A5403E">
        <w:trPr>
          <w:cnfStyle w:val="100000000000" w:firstRow="1" w:lastRow="0" w:firstColumn="0" w:lastColumn="0" w:oddVBand="0" w:evenVBand="0" w:oddHBand="0" w:evenHBand="0" w:firstRowFirstColumn="0" w:firstRowLastColumn="0" w:lastRowFirstColumn="0" w:lastRowLastColumn="0"/>
        </w:trPr>
        <w:tc>
          <w:tcPr>
            <w:tcW w:w="900" w:type="dxa"/>
          </w:tcPr>
          <w:p w14:paraId="218EB9F2" w14:textId="77777777" w:rsidR="002A70C6" w:rsidRDefault="002A70C6" w:rsidP="002A5B3A">
            <w:pPr>
              <w:pStyle w:val="TableHeading"/>
            </w:pPr>
            <w:r>
              <w:t>ID</w:t>
            </w:r>
          </w:p>
        </w:tc>
        <w:tc>
          <w:tcPr>
            <w:tcW w:w="2183" w:type="dxa"/>
          </w:tcPr>
          <w:p w14:paraId="7B804D35" w14:textId="77777777" w:rsidR="002A70C6" w:rsidRDefault="002A70C6" w:rsidP="002A5B3A">
            <w:pPr>
              <w:pStyle w:val="TableHeading"/>
            </w:pPr>
            <w:r>
              <w:t>Issue</w:t>
            </w:r>
          </w:p>
        </w:tc>
        <w:tc>
          <w:tcPr>
            <w:tcW w:w="2857" w:type="dxa"/>
          </w:tcPr>
          <w:p w14:paraId="041ED15C" w14:textId="77777777" w:rsidR="002A70C6" w:rsidRDefault="002A70C6" w:rsidP="002A5B3A">
            <w:pPr>
              <w:pStyle w:val="TableHeading"/>
            </w:pPr>
            <w:r>
              <w:t>Resolution</w:t>
            </w:r>
          </w:p>
        </w:tc>
        <w:tc>
          <w:tcPr>
            <w:tcW w:w="1816" w:type="dxa"/>
          </w:tcPr>
          <w:p w14:paraId="2D526780" w14:textId="77777777" w:rsidR="002A70C6" w:rsidRDefault="002A70C6" w:rsidP="002A5B3A">
            <w:pPr>
              <w:pStyle w:val="TableHeading"/>
            </w:pPr>
            <w:r>
              <w:t>Responsibility</w:t>
            </w:r>
          </w:p>
        </w:tc>
        <w:tc>
          <w:tcPr>
            <w:tcW w:w="886" w:type="dxa"/>
          </w:tcPr>
          <w:p w14:paraId="4D59725D" w14:textId="77777777" w:rsidR="002A70C6" w:rsidRDefault="002A70C6" w:rsidP="002A5B3A">
            <w:pPr>
              <w:pStyle w:val="TableHeading"/>
            </w:pPr>
            <w:r>
              <w:t>Target Date</w:t>
            </w:r>
          </w:p>
        </w:tc>
        <w:tc>
          <w:tcPr>
            <w:tcW w:w="992" w:type="dxa"/>
          </w:tcPr>
          <w:p w14:paraId="7B8543F5" w14:textId="65BE4AC6" w:rsidR="002A70C6" w:rsidRDefault="00453D25" w:rsidP="002A5B3A">
            <w:pPr>
              <w:pStyle w:val="TableHeading"/>
            </w:pPr>
            <w:r>
              <w:t xml:space="preserve">Close </w:t>
            </w:r>
            <w:r w:rsidR="002A70C6">
              <w:t>Date</w:t>
            </w:r>
          </w:p>
        </w:tc>
      </w:tr>
      <w:tr w:rsidR="002A70C6" w14:paraId="121AEBFB" w14:textId="77777777" w:rsidTr="00A5403E">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34DD61AA" w14:textId="77777777" w:rsidR="002A70C6" w:rsidRDefault="002A70C6" w:rsidP="002A5B3A">
            <w:pPr>
              <w:pStyle w:val="TableText"/>
              <w:rPr>
                <w:color w:val="000000"/>
              </w:rPr>
            </w:pPr>
          </w:p>
        </w:tc>
        <w:tc>
          <w:tcPr>
            <w:tcW w:w="2183" w:type="dxa"/>
          </w:tcPr>
          <w:p w14:paraId="2BF889EE" w14:textId="77777777" w:rsidR="002A70C6" w:rsidRDefault="002A70C6" w:rsidP="002A5B3A">
            <w:pPr>
              <w:pStyle w:val="TableText"/>
              <w:rPr>
                <w:color w:val="000000"/>
              </w:rPr>
            </w:pPr>
          </w:p>
        </w:tc>
        <w:tc>
          <w:tcPr>
            <w:tcW w:w="2857" w:type="dxa"/>
          </w:tcPr>
          <w:p w14:paraId="78D03AC3" w14:textId="77777777" w:rsidR="002A70C6" w:rsidRDefault="002A70C6" w:rsidP="002A5B3A">
            <w:pPr>
              <w:pStyle w:val="TableText"/>
              <w:rPr>
                <w:color w:val="000000"/>
              </w:rPr>
            </w:pPr>
          </w:p>
        </w:tc>
        <w:tc>
          <w:tcPr>
            <w:tcW w:w="1816" w:type="dxa"/>
          </w:tcPr>
          <w:p w14:paraId="676B39BB" w14:textId="77777777" w:rsidR="002A70C6" w:rsidRDefault="002A70C6" w:rsidP="002A5B3A">
            <w:pPr>
              <w:pStyle w:val="TableText"/>
              <w:rPr>
                <w:color w:val="000000"/>
              </w:rPr>
            </w:pPr>
          </w:p>
        </w:tc>
        <w:tc>
          <w:tcPr>
            <w:tcW w:w="886" w:type="dxa"/>
          </w:tcPr>
          <w:p w14:paraId="1792B48C" w14:textId="77777777" w:rsidR="002A70C6" w:rsidRDefault="002A70C6" w:rsidP="002A5B3A">
            <w:pPr>
              <w:pStyle w:val="TableText"/>
              <w:rPr>
                <w:color w:val="000000"/>
              </w:rPr>
            </w:pPr>
          </w:p>
        </w:tc>
        <w:tc>
          <w:tcPr>
            <w:tcW w:w="992" w:type="dxa"/>
          </w:tcPr>
          <w:p w14:paraId="72250AC4" w14:textId="77777777" w:rsidR="002A70C6" w:rsidRDefault="002A70C6" w:rsidP="002A5B3A">
            <w:pPr>
              <w:pStyle w:val="TableText"/>
              <w:rPr>
                <w:color w:val="000000"/>
              </w:rPr>
            </w:pPr>
          </w:p>
        </w:tc>
      </w:tr>
      <w:tr w:rsidR="00143D1B" w14:paraId="27280A2A" w14:textId="77777777" w:rsidTr="00A5403E">
        <w:tc>
          <w:tcPr>
            <w:tcW w:w="900" w:type="dxa"/>
          </w:tcPr>
          <w:p w14:paraId="2DDBA984" w14:textId="7D8ADCA6" w:rsidR="00143D1B" w:rsidRPr="00B73B7D" w:rsidRDefault="00143D1B" w:rsidP="00143D1B">
            <w:pPr>
              <w:pStyle w:val="TableText"/>
              <w:rPr>
                <w:rFonts w:ascii="Arial" w:hAnsi="Arial" w:cs="Arial"/>
                <w:color w:val="000000"/>
                <w:sz w:val="18"/>
                <w:szCs w:val="18"/>
              </w:rPr>
            </w:pPr>
          </w:p>
        </w:tc>
        <w:tc>
          <w:tcPr>
            <w:tcW w:w="2183" w:type="dxa"/>
          </w:tcPr>
          <w:p w14:paraId="5F0302AB" w14:textId="65A4C79E" w:rsidR="00143D1B" w:rsidRPr="00B73B7D" w:rsidRDefault="00143D1B" w:rsidP="00143D1B">
            <w:pPr>
              <w:pStyle w:val="TableText"/>
              <w:rPr>
                <w:rFonts w:ascii="Arial" w:hAnsi="Arial" w:cs="Arial"/>
                <w:color w:val="000000"/>
                <w:sz w:val="18"/>
                <w:szCs w:val="18"/>
              </w:rPr>
            </w:pPr>
          </w:p>
        </w:tc>
        <w:tc>
          <w:tcPr>
            <w:tcW w:w="2857" w:type="dxa"/>
          </w:tcPr>
          <w:p w14:paraId="118A5289" w14:textId="1D33C1F6" w:rsidR="00143D1B" w:rsidRPr="00B73B7D" w:rsidRDefault="00143D1B" w:rsidP="00143D1B">
            <w:pPr>
              <w:pStyle w:val="TableText"/>
              <w:rPr>
                <w:rFonts w:ascii="Arial" w:hAnsi="Arial" w:cs="Arial"/>
                <w:color w:val="000000"/>
                <w:sz w:val="18"/>
                <w:szCs w:val="18"/>
              </w:rPr>
            </w:pPr>
          </w:p>
        </w:tc>
        <w:tc>
          <w:tcPr>
            <w:tcW w:w="1816" w:type="dxa"/>
          </w:tcPr>
          <w:p w14:paraId="028D0147" w14:textId="6FE77300" w:rsidR="00143D1B" w:rsidRPr="00B73B7D" w:rsidRDefault="00143D1B" w:rsidP="00143D1B">
            <w:pPr>
              <w:pStyle w:val="TableText"/>
              <w:rPr>
                <w:rFonts w:ascii="Arial" w:hAnsi="Arial" w:cs="Arial"/>
                <w:color w:val="000000"/>
                <w:sz w:val="18"/>
                <w:szCs w:val="18"/>
              </w:rPr>
            </w:pPr>
          </w:p>
        </w:tc>
        <w:tc>
          <w:tcPr>
            <w:tcW w:w="886" w:type="dxa"/>
          </w:tcPr>
          <w:p w14:paraId="7676BA69" w14:textId="02BB8B9B" w:rsidR="00143D1B" w:rsidRPr="00B73B7D" w:rsidRDefault="00143D1B" w:rsidP="00143D1B">
            <w:pPr>
              <w:pStyle w:val="TableText"/>
              <w:rPr>
                <w:rFonts w:ascii="Arial" w:hAnsi="Arial" w:cs="Arial"/>
                <w:color w:val="000000"/>
                <w:sz w:val="18"/>
                <w:szCs w:val="18"/>
              </w:rPr>
            </w:pPr>
          </w:p>
        </w:tc>
        <w:tc>
          <w:tcPr>
            <w:tcW w:w="992" w:type="dxa"/>
          </w:tcPr>
          <w:p w14:paraId="43DA4223" w14:textId="5E7D29DA" w:rsidR="00143D1B" w:rsidRPr="00B73B7D" w:rsidRDefault="00143D1B" w:rsidP="00143D1B">
            <w:pPr>
              <w:pStyle w:val="TableText"/>
              <w:rPr>
                <w:rFonts w:ascii="Arial" w:hAnsi="Arial" w:cs="Arial"/>
                <w:color w:val="000000"/>
                <w:sz w:val="18"/>
                <w:szCs w:val="18"/>
              </w:rPr>
            </w:pPr>
          </w:p>
        </w:tc>
      </w:tr>
      <w:tr w:rsidR="00CE683F" w14:paraId="1C17DDAB"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461AB1BE" w14:textId="1EFBD7AF" w:rsidR="00CE683F" w:rsidRPr="00B73B7D" w:rsidRDefault="00CE683F" w:rsidP="00CE683F">
            <w:pPr>
              <w:pStyle w:val="TableText"/>
              <w:rPr>
                <w:rFonts w:ascii="Arial" w:hAnsi="Arial" w:cs="Arial"/>
                <w:color w:val="000000"/>
                <w:sz w:val="18"/>
                <w:szCs w:val="18"/>
              </w:rPr>
            </w:pPr>
          </w:p>
        </w:tc>
        <w:tc>
          <w:tcPr>
            <w:tcW w:w="2183" w:type="dxa"/>
          </w:tcPr>
          <w:p w14:paraId="0921A09E" w14:textId="77E8F382" w:rsidR="00CE683F" w:rsidRPr="00B73B7D" w:rsidRDefault="00CE683F" w:rsidP="00CE683F">
            <w:pPr>
              <w:pStyle w:val="TableText"/>
              <w:rPr>
                <w:rFonts w:ascii="Arial" w:hAnsi="Arial" w:cs="Arial"/>
                <w:color w:val="000000"/>
                <w:sz w:val="18"/>
                <w:szCs w:val="18"/>
              </w:rPr>
            </w:pPr>
          </w:p>
        </w:tc>
        <w:tc>
          <w:tcPr>
            <w:tcW w:w="2857" w:type="dxa"/>
          </w:tcPr>
          <w:p w14:paraId="6A1B71A9" w14:textId="3D336651" w:rsidR="00CE683F" w:rsidRPr="00B73B7D" w:rsidRDefault="00CE683F" w:rsidP="00CE683F">
            <w:pPr>
              <w:pStyle w:val="TableText"/>
              <w:rPr>
                <w:rFonts w:ascii="Arial" w:hAnsi="Arial" w:cs="Arial"/>
                <w:color w:val="000000"/>
                <w:sz w:val="18"/>
                <w:szCs w:val="18"/>
              </w:rPr>
            </w:pPr>
          </w:p>
        </w:tc>
        <w:tc>
          <w:tcPr>
            <w:tcW w:w="1816" w:type="dxa"/>
          </w:tcPr>
          <w:p w14:paraId="39E45D4D" w14:textId="2CDC6AD9" w:rsidR="00CE683F" w:rsidRPr="00B73B7D" w:rsidRDefault="00CE683F" w:rsidP="00CE683F">
            <w:pPr>
              <w:pStyle w:val="TableText"/>
              <w:rPr>
                <w:rFonts w:ascii="Arial" w:hAnsi="Arial" w:cs="Arial"/>
                <w:color w:val="000000"/>
                <w:sz w:val="18"/>
                <w:szCs w:val="18"/>
              </w:rPr>
            </w:pPr>
          </w:p>
        </w:tc>
        <w:tc>
          <w:tcPr>
            <w:tcW w:w="886" w:type="dxa"/>
          </w:tcPr>
          <w:p w14:paraId="08DC24F3" w14:textId="51C926A5" w:rsidR="00CE683F" w:rsidRPr="00B73B7D" w:rsidRDefault="00CE683F" w:rsidP="00CE683F">
            <w:pPr>
              <w:pStyle w:val="TableText"/>
              <w:rPr>
                <w:rFonts w:ascii="Arial" w:hAnsi="Arial" w:cs="Arial"/>
                <w:color w:val="000000"/>
                <w:sz w:val="18"/>
                <w:szCs w:val="18"/>
              </w:rPr>
            </w:pPr>
          </w:p>
        </w:tc>
        <w:tc>
          <w:tcPr>
            <w:tcW w:w="992" w:type="dxa"/>
          </w:tcPr>
          <w:p w14:paraId="008226D1" w14:textId="533FCDDB" w:rsidR="00CE683F" w:rsidRPr="00B73B7D" w:rsidRDefault="00CE683F" w:rsidP="00CE683F">
            <w:pPr>
              <w:pStyle w:val="TableText"/>
              <w:rPr>
                <w:rFonts w:ascii="Arial" w:hAnsi="Arial" w:cs="Arial"/>
                <w:color w:val="000000"/>
                <w:sz w:val="18"/>
                <w:szCs w:val="18"/>
              </w:rPr>
            </w:pPr>
          </w:p>
        </w:tc>
      </w:tr>
      <w:tr w:rsidR="00CE683F" w14:paraId="46058AD9" w14:textId="77777777" w:rsidTr="00A5403E">
        <w:tc>
          <w:tcPr>
            <w:tcW w:w="900" w:type="dxa"/>
          </w:tcPr>
          <w:p w14:paraId="5A9FB65F" w14:textId="77777777" w:rsidR="00CE683F" w:rsidRPr="00B73B7D" w:rsidRDefault="00CE683F" w:rsidP="00CE683F">
            <w:pPr>
              <w:pStyle w:val="TableText"/>
              <w:rPr>
                <w:rFonts w:ascii="Arial" w:hAnsi="Arial" w:cs="Arial"/>
                <w:color w:val="000000"/>
                <w:sz w:val="18"/>
                <w:szCs w:val="18"/>
              </w:rPr>
            </w:pPr>
          </w:p>
        </w:tc>
        <w:tc>
          <w:tcPr>
            <w:tcW w:w="2183" w:type="dxa"/>
          </w:tcPr>
          <w:p w14:paraId="3C244A45" w14:textId="77777777" w:rsidR="00CE683F" w:rsidRPr="00B73B7D" w:rsidRDefault="00CE683F" w:rsidP="00CE683F">
            <w:pPr>
              <w:pStyle w:val="TableText"/>
              <w:rPr>
                <w:rFonts w:ascii="Arial" w:hAnsi="Arial" w:cs="Arial"/>
                <w:color w:val="000000"/>
                <w:sz w:val="18"/>
                <w:szCs w:val="18"/>
              </w:rPr>
            </w:pPr>
          </w:p>
        </w:tc>
        <w:tc>
          <w:tcPr>
            <w:tcW w:w="2857" w:type="dxa"/>
          </w:tcPr>
          <w:p w14:paraId="5741FC80" w14:textId="77777777" w:rsidR="00CE683F" w:rsidRPr="00B73B7D" w:rsidRDefault="00CE683F" w:rsidP="00CE683F">
            <w:pPr>
              <w:pStyle w:val="TableText"/>
              <w:rPr>
                <w:rFonts w:ascii="Arial" w:hAnsi="Arial" w:cs="Arial"/>
                <w:color w:val="000000"/>
                <w:sz w:val="18"/>
                <w:szCs w:val="18"/>
              </w:rPr>
            </w:pPr>
          </w:p>
        </w:tc>
        <w:tc>
          <w:tcPr>
            <w:tcW w:w="1816" w:type="dxa"/>
          </w:tcPr>
          <w:p w14:paraId="1980A6A0" w14:textId="77777777" w:rsidR="00CE683F" w:rsidRPr="00B73B7D" w:rsidRDefault="00CE683F" w:rsidP="00CE683F">
            <w:pPr>
              <w:pStyle w:val="TableText"/>
              <w:rPr>
                <w:rFonts w:ascii="Arial" w:hAnsi="Arial" w:cs="Arial"/>
                <w:color w:val="000000"/>
                <w:sz w:val="18"/>
                <w:szCs w:val="18"/>
              </w:rPr>
            </w:pPr>
          </w:p>
        </w:tc>
        <w:tc>
          <w:tcPr>
            <w:tcW w:w="886" w:type="dxa"/>
          </w:tcPr>
          <w:p w14:paraId="7784FFB8" w14:textId="77777777" w:rsidR="00CE683F" w:rsidRPr="00B73B7D" w:rsidRDefault="00CE683F" w:rsidP="00CE683F">
            <w:pPr>
              <w:pStyle w:val="TableText"/>
              <w:rPr>
                <w:rFonts w:ascii="Arial" w:hAnsi="Arial" w:cs="Arial"/>
                <w:color w:val="000000"/>
                <w:sz w:val="18"/>
                <w:szCs w:val="18"/>
              </w:rPr>
            </w:pPr>
          </w:p>
        </w:tc>
        <w:tc>
          <w:tcPr>
            <w:tcW w:w="992" w:type="dxa"/>
          </w:tcPr>
          <w:p w14:paraId="44532D81" w14:textId="77777777" w:rsidR="00CE683F" w:rsidRPr="00B73B7D" w:rsidRDefault="00CE683F" w:rsidP="00CE683F">
            <w:pPr>
              <w:pStyle w:val="TableText"/>
              <w:rPr>
                <w:rFonts w:ascii="Arial" w:hAnsi="Arial" w:cs="Arial"/>
                <w:color w:val="000000"/>
                <w:sz w:val="18"/>
                <w:szCs w:val="18"/>
              </w:rPr>
            </w:pPr>
          </w:p>
        </w:tc>
      </w:tr>
      <w:tr w:rsidR="00CE683F" w14:paraId="4BD739F1"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5DAC90A1" w14:textId="77777777" w:rsidR="00CE683F" w:rsidRPr="00B73B7D" w:rsidRDefault="00CE683F" w:rsidP="00CE683F">
            <w:pPr>
              <w:pStyle w:val="TableText"/>
              <w:rPr>
                <w:rFonts w:ascii="Arial" w:hAnsi="Arial" w:cs="Arial"/>
                <w:color w:val="000000"/>
                <w:sz w:val="18"/>
                <w:szCs w:val="18"/>
              </w:rPr>
            </w:pPr>
          </w:p>
        </w:tc>
        <w:tc>
          <w:tcPr>
            <w:tcW w:w="2183" w:type="dxa"/>
          </w:tcPr>
          <w:p w14:paraId="40355C9C" w14:textId="77777777" w:rsidR="00CE683F" w:rsidRPr="00B73B7D" w:rsidRDefault="00CE683F" w:rsidP="00CE683F">
            <w:pPr>
              <w:pStyle w:val="TableText"/>
              <w:rPr>
                <w:rFonts w:ascii="Arial" w:hAnsi="Arial" w:cs="Arial"/>
                <w:color w:val="000000"/>
                <w:sz w:val="18"/>
                <w:szCs w:val="18"/>
              </w:rPr>
            </w:pPr>
          </w:p>
        </w:tc>
        <w:tc>
          <w:tcPr>
            <w:tcW w:w="2857" w:type="dxa"/>
          </w:tcPr>
          <w:p w14:paraId="5A2EAAA1" w14:textId="77777777" w:rsidR="00CE683F" w:rsidRPr="00B73B7D" w:rsidRDefault="00CE683F" w:rsidP="00CE683F">
            <w:pPr>
              <w:pStyle w:val="TableText"/>
              <w:rPr>
                <w:rFonts w:ascii="Arial" w:hAnsi="Arial" w:cs="Arial"/>
                <w:color w:val="000000"/>
                <w:sz w:val="18"/>
                <w:szCs w:val="18"/>
              </w:rPr>
            </w:pPr>
          </w:p>
        </w:tc>
        <w:tc>
          <w:tcPr>
            <w:tcW w:w="1816" w:type="dxa"/>
          </w:tcPr>
          <w:p w14:paraId="4B54DA26" w14:textId="77777777" w:rsidR="00CE683F" w:rsidRPr="00B73B7D" w:rsidRDefault="00CE683F" w:rsidP="00CE683F">
            <w:pPr>
              <w:pStyle w:val="TableText"/>
              <w:rPr>
                <w:rFonts w:ascii="Arial" w:hAnsi="Arial" w:cs="Arial"/>
                <w:color w:val="000000"/>
                <w:sz w:val="18"/>
                <w:szCs w:val="18"/>
              </w:rPr>
            </w:pPr>
          </w:p>
        </w:tc>
        <w:tc>
          <w:tcPr>
            <w:tcW w:w="886" w:type="dxa"/>
          </w:tcPr>
          <w:p w14:paraId="1141C0B8" w14:textId="77777777" w:rsidR="00CE683F" w:rsidRPr="00B73B7D" w:rsidRDefault="00CE683F" w:rsidP="00CE683F">
            <w:pPr>
              <w:pStyle w:val="TableText"/>
              <w:rPr>
                <w:rFonts w:ascii="Arial" w:hAnsi="Arial" w:cs="Arial"/>
                <w:color w:val="000000"/>
                <w:sz w:val="18"/>
                <w:szCs w:val="18"/>
              </w:rPr>
            </w:pPr>
          </w:p>
        </w:tc>
        <w:tc>
          <w:tcPr>
            <w:tcW w:w="992" w:type="dxa"/>
          </w:tcPr>
          <w:p w14:paraId="228B0F50" w14:textId="77777777" w:rsidR="00CE683F" w:rsidRPr="00B73B7D" w:rsidRDefault="00CE683F" w:rsidP="00CE683F">
            <w:pPr>
              <w:pStyle w:val="TableText"/>
              <w:rPr>
                <w:rFonts w:ascii="Arial" w:hAnsi="Arial" w:cs="Arial"/>
                <w:color w:val="000000"/>
                <w:sz w:val="18"/>
                <w:szCs w:val="18"/>
              </w:rPr>
            </w:pPr>
          </w:p>
        </w:tc>
      </w:tr>
    </w:tbl>
    <w:p w14:paraId="1AD6B024" w14:textId="77777777" w:rsidR="002A70C6" w:rsidRDefault="002A70C6" w:rsidP="002A70C6">
      <w:pPr>
        <w:pStyle w:val="BodyText"/>
        <w:ind w:hanging="1080"/>
      </w:pPr>
    </w:p>
    <w:p w14:paraId="39300389" w14:textId="77777777" w:rsidR="002A70C6" w:rsidRDefault="002A70C6" w:rsidP="002A70C6">
      <w:pPr>
        <w:pStyle w:val="BodyText"/>
      </w:pPr>
    </w:p>
    <w:p w14:paraId="38CDF8E8" w14:textId="77777777" w:rsidR="002A70C6" w:rsidRPr="002A70C6" w:rsidRDefault="002A70C6" w:rsidP="002A70C6">
      <w:pPr>
        <w:pStyle w:val="Bodytextversion1"/>
      </w:pPr>
    </w:p>
    <w:p w14:paraId="0F8EB145" w14:textId="11E3552A" w:rsidR="002A70C6" w:rsidRDefault="002A70C6">
      <w:pPr>
        <w:spacing w:after="160" w:line="259" w:lineRule="auto"/>
        <w:jc w:val="left"/>
      </w:pPr>
      <w:bookmarkStart w:id="34" w:name="_Toc491880592"/>
      <w:bookmarkEnd w:id="0"/>
      <w:bookmarkEnd w:id="1"/>
      <w:bookmarkEnd w:id="2"/>
      <w:bookmarkEnd w:id="3"/>
      <w:r>
        <w:br w:type="page"/>
      </w:r>
    </w:p>
    <w:p w14:paraId="5946E4C1" w14:textId="77777777" w:rsidR="00E36527" w:rsidRDefault="00E36527" w:rsidP="00A93C99"/>
    <w:p w14:paraId="70334B07" w14:textId="77777777" w:rsidR="0079576D" w:rsidRDefault="0079576D" w:rsidP="00A93C99"/>
    <w:p w14:paraId="7AD236C3" w14:textId="77777777" w:rsidR="004A6D00" w:rsidRDefault="004A6D00" w:rsidP="00A93C99"/>
    <w:p w14:paraId="6D8BD458" w14:textId="77777777" w:rsidR="001242DF" w:rsidRDefault="001242DF" w:rsidP="001242DF">
      <w:pPr>
        <w:spacing w:after="200" w:line="276" w:lineRule="auto"/>
        <w:jc w:val="left"/>
      </w:pPr>
    </w:p>
    <w:p w14:paraId="285E1766" w14:textId="77777777" w:rsidR="001242DF" w:rsidRDefault="001242DF" w:rsidP="001242DF"/>
    <w:p w14:paraId="3CB47F65" w14:textId="77777777" w:rsidR="001242DF" w:rsidRDefault="001242DF" w:rsidP="001242DF"/>
    <w:p w14:paraId="73880946" w14:textId="77777777" w:rsidR="001242DF" w:rsidRDefault="001242DF" w:rsidP="001242DF"/>
    <w:p w14:paraId="44D8BC7D" w14:textId="77777777" w:rsidR="001242DF" w:rsidRDefault="001242DF" w:rsidP="001242DF"/>
    <w:p w14:paraId="49C3DD34" w14:textId="77777777" w:rsidR="001242DF" w:rsidRDefault="001242DF" w:rsidP="001242DF"/>
    <w:bookmarkEnd w:id="4"/>
    <w:bookmarkEnd w:id="34"/>
    <w:p w14:paraId="7A09ECE7" w14:textId="77777777" w:rsidR="001242DF" w:rsidRPr="00125578" w:rsidRDefault="001242DF" w:rsidP="001242DF">
      <w:pPr>
        <w:rPr>
          <w:highlight w:val="yellow"/>
        </w:rPr>
      </w:pPr>
      <w:r w:rsidRPr="00125578">
        <w:rPr>
          <w:noProof/>
          <w:lang w:val="en-US"/>
        </w:rPr>
        <w:drawing>
          <wp:anchor distT="0" distB="0" distL="114300" distR="114300" simplePos="0" relativeHeight="251658244" behindDoc="1" locked="0" layoutInCell="1" allowOverlap="1" wp14:anchorId="1ED2BF72" wp14:editId="16074B36">
            <wp:simplePos x="0" y="0"/>
            <wp:positionH relativeFrom="page">
              <wp:posOffset>21590</wp:posOffset>
            </wp:positionH>
            <wp:positionV relativeFrom="paragraph">
              <wp:posOffset>-915035</wp:posOffset>
            </wp:positionV>
            <wp:extent cx="7548880" cy="10677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69D25207" w14:textId="77777777" w:rsidR="001242DF" w:rsidRPr="00125578" w:rsidRDefault="001242DF" w:rsidP="001242DF">
      <w:r w:rsidRPr="00125578">
        <w:rPr>
          <w:noProof/>
          <w:lang w:val="en-US"/>
        </w:rPr>
        <mc:AlternateContent>
          <mc:Choice Requires="wps">
            <w:drawing>
              <wp:anchor distT="0" distB="0" distL="114300" distR="114300" simplePos="0" relativeHeight="251658243" behindDoc="0" locked="0" layoutInCell="1" allowOverlap="1" wp14:anchorId="30DD2571" wp14:editId="2EF23D30">
                <wp:simplePos x="0" y="0"/>
                <wp:positionH relativeFrom="margin">
                  <wp:posOffset>4558030</wp:posOffset>
                </wp:positionH>
                <wp:positionV relativeFrom="paragraph">
                  <wp:posOffset>4102679</wp:posOffset>
                </wp:positionV>
                <wp:extent cx="1653108" cy="35814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3108" cy="3581400"/>
                        </a:xfrm>
                        <a:prstGeom prst="rect">
                          <a:avLst/>
                        </a:prstGeom>
                        <a:noFill/>
                        <a:ln w="6350">
                          <a:noFill/>
                        </a:ln>
                        <a:effectLst/>
                      </wps:spPr>
                      <wps:txb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000000" w:rsidP="001242DF">
                            <w:pPr>
                              <w:pStyle w:val="Header"/>
                              <w:jc w:val="left"/>
                              <w:rPr>
                                <w:rFonts w:ascii="Verdana" w:hAnsi="Verdana" w:cs="Arial"/>
                                <w:bCs/>
                                <w:color w:val="01D2A2"/>
                                <w:spacing w:val="2"/>
                                <w:sz w:val="18"/>
                                <w:szCs w:val="18"/>
                              </w:rPr>
                            </w:pPr>
                            <w:hyperlink r:id="rId26" w:history="1">
                              <w:r w:rsidR="00622BC7" w:rsidRPr="00EB46ED">
                                <w:rPr>
                                  <w:rStyle w:val="HeaderChar"/>
                                  <w:rFonts w:ascii="Verdana" w:hAnsi="Verdana" w:cs="Arial"/>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D2571" id="Text Box 22" o:spid="_x0000_s1027" type="#_x0000_t202" style="position:absolute;left:0;text-align:left;margin-left:358.9pt;margin-top:323.05pt;width:130.15pt;height:28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" filled="f" stroked="f" strokeweight=".5pt">
                <v:textbo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000000" w:rsidP="001242DF">
                      <w:pPr>
                        <w:pStyle w:val="Header"/>
                        <w:jc w:val="left"/>
                        <w:rPr>
                          <w:rFonts w:ascii="Verdana" w:hAnsi="Verdana" w:cs="Arial"/>
                          <w:bCs/>
                          <w:color w:val="01D2A2"/>
                          <w:spacing w:val="2"/>
                          <w:sz w:val="18"/>
                          <w:szCs w:val="18"/>
                        </w:rPr>
                      </w:pPr>
                      <w:hyperlink r:id="rId28" w:history="1">
                        <w:r w:rsidR="00622BC7" w:rsidRPr="00EB46ED">
                          <w:rPr>
                            <w:rStyle w:val="HeaderChar"/>
                            <w:rFonts w:ascii="Verdana" w:hAnsi="Verdana" w:cs="Arial"/>
                            <w:bCs/>
                            <w:color w:val="01D2A2"/>
                            <w:spacing w:val="2"/>
                            <w:sz w:val="20"/>
                          </w:rPr>
                          <w:t>www.version1.com</w:t>
                        </w:r>
                      </w:hyperlink>
                    </w:p>
                  </w:txbxContent>
                </v:textbox>
                <w10:wrap anchorx="margin"/>
              </v:shape>
            </w:pict>
          </mc:Fallback>
        </mc:AlternateContent>
      </w:r>
    </w:p>
    <w:p w14:paraId="44A1B6FA" w14:textId="77777777" w:rsidR="00185835" w:rsidRDefault="00185835"/>
    <w:sectPr w:rsidR="00185835" w:rsidSect="00D86776">
      <w:pgSz w:w="11907" w:h="16840"/>
      <w:pgMar w:top="720" w:right="1440" w:bottom="720" w:left="1276"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C97D" w14:textId="77777777" w:rsidR="009C3801" w:rsidRDefault="009C3801" w:rsidP="001242DF">
      <w:r>
        <w:separator/>
      </w:r>
    </w:p>
  </w:endnote>
  <w:endnote w:type="continuationSeparator" w:id="0">
    <w:p w14:paraId="2554EBF0" w14:textId="77777777" w:rsidR="009C3801" w:rsidRDefault="009C3801" w:rsidP="001242DF">
      <w:r>
        <w:continuationSeparator/>
      </w:r>
    </w:p>
  </w:endnote>
  <w:endnote w:type="continuationNotice" w:id="1">
    <w:p w14:paraId="0F438201" w14:textId="77777777" w:rsidR="009C3801" w:rsidRDefault="009C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Imago Book">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Verdana-Bold">
    <w:altName w:val="Verdana"/>
    <w:panose1 w:val="00000000000000000000"/>
    <w:charset w:val="00"/>
    <w:family w:val="roman"/>
    <w:notTrueType/>
    <w:pitch w:val="default"/>
  </w:font>
  <w:font w:name="Calibri-Light">
    <w:altName w:val="Calibri"/>
    <w:panose1 w:val="00000000000000000000"/>
    <w:charset w:val="00"/>
    <w:family w:val="roman"/>
    <w:notTrueType/>
    <w:pitch w:val="default"/>
  </w:font>
  <w:font w:name="MingLiU">
    <w:altName w:val="細明體"/>
    <w:panose1 w:val="02010609000101010101"/>
    <w:charset w:val="88"/>
    <w:family w:val="modern"/>
    <w:pitch w:val="fixed"/>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70C1" w14:textId="11B205AC" w:rsidR="00622BC7" w:rsidRDefault="009A4721" w:rsidP="00602F39">
    <w:pPr>
      <w:pStyle w:val="Footer"/>
    </w:pPr>
    <w:r>
      <w:rPr>
        <w:noProof/>
      </w:rPr>
      <mc:AlternateContent>
        <mc:Choice Requires="wps">
          <w:drawing>
            <wp:anchor distT="0" distB="0" distL="0" distR="0" simplePos="0" relativeHeight="251659264" behindDoc="0" locked="0" layoutInCell="1" allowOverlap="1" wp14:anchorId="75905CDD" wp14:editId="2EF6C997">
              <wp:simplePos x="635" y="635"/>
              <wp:positionH relativeFrom="page">
                <wp:align>left</wp:align>
              </wp:positionH>
              <wp:positionV relativeFrom="page">
                <wp:align>bottom</wp:align>
              </wp:positionV>
              <wp:extent cx="443865" cy="443865"/>
              <wp:effectExtent l="0" t="0" r="12700" b="0"/>
              <wp:wrapNone/>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905CDD" id="_x0000_t202" coordsize="21600,21600" o:spt="202" path="m,l,21600r21600,l21600,xe">
              <v:stroke joinstyle="miter"/>
              <v:path gradientshapeok="t" o:connecttype="rect"/>
            </v:shapetype>
            <v:shape id="Text Box 8" o:spid="_x0000_s1028" type="#_x0000_t202" alt="Classification: Controlled"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E598A08" w14:textId="77777777" w:rsidR="00622BC7" w:rsidRDefault="00622BC7" w:rsidP="00602F39">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0819" w14:textId="42F0F11D" w:rsidR="00622BC7" w:rsidRDefault="009A4721" w:rsidP="00602F39">
    <w:pPr>
      <w:pStyle w:val="fpfooter"/>
    </w:pPr>
    <w:r>
      <w:rPr>
        <w:noProof/>
      </w:rPr>
      <mc:AlternateContent>
        <mc:Choice Requires="wps">
          <w:drawing>
            <wp:anchor distT="0" distB="0" distL="0" distR="0" simplePos="0" relativeHeight="251660288" behindDoc="0" locked="0" layoutInCell="1" allowOverlap="1" wp14:anchorId="305EC2F9" wp14:editId="400A2C64">
              <wp:simplePos x="635" y="635"/>
              <wp:positionH relativeFrom="page">
                <wp:align>left</wp:align>
              </wp:positionH>
              <wp:positionV relativeFrom="page">
                <wp:align>bottom</wp:align>
              </wp:positionV>
              <wp:extent cx="443865" cy="443865"/>
              <wp:effectExtent l="0" t="0" r="12700" b="0"/>
              <wp:wrapNone/>
              <wp:docPr id="9" name="Text Box 9"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5EC2F9" id="_x0000_t202" coordsize="21600,21600" o:spt="202" path="m,l,21600r21600,l21600,xe">
              <v:stroke joinstyle="miter"/>
              <v:path gradientshapeok="t" o:connecttype="rect"/>
            </v:shapetype>
            <v:shape id="Text Box 9" o:spid="_x0000_s1029" type="#_x0000_t202" alt="Classification: Controlled"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C5C698B" w14:textId="4F58C2BE" w:rsidR="00622BC7" w:rsidRPr="0044603B" w:rsidRDefault="00622BC7" w:rsidP="00602F39">
    <w:pPr>
      <w:pStyle w:val="Footer"/>
      <w:rPr>
        <w:rFonts w:cs="Times New Roman"/>
        <w:color w:val="102F37"/>
        <w:sz w:val="20"/>
        <w:lang w:eastAsia="en-IE"/>
      </w:rPr>
    </w:pPr>
    <w:r w:rsidRPr="00354105">
      <w:rPr>
        <w:rStyle w:val="HeaderFootertagsChar"/>
      </w:rPr>
      <w:t>CITCO</w:t>
    </w:r>
    <w:r>
      <w:rPr>
        <w:rStyle w:val="HeaderFootertagsChar"/>
      </w:rPr>
      <w:t xml:space="preserve"> </w:t>
    </w:r>
    <w:r>
      <w:rPr>
        <w:rStyle w:val="HeaderFootertagsChar"/>
      </w:rPr>
      <w:tab/>
    </w:r>
    <w:r>
      <w:rPr>
        <w:rStyle w:val="HeaderFootertagsChar"/>
      </w:rPr>
      <w:tab/>
      <w:t xml:space="preserve">    </w:t>
    </w:r>
    <w:r w:rsidRPr="00100645">
      <w:rPr>
        <w:rStyle w:val="HeaderFootertagsChar"/>
      </w:rPr>
      <w:t xml:space="preserve"> Page </w:t>
    </w:r>
    <w:r w:rsidRPr="00100645">
      <w:rPr>
        <w:rStyle w:val="HeaderFootertagsChar"/>
      </w:rPr>
      <w:fldChar w:fldCharType="begin"/>
    </w:r>
    <w:r w:rsidRPr="00100645">
      <w:rPr>
        <w:rStyle w:val="HeaderFootertagsChar"/>
      </w:rPr>
      <w:instrText xml:space="preserve"> PAGE   \* MERGEFORMAT </w:instrText>
    </w:r>
    <w:r w:rsidRPr="00100645">
      <w:rPr>
        <w:rStyle w:val="HeaderFootertagsChar"/>
      </w:rPr>
      <w:fldChar w:fldCharType="separate"/>
    </w:r>
    <w:r w:rsidR="0076303F" w:rsidRPr="0076303F">
      <w:rPr>
        <w:rStyle w:val="HeaderFootertagsChar"/>
        <w:rFonts w:eastAsiaTheme="minorEastAsia"/>
        <w:noProof/>
      </w:rPr>
      <w:t>15</w:t>
    </w:r>
    <w:r w:rsidRPr="00100645">
      <w:rPr>
        <w:rStyle w:val="HeaderFootertagsCha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A970" w14:textId="0619482F" w:rsidR="009A4721" w:rsidRDefault="009A4721">
    <w:pPr>
      <w:pStyle w:val="Footer"/>
    </w:pPr>
    <w:r>
      <w:rPr>
        <w:noProof/>
      </w:rPr>
      <mc:AlternateContent>
        <mc:Choice Requires="wps">
          <w:drawing>
            <wp:anchor distT="0" distB="0" distL="0" distR="0" simplePos="0" relativeHeight="251658240" behindDoc="0" locked="0" layoutInCell="1" allowOverlap="1" wp14:anchorId="12F2F577" wp14:editId="11DEF3ED">
              <wp:simplePos x="635" y="635"/>
              <wp:positionH relativeFrom="page">
                <wp:align>left</wp:align>
              </wp:positionH>
              <wp:positionV relativeFrom="page">
                <wp:align>bottom</wp:align>
              </wp:positionV>
              <wp:extent cx="443865" cy="443865"/>
              <wp:effectExtent l="0" t="0" r="12700" b="0"/>
              <wp:wrapNone/>
              <wp:docPr id="7"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F2F577" id="_x0000_t202" coordsize="21600,21600" o:spt="202" path="m,l,21600r21600,l21600,xe">
              <v:stroke joinstyle="miter"/>
              <v:path gradientshapeok="t" o:connecttype="rect"/>
            </v:shapetype>
            <v:shape id="Text Box 7" o:spid="_x0000_s1030" type="#_x0000_t202" alt="Classification: Controlled"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479F" w14:textId="4B3C525F" w:rsidR="009A4721" w:rsidRDefault="009A4721">
    <w:pPr>
      <w:pStyle w:val="Footer"/>
    </w:pPr>
    <w:r>
      <w:rPr>
        <w:noProof/>
      </w:rPr>
      <mc:AlternateContent>
        <mc:Choice Requires="wps">
          <w:drawing>
            <wp:anchor distT="0" distB="0" distL="0" distR="0" simplePos="0" relativeHeight="251662336" behindDoc="0" locked="0" layoutInCell="1" allowOverlap="1" wp14:anchorId="6430D5C9" wp14:editId="7A39C662">
              <wp:simplePos x="635" y="635"/>
              <wp:positionH relativeFrom="page">
                <wp:align>left</wp:align>
              </wp:positionH>
              <wp:positionV relativeFrom="page">
                <wp:align>bottom</wp:align>
              </wp:positionV>
              <wp:extent cx="443865" cy="443865"/>
              <wp:effectExtent l="0" t="0" r="12700" b="0"/>
              <wp:wrapNone/>
              <wp:docPr id="11" name="Text Box 1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30D5C9" id="_x0000_t202" coordsize="21600,21600" o:spt="202" path="m,l,21600r21600,l21600,xe">
              <v:stroke joinstyle="miter"/>
              <v:path gradientshapeok="t" o:connecttype="rect"/>
            </v:shapetype>
            <v:shape id="Text Box 11" o:spid="_x0000_s1031" type="#_x0000_t202" alt="Classification: Controlled"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6CE8" w14:textId="072C5E64" w:rsidR="009A4721" w:rsidRDefault="009A4721">
    <w:pPr>
      <w:pStyle w:val="Footer"/>
    </w:pPr>
    <w:r>
      <w:rPr>
        <w:noProof/>
      </w:rPr>
      <mc:AlternateContent>
        <mc:Choice Requires="wps">
          <w:drawing>
            <wp:anchor distT="0" distB="0" distL="0" distR="0" simplePos="0" relativeHeight="251663360" behindDoc="0" locked="0" layoutInCell="1" allowOverlap="1" wp14:anchorId="4C2DC83E" wp14:editId="7C84DEA5">
              <wp:simplePos x="635" y="635"/>
              <wp:positionH relativeFrom="page">
                <wp:align>left</wp:align>
              </wp:positionH>
              <wp:positionV relativeFrom="page">
                <wp:align>bottom</wp:align>
              </wp:positionV>
              <wp:extent cx="443865" cy="443865"/>
              <wp:effectExtent l="0" t="0" r="12700" b="0"/>
              <wp:wrapNone/>
              <wp:docPr id="13" name="Text Box 1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2DC83E" id="_x0000_t202" coordsize="21600,21600" o:spt="202" path="m,l,21600r21600,l21600,xe">
              <v:stroke joinstyle="miter"/>
              <v:path gradientshapeok="t" o:connecttype="rect"/>
            </v:shapetype>
            <v:shape id="Text Box 13" o:spid="_x0000_s1032" type="#_x0000_t202" alt="Classification: Controlled"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25E9" w14:textId="31B4EC97" w:rsidR="00622BC7" w:rsidRDefault="009A4721">
    <w:pPr>
      <w:pStyle w:val="Footer"/>
      <w:tabs>
        <w:tab w:val="right" w:pos="10440"/>
      </w:tabs>
    </w:pPr>
    <w:r>
      <w:rPr>
        <w:noProof/>
      </w:rPr>
      <mc:AlternateContent>
        <mc:Choice Requires="wps">
          <w:drawing>
            <wp:anchor distT="0" distB="0" distL="0" distR="0" simplePos="0" relativeHeight="251661312" behindDoc="0" locked="0" layoutInCell="1" allowOverlap="1" wp14:anchorId="04E53619" wp14:editId="5584388B">
              <wp:simplePos x="635" y="635"/>
              <wp:positionH relativeFrom="page">
                <wp:align>left</wp:align>
              </wp:positionH>
              <wp:positionV relativeFrom="page">
                <wp:align>bottom</wp:align>
              </wp:positionV>
              <wp:extent cx="443865" cy="443865"/>
              <wp:effectExtent l="0" t="0" r="12700" b="0"/>
              <wp:wrapNone/>
              <wp:docPr id="10" name="Text Box 10"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E53619" id="_x0000_t202" coordsize="21600,21600" o:spt="202" path="m,l,21600r21600,l21600,xe">
              <v:stroke joinstyle="miter"/>
              <v:path gradientshapeok="t" o:connecttype="rect"/>
            </v:shapetype>
            <v:shape id="Text Box 10" o:spid="_x0000_s1033" type="#_x0000_t202" alt="Classification: Controlled" style="position:absolute;left:0;text-align:left;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5E9D" w14:textId="77777777" w:rsidR="009C3801" w:rsidRDefault="009C3801" w:rsidP="001242DF">
      <w:r>
        <w:separator/>
      </w:r>
    </w:p>
  </w:footnote>
  <w:footnote w:type="continuationSeparator" w:id="0">
    <w:p w14:paraId="5FAF28E6" w14:textId="77777777" w:rsidR="009C3801" w:rsidRDefault="009C3801" w:rsidP="001242DF">
      <w:r>
        <w:continuationSeparator/>
      </w:r>
    </w:p>
  </w:footnote>
  <w:footnote w:type="continuationNotice" w:id="1">
    <w:p w14:paraId="4BA59AC0" w14:textId="77777777" w:rsidR="009C3801" w:rsidRDefault="009C3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69ED" w14:textId="77777777" w:rsidR="00622BC7" w:rsidRDefault="00622BC7" w:rsidP="002A5B3A">
    <w:pPr>
      <w:pStyle w:val="Header"/>
      <w:ind w:right="751" w:firstLine="1440"/>
      <w:jc w:val="right"/>
      <w:rPr>
        <w:rFonts w:ascii="Garamond" w:hAnsi="Garamond"/>
        <w:b w:val="0"/>
        <w:color w:val="808080"/>
        <w:sz w:val="88"/>
      </w:rPr>
    </w:pPr>
  </w:p>
  <w:p w14:paraId="7E6063B0" w14:textId="77777777" w:rsidR="00622BC7" w:rsidRDefault="00622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F8DE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60456"/>
    <w:multiLevelType w:val="hybridMultilevel"/>
    <w:tmpl w:val="B3A0746E"/>
    <w:lvl w:ilvl="0" w:tplc="7616865A">
      <w:start w:val="1"/>
      <w:numFmt w:val="bullet"/>
      <w:pStyle w:val="CustomerBullet"/>
      <w:lvlText w:val=""/>
      <w:lvlJc w:val="left"/>
      <w:pPr>
        <w:ind w:left="720" w:hanging="360"/>
      </w:pPr>
      <w:rPr>
        <w:rFonts w:ascii="Symbol" w:hAnsi="Symbol" w:hint="default"/>
        <w:u w:color="FF6600"/>
      </w:rPr>
    </w:lvl>
    <w:lvl w:ilvl="1" w:tplc="D5C21F28" w:tentative="1">
      <w:start w:val="1"/>
      <w:numFmt w:val="bullet"/>
      <w:lvlText w:val="o"/>
      <w:lvlJc w:val="left"/>
      <w:pPr>
        <w:ind w:left="1440" w:hanging="360"/>
      </w:pPr>
      <w:rPr>
        <w:rFonts w:ascii="Courier New" w:hAnsi="Courier New" w:cs="Courier New" w:hint="default"/>
      </w:rPr>
    </w:lvl>
    <w:lvl w:ilvl="2" w:tplc="9B7439EC" w:tentative="1">
      <w:start w:val="1"/>
      <w:numFmt w:val="bullet"/>
      <w:lvlText w:val=""/>
      <w:lvlJc w:val="left"/>
      <w:pPr>
        <w:ind w:left="2160" w:hanging="360"/>
      </w:pPr>
      <w:rPr>
        <w:rFonts w:ascii="Wingdings" w:hAnsi="Wingdings" w:hint="default"/>
      </w:rPr>
    </w:lvl>
    <w:lvl w:ilvl="3" w:tplc="9A7C18A4" w:tentative="1">
      <w:start w:val="1"/>
      <w:numFmt w:val="bullet"/>
      <w:lvlText w:val=""/>
      <w:lvlJc w:val="left"/>
      <w:pPr>
        <w:ind w:left="2880" w:hanging="360"/>
      </w:pPr>
      <w:rPr>
        <w:rFonts w:ascii="Symbol" w:hAnsi="Symbol" w:hint="default"/>
      </w:rPr>
    </w:lvl>
    <w:lvl w:ilvl="4" w:tplc="C8D65032" w:tentative="1">
      <w:start w:val="1"/>
      <w:numFmt w:val="bullet"/>
      <w:lvlText w:val="o"/>
      <w:lvlJc w:val="left"/>
      <w:pPr>
        <w:ind w:left="3600" w:hanging="360"/>
      </w:pPr>
      <w:rPr>
        <w:rFonts w:ascii="Courier New" w:hAnsi="Courier New" w:cs="Courier New" w:hint="default"/>
      </w:rPr>
    </w:lvl>
    <w:lvl w:ilvl="5" w:tplc="F0C2C81A" w:tentative="1">
      <w:start w:val="1"/>
      <w:numFmt w:val="bullet"/>
      <w:lvlText w:val=""/>
      <w:lvlJc w:val="left"/>
      <w:pPr>
        <w:ind w:left="4320" w:hanging="360"/>
      </w:pPr>
      <w:rPr>
        <w:rFonts w:ascii="Wingdings" w:hAnsi="Wingdings" w:hint="default"/>
      </w:rPr>
    </w:lvl>
    <w:lvl w:ilvl="6" w:tplc="38F6B398" w:tentative="1">
      <w:start w:val="1"/>
      <w:numFmt w:val="bullet"/>
      <w:lvlText w:val=""/>
      <w:lvlJc w:val="left"/>
      <w:pPr>
        <w:ind w:left="5040" w:hanging="360"/>
      </w:pPr>
      <w:rPr>
        <w:rFonts w:ascii="Symbol" w:hAnsi="Symbol" w:hint="default"/>
      </w:rPr>
    </w:lvl>
    <w:lvl w:ilvl="7" w:tplc="518CF340" w:tentative="1">
      <w:start w:val="1"/>
      <w:numFmt w:val="bullet"/>
      <w:lvlText w:val="o"/>
      <w:lvlJc w:val="left"/>
      <w:pPr>
        <w:ind w:left="5760" w:hanging="360"/>
      </w:pPr>
      <w:rPr>
        <w:rFonts w:ascii="Courier New" w:hAnsi="Courier New" w:cs="Courier New" w:hint="default"/>
      </w:rPr>
    </w:lvl>
    <w:lvl w:ilvl="8" w:tplc="5F92C88A" w:tentative="1">
      <w:start w:val="1"/>
      <w:numFmt w:val="bullet"/>
      <w:lvlText w:val=""/>
      <w:lvlJc w:val="left"/>
      <w:pPr>
        <w:ind w:left="6480" w:hanging="360"/>
      </w:pPr>
      <w:rPr>
        <w:rFonts w:ascii="Wingdings" w:hAnsi="Wingdings" w:hint="default"/>
      </w:rPr>
    </w:lvl>
  </w:abstractNum>
  <w:abstractNum w:abstractNumId="2" w15:restartNumberingAfterBreak="0">
    <w:nsid w:val="04317564"/>
    <w:multiLevelType w:val="hybridMultilevel"/>
    <w:tmpl w:val="B360E6F6"/>
    <w:lvl w:ilvl="0" w:tplc="F87A00D6">
      <w:start w:val="1"/>
      <w:numFmt w:val="bullet"/>
      <w:pStyle w:val="Listnumber1"/>
      <w:lvlText w:val="―"/>
      <w:lvlJc w:val="left"/>
      <w:pPr>
        <w:tabs>
          <w:tab w:val="num" w:pos="720"/>
        </w:tabs>
        <w:ind w:left="720" w:hanging="360"/>
      </w:pPr>
      <w:rPr>
        <w:rFonts w:hAnsi="Arial" w:hint="default"/>
        <w:b w:val="0"/>
        <w:i w:val="0"/>
        <w:color w:val="auto"/>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15:restartNumberingAfterBreak="0">
    <w:nsid w:val="0C862B5B"/>
    <w:multiLevelType w:val="hybridMultilevel"/>
    <w:tmpl w:val="0C46216E"/>
    <w:lvl w:ilvl="0" w:tplc="4FD07028">
      <w:start w:val="1"/>
      <w:numFmt w:val="upperRoman"/>
      <w:pStyle w:val="MainHeading"/>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13117"/>
    <w:multiLevelType w:val="hybridMultilevel"/>
    <w:tmpl w:val="4DF05918"/>
    <w:lvl w:ilvl="0" w:tplc="A7445F8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3D3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73730"/>
    <w:multiLevelType w:val="hybridMultilevel"/>
    <w:tmpl w:val="115E8BC8"/>
    <w:lvl w:ilvl="0" w:tplc="D61C7462">
      <w:start w:val="1"/>
      <w:numFmt w:val="bullet"/>
      <w:pStyle w:val="bulletlist"/>
      <w:lvlText w:val=""/>
      <w:lvlJc w:val="left"/>
      <w:pPr>
        <w:tabs>
          <w:tab w:val="num" w:pos="720"/>
        </w:tabs>
        <w:ind w:left="717" w:hanging="357"/>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15:restartNumberingAfterBreak="0">
    <w:nsid w:val="2CD651EF"/>
    <w:multiLevelType w:val="hybridMultilevel"/>
    <w:tmpl w:val="F2180A9A"/>
    <w:styleLink w:val="HeadingNumbered"/>
    <w:lvl w:ilvl="0" w:tplc="42E0E94E">
      <w:start w:val="1"/>
      <w:numFmt w:val="bullet"/>
      <w:pStyle w:val="bulletlist1"/>
      <w:lvlText w:val=""/>
      <w:lvlJc w:val="left"/>
      <w:pPr>
        <w:tabs>
          <w:tab w:val="num" w:pos="720"/>
        </w:tabs>
        <w:ind w:left="720" w:hanging="360"/>
      </w:pPr>
      <w:rPr>
        <w:rFonts w:ascii="Symbol" w:hAnsi="Symbol" w:hint="default"/>
      </w:rPr>
    </w:lvl>
    <w:lvl w:ilvl="1" w:tplc="ADECAC34">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32AE6"/>
    <w:multiLevelType w:val="hybridMultilevel"/>
    <w:tmpl w:val="0956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D3C47"/>
    <w:multiLevelType w:val="hybridMultilevel"/>
    <w:tmpl w:val="63C266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B1F5A63"/>
    <w:multiLevelType w:val="multilevel"/>
    <w:tmpl w:val="05061612"/>
    <w:styleLink w:val="111111"/>
    <w:lvl w:ilvl="0">
      <w:start w:val="1"/>
      <w:numFmt w:val="decimal"/>
      <w:pStyle w:val="Heading1Numbered"/>
      <w:lvlText w:val="%1"/>
      <w:lvlJc w:val="left"/>
      <w:pPr>
        <w:ind w:left="0" w:hanging="539"/>
      </w:pPr>
    </w:lvl>
    <w:lvl w:ilvl="1">
      <w:start w:val="1"/>
      <w:numFmt w:val="decimal"/>
      <w:pStyle w:val="Heading2Numbered"/>
      <w:lvlText w:val="%1.%2"/>
      <w:lvlJc w:val="left"/>
      <w:pPr>
        <w:ind w:left="227" w:hanging="766"/>
      </w:p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C4107D"/>
    <w:multiLevelType w:val="multilevel"/>
    <w:tmpl w:val="2D683618"/>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3"/>
      <w:numFmt w:val="lowerLetter"/>
      <w:pStyle w:val="MFSchLev3"/>
      <w:lvlText w:val="(%3)"/>
      <w:lvlJc w:val="left"/>
      <w:pPr>
        <w:tabs>
          <w:tab w:val="num" w:pos="1440"/>
        </w:tabs>
        <w:ind w:left="1440" w:hanging="720"/>
      </w:pPr>
      <w:rPr>
        <w:rFonts w:hint="default"/>
        <w:b w:val="0"/>
        <w:i w:val="0"/>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7500E1F"/>
    <w:multiLevelType w:val="hybridMultilevel"/>
    <w:tmpl w:val="00228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526594"/>
    <w:multiLevelType w:val="hybridMultilevel"/>
    <w:tmpl w:val="40A6856A"/>
    <w:lvl w:ilvl="0" w:tplc="1BC23EC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845850"/>
    <w:multiLevelType w:val="hybridMultilevel"/>
    <w:tmpl w:val="82741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87F783C"/>
    <w:multiLevelType w:val="hybridMultilevel"/>
    <w:tmpl w:val="63C266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49410D44"/>
    <w:multiLevelType w:val="hybridMultilevel"/>
    <w:tmpl w:val="5D4E05A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D2A1A87"/>
    <w:multiLevelType w:val="multilevel"/>
    <w:tmpl w:val="B986D8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ic"/>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E0C39D1"/>
    <w:multiLevelType w:val="hybridMultilevel"/>
    <w:tmpl w:val="91A4E9C8"/>
    <w:lvl w:ilvl="0" w:tplc="D972667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8D106C"/>
    <w:multiLevelType w:val="hybridMultilevel"/>
    <w:tmpl w:val="7DD2686E"/>
    <w:lvl w:ilvl="0" w:tplc="D9726672">
      <w:start w:val="1"/>
      <w:numFmt w:val="decimal"/>
      <w:lvlText w:val="%1."/>
      <w:lvlJc w:val="left"/>
      <w:pPr>
        <w:ind w:left="252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63557B10"/>
    <w:multiLevelType w:val="hybridMultilevel"/>
    <w:tmpl w:val="3A30BA5A"/>
    <w:lvl w:ilvl="0" w:tplc="D068B364">
      <w:start w:val="1"/>
      <w:numFmt w:val="bullet"/>
      <w:pStyle w:val="Bullet1"/>
      <w:lvlText w:val=""/>
      <w:lvlJc w:val="left"/>
      <w:pPr>
        <w:ind w:left="720" w:hanging="360"/>
      </w:pPr>
      <w:rPr>
        <w:rFonts w:ascii="Symbol" w:hAnsi="Symbol" w:hint="default"/>
        <w:color w:val="FF7700"/>
      </w:rPr>
    </w:lvl>
    <w:lvl w:ilvl="1" w:tplc="BB066742">
      <w:start w:val="1"/>
      <w:numFmt w:val="bullet"/>
      <w:pStyle w:val="Bullet2"/>
      <w:lvlText w:val="o"/>
      <w:lvlJc w:val="left"/>
      <w:pPr>
        <w:ind w:left="1440" w:hanging="360"/>
      </w:pPr>
      <w:rPr>
        <w:rFonts w:ascii="Courier New" w:hAnsi="Courier New" w:hint="default"/>
        <w:color w:val="FF7700"/>
      </w:rPr>
    </w:lvl>
    <w:lvl w:ilvl="2" w:tplc="E3B2CA44">
      <w:start w:val="1"/>
      <w:numFmt w:val="bullet"/>
      <w:lvlText w:val=""/>
      <w:lvlJc w:val="left"/>
      <w:pPr>
        <w:ind w:left="2160" w:hanging="360"/>
      </w:pPr>
      <w:rPr>
        <w:rFonts w:ascii="Wingdings" w:hAnsi="Wingdings" w:hint="default"/>
      </w:rPr>
    </w:lvl>
    <w:lvl w:ilvl="3" w:tplc="06649B7C" w:tentative="1">
      <w:start w:val="1"/>
      <w:numFmt w:val="bullet"/>
      <w:lvlText w:val=""/>
      <w:lvlJc w:val="left"/>
      <w:pPr>
        <w:ind w:left="2880" w:hanging="360"/>
      </w:pPr>
      <w:rPr>
        <w:rFonts w:ascii="Symbol" w:hAnsi="Symbol" w:hint="default"/>
      </w:rPr>
    </w:lvl>
    <w:lvl w:ilvl="4" w:tplc="7B0E5ECA" w:tentative="1">
      <w:start w:val="1"/>
      <w:numFmt w:val="bullet"/>
      <w:lvlText w:val="o"/>
      <w:lvlJc w:val="left"/>
      <w:pPr>
        <w:ind w:left="3600" w:hanging="360"/>
      </w:pPr>
      <w:rPr>
        <w:rFonts w:ascii="Courier New" w:hAnsi="Courier New" w:cs="Courier New" w:hint="default"/>
      </w:rPr>
    </w:lvl>
    <w:lvl w:ilvl="5" w:tplc="F0C6A390" w:tentative="1">
      <w:start w:val="1"/>
      <w:numFmt w:val="bullet"/>
      <w:lvlText w:val=""/>
      <w:lvlJc w:val="left"/>
      <w:pPr>
        <w:ind w:left="4320" w:hanging="360"/>
      </w:pPr>
      <w:rPr>
        <w:rFonts w:ascii="Wingdings" w:hAnsi="Wingdings" w:hint="default"/>
      </w:rPr>
    </w:lvl>
    <w:lvl w:ilvl="6" w:tplc="41AA9F7A" w:tentative="1">
      <w:start w:val="1"/>
      <w:numFmt w:val="bullet"/>
      <w:lvlText w:val=""/>
      <w:lvlJc w:val="left"/>
      <w:pPr>
        <w:ind w:left="5040" w:hanging="360"/>
      </w:pPr>
      <w:rPr>
        <w:rFonts w:ascii="Symbol" w:hAnsi="Symbol" w:hint="default"/>
      </w:rPr>
    </w:lvl>
    <w:lvl w:ilvl="7" w:tplc="AE42CDD0" w:tentative="1">
      <w:start w:val="1"/>
      <w:numFmt w:val="bullet"/>
      <w:lvlText w:val="o"/>
      <w:lvlJc w:val="left"/>
      <w:pPr>
        <w:ind w:left="5760" w:hanging="360"/>
      </w:pPr>
      <w:rPr>
        <w:rFonts w:ascii="Courier New" w:hAnsi="Courier New" w:cs="Courier New" w:hint="default"/>
      </w:rPr>
    </w:lvl>
    <w:lvl w:ilvl="8" w:tplc="230E2800" w:tentative="1">
      <w:start w:val="1"/>
      <w:numFmt w:val="bullet"/>
      <w:lvlText w:val=""/>
      <w:lvlJc w:val="left"/>
      <w:pPr>
        <w:ind w:left="6480" w:hanging="360"/>
      </w:pPr>
      <w:rPr>
        <w:rFonts w:ascii="Wingdings" w:hAnsi="Wingdings" w:hint="default"/>
      </w:rPr>
    </w:lvl>
  </w:abstractNum>
  <w:abstractNum w:abstractNumId="23" w15:restartNumberingAfterBreak="0">
    <w:nsid w:val="6358600E"/>
    <w:multiLevelType w:val="hybridMultilevel"/>
    <w:tmpl w:val="68C02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84985"/>
    <w:multiLevelType w:val="multilevel"/>
    <w:tmpl w:val="4296DD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E5F0467"/>
    <w:multiLevelType w:val="hybridMultilevel"/>
    <w:tmpl w:val="1AEC3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1767D0D"/>
    <w:multiLevelType w:val="hybridMultilevel"/>
    <w:tmpl w:val="F4DAD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20E44E8"/>
    <w:multiLevelType w:val="hybridMultilevel"/>
    <w:tmpl w:val="BEA6958E"/>
    <w:lvl w:ilvl="0" w:tplc="D97266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E44547E"/>
    <w:multiLevelType w:val="hybridMultilevel"/>
    <w:tmpl w:val="5308DBBC"/>
    <w:lvl w:ilvl="0" w:tplc="CBA613BE">
      <w:start w:val="1"/>
      <w:numFmt w:val="bullet"/>
      <w:pStyle w:val="CustQuestionBullet1"/>
      <w:lvlText w:val=""/>
      <w:lvlJc w:val="left"/>
      <w:pPr>
        <w:ind w:left="360" w:hanging="360"/>
      </w:pPr>
      <w:rPr>
        <w:rFonts w:ascii="Symbol" w:hAnsi="Symbol" w:hint="default"/>
        <w:b w:val="0"/>
        <w:i w:val="0"/>
        <w:color w:val="auto"/>
        <w:sz w:val="22"/>
      </w:rPr>
    </w:lvl>
    <w:lvl w:ilvl="1" w:tplc="D4B01F6E">
      <w:start w:val="1"/>
      <w:numFmt w:val="bullet"/>
      <w:lvlText w:val=""/>
      <w:lvlJc w:val="left"/>
      <w:pPr>
        <w:ind w:left="720" w:hanging="360"/>
      </w:pPr>
      <w:rPr>
        <w:rFonts w:ascii="Symbol" w:hAnsi="Symbol" w:hint="default"/>
        <w:b w:val="0"/>
        <w:i w:val="0"/>
        <w:sz w:val="22"/>
      </w:rPr>
    </w:lvl>
    <w:lvl w:ilvl="2" w:tplc="2C0AE9E4">
      <w:start w:val="1"/>
      <w:numFmt w:val="bullet"/>
      <w:lvlText w:val=""/>
      <w:lvlJc w:val="left"/>
      <w:pPr>
        <w:ind w:left="1800" w:hanging="360"/>
      </w:pPr>
      <w:rPr>
        <w:rFonts w:ascii="Wingdings" w:hAnsi="Wingdings" w:hint="default"/>
      </w:rPr>
    </w:lvl>
    <w:lvl w:ilvl="3" w:tplc="5DCE256A">
      <w:start w:val="1"/>
      <w:numFmt w:val="bullet"/>
      <w:lvlText w:val=""/>
      <w:lvlJc w:val="left"/>
      <w:pPr>
        <w:ind w:left="2520" w:hanging="360"/>
      </w:pPr>
      <w:rPr>
        <w:rFonts w:ascii="Symbol" w:hAnsi="Symbol" w:hint="default"/>
      </w:rPr>
    </w:lvl>
    <w:lvl w:ilvl="4" w:tplc="A71C7862">
      <w:start w:val="1"/>
      <w:numFmt w:val="bullet"/>
      <w:lvlText w:val="o"/>
      <w:lvlJc w:val="left"/>
      <w:pPr>
        <w:ind w:left="3240" w:hanging="360"/>
      </w:pPr>
      <w:rPr>
        <w:rFonts w:ascii="Courier New" w:hAnsi="Courier New" w:cs="Courier New" w:hint="default"/>
      </w:rPr>
    </w:lvl>
    <w:lvl w:ilvl="5" w:tplc="D278D1F6">
      <w:start w:val="1"/>
      <w:numFmt w:val="bullet"/>
      <w:lvlText w:val=""/>
      <w:lvlJc w:val="left"/>
      <w:pPr>
        <w:ind w:left="3960" w:hanging="360"/>
      </w:pPr>
      <w:rPr>
        <w:rFonts w:ascii="Wingdings" w:hAnsi="Wingdings" w:hint="default"/>
      </w:rPr>
    </w:lvl>
    <w:lvl w:ilvl="6" w:tplc="7364267C">
      <w:start w:val="1"/>
      <w:numFmt w:val="bullet"/>
      <w:lvlText w:val=""/>
      <w:lvlJc w:val="left"/>
      <w:pPr>
        <w:ind w:left="4680" w:hanging="360"/>
      </w:pPr>
      <w:rPr>
        <w:rFonts w:ascii="Symbol" w:hAnsi="Symbol" w:hint="default"/>
      </w:rPr>
    </w:lvl>
    <w:lvl w:ilvl="7" w:tplc="D910C610">
      <w:start w:val="1"/>
      <w:numFmt w:val="bullet"/>
      <w:lvlText w:val="o"/>
      <w:lvlJc w:val="left"/>
      <w:pPr>
        <w:ind w:left="5400" w:hanging="360"/>
      </w:pPr>
      <w:rPr>
        <w:rFonts w:ascii="Courier New" w:hAnsi="Courier New" w:cs="Courier New" w:hint="default"/>
      </w:rPr>
    </w:lvl>
    <w:lvl w:ilvl="8" w:tplc="0CB01C1C">
      <w:start w:val="1"/>
      <w:numFmt w:val="bullet"/>
      <w:lvlText w:val=""/>
      <w:lvlJc w:val="left"/>
      <w:pPr>
        <w:ind w:left="6120" w:hanging="360"/>
      </w:pPr>
      <w:rPr>
        <w:rFonts w:ascii="Wingdings" w:hAnsi="Wingdings" w:hint="default"/>
      </w:rPr>
    </w:lvl>
  </w:abstractNum>
  <w:abstractNum w:abstractNumId="29" w15:restartNumberingAfterBreak="0">
    <w:nsid w:val="7E445480"/>
    <w:multiLevelType w:val="hybridMultilevel"/>
    <w:tmpl w:val="5308DBBC"/>
    <w:lvl w:ilvl="0" w:tplc="68D42D16">
      <w:start w:val="1"/>
      <w:numFmt w:val="bullet"/>
      <w:lvlText w:val=""/>
      <w:lvlJc w:val="left"/>
      <w:pPr>
        <w:ind w:left="720" w:hanging="360"/>
      </w:pPr>
      <w:rPr>
        <w:rFonts w:ascii="Symbol" w:hAnsi="Symbol" w:hint="default"/>
        <w:b w:val="0"/>
        <w:i w:val="0"/>
        <w:color w:val="auto"/>
        <w:sz w:val="22"/>
      </w:rPr>
    </w:lvl>
    <w:lvl w:ilvl="1" w:tplc="F2623E0E">
      <w:start w:val="1"/>
      <w:numFmt w:val="bullet"/>
      <w:lvlText w:val=""/>
      <w:lvlJc w:val="left"/>
      <w:pPr>
        <w:ind w:left="1080" w:hanging="360"/>
      </w:pPr>
      <w:rPr>
        <w:rFonts w:ascii="Symbol" w:hAnsi="Symbol" w:hint="default"/>
        <w:b w:val="0"/>
        <w:i w:val="0"/>
        <w:sz w:val="22"/>
      </w:rPr>
    </w:lvl>
    <w:lvl w:ilvl="2" w:tplc="ED384454">
      <w:start w:val="1"/>
      <w:numFmt w:val="bullet"/>
      <w:pStyle w:val="CustQuestionBullet3"/>
      <w:lvlText w:val=""/>
      <w:lvlJc w:val="left"/>
      <w:pPr>
        <w:ind w:left="2160" w:hanging="360"/>
      </w:pPr>
      <w:rPr>
        <w:rFonts w:ascii="Wingdings" w:hAnsi="Wingdings" w:hint="default"/>
      </w:rPr>
    </w:lvl>
    <w:lvl w:ilvl="3" w:tplc="DC0EB5CC">
      <w:start w:val="1"/>
      <w:numFmt w:val="bullet"/>
      <w:lvlText w:val=""/>
      <w:lvlJc w:val="left"/>
      <w:pPr>
        <w:ind w:left="2880" w:hanging="360"/>
      </w:pPr>
      <w:rPr>
        <w:rFonts w:ascii="Symbol" w:hAnsi="Symbol" w:hint="default"/>
      </w:rPr>
    </w:lvl>
    <w:lvl w:ilvl="4" w:tplc="ED5A4F60">
      <w:start w:val="1"/>
      <w:numFmt w:val="bullet"/>
      <w:lvlText w:val="o"/>
      <w:lvlJc w:val="left"/>
      <w:pPr>
        <w:ind w:left="3600" w:hanging="360"/>
      </w:pPr>
      <w:rPr>
        <w:rFonts w:ascii="Courier New" w:hAnsi="Courier New" w:cs="Courier New" w:hint="default"/>
      </w:rPr>
    </w:lvl>
    <w:lvl w:ilvl="5" w:tplc="8CCCCFB6">
      <w:start w:val="1"/>
      <w:numFmt w:val="bullet"/>
      <w:lvlText w:val=""/>
      <w:lvlJc w:val="left"/>
      <w:pPr>
        <w:ind w:left="4320" w:hanging="360"/>
      </w:pPr>
      <w:rPr>
        <w:rFonts w:ascii="Wingdings" w:hAnsi="Wingdings" w:hint="default"/>
      </w:rPr>
    </w:lvl>
    <w:lvl w:ilvl="6" w:tplc="263652E2">
      <w:start w:val="1"/>
      <w:numFmt w:val="bullet"/>
      <w:lvlText w:val=""/>
      <w:lvlJc w:val="left"/>
      <w:pPr>
        <w:ind w:left="5040" w:hanging="360"/>
      </w:pPr>
      <w:rPr>
        <w:rFonts w:ascii="Symbol" w:hAnsi="Symbol" w:hint="default"/>
      </w:rPr>
    </w:lvl>
    <w:lvl w:ilvl="7" w:tplc="29F03B0A">
      <w:start w:val="1"/>
      <w:numFmt w:val="bullet"/>
      <w:lvlText w:val="o"/>
      <w:lvlJc w:val="left"/>
      <w:pPr>
        <w:ind w:left="5760" w:hanging="360"/>
      </w:pPr>
      <w:rPr>
        <w:rFonts w:ascii="Courier New" w:hAnsi="Courier New" w:cs="Courier New" w:hint="default"/>
      </w:rPr>
    </w:lvl>
    <w:lvl w:ilvl="8" w:tplc="69961A70">
      <w:start w:val="1"/>
      <w:numFmt w:val="bullet"/>
      <w:lvlText w:val=""/>
      <w:lvlJc w:val="left"/>
      <w:pPr>
        <w:ind w:left="6480" w:hanging="360"/>
      </w:pPr>
      <w:rPr>
        <w:rFonts w:ascii="Wingdings" w:hAnsi="Wingdings" w:hint="default"/>
      </w:rPr>
    </w:lvl>
  </w:abstractNum>
  <w:num w:numId="1" w16cid:durableId="880630270">
    <w:abstractNumId w:val="7"/>
  </w:num>
  <w:num w:numId="2" w16cid:durableId="187447652">
    <w:abstractNumId w:val="9"/>
  </w:num>
  <w:num w:numId="3" w16cid:durableId="1479030796">
    <w:abstractNumId w:val="4"/>
  </w:num>
  <w:num w:numId="4" w16cid:durableId="1743061261">
    <w:abstractNumId w:val="0"/>
  </w:num>
  <w:num w:numId="5" w16cid:durableId="1439258368">
    <w:abstractNumId w:val="2"/>
  </w:num>
  <w:num w:numId="6" w16cid:durableId="400367928">
    <w:abstractNumId w:val="13"/>
  </w:num>
  <w:num w:numId="7" w16cid:durableId="690181355">
    <w:abstractNumId w:val="12"/>
  </w:num>
  <w:num w:numId="8" w16cid:durableId="1066496294">
    <w:abstractNumId w:val="19"/>
  </w:num>
  <w:num w:numId="9" w16cid:durableId="806896592">
    <w:abstractNumId w:val="28"/>
  </w:num>
  <w:num w:numId="10" w16cid:durableId="524176562">
    <w:abstractNumId w:val="29"/>
  </w:num>
  <w:num w:numId="11" w16cid:durableId="756369774">
    <w:abstractNumId w:val="1"/>
  </w:num>
  <w:num w:numId="12" w16cid:durableId="1002973841">
    <w:abstractNumId w:val="22"/>
  </w:num>
  <w:num w:numId="13" w16cid:durableId="491407996">
    <w:abstractNumId w:val="3"/>
  </w:num>
  <w:num w:numId="14" w16cid:durableId="631328104">
    <w:abstractNumId w:val="8"/>
  </w:num>
  <w:num w:numId="15" w16cid:durableId="939988599">
    <w:abstractNumId w:val="24"/>
  </w:num>
  <w:num w:numId="16" w16cid:durableId="428083025">
    <w:abstractNumId w:val="15"/>
  </w:num>
  <w:num w:numId="17" w16cid:durableId="2036728874">
    <w:abstractNumId w:val="18"/>
  </w:num>
  <w:num w:numId="18" w16cid:durableId="1730230354">
    <w:abstractNumId w:val="26"/>
  </w:num>
  <w:num w:numId="19" w16cid:durableId="1931234512">
    <w:abstractNumId w:val="24"/>
    <w:lvlOverride w:ilvl="0">
      <w:startOverride w:val="5"/>
    </w:lvlOverride>
    <w:lvlOverride w:ilvl="1">
      <w:startOverride w:val="2"/>
    </w:lvlOverride>
  </w:num>
  <w:num w:numId="20" w16cid:durableId="1562981174">
    <w:abstractNumId w:val="24"/>
    <w:lvlOverride w:ilvl="0">
      <w:startOverride w:val="5"/>
    </w:lvlOverride>
    <w:lvlOverride w:ilvl="1">
      <w:startOverride w:val="3"/>
    </w:lvlOverride>
  </w:num>
  <w:num w:numId="21" w16cid:durableId="2077122900">
    <w:abstractNumId w:val="24"/>
    <w:lvlOverride w:ilvl="0">
      <w:startOverride w:val="6"/>
    </w:lvlOverride>
    <w:lvlOverride w:ilvl="1"/>
  </w:num>
  <w:num w:numId="22" w16cid:durableId="1277178523">
    <w:abstractNumId w:val="16"/>
  </w:num>
  <w:num w:numId="23" w16cid:durableId="1470509738">
    <w:abstractNumId w:val="5"/>
  </w:num>
  <w:num w:numId="24" w16cid:durableId="295068459">
    <w:abstractNumId w:val="24"/>
  </w:num>
  <w:num w:numId="25" w16cid:durableId="449398687">
    <w:abstractNumId w:val="24"/>
  </w:num>
  <w:num w:numId="26" w16cid:durableId="1564170364">
    <w:abstractNumId w:val="23"/>
  </w:num>
  <w:num w:numId="27" w16cid:durableId="692532745">
    <w:abstractNumId w:val="10"/>
  </w:num>
  <w:num w:numId="28" w16cid:durableId="1420828368">
    <w:abstractNumId w:val="17"/>
  </w:num>
  <w:num w:numId="29" w16cid:durableId="989019991">
    <w:abstractNumId w:val="24"/>
  </w:num>
  <w:num w:numId="30" w16cid:durableId="888493188">
    <w:abstractNumId w:val="11"/>
  </w:num>
  <w:num w:numId="31" w16cid:durableId="140390892">
    <w:abstractNumId w:val="27"/>
  </w:num>
  <w:num w:numId="32" w16cid:durableId="625812567">
    <w:abstractNumId w:val="20"/>
  </w:num>
  <w:num w:numId="33" w16cid:durableId="120389984">
    <w:abstractNumId w:val="25"/>
  </w:num>
  <w:num w:numId="34" w16cid:durableId="1867672568">
    <w:abstractNumId w:val="21"/>
  </w:num>
  <w:num w:numId="35" w16cid:durableId="2060587809">
    <w:abstractNumId w:val="6"/>
  </w:num>
  <w:num w:numId="36" w16cid:durableId="2792183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0C6"/>
    <w:rsid w:val="00000270"/>
    <w:rsid w:val="000003D7"/>
    <w:rsid w:val="00000C05"/>
    <w:rsid w:val="000011E9"/>
    <w:rsid w:val="00001A92"/>
    <w:rsid w:val="000021BD"/>
    <w:rsid w:val="00002B97"/>
    <w:rsid w:val="00002D66"/>
    <w:rsid w:val="000031B0"/>
    <w:rsid w:val="0000331D"/>
    <w:rsid w:val="00003440"/>
    <w:rsid w:val="00003F6C"/>
    <w:rsid w:val="00004036"/>
    <w:rsid w:val="000040DD"/>
    <w:rsid w:val="000043AB"/>
    <w:rsid w:val="00004DBE"/>
    <w:rsid w:val="00005558"/>
    <w:rsid w:val="00005B36"/>
    <w:rsid w:val="00005F19"/>
    <w:rsid w:val="00006163"/>
    <w:rsid w:val="000073AE"/>
    <w:rsid w:val="00007927"/>
    <w:rsid w:val="0000794B"/>
    <w:rsid w:val="000079E7"/>
    <w:rsid w:val="00007D94"/>
    <w:rsid w:val="00007F0E"/>
    <w:rsid w:val="00010B68"/>
    <w:rsid w:val="00010BA2"/>
    <w:rsid w:val="00010DB3"/>
    <w:rsid w:val="00010DEC"/>
    <w:rsid w:val="00011789"/>
    <w:rsid w:val="000134B2"/>
    <w:rsid w:val="00013B98"/>
    <w:rsid w:val="00014628"/>
    <w:rsid w:val="0001470A"/>
    <w:rsid w:val="000147FF"/>
    <w:rsid w:val="000148C9"/>
    <w:rsid w:val="00014E61"/>
    <w:rsid w:val="00015373"/>
    <w:rsid w:val="00015BC5"/>
    <w:rsid w:val="0001658D"/>
    <w:rsid w:val="00016A1F"/>
    <w:rsid w:val="00016EFB"/>
    <w:rsid w:val="0001778E"/>
    <w:rsid w:val="000178B5"/>
    <w:rsid w:val="00017D67"/>
    <w:rsid w:val="000204B0"/>
    <w:rsid w:val="000209E2"/>
    <w:rsid w:val="00021420"/>
    <w:rsid w:val="00021812"/>
    <w:rsid w:val="000218A3"/>
    <w:rsid w:val="0002223C"/>
    <w:rsid w:val="00022B68"/>
    <w:rsid w:val="0002350E"/>
    <w:rsid w:val="000235AC"/>
    <w:rsid w:val="00023936"/>
    <w:rsid w:val="00023CB0"/>
    <w:rsid w:val="0002459C"/>
    <w:rsid w:val="00024745"/>
    <w:rsid w:val="00024753"/>
    <w:rsid w:val="00025727"/>
    <w:rsid w:val="00025E33"/>
    <w:rsid w:val="0002622A"/>
    <w:rsid w:val="0002623D"/>
    <w:rsid w:val="0002632E"/>
    <w:rsid w:val="00026FEA"/>
    <w:rsid w:val="0002788D"/>
    <w:rsid w:val="00027D37"/>
    <w:rsid w:val="000301F5"/>
    <w:rsid w:val="00030267"/>
    <w:rsid w:val="00030480"/>
    <w:rsid w:val="00030A77"/>
    <w:rsid w:val="00030BE1"/>
    <w:rsid w:val="00030C0B"/>
    <w:rsid w:val="00030D53"/>
    <w:rsid w:val="00030F65"/>
    <w:rsid w:val="000313B6"/>
    <w:rsid w:val="000317D3"/>
    <w:rsid w:val="00031B2C"/>
    <w:rsid w:val="00031B5F"/>
    <w:rsid w:val="00031E4D"/>
    <w:rsid w:val="000324B5"/>
    <w:rsid w:val="00032BA5"/>
    <w:rsid w:val="00032E2D"/>
    <w:rsid w:val="00033105"/>
    <w:rsid w:val="000331C1"/>
    <w:rsid w:val="0003386E"/>
    <w:rsid w:val="000347CA"/>
    <w:rsid w:val="00035923"/>
    <w:rsid w:val="00035942"/>
    <w:rsid w:val="00035C0B"/>
    <w:rsid w:val="00036677"/>
    <w:rsid w:val="000367B1"/>
    <w:rsid w:val="00036827"/>
    <w:rsid w:val="00036BC3"/>
    <w:rsid w:val="0003725C"/>
    <w:rsid w:val="000374F2"/>
    <w:rsid w:val="000379BC"/>
    <w:rsid w:val="00037B3B"/>
    <w:rsid w:val="00040135"/>
    <w:rsid w:val="00040307"/>
    <w:rsid w:val="00040594"/>
    <w:rsid w:val="00040C6F"/>
    <w:rsid w:val="0004117C"/>
    <w:rsid w:val="00041355"/>
    <w:rsid w:val="00041542"/>
    <w:rsid w:val="00041AA2"/>
    <w:rsid w:val="00042022"/>
    <w:rsid w:val="000421E4"/>
    <w:rsid w:val="0004282F"/>
    <w:rsid w:val="000432F0"/>
    <w:rsid w:val="000440BE"/>
    <w:rsid w:val="0004424B"/>
    <w:rsid w:val="000447B7"/>
    <w:rsid w:val="00044BBF"/>
    <w:rsid w:val="000454E8"/>
    <w:rsid w:val="000455D9"/>
    <w:rsid w:val="00045FBE"/>
    <w:rsid w:val="00046321"/>
    <w:rsid w:val="000463A9"/>
    <w:rsid w:val="00046490"/>
    <w:rsid w:val="00046607"/>
    <w:rsid w:val="0004671C"/>
    <w:rsid w:val="00046FC6"/>
    <w:rsid w:val="000474C2"/>
    <w:rsid w:val="00047B8E"/>
    <w:rsid w:val="00047F4A"/>
    <w:rsid w:val="000505D5"/>
    <w:rsid w:val="00050A58"/>
    <w:rsid w:val="00051B22"/>
    <w:rsid w:val="00051C5E"/>
    <w:rsid w:val="00052BEB"/>
    <w:rsid w:val="0005379D"/>
    <w:rsid w:val="000539AE"/>
    <w:rsid w:val="00053E60"/>
    <w:rsid w:val="00053F4C"/>
    <w:rsid w:val="00054015"/>
    <w:rsid w:val="00054643"/>
    <w:rsid w:val="00054FAA"/>
    <w:rsid w:val="00055033"/>
    <w:rsid w:val="000565D4"/>
    <w:rsid w:val="00056E2B"/>
    <w:rsid w:val="00056ECA"/>
    <w:rsid w:val="000576F2"/>
    <w:rsid w:val="00057754"/>
    <w:rsid w:val="00057DBD"/>
    <w:rsid w:val="00060585"/>
    <w:rsid w:val="000608C4"/>
    <w:rsid w:val="00060E7E"/>
    <w:rsid w:val="00060EB8"/>
    <w:rsid w:val="000611C6"/>
    <w:rsid w:val="00061CEB"/>
    <w:rsid w:val="00062214"/>
    <w:rsid w:val="000624D8"/>
    <w:rsid w:val="00062EC6"/>
    <w:rsid w:val="0006304D"/>
    <w:rsid w:val="0006364D"/>
    <w:rsid w:val="00063897"/>
    <w:rsid w:val="00063B94"/>
    <w:rsid w:val="00063FF3"/>
    <w:rsid w:val="00064399"/>
    <w:rsid w:val="000645A2"/>
    <w:rsid w:val="0006469B"/>
    <w:rsid w:val="0006475E"/>
    <w:rsid w:val="00065411"/>
    <w:rsid w:val="00065443"/>
    <w:rsid w:val="00065B9C"/>
    <w:rsid w:val="00065F41"/>
    <w:rsid w:val="000664E0"/>
    <w:rsid w:val="000670CD"/>
    <w:rsid w:val="000677BC"/>
    <w:rsid w:val="0006794A"/>
    <w:rsid w:val="00070C1F"/>
    <w:rsid w:val="00070C5A"/>
    <w:rsid w:val="00071213"/>
    <w:rsid w:val="000715BB"/>
    <w:rsid w:val="00071637"/>
    <w:rsid w:val="000717B0"/>
    <w:rsid w:val="0007227A"/>
    <w:rsid w:val="00072C26"/>
    <w:rsid w:val="0007334C"/>
    <w:rsid w:val="0007335D"/>
    <w:rsid w:val="0007457F"/>
    <w:rsid w:val="000749E7"/>
    <w:rsid w:val="00074C2C"/>
    <w:rsid w:val="00074D05"/>
    <w:rsid w:val="00074D78"/>
    <w:rsid w:val="00075429"/>
    <w:rsid w:val="000754A0"/>
    <w:rsid w:val="000758B6"/>
    <w:rsid w:val="00075FBE"/>
    <w:rsid w:val="00076213"/>
    <w:rsid w:val="00076396"/>
    <w:rsid w:val="000764BE"/>
    <w:rsid w:val="00076C3D"/>
    <w:rsid w:val="00077373"/>
    <w:rsid w:val="000775E1"/>
    <w:rsid w:val="0007771B"/>
    <w:rsid w:val="0007B968"/>
    <w:rsid w:val="00080474"/>
    <w:rsid w:val="000804B8"/>
    <w:rsid w:val="000808C6"/>
    <w:rsid w:val="00080D0E"/>
    <w:rsid w:val="000826E2"/>
    <w:rsid w:val="00082FD6"/>
    <w:rsid w:val="00083140"/>
    <w:rsid w:val="00083F70"/>
    <w:rsid w:val="000844DC"/>
    <w:rsid w:val="00085052"/>
    <w:rsid w:val="000850DD"/>
    <w:rsid w:val="00085707"/>
    <w:rsid w:val="0008622E"/>
    <w:rsid w:val="00086455"/>
    <w:rsid w:val="00086CA5"/>
    <w:rsid w:val="000873AB"/>
    <w:rsid w:val="00087A78"/>
    <w:rsid w:val="00087B7D"/>
    <w:rsid w:val="00087C50"/>
    <w:rsid w:val="0009007C"/>
    <w:rsid w:val="00091256"/>
    <w:rsid w:val="00091BBA"/>
    <w:rsid w:val="00091EB1"/>
    <w:rsid w:val="000923A4"/>
    <w:rsid w:val="0009262A"/>
    <w:rsid w:val="0009389C"/>
    <w:rsid w:val="00093CEC"/>
    <w:rsid w:val="000942DE"/>
    <w:rsid w:val="000942F7"/>
    <w:rsid w:val="00094F61"/>
    <w:rsid w:val="0009574A"/>
    <w:rsid w:val="000958E9"/>
    <w:rsid w:val="0009617A"/>
    <w:rsid w:val="00097052"/>
    <w:rsid w:val="000970BC"/>
    <w:rsid w:val="000972F3"/>
    <w:rsid w:val="00097377"/>
    <w:rsid w:val="000973C5"/>
    <w:rsid w:val="000974E9"/>
    <w:rsid w:val="000A08FD"/>
    <w:rsid w:val="000A0F13"/>
    <w:rsid w:val="000A0FFB"/>
    <w:rsid w:val="000A1656"/>
    <w:rsid w:val="000A19E9"/>
    <w:rsid w:val="000A1CB1"/>
    <w:rsid w:val="000A1DC6"/>
    <w:rsid w:val="000A1FC3"/>
    <w:rsid w:val="000A216B"/>
    <w:rsid w:val="000A2BDB"/>
    <w:rsid w:val="000A2ED6"/>
    <w:rsid w:val="000A31DD"/>
    <w:rsid w:val="000A3426"/>
    <w:rsid w:val="000A3530"/>
    <w:rsid w:val="000A4073"/>
    <w:rsid w:val="000A4149"/>
    <w:rsid w:val="000A43C4"/>
    <w:rsid w:val="000A4496"/>
    <w:rsid w:val="000A47C2"/>
    <w:rsid w:val="000A4DDE"/>
    <w:rsid w:val="000A5976"/>
    <w:rsid w:val="000A619F"/>
    <w:rsid w:val="000A68F9"/>
    <w:rsid w:val="000A6EB3"/>
    <w:rsid w:val="000A7542"/>
    <w:rsid w:val="000A798A"/>
    <w:rsid w:val="000B0A4E"/>
    <w:rsid w:val="000B13BE"/>
    <w:rsid w:val="000B1770"/>
    <w:rsid w:val="000B1CC4"/>
    <w:rsid w:val="000B2364"/>
    <w:rsid w:val="000B2476"/>
    <w:rsid w:val="000B25FB"/>
    <w:rsid w:val="000B2F00"/>
    <w:rsid w:val="000B383E"/>
    <w:rsid w:val="000B3BEC"/>
    <w:rsid w:val="000B3FE3"/>
    <w:rsid w:val="000B4456"/>
    <w:rsid w:val="000B4B03"/>
    <w:rsid w:val="000B4F33"/>
    <w:rsid w:val="000B500A"/>
    <w:rsid w:val="000B5498"/>
    <w:rsid w:val="000B54BE"/>
    <w:rsid w:val="000B57FB"/>
    <w:rsid w:val="000B5F94"/>
    <w:rsid w:val="000B6134"/>
    <w:rsid w:val="000B6801"/>
    <w:rsid w:val="000B6CA7"/>
    <w:rsid w:val="000B7181"/>
    <w:rsid w:val="000B7BFC"/>
    <w:rsid w:val="000BE318"/>
    <w:rsid w:val="000C0A66"/>
    <w:rsid w:val="000C0F4F"/>
    <w:rsid w:val="000C12B4"/>
    <w:rsid w:val="000C1326"/>
    <w:rsid w:val="000C22FB"/>
    <w:rsid w:val="000C29DB"/>
    <w:rsid w:val="000C37B3"/>
    <w:rsid w:val="000C386F"/>
    <w:rsid w:val="000C3C99"/>
    <w:rsid w:val="000C3ECB"/>
    <w:rsid w:val="000C4120"/>
    <w:rsid w:val="000C4293"/>
    <w:rsid w:val="000C55BD"/>
    <w:rsid w:val="000C5A21"/>
    <w:rsid w:val="000C5AC9"/>
    <w:rsid w:val="000C635C"/>
    <w:rsid w:val="000C692D"/>
    <w:rsid w:val="000C6A5B"/>
    <w:rsid w:val="000C6B40"/>
    <w:rsid w:val="000C6FA1"/>
    <w:rsid w:val="000C7280"/>
    <w:rsid w:val="000C7E9C"/>
    <w:rsid w:val="000D0D9D"/>
    <w:rsid w:val="000D1800"/>
    <w:rsid w:val="000D1916"/>
    <w:rsid w:val="000D1B94"/>
    <w:rsid w:val="000D272B"/>
    <w:rsid w:val="000D2B48"/>
    <w:rsid w:val="000D2EF2"/>
    <w:rsid w:val="000D2F2E"/>
    <w:rsid w:val="000D39AE"/>
    <w:rsid w:val="000D3A9A"/>
    <w:rsid w:val="000D3E51"/>
    <w:rsid w:val="000D4679"/>
    <w:rsid w:val="000D489F"/>
    <w:rsid w:val="000D4969"/>
    <w:rsid w:val="000D4D7A"/>
    <w:rsid w:val="000D54F3"/>
    <w:rsid w:val="000D631E"/>
    <w:rsid w:val="000D6878"/>
    <w:rsid w:val="000D6D84"/>
    <w:rsid w:val="000D714F"/>
    <w:rsid w:val="000D73BC"/>
    <w:rsid w:val="000D73CE"/>
    <w:rsid w:val="000D7DEA"/>
    <w:rsid w:val="000E0AC3"/>
    <w:rsid w:val="000E1008"/>
    <w:rsid w:val="000E1B53"/>
    <w:rsid w:val="000E1F6F"/>
    <w:rsid w:val="000E32E1"/>
    <w:rsid w:val="000E379F"/>
    <w:rsid w:val="000E3DCC"/>
    <w:rsid w:val="000E40B8"/>
    <w:rsid w:val="000E4136"/>
    <w:rsid w:val="000E4470"/>
    <w:rsid w:val="000E4C2F"/>
    <w:rsid w:val="000E4D35"/>
    <w:rsid w:val="000E55A9"/>
    <w:rsid w:val="000E5BBC"/>
    <w:rsid w:val="000E5F5E"/>
    <w:rsid w:val="000E7A9A"/>
    <w:rsid w:val="000F035E"/>
    <w:rsid w:val="000F0519"/>
    <w:rsid w:val="000F08AA"/>
    <w:rsid w:val="000F1186"/>
    <w:rsid w:val="000F16A8"/>
    <w:rsid w:val="000F18E1"/>
    <w:rsid w:val="000F1FA9"/>
    <w:rsid w:val="000F252A"/>
    <w:rsid w:val="000F25B5"/>
    <w:rsid w:val="000F2945"/>
    <w:rsid w:val="000F29D0"/>
    <w:rsid w:val="000F2CEB"/>
    <w:rsid w:val="000F3797"/>
    <w:rsid w:val="000F466F"/>
    <w:rsid w:val="000F4B4A"/>
    <w:rsid w:val="000F4C79"/>
    <w:rsid w:val="000F516D"/>
    <w:rsid w:val="000F61A0"/>
    <w:rsid w:val="000F65B2"/>
    <w:rsid w:val="000F698F"/>
    <w:rsid w:val="000F6EA4"/>
    <w:rsid w:val="000F722E"/>
    <w:rsid w:val="000F7A1B"/>
    <w:rsid w:val="00100218"/>
    <w:rsid w:val="00100428"/>
    <w:rsid w:val="0010045F"/>
    <w:rsid w:val="00100845"/>
    <w:rsid w:val="00100C4E"/>
    <w:rsid w:val="00100C9B"/>
    <w:rsid w:val="00101DAF"/>
    <w:rsid w:val="00102C9A"/>
    <w:rsid w:val="001030C0"/>
    <w:rsid w:val="0010363E"/>
    <w:rsid w:val="00103680"/>
    <w:rsid w:val="00103E7D"/>
    <w:rsid w:val="00103F6A"/>
    <w:rsid w:val="001044BD"/>
    <w:rsid w:val="00105142"/>
    <w:rsid w:val="00105184"/>
    <w:rsid w:val="00105CA2"/>
    <w:rsid w:val="00105F82"/>
    <w:rsid w:val="001068A7"/>
    <w:rsid w:val="00106C98"/>
    <w:rsid w:val="00106D28"/>
    <w:rsid w:val="00106EF0"/>
    <w:rsid w:val="00107891"/>
    <w:rsid w:val="00107ACE"/>
    <w:rsid w:val="00107F8D"/>
    <w:rsid w:val="001117CD"/>
    <w:rsid w:val="00111DD7"/>
    <w:rsid w:val="001120BC"/>
    <w:rsid w:val="001122BF"/>
    <w:rsid w:val="00113204"/>
    <w:rsid w:val="0011365D"/>
    <w:rsid w:val="0011379A"/>
    <w:rsid w:val="00113DC8"/>
    <w:rsid w:val="001144A9"/>
    <w:rsid w:val="001144BC"/>
    <w:rsid w:val="00114793"/>
    <w:rsid w:val="00114998"/>
    <w:rsid w:val="00114A2F"/>
    <w:rsid w:val="0011643F"/>
    <w:rsid w:val="00116BEA"/>
    <w:rsid w:val="001174A0"/>
    <w:rsid w:val="0012024D"/>
    <w:rsid w:val="001209DD"/>
    <w:rsid w:val="00120AE9"/>
    <w:rsid w:val="00120BA5"/>
    <w:rsid w:val="001218CD"/>
    <w:rsid w:val="00121B8E"/>
    <w:rsid w:val="00122160"/>
    <w:rsid w:val="00122444"/>
    <w:rsid w:val="00122821"/>
    <w:rsid w:val="00123D47"/>
    <w:rsid w:val="001242DF"/>
    <w:rsid w:val="0012469C"/>
    <w:rsid w:val="00124D29"/>
    <w:rsid w:val="00124F2E"/>
    <w:rsid w:val="0012518E"/>
    <w:rsid w:val="0012520C"/>
    <w:rsid w:val="0012622A"/>
    <w:rsid w:val="0012626D"/>
    <w:rsid w:val="00126BB3"/>
    <w:rsid w:val="0012723C"/>
    <w:rsid w:val="001272EE"/>
    <w:rsid w:val="00127F96"/>
    <w:rsid w:val="001316C5"/>
    <w:rsid w:val="00131A17"/>
    <w:rsid w:val="00131DC4"/>
    <w:rsid w:val="001325E4"/>
    <w:rsid w:val="001328BE"/>
    <w:rsid w:val="0013322E"/>
    <w:rsid w:val="001336D2"/>
    <w:rsid w:val="00133811"/>
    <w:rsid w:val="00133C7C"/>
    <w:rsid w:val="0013443F"/>
    <w:rsid w:val="00134860"/>
    <w:rsid w:val="001348E4"/>
    <w:rsid w:val="00134B82"/>
    <w:rsid w:val="00134EB1"/>
    <w:rsid w:val="001357B5"/>
    <w:rsid w:val="0013634A"/>
    <w:rsid w:val="0013681E"/>
    <w:rsid w:val="001368E5"/>
    <w:rsid w:val="001368E7"/>
    <w:rsid w:val="00136C39"/>
    <w:rsid w:val="00136DFB"/>
    <w:rsid w:val="001375A6"/>
    <w:rsid w:val="00137CF2"/>
    <w:rsid w:val="001400DB"/>
    <w:rsid w:val="00140337"/>
    <w:rsid w:val="001409AB"/>
    <w:rsid w:val="00140F04"/>
    <w:rsid w:val="001411B6"/>
    <w:rsid w:val="001413E9"/>
    <w:rsid w:val="00141B59"/>
    <w:rsid w:val="00141DA2"/>
    <w:rsid w:val="00142443"/>
    <w:rsid w:val="00142B5F"/>
    <w:rsid w:val="0014307F"/>
    <w:rsid w:val="00143C53"/>
    <w:rsid w:val="00143D1B"/>
    <w:rsid w:val="00143E0F"/>
    <w:rsid w:val="00144E77"/>
    <w:rsid w:val="00145146"/>
    <w:rsid w:val="00145328"/>
    <w:rsid w:val="00145330"/>
    <w:rsid w:val="0014571F"/>
    <w:rsid w:val="001458FE"/>
    <w:rsid w:val="00146B47"/>
    <w:rsid w:val="0014710C"/>
    <w:rsid w:val="0014722F"/>
    <w:rsid w:val="00147333"/>
    <w:rsid w:val="00147555"/>
    <w:rsid w:val="00147C43"/>
    <w:rsid w:val="00150BA3"/>
    <w:rsid w:val="00150BF1"/>
    <w:rsid w:val="00150D65"/>
    <w:rsid w:val="00151223"/>
    <w:rsid w:val="001518BA"/>
    <w:rsid w:val="001518E0"/>
    <w:rsid w:val="00151AB2"/>
    <w:rsid w:val="00151BD0"/>
    <w:rsid w:val="00151E5B"/>
    <w:rsid w:val="00151F46"/>
    <w:rsid w:val="00152169"/>
    <w:rsid w:val="001528EC"/>
    <w:rsid w:val="00152FF5"/>
    <w:rsid w:val="00153E98"/>
    <w:rsid w:val="001544A5"/>
    <w:rsid w:val="0015485D"/>
    <w:rsid w:val="0015505A"/>
    <w:rsid w:val="00155EDD"/>
    <w:rsid w:val="0015673D"/>
    <w:rsid w:val="00157539"/>
    <w:rsid w:val="001605E0"/>
    <w:rsid w:val="00161808"/>
    <w:rsid w:val="001619F4"/>
    <w:rsid w:val="00161DA9"/>
    <w:rsid w:val="00161F61"/>
    <w:rsid w:val="00161FA8"/>
    <w:rsid w:val="001621CB"/>
    <w:rsid w:val="00162A19"/>
    <w:rsid w:val="00162DB9"/>
    <w:rsid w:val="00163EAD"/>
    <w:rsid w:val="00164083"/>
    <w:rsid w:val="00164B9D"/>
    <w:rsid w:val="00165762"/>
    <w:rsid w:val="00166009"/>
    <w:rsid w:val="00166439"/>
    <w:rsid w:val="00166802"/>
    <w:rsid w:val="00166850"/>
    <w:rsid w:val="0016694E"/>
    <w:rsid w:val="001671A2"/>
    <w:rsid w:val="00167238"/>
    <w:rsid w:val="00167D31"/>
    <w:rsid w:val="00170298"/>
    <w:rsid w:val="00170475"/>
    <w:rsid w:val="00170630"/>
    <w:rsid w:val="0017089E"/>
    <w:rsid w:val="001708A4"/>
    <w:rsid w:val="00170D3F"/>
    <w:rsid w:val="001716DE"/>
    <w:rsid w:val="00171947"/>
    <w:rsid w:val="00171AD3"/>
    <w:rsid w:val="00171EE1"/>
    <w:rsid w:val="00171FC6"/>
    <w:rsid w:val="0017206C"/>
    <w:rsid w:val="00172481"/>
    <w:rsid w:val="0017274E"/>
    <w:rsid w:val="0017281D"/>
    <w:rsid w:val="001733E3"/>
    <w:rsid w:val="0017420D"/>
    <w:rsid w:val="001744DD"/>
    <w:rsid w:val="00174970"/>
    <w:rsid w:val="00174CC0"/>
    <w:rsid w:val="00175247"/>
    <w:rsid w:val="00175293"/>
    <w:rsid w:val="00175315"/>
    <w:rsid w:val="00175AE8"/>
    <w:rsid w:val="00175F64"/>
    <w:rsid w:val="0017620E"/>
    <w:rsid w:val="00176A6C"/>
    <w:rsid w:val="00177211"/>
    <w:rsid w:val="00177279"/>
    <w:rsid w:val="001801B4"/>
    <w:rsid w:val="0018020C"/>
    <w:rsid w:val="001804B8"/>
    <w:rsid w:val="0018076D"/>
    <w:rsid w:val="00180B15"/>
    <w:rsid w:val="00180E56"/>
    <w:rsid w:val="0018134B"/>
    <w:rsid w:val="001817C6"/>
    <w:rsid w:val="00181B46"/>
    <w:rsid w:val="00181B87"/>
    <w:rsid w:val="0018218C"/>
    <w:rsid w:val="001831F9"/>
    <w:rsid w:val="00183473"/>
    <w:rsid w:val="001836A8"/>
    <w:rsid w:val="00183A2A"/>
    <w:rsid w:val="00183EDA"/>
    <w:rsid w:val="00184671"/>
    <w:rsid w:val="00184A9E"/>
    <w:rsid w:val="00184EE4"/>
    <w:rsid w:val="00184EFC"/>
    <w:rsid w:val="00185168"/>
    <w:rsid w:val="001852A0"/>
    <w:rsid w:val="001852C9"/>
    <w:rsid w:val="001857B8"/>
    <w:rsid w:val="00185835"/>
    <w:rsid w:val="00185A0D"/>
    <w:rsid w:val="00185E20"/>
    <w:rsid w:val="00186090"/>
    <w:rsid w:val="00187192"/>
    <w:rsid w:val="001871CE"/>
    <w:rsid w:val="00187499"/>
    <w:rsid w:val="0019017E"/>
    <w:rsid w:val="00190C03"/>
    <w:rsid w:val="00191478"/>
    <w:rsid w:val="00191557"/>
    <w:rsid w:val="00191ED7"/>
    <w:rsid w:val="001923EA"/>
    <w:rsid w:val="00192DB6"/>
    <w:rsid w:val="001939D6"/>
    <w:rsid w:val="00194CCA"/>
    <w:rsid w:val="00195176"/>
    <w:rsid w:val="001954A4"/>
    <w:rsid w:val="00195695"/>
    <w:rsid w:val="00195A70"/>
    <w:rsid w:val="0019616C"/>
    <w:rsid w:val="0019635D"/>
    <w:rsid w:val="001964B1"/>
    <w:rsid w:val="00196562"/>
    <w:rsid w:val="00196CE3"/>
    <w:rsid w:val="00197D90"/>
    <w:rsid w:val="001A0B0B"/>
    <w:rsid w:val="001A1553"/>
    <w:rsid w:val="001A1691"/>
    <w:rsid w:val="001A1AE2"/>
    <w:rsid w:val="001A1B1A"/>
    <w:rsid w:val="001A2005"/>
    <w:rsid w:val="001A2ACB"/>
    <w:rsid w:val="001A2C21"/>
    <w:rsid w:val="001A303D"/>
    <w:rsid w:val="001A3049"/>
    <w:rsid w:val="001A3299"/>
    <w:rsid w:val="001A3A7D"/>
    <w:rsid w:val="001A3A9F"/>
    <w:rsid w:val="001A416E"/>
    <w:rsid w:val="001A4727"/>
    <w:rsid w:val="001A5111"/>
    <w:rsid w:val="001A57C6"/>
    <w:rsid w:val="001A69AB"/>
    <w:rsid w:val="001A7029"/>
    <w:rsid w:val="001A7834"/>
    <w:rsid w:val="001A7B65"/>
    <w:rsid w:val="001B0C17"/>
    <w:rsid w:val="001B132C"/>
    <w:rsid w:val="001B14DF"/>
    <w:rsid w:val="001B2653"/>
    <w:rsid w:val="001B2814"/>
    <w:rsid w:val="001B3149"/>
    <w:rsid w:val="001B3E10"/>
    <w:rsid w:val="001B439D"/>
    <w:rsid w:val="001B4B48"/>
    <w:rsid w:val="001B4F25"/>
    <w:rsid w:val="001B536A"/>
    <w:rsid w:val="001B5570"/>
    <w:rsid w:val="001B72DE"/>
    <w:rsid w:val="001B733E"/>
    <w:rsid w:val="001B74A3"/>
    <w:rsid w:val="001B74D9"/>
    <w:rsid w:val="001B7795"/>
    <w:rsid w:val="001B797B"/>
    <w:rsid w:val="001B7DC7"/>
    <w:rsid w:val="001B7EDD"/>
    <w:rsid w:val="001C00C5"/>
    <w:rsid w:val="001C0C5A"/>
    <w:rsid w:val="001C0C96"/>
    <w:rsid w:val="001C14D5"/>
    <w:rsid w:val="001C1C16"/>
    <w:rsid w:val="001C2AFA"/>
    <w:rsid w:val="001C2E48"/>
    <w:rsid w:val="001C3201"/>
    <w:rsid w:val="001C34C9"/>
    <w:rsid w:val="001C373A"/>
    <w:rsid w:val="001C3C0F"/>
    <w:rsid w:val="001C43BD"/>
    <w:rsid w:val="001C43F6"/>
    <w:rsid w:val="001C485D"/>
    <w:rsid w:val="001C4E09"/>
    <w:rsid w:val="001C559B"/>
    <w:rsid w:val="001C561E"/>
    <w:rsid w:val="001C657C"/>
    <w:rsid w:val="001C6AF4"/>
    <w:rsid w:val="001C6C99"/>
    <w:rsid w:val="001C6D19"/>
    <w:rsid w:val="001C70D5"/>
    <w:rsid w:val="001C7DA0"/>
    <w:rsid w:val="001D029F"/>
    <w:rsid w:val="001D062E"/>
    <w:rsid w:val="001D0B35"/>
    <w:rsid w:val="001D1331"/>
    <w:rsid w:val="001D145B"/>
    <w:rsid w:val="001D2377"/>
    <w:rsid w:val="001D24AB"/>
    <w:rsid w:val="001D2586"/>
    <w:rsid w:val="001D2C74"/>
    <w:rsid w:val="001D2FA2"/>
    <w:rsid w:val="001D3200"/>
    <w:rsid w:val="001D334C"/>
    <w:rsid w:val="001D347B"/>
    <w:rsid w:val="001D35F7"/>
    <w:rsid w:val="001D378E"/>
    <w:rsid w:val="001D3995"/>
    <w:rsid w:val="001D4649"/>
    <w:rsid w:val="001D5515"/>
    <w:rsid w:val="001D58AD"/>
    <w:rsid w:val="001D5A25"/>
    <w:rsid w:val="001D6031"/>
    <w:rsid w:val="001D63CC"/>
    <w:rsid w:val="001D65E6"/>
    <w:rsid w:val="001D67C4"/>
    <w:rsid w:val="001D734B"/>
    <w:rsid w:val="001D748D"/>
    <w:rsid w:val="001D7E86"/>
    <w:rsid w:val="001E00CA"/>
    <w:rsid w:val="001E0411"/>
    <w:rsid w:val="001E0731"/>
    <w:rsid w:val="001E0CD1"/>
    <w:rsid w:val="001E0F21"/>
    <w:rsid w:val="001E2AB9"/>
    <w:rsid w:val="001E2C32"/>
    <w:rsid w:val="001E2E40"/>
    <w:rsid w:val="001E2F0A"/>
    <w:rsid w:val="001E3291"/>
    <w:rsid w:val="001E3569"/>
    <w:rsid w:val="001E3D7F"/>
    <w:rsid w:val="001E4792"/>
    <w:rsid w:val="001E4DDA"/>
    <w:rsid w:val="001E517D"/>
    <w:rsid w:val="001E553C"/>
    <w:rsid w:val="001E5780"/>
    <w:rsid w:val="001E5DDE"/>
    <w:rsid w:val="001E6774"/>
    <w:rsid w:val="001E69CF"/>
    <w:rsid w:val="001E6F1F"/>
    <w:rsid w:val="001E7355"/>
    <w:rsid w:val="001F0B56"/>
    <w:rsid w:val="001F0B5D"/>
    <w:rsid w:val="001F0FD9"/>
    <w:rsid w:val="001F1562"/>
    <w:rsid w:val="001F18D7"/>
    <w:rsid w:val="001F1F85"/>
    <w:rsid w:val="001F28E5"/>
    <w:rsid w:val="001F2B7A"/>
    <w:rsid w:val="001F2C3E"/>
    <w:rsid w:val="001F3F26"/>
    <w:rsid w:val="001F3F56"/>
    <w:rsid w:val="001F4488"/>
    <w:rsid w:val="001F4EF7"/>
    <w:rsid w:val="001F4F25"/>
    <w:rsid w:val="001F547D"/>
    <w:rsid w:val="001F6456"/>
    <w:rsid w:val="001F652F"/>
    <w:rsid w:val="001F675E"/>
    <w:rsid w:val="001F68D9"/>
    <w:rsid w:val="001F69D3"/>
    <w:rsid w:val="001F7899"/>
    <w:rsid w:val="001F78D4"/>
    <w:rsid w:val="001F7E7E"/>
    <w:rsid w:val="001F7F74"/>
    <w:rsid w:val="002009BE"/>
    <w:rsid w:val="00200EC2"/>
    <w:rsid w:val="00200F46"/>
    <w:rsid w:val="002017B9"/>
    <w:rsid w:val="00202022"/>
    <w:rsid w:val="002024BB"/>
    <w:rsid w:val="002035BF"/>
    <w:rsid w:val="0020488F"/>
    <w:rsid w:val="00204976"/>
    <w:rsid w:val="002049E8"/>
    <w:rsid w:val="00204E71"/>
    <w:rsid w:val="002056AC"/>
    <w:rsid w:val="002058A5"/>
    <w:rsid w:val="00205DA1"/>
    <w:rsid w:val="002063CE"/>
    <w:rsid w:val="002071D1"/>
    <w:rsid w:val="00207276"/>
    <w:rsid w:val="00207737"/>
    <w:rsid w:val="002078A3"/>
    <w:rsid w:val="00207BA8"/>
    <w:rsid w:val="00207CA9"/>
    <w:rsid w:val="00210575"/>
    <w:rsid w:val="00210762"/>
    <w:rsid w:val="002109F7"/>
    <w:rsid w:val="002111C7"/>
    <w:rsid w:val="00211248"/>
    <w:rsid w:val="00212513"/>
    <w:rsid w:val="00213A6A"/>
    <w:rsid w:val="00213B9A"/>
    <w:rsid w:val="00213D82"/>
    <w:rsid w:val="002146DF"/>
    <w:rsid w:val="002148A8"/>
    <w:rsid w:val="00214EFA"/>
    <w:rsid w:val="00215679"/>
    <w:rsid w:val="002159CD"/>
    <w:rsid w:val="00215A04"/>
    <w:rsid w:val="00215F67"/>
    <w:rsid w:val="00216A39"/>
    <w:rsid w:val="00217EA9"/>
    <w:rsid w:val="00220371"/>
    <w:rsid w:val="0022145D"/>
    <w:rsid w:val="00222173"/>
    <w:rsid w:val="002226FA"/>
    <w:rsid w:val="002227CF"/>
    <w:rsid w:val="002230B1"/>
    <w:rsid w:val="0022311F"/>
    <w:rsid w:val="002232CB"/>
    <w:rsid w:val="00223B64"/>
    <w:rsid w:val="00223F02"/>
    <w:rsid w:val="002241DB"/>
    <w:rsid w:val="002248C5"/>
    <w:rsid w:val="00224BC7"/>
    <w:rsid w:val="00225420"/>
    <w:rsid w:val="002255FB"/>
    <w:rsid w:val="002257BD"/>
    <w:rsid w:val="0022624D"/>
    <w:rsid w:val="002262D5"/>
    <w:rsid w:val="0022637D"/>
    <w:rsid w:val="00226973"/>
    <w:rsid w:val="00226975"/>
    <w:rsid w:val="00226A59"/>
    <w:rsid w:val="00226CDC"/>
    <w:rsid w:val="0022716D"/>
    <w:rsid w:val="00227458"/>
    <w:rsid w:val="002275F1"/>
    <w:rsid w:val="002277E8"/>
    <w:rsid w:val="00227B98"/>
    <w:rsid w:val="00227E26"/>
    <w:rsid w:val="00231164"/>
    <w:rsid w:val="00231F76"/>
    <w:rsid w:val="0023261F"/>
    <w:rsid w:val="00232938"/>
    <w:rsid w:val="00232EB1"/>
    <w:rsid w:val="002336A6"/>
    <w:rsid w:val="0023384A"/>
    <w:rsid w:val="002338B2"/>
    <w:rsid w:val="002344F5"/>
    <w:rsid w:val="002348D1"/>
    <w:rsid w:val="002348F7"/>
    <w:rsid w:val="0023567C"/>
    <w:rsid w:val="002357F3"/>
    <w:rsid w:val="00235B15"/>
    <w:rsid w:val="00235E31"/>
    <w:rsid w:val="00236188"/>
    <w:rsid w:val="0023648C"/>
    <w:rsid w:val="002364ED"/>
    <w:rsid w:val="00236521"/>
    <w:rsid w:val="00236F05"/>
    <w:rsid w:val="0023741E"/>
    <w:rsid w:val="00237603"/>
    <w:rsid w:val="002378EC"/>
    <w:rsid w:val="00237F95"/>
    <w:rsid w:val="002402A1"/>
    <w:rsid w:val="002404CF"/>
    <w:rsid w:val="002405E0"/>
    <w:rsid w:val="0024085D"/>
    <w:rsid w:val="00240A46"/>
    <w:rsid w:val="00240DE6"/>
    <w:rsid w:val="00241BF4"/>
    <w:rsid w:val="00241C94"/>
    <w:rsid w:val="0024200E"/>
    <w:rsid w:val="00242D00"/>
    <w:rsid w:val="00242DE3"/>
    <w:rsid w:val="00242E06"/>
    <w:rsid w:val="002433F4"/>
    <w:rsid w:val="002436D8"/>
    <w:rsid w:val="00244A96"/>
    <w:rsid w:val="00244B9A"/>
    <w:rsid w:val="0024537A"/>
    <w:rsid w:val="002454B2"/>
    <w:rsid w:val="002458C4"/>
    <w:rsid w:val="00245A02"/>
    <w:rsid w:val="00245E7C"/>
    <w:rsid w:val="00245FE3"/>
    <w:rsid w:val="00246161"/>
    <w:rsid w:val="0024721D"/>
    <w:rsid w:val="00247555"/>
    <w:rsid w:val="002475F9"/>
    <w:rsid w:val="00247AC8"/>
    <w:rsid w:val="002501AB"/>
    <w:rsid w:val="0025098D"/>
    <w:rsid w:val="002520A2"/>
    <w:rsid w:val="002524BC"/>
    <w:rsid w:val="00252746"/>
    <w:rsid w:val="00252A16"/>
    <w:rsid w:val="00253195"/>
    <w:rsid w:val="00253867"/>
    <w:rsid w:val="0025399D"/>
    <w:rsid w:val="00253D76"/>
    <w:rsid w:val="00254022"/>
    <w:rsid w:val="00254590"/>
    <w:rsid w:val="00254736"/>
    <w:rsid w:val="00254D49"/>
    <w:rsid w:val="002551F9"/>
    <w:rsid w:val="00255430"/>
    <w:rsid w:val="00255E01"/>
    <w:rsid w:val="0025684F"/>
    <w:rsid w:val="00256885"/>
    <w:rsid w:val="002571EC"/>
    <w:rsid w:val="00257238"/>
    <w:rsid w:val="0025757E"/>
    <w:rsid w:val="00260458"/>
    <w:rsid w:val="0026050B"/>
    <w:rsid w:val="00261256"/>
    <w:rsid w:val="00261915"/>
    <w:rsid w:val="00261A06"/>
    <w:rsid w:val="00261A6A"/>
    <w:rsid w:val="00264345"/>
    <w:rsid w:val="002643D0"/>
    <w:rsid w:val="00266AC9"/>
    <w:rsid w:val="002673EB"/>
    <w:rsid w:val="002675FD"/>
    <w:rsid w:val="0027020C"/>
    <w:rsid w:val="0027049C"/>
    <w:rsid w:val="0027082D"/>
    <w:rsid w:val="00270982"/>
    <w:rsid w:val="00270B11"/>
    <w:rsid w:val="002710D5"/>
    <w:rsid w:val="002716CE"/>
    <w:rsid w:val="00271D9B"/>
    <w:rsid w:val="00271DD9"/>
    <w:rsid w:val="0027281D"/>
    <w:rsid w:val="00272D06"/>
    <w:rsid w:val="00273380"/>
    <w:rsid w:val="00273DF3"/>
    <w:rsid w:val="00273FDC"/>
    <w:rsid w:val="00274DDF"/>
    <w:rsid w:val="00276057"/>
    <w:rsid w:val="002760D5"/>
    <w:rsid w:val="002763C9"/>
    <w:rsid w:val="0027649D"/>
    <w:rsid w:val="00276FCA"/>
    <w:rsid w:val="00277080"/>
    <w:rsid w:val="0027739A"/>
    <w:rsid w:val="002779D3"/>
    <w:rsid w:val="002791EA"/>
    <w:rsid w:val="00280622"/>
    <w:rsid w:val="00280708"/>
    <w:rsid w:val="00280ED5"/>
    <w:rsid w:val="002810E0"/>
    <w:rsid w:val="002813F4"/>
    <w:rsid w:val="00281689"/>
    <w:rsid w:val="002827E2"/>
    <w:rsid w:val="00282ACE"/>
    <w:rsid w:val="00282E8D"/>
    <w:rsid w:val="00282FC5"/>
    <w:rsid w:val="002830A5"/>
    <w:rsid w:val="0028480B"/>
    <w:rsid w:val="00285236"/>
    <w:rsid w:val="00285508"/>
    <w:rsid w:val="002856E6"/>
    <w:rsid w:val="002859E4"/>
    <w:rsid w:val="00286B53"/>
    <w:rsid w:val="0028734A"/>
    <w:rsid w:val="00287B4E"/>
    <w:rsid w:val="00287C84"/>
    <w:rsid w:val="00287D3A"/>
    <w:rsid w:val="0029069C"/>
    <w:rsid w:val="00290929"/>
    <w:rsid w:val="0029109E"/>
    <w:rsid w:val="002915C1"/>
    <w:rsid w:val="002915C5"/>
    <w:rsid w:val="00292BFE"/>
    <w:rsid w:val="0029337E"/>
    <w:rsid w:val="00293426"/>
    <w:rsid w:val="00293AA2"/>
    <w:rsid w:val="00293B63"/>
    <w:rsid w:val="00293D7E"/>
    <w:rsid w:val="00293E3F"/>
    <w:rsid w:val="0029401B"/>
    <w:rsid w:val="002941F0"/>
    <w:rsid w:val="00295071"/>
    <w:rsid w:val="002950AD"/>
    <w:rsid w:val="00295ACC"/>
    <w:rsid w:val="00296220"/>
    <w:rsid w:val="00296836"/>
    <w:rsid w:val="00296E5A"/>
    <w:rsid w:val="002972AA"/>
    <w:rsid w:val="00297BD0"/>
    <w:rsid w:val="002A04BB"/>
    <w:rsid w:val="002A1A08"/>
    <w:rsid w:val="002A1C2C"/>
    <w:rsid w:val="002A2514"/>
    <w:rsid w:val="002A287A"/>
    <w:rsid w:val="002A2FE1"/>
    <w:rsid w:val="002A367C"/>
    <w:rsid w:val="002A3ED5"/>
    <w:rsid w:val="002A424B"/>
    <w:rsid w:val="002A44CE"/>
    <w:rsid w:val="002A45FA"/>
    <w:rsid w:val="002A5177"/>
    <w:rsid w:val="002A51C0"/>
    <w:rsid w:val="002A5316"/>
    <w:rsid w:val="002A5B3A"/>
    <w:rsid w:val="002A61FA"/>
    <w:rsid w:val="002A6215"/>
    <w:rsid w:val="002A663C"/>
    <w:rsid w:val="002A70C6"/>
    <w:rsid w:val="002A73F0"/>
    <w:rsid w:val="002A751D"/>
    <w:rsid w:val="002A752F"/>
    <w:rsid w:val="002AF642"/>
    <w:rsid w:val="002B15A3"/>
    <w:rsid w:val="002B2B23"/>
    <w:rsid w:val="002B2B46"/>
    <w:rsid w:val="002B3D6A"/>
    <w:rsid w:val="002B477F"/>
    <w:rsid w:val="002B4E63"/>
    <w:rsid w:val="002B678A"/>
    <w:rsid w:val="002B7433"/>
    <w:rsid w:val="002B7B20"/>
    <w:rsid w:val="002B7C51"/>
    <w:rsid w:val="002B7C53"/>
    <w:rsid w:val="002B7E67"/>
    <w:rsid w:val="002B7F14"/>
    <w:rsid w:val="002C030A"/>
    <w:rsid w:val="002C058E"/>
    <w:rsid w:val="002C12D0"/>
    <w:rsid w:val="002C1324"/>
    <w:rsid w:val="002C13CE"/>
    <w:rsid w:val="002C23DC"/>
    <w:rsid w:val="002C27A4"/>
    <w:rsid w:val="002C28B7"/>
    <w:rsid w:val="002C2E17"/>
    <w:rsid w:val="002C2F32"/>
    <w:rsid w:val="002C343F"/>
    <w:rsid w:val="002C34F0"/>
    <w:rsid w:val="002C3534"/>
    <w:rsid w:val="002C356B"/>
    <w:rsid w:val="002C3F35"/>
    <w:rsid w:val="002C4381"/>
    <w:rsid w:val="002C45A8"/>
    <w:rsid w:val="002C5415"/>
    <w:rsid w:val="002C5471"/>
    <w:rsid w:val="002C547F"/>
    <w:rsid w:val="002C5756"/>
    <w:rsid w:val="002C6161"/>
    <w:rsid w:val="002C663F"/>
    <w:rsid w:val="002C67D4"/>
    <w:rsid w:val="002C6A3D"/>
    <w:rsid w:val="002C7037"/>
    <w:rsid w:val="002C74E0"/>
    <w:rsid w:val="002C77AC"/>
    <w:rsid w:val="002C7964"/>
    <w:rsid w:val="002C7DC1"/>
    <w:rsid w:val="002D0246"/>
    <w:rsid w:val="002D0B2E"/>
    <w:rsid w:val="002D17EC"/>
    <w:rsid w:val="002D19AA"/>
    <w:rsid w:val="002D19DF"/>
    <w:rsid w:val="002D1A15"/>
    <w:rsid w:val="002D2C40"/>
    <w:rsid w:val="002D3029"/>
    <w:rsid w:val="002D31B3"/>
    <w:rsid w:val="002D3657"/>
    <w:rsid w:val="002D36D5"/>
    <w:rsid w:val="002D4EC6"/>
    <w:rsid w:val="002D5332"/>
    <w:rsid w:val="002D5742"/>
    <w:rsid w:val="002D667F"/>
    <w:rsid w:val="002D6825"/>
    <w:rsid w:val="002D761D"/>
    <w:rsid w:val="002DC4F2"/>
    <w:rsid w:val="002E0376"/>
    <w:rsid w:val="002E078F"/>
    <w:rsid w:val="002E0895"/>
    <w:rsid w:val="002E0EBD"/>
    <w:rsid w:val="002E0F46"/>
    <w:rsid w:val="002E1051"/>
    <w:rsid w:val="002E16B8"/>
    <w:rsid w:val="002E194A"/>
    <w:rsid w:val="002E1A39"/>
    <w:rsid w:val="002E1E73"/>
    <w:rsid w:val="002E1EFD"/>
    <w:rsid w:val="002E2328"/>
    <w:rsid w:val="002E264B"/>
    <w:rsid w:val="002E268A"/>
    <w:rsid w:val="002E31C8"/>
    <w:rsid w:val="002E3579"/>
    <w:rsid w:val="002E3E18"/>
    <w:rsid w:val="002E404E"/>
    <w:rsid w:val="002E450E"/>
    <w:rsid w:val="002E4C4E"/>
    <w:rsid w:val="002E534A"/>
    <w:rsid w:val="002E53B5"/>
    <w:rsid w:val="002E5792"/>
    <w:rsid w:val="002E57A8"/>
    <w:rsid w:val="002E5962"/>
    <w:rsid w:val="002E6239"/>
    <w:rsid w:val="002E682B"/>
    <w:rsid w:val="002E6CF8"/>
    <w:rsid w:val="002E73D0"/>
    <w:rsid w:val="002E7622"/>
    <w:rsid w:val="002E7D4D"/>
    <w:rsid w:val="002F0134"/>
    <w:rsid w:val="002F0686"/>
    <w:rsid w:val="002F0F5D"/>
    <w:rsid w:val="002F0F7E"/>
    <w:rsid w:val="002F1830"/>
    <w:rsid w:val="002F1872"/>
    <w:rsid w:val="002F1A4C"/>
    <w:rsid w:val="002F1C19"/>
    <w:rsid w:val="002F2594"/>
    <w:rsid w:val="002F2CD3"/>
    <w:rsid w:val="002F35F1"/>
    <w:rsid w:val="002F371E"/>
    <w:rsid w:val="002F3BE5"/>
    <w:rsid w:val="002F4951"/>
    <w:rsid w:val="002F4B0B"/>
    <w:rsid w:val="002F699C"/>
    <w:rsid w:val="002F742C"/>
    <w:rsid w:val="002F7FC9"/>
    <w:rsid w:val="00300550"/>
    <w:rsid w:val="00300628"/>
    <w:rsid w:val="00300ABF"/>
    <w:rsid w:val="00301B4D"/>
    <w:rsid w:val="00302086"/>
    <w:rsid w:val="00302755"/>
    <w:rsid w:val="00302DFB"/>
    <w:rsid w:val="00302E9D"/>
    <w:rsid w:val="00303029"/>
    <w:rsid w:val="00303319"/>
    <w:rsid w:val="003036E5"/>
    <w:rsid w:val="00303A74"/>
    <w:rsid w:val="0030405E"/>
    <w:rsid w:val="0030418A"/>
    <w:rsid w:val="00305191"/>
    <w:rsid w:val="003053AE"/>
    <w:rsid w:val="0030583A"/>
    <w:rsid w:val="00305B80"/>
    <w:rsid w:val="00306389"/>
    <w:rsid w:val="00306EF1"/>
    <w:rsid w:val="0030769F"/>
    <w:rsid w:val="00307834"/>
    <w:rsid w:val="0030A6D5"/>
    <w:rsid w:val="003101F6"/>
    <w:rsid w:val="00310796"/>
    <w:rsid w:val="003107A5"/>
    <w:rsid w:val="0031085D"/>
    <w:rsid w:val="00310C01"/>
    <w:rsid w:val="0031148B"/>
    <w:rsid w:val="003121A5"/>
    <w:rsid w:val="003121EE"/>
    <w:rsid w:val="0031233B"/>
    <w:rsid w:val="003129C2"/>
    <w:rsid w:val="00312A72"/>
    <w:rsid w:val="00312C2D"/>
    <w:rsid w:val="00313AF3"/>
    <w:rsid w:val="00313D24"/>
    <w:rsid w:val="00314082"/>
    <w:rsid w:val="003144F1"/>
    <w:rsid w:val="0031465B"/>
    <w:rsid w:val="0031494B"/>
    <w:rsid w:val="00314E54"/>
    <w:rsid w:val="0031560F"/>
    <w:rsid w:val="00315841"/>
    <w:rsid w:val="00315C6D"/>
    <w:rsid w:val="00316161"/>
    <w:rsid w:val="0031668B"/>
    <w:rsid w:val="003169A2"/>
    <w:rsid w:val="00316DE0"/>
    <w:rsid w:val="0031731A"/>
    <w:rsid w:val="003176FC"/>
    <w:rsid w:val="00317A1F"/>
    <w:rsid w:val="00320B38"/>
    <w:rsid w:val="00321754"/>
    <w:rsid w:val="00321DAA"/>
    <w:rsid w:val="00322193"/>
    <w:rsid w:val="00322862"/>
    <w:rsid w:val="003235EB"/>
    <w:rsid w:val="00323C0E"/>
    <w:rsid w:val="00323C44"/>
    <w:rsid w:val="0032497C"/>
    <w:rsid w:val="00324CFF"/>
    <w:rsid w:val="00325113"/>
    <w:rsid w:val="00325557"/>
    <w:rsid w:val="00325718"/>
    <w:rsid w:val="00325954"/>
    <w:rsid w:val="003266D6"/>
    <w:rsid w:val="0032702D"/>
    <w:rsid w:val="00327151"/>
    <w:rsid w:val="00327281"/>
    <w:rsid w:val="00327469"/>
    <w:rsid w:val="003302EC"/>
    <w:rsid w:val="003308B4"/>
    <w:rsid w:val="00330DA1"/>
    <w:rsid w:val="00330F8A"/>
    <w:rsid w:val="0033108F"/>
    <w:rsid w:val="0033173D"/>
    <w:rsid w:val="003328FE"/>
    <w:rsid w:val="00332916"/>
    <w:rsid w:val="00332A1E"/>
    <w:rsid w:val="003340E6"/>
    <w:rsid w:val="00334A83"/>
    <w:rsid w:val="00334BE4"/>
    <w:rsid w:val="00334E1E"/>
    <w:rsid w:val="003359E1"/>
    <w:rsid w:val="003363A9"/>
    <w:rsid w:val="00337FE7"/>
    <w:rsid w:val="00340016"/>
    <w:rsid w:val="0034005A"/>
    <w:rsid w:val="00340122"/>
    <w:rsid w:val="0034074B"/>
    <w:rsid w:val="003407D8"/>
    <w:rsid w:val="00340F84"/>
    <w:rsid w:val="003415AD"/>
    <w:rsid w:val="0034161D"/>
    <w:rsid w:val="00341F95"/>
    <w:rsid w:val="00343AB2"/>
    <w:rsid w:val="003444A5"/>
    <w:rsid w:val="003445E0"/>
    <w:rsid w:val="0034497F"/>
    <w:rsid w:val="00344B69"/>
    <w:rsid w:val="00344C2A"/>
    <w:rsid w:val="00344CF5"/>
    <w:rsid w:val="00345556"/>
    <w:rsid w:val="003457B4"/>
    <w:rsid w:val="00346503"/>
    <w:rsid w:val="0034687F"/>
    <w:rsid w:val="00346A93"/>
    <w:rsid w:val="00346D24"/>
    <w:rsid w:val="00347089"/>
    <w:rsid w:val="00347109"/>
    <w:rsid w:val="00347313"/>
    <w:rsid w:val="003473DB"/>
    <w:rsid w:val="00347518"/>
    <w:rsid w:val="00347793"/>
    <w:rsid w:val="00351A3F"/>
    <w:rsid w:val="00351BC4"/>
    <w:rsid w:val="00352C20"/>
    <w:rsid w:val="00353097"/>
    <w:rsid w:val="003533C2"/>
    <w:rsid w:val="00353863"/>
    <w:rsid w:val="00354105"/>
    <w:rsid w:val="003541FA"/>
    <w:rsid w:val="00354284"/>
    <w:rsid w:val="00354672"/>
    <w:rsid w:val="003546E4"/>
    <w:rsid w:val="003554C9"/>
    <w:rsid w:val="00355BDC"/>
    <w:rsid w:val="00356283"/>
    <w:rsid w:val="0035637C"/>
    <w:rsid w:val="00356592"/>
    <w:rsid w:val="00356D7F"/>
    <w:rsid w:val="00356EB4"/>
    <w:rsid w:val="00357095"/>
    <w:rsid w:val="003608C2"/>
    <w:rsid w:val="003608CA"/>
    <w:rsid w:val="00360F14"/>
    <w:rsid w:val="00361DED"/>
    <w:rsid w:val="00361FC7"/>
    <w:rsid w:val="00362550"/>
    <w:rsid w:val="00362A42"/>
    <w:rsid w:val="00362FA9"/>
    <w:rsid w:val="003644EA"/>
    <w:rsid w:val="003645F7"/>
    <w:rsid w:val="00364678"/>
    <w:rsid w:val="00364EF5"/>
    <w:rsid w:val="00365094"/>
    <w:rsid w:val="003656DF"/>
    <w:rsid w:val="00365A10"/>
    <w:rsid w:val="00365E66"/>
    <w:rsid w:val="00367AD9"/>
    <w:rsid w:val="00367BB0"/>
    <w:rsid w:val="003704EA"/>
    <w:rsid w:val="003707F5"/>
    <w:rsid w:val="00370DE8"/>
    <w:rsid w:val="003710A3"/>
    <w:rsid w:val="003716BF"/>
    <w:rsid w:val="00371895"/>
    <w:rsid w:val="00372188"/>
    <w:rsid w:val="003721C6"/>
    <w:rsid w:val="00372747"/>
    <w:rsid w:val="003727E9"/>
    <w:rsid w:val="00373517"/>
    <w:rsid w:val="00373F68"/>
    <w:rsid w:val="00374537"/>
    <w:rsid w:val="00374CDC"/>
    <w:rsid w:val="003751F9"/>
    <w:rsid w:val="003755C1"/>
    <w:rsid w:val="003758E8"/>
    <w:rsid w:val="00376ACF"/>
    <w:rsid w:val="00377C73"/>
    <w:rsid w:val="00380215"/>
    <w:rsid w:val="0038114A"/>
    <w:rsid w:val="00381409"/>
    <w:rsid w:val="00381D70"/>
    <w:rsid w:val="00382224"/>
    <w:rsid w:val="00382B87"/>
    <w:rsid w:val="003837C1"/>
    <w:rsid w:val="00383D84"/>
    <w:rsid w:val="00384377"/>
    <w:rsid w:val="003854A0"/>
    <w:rsid w:val="0038577C"/>
    <w:rsid w:val="00386069"/>
    <w:rsid w:val="00386905"/>
    <w:rsid w:val="00387E51"/>
    <w:rsid w:val="00390144"/>
    <w:rsid w:val="0039021C"/>
    <w:rsid w:val="00390793"/>
    <w:rsid w:val="00390DF0"/>
    <w:rsid w:val="003910EE"/>
    <w:rsid w:val="00391D53"/>
    <w:rsid w:val="00391E32"/>
    <w:rsid w:val="003925D4"/>
    <w:rsid w:val="00393A9A"/>
    <w:rsid w:val="0039423F"/>
    <w:rsid w:val="003947EB"/>
    <w:rsid w:val="00394C2C"/>
    <w:rsid w:val="003950A6"/>
    <w:rsid w:val="0039595B"/>
    <w:rsid w:val="00395ACD"/>
    <w:rsid w:val="00396116"/>
    <w:rsid w:val="003962F5"/>
    <w:rsid w:val="0039679A"/>
    <w:rsid w:val="00396B29"/>
    <w:rsid w:val="00396CA3"/>
    <w:rsid w:val="0039772C"/>
    <w:rsid w:val="00397B0E"/>
    <w:rsid w:val="00397BFE"/>
    <w:rsid w:val="003A04B5"/>
    <w:rsid w:val="003A06F9"/>
    <w:rsid w:val="003A0F74"/>
    <w:rsid w:val="003A12A9"/>
    <w:rsid w:val="003A12DE"/>
    <w:rsid w:val="003A1EC9"/>
    <w:rsid w:val="003A2240"/>
    <w:rsid w:val="003A2786"/>
    <w:rsid w:val="003A2E70"/>
    <w:rsid w:val="003A2E75"/>
    <w:rsid w:val="003A30BA"/>
    <w:rsid w:val="003A374B"/>
    <w:rsid w:val="003A3BDE"/>
    <w:rsid w:val="003A3E90"/>
    <w:rsid w:val="003A57CD"/>
    <w:rsid w:val="003A5833"/>
    <w:rsid w:val="003A5BEA"/>
    <w:rsid w:val="003A6179"/>
    <w:rsid w:val="003A6858"/>
    <w:rsid w:val="003A75B8"/>
    <w:rsid w:val="003A7E5B"/>
    <w:rsid w:val="003B0203"/>
    <w:rsid w:val="003B0459"/>
    <w:rsid w:val="003B05B9"/>
    <w:rsid w:val="003B05C5"/>
    <w:rsid w:val="003B12D0"/>
    <w:rsid w:val="003B14C6"/>
    <w:rsid w:val="003B15A8"/>
    <w:rsid w:val="003B18BC"/>
    <w:rsid w:val="003B2393"/>
    <w:rsid w:val="003B282C"/>
    <w:rsid w:val="003B382C"/>
    <w:rsid w:val="003B3A8E"/>
    <w:rsid w:val="003B4952"/>
    <w:rsid w:val="003B4C1B"/>
    <w:rsid w:val="003B4E39"/>
    <w:rsid w:val="003B4EDD"/>
    <w:rsid w:val="003B4F84"/>
    <w:rsid w:val="003B581E"/>
    <w:rsid w:val="003B62C6"/>
    <w:rsid w:val="003B653A"/>
    <w:rsid w:val="003B6B0D"/>
    <w:rsid w:val="003B6C52"/>
    <w:rsid w:val="003B739B"/>
    <w:rsid w:val="003B742B"/>
    <w:rsid w:val="003B7A11"/>
    <w:rsid w:val="003B7ADC"/>
    <w:rsid w:val="003B7BF0"/>
    <w:rsid w:val="003C0502"/>
    <w:rsid w:val="003C07DA"/>
    <w:rsid w:val="003C0D64"/>
    <w:rsid w:val="003C0D82"/>
    <w:rsid w:val="003C1349"/>
    <w:rsid w:val="003C1D91"/>
    <w:rsid w:val="003C22DE"/>
    <w:rsid w:val="003C2317"/>
    <w:rsid w:val="003C2CCD"/>
    <w:rsid w:val="003C2F1E"/>
    <w:rsid w:val="003C3699"/>
    <w:rsid w:val="003C37AF"/>
    <w:rsid w:val="003C38B5"/>
    <w:rsid w:val="003C3F3B"/>
    <w:rsid w:val="003C4124"/>
    <w:rsid w:val="003C4B63"/>
    <w:rsid w:val="003C4D16"/>
    <w:rsid w:val="003C53F5"/>
    <w:rsid w:val="003C74B8"/>
    <w:rsid w:val="003C758B"/>
    <w:rsid w:val="003C7735"/>
    <w:rsid w:val="003C78FE"/>
    <w:rsid w:val="003C79D2"/>
    <w:rsid w:val="003C7DC1"/>
    <w:rsid w:val="003D01A2"/>
    <w:rsid w:val="003D11E6"/>
    <w:rsid w:val="003D11F3"/>
    <w:rsid w:val="003D137B"/>
    <w:rsid w:val="003D1B35"/>
    <w:rsid w:val="003D1F48"/>
    <w:rsid w:val="003D23D2"/>
    <w:rsid w:val="003D3476"/>
    <w:rsid w:val="003D3BFB"/>
    <w:rsid w:val="003D3C1C"/>
    <w:rsid w:val="003D3CED"/>
    <w:rsid w:val="003D434C"/>
    <w:rsid w:val="003D50F9"/>
    <w:rsid w:val="003D5DF8"/>
    <w:rsid w:val="003D7291"/>
    <w:rsid w:val="003E04F8"/>
    <w:rsid w:val="003E087F"/>
    <w:rsid w:val="003E0B57"/>
    <w:rsid w:val="003E13BA"/>
    <w:rsid w:val="003E2BFF"/>
    <w:rsid w:val="003E2EA5"/>
    <w:rsid w:val="003E34A3"/>
    <w:rsid w:val="003E34F8"/>
    <w:rsid w:val="003E353C"/>
    <w:rsid w:val="003E3960"/>
    <w:rsid w:val="003E4007"/>
    <w:rsid w:val="003E44AE"/>
    <w:rsid w:val="003E506F"/>
    <w:rsid w:val="003E534E"/>
    <w:rsid w:val="003E55AD"/>
    <w:rsid w:val="003E5DF2"/>
    <w:rsid w:val="003E6112"/>
    <w:rsid w:val="003E64A6"/>
    <w:rsid w:val="003E6B47"/>
    <w:rsid w:val="003E6DA0"/>
    <w:rsid w:val="003E75C2"/>
    <w:rsid w:val="003E79A1"/>
    <w:rsid w:val="003F0391"/>
    <w:rsid w:val="003F0421"/>
    <w:rsid w:val="003F0614"/>
    <w:rsid w:val="003F075D"/>
    <w:rsid w:val="003F0973"/>
    <w:rsid w:val="003F09C7"/>
    <w:rsid w:val="003F0A39"/>
    <w:rsid w:val="003F0E47"/>
    <w:rsid w:val="003F17A5"/>
    <w:rsid w:val="003F1911"/>
    <w:rsid w:val="003F2DEA"/>
    <w:rsid w:val="003F2F79"/>
    <w:rsid w:val="003F3CF2"/>
    <w:rsid w:val="003F4073"/>
    <w:rsid w:val="003F4A6F"/>
    <w:rsid w:val="003F4E15"/>
    <w:rsid w:val="003F5061"/>
    <w:rsid w:val="003F54FB"/>
    <w:rsid w:val="003F58C0"/>
    <w:rsid w:val="003F58C4"/>
    <w:rsid w:val="003F5B43"/>
    <w:rsid w:val="003F5F31"/>
    <w:rsid w:val="003F6C62"/>
    <w:rsid w:val="003F756A"/>
    <w:rsid w:val="003F7A16"/>
    <w:rsid w:val="00400EF3"/>
    <w:rsid w:val="00401738"/>
    <w:rsid w:val="00401FD9"/>
    <w:rsid w:val="004020A8"/>
    <w:rsid w:val="00402299"/>
    <w:rsid w:val="004022BF"/>
    <w:rsid w:val="00402C71"/>
    <w:rsid w:val="00402F4C"/>
    <w:rsid w:val="00402F6B"/>
    <w:rsid w:val="00404D27"/>
    <w:rsid w:val="004055DA"/>
    <w:rsid w:val="00405E89"/>
    <w:rsid w:val="004061BD"/>
    <w:rsid w:val="004063CC"/>
    <w:rsid w:val="00406463"/>
    <w:rsid w:val="00407BC8"/>
    <w:rsid w:val="00407C3E"/>
    <w:rsid w:val="00410237"/>
    <w:rsid w:val="00410497"/>
    <w:rsid w:val="00410595"/>
    <w:rsid w:val="00410AA5"/>
    <w:rsid w:val="00410D41"/>
    <w:rsid w:val="0041163C"/>
    <w:rsid w:val="00411803"/>
    <w:rsid w:val="00412015"/>
    <w:rsid w:val="00412130"/>
    <w:rsid w:val="00412482"/>
    <w:rsid w:val="004129A4"/>
    <w:rsid w:val="00412ED0"/>
    <w:rsid w:val="00412FA7"/>
    <w:rsid w:val="0041335D"/>
    <w:rsid w:val="004134D3"/>
    <w:rsid w:val="00413A26"/>
    <w:rsid w:val="00413B12"/>
    <w:rsid w:val="00413E5D"/>
    <w:rsid w:val="004140A8"/>
    <w:rsid w:val="004141AB"/>
    <w:rsid w:val="004149D7"/>
    <w:rsid w:val="00414B7D"/>
    <w:rsid w:val="00415067"/>
    <w:rsid w:val="0041561A"/>
    <w:rsid w:val="004160D1"/>
    <w:rsid w:val="004169BD"/>
    <w:rsid w:val="00417EDB"/>
    <w:rsid w:val="00420628"/>
    <w:rsid w:val="0042072F"/>
    <w:rsid w:val="00420747"/>
    <w:rsid w:val="00420CF5"/>
    <w:rsid w:val="00420D47"/>
    <w:rsid w:val="0042101B"/>
    <w:rsid w:val="0042126F"/>
    <w:rsid w:val="0042134A"/>
    <w:rsid w:val="00421387"/>
    <w:rsid w:val="00421658"/>
    <w:rsid w:val="00421865"/>
    <w:rsid w:val="004218CC"/>
    <w:rsid w:val="004226B8"/>
    <w:rsid w:val="00422B43"/>
    <w:rsid w:val="00423252"/>
    <w:rsid w:val="004242F1"/>
    <w:rsid w:val="00424DF3"/>
    <w:rsid w:val="00424EF3"/>
    <w:rsid w:val="00425F71"/>
    <w:rsid w:val="00425FA2"/>
    <w:rsid w:val="004261E0"/>
    <w:rsid w:val="004264C9"/>
    <w:rsid w:val="00426971"/>
    <w:rsid w:val="00426EB6"/>
    <w:rsid w:val="00426FE0"/>
    <w:rsid w:val="00427BB1"/>
    <w:rsid w:val="00430441"/>
    <w:rsid w:val="004304FE"/>
    <w:rsid w:val="004306A0"/>
    <w:rsid w:val="00430730"/>
    <w:rsid w:val="00430741"/>
    <w:rsid w:val="004308E0"/>
    <w:rsid w:val="00430CF3"/>
    <w:rsid w:val="00430FFB"/>
    <w:rsid w:val="0043115B"/>
    <w:rsid w:val="0043247E"/>
    <w:rsid w:val="004331CA"/>
    <w:rsid w:val="00433374"/>
    <w:rsid w:val="004333C0"/>
    <w:rsid w:val="00433958"/>
    <w:rsid w:val="00433D98"/>
    <w:rsid w:val="00433EA9"/>
    <w:rsid w:val="00434775"/>
    <w:rsid w:val="004347AE"/>
    <w:rsid w:val="00434D39"/>
    <w:rsid w:val="0043503F"/>
    <w:rsid w:val="00435894"/>
    <w:rsid w:val="00435E0D"/>
    <w:rsid w:val="00435EE5"/>
    <w:rsid w:val="00436664"/>
    <w:rsid w:val="00436B1E"/>
    <w:rsid w:val="0043702C"/>
    <w:rsid w:val="00437446"/>
    <w:rsid w:val="00437DBE"/>
    <w:rsid w:val="004409B1"/>
    <w:rsid w:val="004411D3"/>
    <w:rsid w:val="004412E6"/>
    <w:rsid w:val="004423F5"/>
    <w:rsid w:val="00442409"/>
    <w:rsid w:val="00442A0E"/>
    <w:rsid w:val="00443050"/>
    <w:rsid w:val="004430BE"/>
    <w:rsid w:val="00443563"/>
    <w:rsid w:val="00444E43"/>
    <w:rsid w:val="00445619"/>
    <w:rsid w:val="00445DAA"/>
    <w:rsid w:val="0044603B"/>
    <w:rsid w:val="00446D60"/>
    <w:rsid w:val="00446E17"/>
    <w:rsid w:val="00446F4C"/>
    <w:rsid w:val="00447B0A"/>
    <w:rsid w:val="00447D7F"/>
    <w:rsid w:val="00447FD9"/>
    <w:rsid w:val="00451902"/>
    <w:rsid w:val="00451C81"/>
    <w:rsid w:val="00451D31"/>
    <w:rsid w:val="00452F1D"/>
    <w:rsid w:val="004535B2"/>
    <w:rsid w:val="00453CC0"/>
    <w:rsid w:val="00453D25"/>
    <w:rsid w:val="004541CA"/>
    <w:rsid w:val="00454C14"/>
    <w:rsid w:val="00454ED6"/>
    <w:rsid w:val="00455D10"/>
    <w:rsid w:val="00455F81"/>
    <w:rsid w:val="004560D2"/>
    <w:rsid w:val="00456FC5"/>
    <w:rsid w:val="00457A73"/>
    <w:rsid w:val="00457C70"/>
    <w:rsid w:val="00457CB3"/>
    <w:rsid w:val="00457E6E"/>
    <w:rsid w:val="0046027B"/>
    <w:rsid w:val="004607C5"/>
    <w:rsid w:val="00460A8D"/>
    <w:rsid w:val="00460E00"/>
    <w:rsid w:val="0046182D"/>
    <w:rsid w:val="00462005"/>
    <w:rsid w:val="00462201"/>
    <w:rsid w:val="004627DC"/>
    <w:rsid w:val="004639B3"/>
    <w:rsid w:val="00463E6A"/>
    <w:rsid w:val="00464082"/>
    <w:rsid w:val="0046418C"/>
    <w:rsid w:val="00464219"/>
    <w:rsid w:val="00464552"/>
    <w:rsid w:val="00464C60"/>
    <w:rsid w:val="004655A6"/>
    <w:rsid w:val="004663A6"/>
    <w:rsid w:val="00466502"/>
    <w:rsid w:val="0046665D"/>
    <w:rsid w:val="00466798"/>
    <w:rsid w:val="00466F17"/>
    <w:rsid w:val="00466F45"/>
    <w:rsid w:val="00466FF0"/>
    <w:rsid w:val="00467239"/>
    <w:rsid w:val="00467EA2"/>
    <w:rsid w:val="0047057D"/>
    <w:rsid w:val="00470815"/>
    <w:rsid w:val="00471007"/>
    <w:rsid w:val="004717FD"/>
    <w:rsid w:val="00471F7B"/>
    <w:rsid w:val="00472B9C"/>
    <w:rsid w:val="00473E40"/>
    <w:rsid w:val="00473F9A"/>
    <w:rsid w:val="00474426"/>
    <w:rsid w:val="0047471D"/>
    <w:rsid w:val="00475079"/>
    <w:rsid w:val="00475822"/>
    <w:rsid w:val="00475B75"/>
    <w:rsid w:val="00475C3A"/>
    <w:rsid w:val="004764B4"/>
    <w:rsid w:val="00476538"/>
    <w:rsid w:val="00476694"/>
    <w:rsid w:val="00476888"/>
    <w:rsid w:val="00476BD4"/>
    <w:rsid w:val="00476C39"/>
    <w:rsid w:val="00480477"/>
    <w:rsid w:val="00481887"/>
    <w:rsid w:val="00481920"/>
    <w:rsid w:val="00481BEA"/>
    <w:rsid w:val="004822E7"/>
    <w:rsid w:val="00482528"/>
    <w:rsid w:val="0048272B"/>
    <w:rsid w:val="00482B05"/>
    <w:rsid w:val="00482C61"/>
    <w:rsid w:val="00482DA9"/>
    <w:rsid w:val="00482E48"/>
    <w:rsid w:val="004831AB"/>
    <w:rsid w:val="00483283"/>
    <w:rsid w:val="004832A1"/>
    <w:rsid w:val="00483431"/>
    <w:rsid w:val="00483E87"/>
    <w:rsid w:val="004841D7"/>
    <w:rsid w:val="00484566"/>
    <w:rsid w:val="004846E9"/>
    <w:rsid w:val="00484983"/>
    <w:rsid w:val="00484C2F"/>
    <w:rsid w:val="00484CFA"/>
    <w:rsid w:val="00484E51"/>
    <w:rsid w:val="00485CC4"/>
    <w:rsid w:val="00485F90"/>
    <w:rsid w:val="004864AD"/>
    <w:rsid w:val="004866AC"/>
    <w:rsid w:val="00486946"/>
    <w:rsid w:val="00486A45"/>
    <w:rsid w:val="00486AC4"/>
    <w:rsid w:val="00486FB7"/>
    <w:rsid w:val="0048717B"/>
    <w:rsid w:val="004876D9"/>
    <w:rsid w:val="0049068B"/>
    <w:rsid w:val="004912F8"/>
    <w:rsid w:val="00491385"/>
    <w:rsid w:val="0049258A"/>
    <w:rsid w:val="00492D7F"/>
    <w:rsid w:val="00492E66"/>
    <w:rsid w:val="00492E6E"/>
    <w:rsid w:val="0049306F"/>
    <w:rsid w:val="004938D4"/>
    <w:rsid w:val="00493F10"/>
    <w:rsid w:val="00494E57"/>
    <w:rsid w:val="00494EFF"/>
    <w:rsid w:val="004958CF"/>
    <w:rsid w:val="00495E71"/>
    <w:rsid w:val="004963C3"/>
    <w:rsid w:val="00496B74"/>
    <w:rsid w:val="00496D1C"/>
    <w:rsid w:val="0049718B"/>
    <w:rsid w:val="0049734E"/>
    <w:rsid w:val="00497C41"/>
    <w:rsid w:val="00497CD2"/>
    <w:rsid w:val="00497D36"/>
    <w:rsid w:val="004A0498"/>
    <w:rsid w:val="004A0D25"/>
    <w:rsid w:val="004A0E02"/>
    <w:rsid w:val="004A1DE1"/>
    <w:rsid w:val="004A1F95"/>
    <w:rsid w:val="004A391E"/>
    <w:rsid w:val="004A39ED"/>
    <w:rsid w:val="004A5450"/>
    <w:rsid w:val="004A5D17"/>
    <w:rsid w:val="004A62E2"/>
    <w:rsid w:val="004A67C9"/>
    <w:rsid w:val="004A6D00"/>
    <w:rsid w:val="004A6FD7"/>
    <w:rsid w:val="004A7046"/>
    <w:rsid w:val="004A71DB"/>
    <w:rsid w:val="004A73B9"/>
    <w:rsid w:val="004A776D"/>
    <w:rsid w:val="004A778C"/>
    <w:rsid w:val="004A79DD"/>
    <w:rsid w:val="004A7C4C"/>
    <w:rsid w:val="004B01E1"/>
    <w:rsid w:val="004B0653"/>
    <w:rsid w:val="004B072E"/>
    <w:rsid w:val="004B0E57"/>
    <w:rsid w:val="004B1340"/>
    <w:rsid w:val="004B1435"/>
    <w:rsid w:val="004B171C"/>
    <w:rsid w:val="004B1D08"/>
    <w:rsid w:val="004B2832"/>
    <w:rsid w:val="004B3614"/>
    <w:rsid w:val="004B385E"/>
    <w:rsid w:val="004B3CB0"/>
    <w:rsid w:val="004B4089"/>
    <w:rsid w:val="004B47B9"/>
    <w:rsid w:val="004B4893"/>
    <w:rsid w:val="004B48BF"/>
    <w:rsid w:val="004B51FA"/>
    <w:rsid w:val="004B52C8"/>
    <w:rsid w:val="004B56D2"/>
    <w:rsid w:val="004B5AD9"/>
    <w:rsid w:val="004B5BDD"/>
    <w:rsid w:val="004B6B17"/>
    <w:rsid w:val="004B7199"/>
    <w:rsid w:val="004B7595"/>
    <w:rsid w:val="004B7D67"/>
    <w:rsid w:val="004B7F02"/>
    <w:rsid w:val="004C1E64"/>
    <w:rsid w:val="004C2C74"/>
    <w:rsid w:val="004C4114"/>
    <w:rsid w:val="004C456D"/>
    <w:rsid w:val="004C4E1F"/>
    <w:rsid w:val="004C4F1C"/>
    <w:rsid w:val="004C5601"/>
    <w:rsid w:val="004C58F0"/>
    <w:rsid w:val="004C6927"/>
    <w:rsid w:val="004C6D13"/>
    <w:rsid w:val="004C6F3A"/>
    <w:rsid w:val="004C6F4D"/>
    <w:rsid w:val="004C76F7"/>
    <w:rsid w:val="004C7AD3"/>
    <w:rsid w:val="004C7CF3"/>
    <w:rsid w:val="004D0449"/>
    <w:rsid w:val="004D0478"/>
    <w:rsid w:val="004D057B"/>
    <w:rsid w:val="004D0B84"/>
    <w:rsid w:val="004D0F24"/>
    <w:rsid w:val="004D17DA"/>
    <w:rsid w:val="004D17E2"/>
    <w:rsid w:val="004D1979"/>
    <w:rsid w:val="004D1AE2"/>
    <w:rsid w:val="004D1B14"/>
    <w:rsid w:val="004D1B2C"/>
    <w:rsid w:val="004D2362"/>
    <w:rsid w:val="004D2A09"/>
    <w:rsid w:val="004D3087"/>
    <w:rsid w:val="004D356C"/>
    <w:rsid w:val="004D3A5F"/>
    <w:rsid w:val="004D3E74"/>
    <w:rsid w:val="004D4A1D"/>
    <w:rsid w:val="004D4A6B"/>
    <w:rsid w:val="004D4F2E"/>
    <w:rsid w:val="004D51A2"/>
    <w:rsid w:val="004D5381"/>
    <w:rsid w:val="004D58E9"/>
    <w:rsid w:val="004D5B73"/>
    <w:rsid w:val="004D609C"/>
    <w:rsid w:val="004D6292"/>
    <w:rsid w:val="004D6ABC"/>
    <w:rsid w:val="004D6BB4"/>
    <w:rsid w:val="004D7201"/>
    <w:rsid w:val="004D76DC"/>
    <w:rsid w:val="004D7933"/>
    <w:rsid w:val="004E00BE"/>
    <w:rsid w:val="004E0564"/>
    <w:rsid w:val="004E10CD"/>
    <w:rsid w:val="004E13FE"/>
    <w:rsid w:val="004E15B7"/>
    <w:rsid w:val="004E15ED"/>
    <w:rsid w:val="004E2021"/>
    <w:rsid w:val="004E2336"/>
    <w:rsid w:val="004E234C"/>
    <w:rsid w:val="004E2B18"/>
    <w:rsid w:val="004E35E5"/>
    <w:rsid w:val="004E3851"/>
    <w:rsid w:val="004E3EAF"/>
    <w:rsid w:val="004E41AF"/>
    <w:rsid w:val="004E42D2"/>
    <w:rsid w:val="004E4A29"/>
    <w:rsid w:val="004E4F7A"/>
    <w:rsid w:val="004E5206"/>
    <w:rsid w:val="004E57B8"/>
    <w:rsid w:val="004E5894"/>
    <w:rsid w:val="004E5C38"/>
    <w:rsid w:val="004E62AF"/>
    <w:rsid w:val="004E67E4"/>
    <w:rsid w:val="004E719B"/>
    <w:rsid w:val="004E72C4"/>
    <w:rsid w:val="004E7436"/>
    <w:rsid w:val="004E7910"/>
    <w:rsid w:val="004E7C9A"/>
    <w:rsid w:val="004F02CC"/>
    <w:rsid w:val="004F063D"/>
    <w:rsid w:val="004F0C01"/>
    <w:rsid w:val="004F1098"/>
    <w:rsid w:val="004F1411"/>
    <w:rsid w:val="004F1C62"/>
    <w:rsid w:val="004F1C99"/>
    <w:rsid w:val="004F2340"/>
    <w:rsid w:val="004F2E1A"/>
    <w:rsid w:val="004F305E"/>
    <w:rsid w:val="004F3124"/>
    <w:rsid w:val="004F3E6E"/>
    <w:rsid w:val="004F406C"/>
    <w:rsid w:val="004F45B1"/>
    <w:rsid w:val="004F49C2"/>
    <w:rsid w:val="004F4A47"/>
    <w:rsid w:val="004F5233"/>
    <w:rsid w:val="004F5F7A"/>
    <w:rsid w:val="004F6025"/>
    <w:rsid w:val="004F6C94"/>
    <w:rsid w:val="004F72D9"/>
    <w:rsid w:val="004F7A43"/>
    <w:rsid w:val="004F7D85"/>
    <w:rsid w:val="0050034D"/>
    <w:rsid w:val="00500419"/>
    <w:rsid w:val="00500905"/>
    <w:rsid w:val="00500D05"/>
    <w:rsid w:val="005012CD"/>
    <w:rsid w:val="00502048"/>
    <w:rsid w:val="005023D1"/>
    <w:rsid w:val="00502A68"/>
    <w:rsid w:val="00503896"/>
    <w:rsid w:val="005047B4"/>
    <w:rsid w:val="00504A45"/>
    <w:rsid w:val="0050524F"/>
    <w:rsid w:val="00505882"/>
    <w:rsid w:val="00507D73"/>
    <w:rsid w:val="00507F45"/>
    <w:rsid w:val="0051114A"/>
    <w:rsid w:val="0051140E"/>
    <w:rsid w:val="005122B1"/>
    <w:rsid w:val="00512522"/>
    <w:rsid w:val="005126C8"/>
    <w:rsid w:val="00512E8C"/>
    <w:rsid w:val="0051315E"/>
    <w:rsid w:val="00513A6C"/>
    <w:rsid w:val="005143AE"/>
    <w:rsid w:val="005150BD"/>
    <w:rsid w:val="00515523"/>
    <w:rsid w:val="0051696E"/>
    <w:rsid w:val="00516FAD"/>
    <w:rsid w:val="00516FCD"/>
    <w:rsid w:val="00517361"/>
    <w:rsid w:val="005176B4"/>
    <w:rsid w:val="00517B1A"/>
    <w:rsid w:val="0052007E"/>
    <w:rsid w:val="0052010F"/>
    <w:rsid w:val="00520CB5"/>
    <w:rsid w:val="0052103A"/>
    <w:rsid w:val="0052188C"/>
    <w:rsid w:val="0052197E"/>
    <w:rsid w:val="005222EB"/>
    <w:rsid w:val="00522AA6"/>
    <w:rsid w:val="00523319"/>
    <w:rsid w:val="00523427"/>
    <w:rsid w:val="00523653"/>
    <w:rsid w:val="00524D96"/>
    <w:rsid w:val="00525B91"/>
    <w:rsid w:val="0052605C"/>
    <w:rsid w:val="00526939"/>
    <w:rsid w:val="005276FA"/>
    <w:rsid w:val="0052783C"/>
    <w:rsid w:val="005279A2"/>
    <w:rsid w:val="00527AAF"/>
    <w:rsid w:val="00527D1D"/>
    <w:rsid w:val="00530146"/>
    <w:rsid w:val="00530CE8"/>
    <w:rsid w:val="00530DF1"/>
    <w:rsid w:val="00531A5A"/>
    <w:rsid w:val="00531C3F"/>
    <w:rsid w:val="00531FDD"/>
    <w:rsid w:val="00532211"/>
    <w:rsid w:val="0053277F"/>
    <w:rsid w:val="0053288C"/>
    <w:rsid w:val="00532F26"/>
    <w:rsid w:val="0053350F"/>
    <w:rsid w:val="0053392C"/>
    <w:rsid w:val="00533C2B"/>
    <w:rsid w:val="00534103"/>
    <w:rsid w:val="005346CB"/>
    <w:rsid w:val="0053490D"/>
    <w:rsid w:val="005361BF"/>
    <w:rsid w:val="00536360"/>
    <w:rsid w:val="00536710"/>
    <w:rsid w:val="00536735"/>
    <w:rsid w:val="00536C2E"/>
    <w:rsid w:val="005372B5"/>
    <w:rsid w:val="00537804"/>
    <w:rsid w:val="005402AF"/>
    <w:rsid w:val="00540331"/>
    <w:rsid w:val="005404CE"/>
    <w:rsid w:val="00540529"/>
    <w:rsid w:val="005406A9"/>
    <w:rsid w:val="00541214"/>
    <w:rsid w:val="00541331"/>
    <w:rsid w:val="00541F24"/>
    <w:rsid w:val="00542084"/>
    <w:rsid w:val="0054231B"/>
    <w:rsid w:val="005426EE"/>
    <w:rsid w:val="00542C4E"/>
    <w:rsid w:val="00542C75"/>
    <w:rsid w:val="00543943"/>
    <w:rsid w:val="005440BC"/>
    <w:rsid w:val="00544A83"/>
    <w:rsid w:val="005459B7"/>
    <w:rsid w:val="00546C15"/>
    <w:rsid w:val="00546C26"/>
    <w:rsid w:val="00547455"/>
    <w:rsid w:val="00547F80"/>
    <w:rsid w:val="00549B4E"/>
    <w:rsid w:val="0055021B"/>
    <w:rsid w:val="00550653"/>
    <w:rsid w:val="0055069D"/>
    <w:rsid w:val="005506B2"/>
    <w:rsid w:val="00551E13"/>
    <w:rsid w:val="0055263A"/>
    <w:rsid w:val="00553440"/>
    <w:rsid w:val="005535FB"/>
    <w:rsid w:val="005539D7"/>
    <w:rsid w:val="00553F8B"/>
    <w:rsid w:val="005540F6"/>
    <w:rsid w:val="0055537E"/>
    <w:rsid w:val="00555E8D"/>
    <w:rsid w:val="00555EA6"/>
    <w:rsid w:val="00556745"/>
    <w:rsid w:val="0055679A"/>
    <w:rsid w:val="00556FEC"/>
    <w:rsid w:val="0055730C"/>
    <w:rsid w:val="0055739A"/>
    <w:rsid w:val="00557420"/>
    <w:rsid w:val="005579D4"/>
    <w:rsid w:val="00557ACC"/>
    <w:rsid w:val="00557B2A"/>
    <w:rsid w:val="00557B3A"/>
    <w:rsid w:val="00557C01"/>
    <w:rsid w:val="005608F7"/>
    <w:rsid w:val="005613E0"/>
    <w:rsid w:val="0056149C"/>
    <w:rsid w:val="00561744"/>
    <w:rsid w:val="0056192B"/>
    <w:rsid w:val="0056224C"/>
    <w:rsid w:val="00562303"/>
    <w:rsid w:val="0056235B"/>
    <w:rsid w:val="00562535"/>
    <w:rsid w:val="0056258A"/>
    <w:rsid w:val="00562D55"/>
    <w:rsid w:val="0056336D"/>
    <w:rsid w:val="00564CBC"/>
    <w:rsid w:val="00564EAD"/>
    <w:rsid w:val="00565146"/>
    <w:rsid w:val="00565572"/>
    <w:rsid w:val="005656F8"/>
    <w:rsid w:val="0056599E"/>
    <w:rsid w:val="0056633B"/>
    <w:rsid w:val="0056652C"/>
    <w:rsid w:val="00566907"/>
    <w:rsid w:val="00566CB4"/>
    <w:rsid w:val="00567442"/>
    <w:rsid w:val="00567705"/>
    <w:rsid w:val="00567E0E"/>
    <w:rsid w:val="00570319"/>
    <w:rsid w:val="005711DE"/>
    <w:rsid w:val="0057193C"/>
    <w:rsid w:val="00571DF7"/>
    <w:rsid w:val="00572864"/>
    <w:rsid w:val="0057341D"/>
    <w:rsid w:val="005739C9"/>
    <w:rsid w:val="00574003"/>
    <w:rsid w:val="00574408"/>
    <w:rsid w:val="005749B3"/>
    <w:rsid w:val="00574B42"/>
    <w:rsid w:val="00575695"/>
    <w:rsid w:val="00575DE0"/>
    <w:rsid w:val="0057631C"/>
    <w:rsid w:val="0057692D"/>
    <w:rsid w:val="00577A7C"/>
    <w:rsid w:val="0058025D"/>
    <w:rsid w:val="0058076C"/>
    <w:rsid w:val="005811C8"/>
    <w:rsid w:val="00581442"/>
    <w:rsid w:val="00581B71"/>
    <w:rsid w:val="00581D15"/>
    <w:rsid w:val="005824AC"/>
    <w:rsid w:val="00582705"/>
    <w:rsid w:val="00582A88"/>
    <w:rsid w:val="00582BFC"/>
    <w:rsid w:val="005839FA"/>
    <w:rsid w:val="00583A14"/>
    <w:rsid w:val="00583BAF"/>
    <w:rsid w:val="00583BF7"/>
    <w:rsid w:val="00583C7E"/>
    <w:rsid w:val="00583DAD"/>
    <w:rsid w:val="005841C4"/>
    <w:rsid w:val="00585157"/>
    <w:rsid w:val="005851F4"/>
    <w:rsid w:val="00585225"/>
    <w:rsid w:val="005854CA"/>
    <w:rsid w:val="005855F3"/>
    <w:rsid w:val="00585685"/>
    <w:rsid w:val="00585B33"/>
    <w:rsid w:val="00585EAF"/>
    <w:rsid w:val="00586391"/>
    <w:rsid w:val="00586560"/>
    <w:rsid w:val="00586869"/>
    <w:rsid w:val="00587D34"/>
    <w:rsid w:val="0059097E"/>
    <w:rsid w:val="00590D70"/>
    <w:rsid w:val="00590F12"/>
    <w:rsid w:val="005917D4"/>
    <w:rsid w:val="005919AD"/>
    <w:rsid w:val="005927F1"/>
    <w:rsid w:val="00593CDF"/>
    <w:rsid w:val="00593EBF"/>
    <w:rsid w:val="00593F48"/>
    <w:rsid w:val="005942B3"/>
    <w:rsid w:val="00595D59"/>
    <w:rsid w:val="00595DCF"/>
    <w:rsid w:val="00595EBB"/>
    <w:rsid w:val="00596487"/>
    <w:rsid w:val="0059704C"/>
    <w:rsid w:val="00597D23"/>
    <w:rsid w:val="005A049A"/>
    <w:rsid w:val="005A0AD5"/>
    <w:rsid w:val="005A135C"/>
    <w:rsid w:val="005A1537"/>
    <w:rsid w:val="005A161D"/>
    <w:rsid w:val="005A1A28"/>
    <w:rsid w:val="005A1C7A"/>
    <w:rsid w:val="005A2452"/>
    <w:rsid w:val="005A2490"/>
    <w:rsid w:val="005A2B50"/>
    <w:rsid w:val="005A2B55"/>
    <w:rsid w:val="005A2C04"/>
    <w:rsid w:val="005A336D"/>
    <w:rsid w:val="005A37AA"/>
    <w:rsid w:val="005A4016"/>
    <w:rsid w:val="005A4229"/>
    <w:rsid w:val="005A476A"/>
    <w:rsid w:val="005A4E85"/>
    <w:rsid w:val="005A4FF9"/>
    <w:rsid w:val="005A6904"/>
    <w:rsid w:val="005A7099"/>
    <w:rsid w:val="005A71DE"/>
    <w:rsid w:val="005A7379"/>
    <w:rsid w:val="005A73EB"/>
    <w:rsid w:val="005A7B92"/>
    <w:rsid w:val="005A7BA1"/>
    <w:rsid w:val="005A7C2D"/>
    <w:rsid w:val="005B011E"/>
    <w:rsid w:val="005B04E1"/>
    <w:rsid w:val="005B0935"/>
    <w:rsid w:val="005B1154"/>
    <w:rsid w:val="005B128A"/>
    <w:rsid w:val="005B1333"/>
    <w:rsid w:val="005B17F3"/>
    <w:rsid w:val="005B1D9B"/>
    <w:rsid w:val="005B1EC3"/>
    <w:rsid w:val="005B1F67"/>
    <w:rsid w:val="005B1FA6"/>
    <w:rsid w:val="005B2534"/>
    <w:rsid w:val="005B29DD"/>
    <w:rsid w:val="005B2F06"/>
    <w:rsid w:val="005B3F4B"/>
    <w:rsid w:val="005B3FAA"/>
    <w:rsid w:val="005B47A6"/>
    <w:rsid w:val="005B5614"/>
    <w:rsid w:val="005B5C6A"/>
    <w:rsid w:val="005B601C"/>
    <w:rsid w:val="005B6054"/>
    <w:rsid w:val="005B6750"/>
    <w:rsid w:val="005B6888"/>
    <w:rsid w:val="005B698B"/>
    <w:rsid w:val="005B6D86"/>
    <w:rsid w:val="005B71B0"/>
    <w:rsid w:val="005B7D18"/>
    <w:rsid w:val="005B7DD2"/>
    <w:rsid w:val="005B7E7E"/>
    <w:rsid w:val="005B7EE2"/>
    <w:rsid w:val="005C0053"/>
    <w:rsid w:val="005C0E1F"/>
    <w:rsid w:val="005C15BE"/>
    <w:rsid w:val="005C25CF"/>
    <w:rsid w:val="005C2F1C"/>
    <w:rsid w:val="005C31AA"/>
    <w:rsid w:val="005C3722"/>
    <w:rsid w:val="005C3A8C"/>
    <w:rsid w:val="005C40E5"/>
    <w:rsid w:val="005C4175"/>
    <w:rsid w:val="005C4708"/>
    <w:rsid w:val="005C49C3"/>
    <w:rsid w:val="005C502E"/>
    <w:rsid w:val="005C52A8"/>
    <w:rsid w:val="005C52D2"/>
    <w:rsid w:val="005C582A"/>
    <w:rsid w:val="005C597C"/>
    <w:rsid w:val="005C59FD"/>
    <w:rsid w:val="005C5B68"/>
    <w:rsid w:val="005C6883"/>
    <w:rsid w:val="005C6C12"/>
    <w:rsid w:val="005C6F59"/>
    <w:rsid w:val="005C74B5"/>
    <w:rsid w:val="005C7793"/>
    <w:rsid w:val="005D01E1"/>
    <w:rsid w:val="005D0B4F"/>
    <w:rsid w:val="005D0E9B"/>
    <w:rsid w:val="005D19C5"/>
    <w:rsid w:val="005D1B58"/>
    <w:rsid w:val="005D23D4"/>
    <w:rsid w:val="005D26A3"/>
    <w:rsid w:val="005D2DE0"/>
    <w:rsid w:val="005D343D"/>
    <w:rsid w:val="005D34F9"/>
    <w:rsid w:val="005D38D6"/>
    <w:rsid w:val="005D468D"/>
    <w:rsid w:val="005D4D14"/>
    <w:rsid w:val="005D4E00"/>
    <w:rsid w:val="005D516B"/>
    <w:rsid w:val="005D5314"/>
    <w:rsid w:val="005D55BF"/>
    <w:rsid w:val="005D5784"/>
    <w:rsid w:val="005D5861"/>
    <w:rsid w:val="005D5F6D"/>
    <w:rsid w:val="005D6394"/>
    <w:rsid w:val="005D651E"/>
    <w:rsid w:val="005D6FFF"/>
    <w:rsid w:val="005D716C"/>
    <w:rsid w:val="005E0091"/>
    <w:rsid w:val="005E0205"/>
    <w:rsid w:val="005E03EA"/>
    <w:rsid w:val="005E05A7"/>
    <w:rsid w:val="005E06E1"/>
    <w:rsid w:val="005E0977"/>
    <w:rsid w:val="005E0E78"/>
    <w:rsid w:val="005E1760"/>
    <w:rsid w:val="005E1BDE"/>
    <w:rsid w:val="005E1CB2"/>
    <w:rsid w:val="005E1D89"/>
    <w:rsid w:val="005E27B5"/>
    <w:rsid w:val="005E2F15"/>
    <w:rsid w:val="005E306A"/>
    <w:rsid w:val="005E373D"/>
    <w:rsid w:val="005E38EE"/>
    <w:rsid w:val="005E38F3"/>
    <w:rsid w:val="005E4529"/>
    <w:rsid w:val="005E479C"/>
    <w:rsid w:val="005E49F8"/>
    <w:rsid w:val="005E51B9"/>
    <w:rsid w:val="005E5256"/>
    <w:rsid w:val="005E5300"/>
    <w:rsid w:val="005E6188"/>
    <w:rsid w:val="005E6AE8"/>
    <w:rsid w:val="005E6CD8"/>
    <w:rsid w:val="005E6DAF"/>
    <w:rsid w:val="005E78D9"/>
    <w:rsid w:val="005E7C32"/>
    <w:rsid w:val="005E7CCC"/>
    <w:rsid w:val="005E7CE0"/>
    <w:rsid w:val="005F010F"/>
    <w:rsid w:val="005F0910"/>
    <w:rsid w:val="005F1179"/>
    <w:rsid w:val="005F14C0"/>
    <w:rsid w:val="005F160D"/>
    <w:rsid w:val="005F1DC4"/>
    <w:rsid w:val="005F2F54"/>
    <w:rsid w:val="005F3174"/>
    <w:rsid w:val="005F3EEF"/>
    <w:rsid w:val="005F400D"/>
    <w:rsid w:val="005F453F"/>
    <w:rsid w:val="005F45AE"/>
    <w:rsid w:val="005F4C77"/>
    <w:rsid w:val="005F5491"/>
    <w:rsid w:val="005F5DC3"/>
    <w:rsid w:val="005F6086"/>
    <w:rsid w:val="005F643E"/>
    <w:rsid w:val="005F6698"/>
    <w:rsid w:val="005F6972"/>
    <w:rsid w:val="005F69DE"/>
    <w:rsid w:val="005F6FB3"/>
    <w:rsid w:val="005F7DF9"/>
    <w:rsid w:val="005F7EA9"/>
    <w:rsid w:val="00600564"/>
    <w:rsid w:val="00600687"/>
    <w:rsid w:val="00600A0C"/>
    <w:rsid w:val="00600DBE"/>
    <w:rsid w:val="00601052"/>
    <w:rsid w:val="006017E4"/>
    <w:rsid w:val="00601EE7"/>
    <w:rsid w:val="0060295A"/>
    <w:rsid w:val="00602F39"/>
    <w:rsid w:val="00603D3C"/>
    <w:rsid w:val="00603E24"/>
    <w:rsid w:val="00603EB4"/>
    <w:rsid w:val="00604BF7"/>
    <w:rsid w:val="00604D17"/>
    <w:rsid w:val="00605106"/>
    <w:rsid w:val="0060532A"/>
    <w:rsid w:val="00605CEA"/>
    <w:rsid w:val="00605D11"/>
    <w:rsid w:val="006060BE"/>
    <w:rsid w:val="0061026C"/>
    <w:rsid w:val="0061048D"/>
    <w:rsid w:val="006106AD"/>
    <w:rsid w:val="00610867"/>
    <w:rsid w:val="006109D7"/>
    <w:rsid w:val="00610BB2"/>
    <w:rsid w:val="00610E7B"/>
    <w:rsid w:val="006112A9"/>
    <w:rsid w:val="0061181E"/>
    <w:rsid w:val="00612274"/>
    <w:rsid w:val="00612277"/>
    <w:rsid w:val="0061264E"/>
    <w:rsid w:val="00612774"/>
    <w:rsid w:val="00612FBF"/>
    <w:rsid w:val="006136EF"/>
    <w:rsid w:val="0061381A"/>
    <w:rsid w:val="00613966"/>
    <w:rsid w:val="00613A81"/>
    <w:rsid w:val="00613B10"/>
    <w:rsid w:val="00614E23"/>
    <w:rsid w:val="0061509F"/>
    <w:rsid w:val="00615BDE"/>
    <w:rsid w:val="0061625D"/>
    <w:rsid w:val="0061655C"/>
    <w:rsid w:val="00617501"/>
    <w:rsid w:val="0061752B"/>
    <w:rsid w:val="00617A85"/>
    <w:rsid w:val="00617B3C"/>
    <w:rsid w:val="00617C4F"/>
    <w:rsid w:val="00617D7D"/>
    <w:rsid w:val="0062092D"/>
    <w:rsid w:val="00620CA9"/>
    <w:rsid w:val="00620F9C"/>
    <w:rsid w:val="00620FB4"/>
    <w:rsid w:val="0062114D"/>
    <w:rsid w:val="0062125B"/>
    <w:rsid w:val="006216B4"/>
    <w:rsid w:val="006218F2"/>
    <w:rsid w:val="00622535"/>
    <w:rsid w:val="00622BC7"/>
    <w:rsid w:val="00622FA6"/>
    <w:rsid w:val="0062308C"/>
    <w:rsid w:val="0062314C"/>
    <w:rsid w:val="0062314E"/>
    <w:rsid w:val="00623663"/>
    <w:rsid w:val="006248CD"/>
    <w:rsid w:val="00624ED1"/>
    <w:rsid w:val="00624F6C"/>
    <w:rsid w:val="0062503B"/>
    <w:rsid w:val="006255AA"/>
    <w:rsid w:val="00625620"/>
    <w:rsid w:val="006261BC"/>
    <w:rsid w:val="006266E1"/>
    <w:rsid w:val="0062699B"/>
    <w:rsid w:val="00627119"/>
    <w:rsid w:val="0062764B"/>
    <w:rsid w:val="006279AC"/>
    <w:rsid w:val="006300FA"/>
    <w:rsid w:val="0063126A"/>
    <w:rsid w:val="006326B5"/>
    <w:rsid w:val="00632857"/>
    <w:rsid w:val="0063292C"/>
    <w:rsid w:val="00632ED3"/>
    <w:rsid w:val="00633709"/>
    <w:rsid w:val="00633CC6"/>
    <w:rsid w:val="00633E7D"/>
    <w:rsid w:val="006340A7"/>
    <w:rsid w:val="00634E8A"/>
    <w:rsid w:val="0063716B"/>
    <w:rsid w:val="0063766B"/>
    <w:rsid w:val="006376EF"/>
    <w:rsid w:val="00640EE4"/>
    <w:rsid w:val="00641059"/>
    <w:rsid w:val="00641884"/>
    <w:rsid w:val="00641AFF"/>
    <w:rsid w:val="00641F29"/>
    <w:rsid w:val="00642EDF"/>
    <w:rsid w:val="0064329C"/>
    <w:rsid w:val="00643850"/>
    <w:rsid w:val="00645A10"/>
    <w:rsid w:val="00645F24"/>
    <w:rsid w:val="006460E0"/>
    <w:rsid w:val="006460F4"/>
    <w:rsid w:val="00646EEA"/>
    <w:rsid w:val="00646FF9"/>
    <w:rsid w:val="00647A5A"/>
    <w:rsid w:val="00647AA2"/>
    <w:rsid w:val="00647EAE"/>
    <w:rsid w:val="00650032"/>
    <w:rsid w:val="006501E3"/>
    <w:rsid w:val="0065105B"/>
    <w:rsid w:val="00651071"/>
    <w:rsid w:val="006513E1"/>
    <w:rsid w:val="006514AE"/>
    <w:rsid w:val="00651974"/>
    <w:rsid w:val="00652AB8"/>
    <w:rsid w:val="00653238"/>
    <w:rsid w:val="00653671"/>
    <w:rsid w:val="00653B49"/>
    <w:rsid w:val="00653E92"/>
    <w:rsid w:val="00655A16"/>
    <w:rsid w:val="00656690"/>
    <w:rsid w:val="00656A23"/>
    <w:rsid w:val="0065725D"/>
    <w:rsid w:val="006572E3"/>
    <w:rsid w:val="00657DAB"/>
    <w:rsid w:val="006602C7"/>
    <w:rsid w:val="006618CE"/>
    <w:rsid w:val="0066218F"/>
    <w:rsid w:val="0066292F"/>
    <w:rsid w:val="00663B42"/>
    <w:rsid w:val="00665A35"/>
    <w:rsid w:val="0066648A"/>
    <w:rsid w:val="0066684F"/>
    <w:rsid w:val="00666F20"/>
    <w:rsid w:val="006671D4"/>
    <w:rsid w:val="006700CB"/>
    <w:rsid w:val="00672855"/>
    <w:rsid w:val="00672A1D"/>
    <w:rsid w:val="00672CF5"/>
    <w:rsid w:val="0067359C"/>
    <w:rsid w:val="00673745"/>
    <w:rsid w:val="00673947"/>
    <w:rsid w:val="00673A82"/>
    <w:rsid w:val="00673D30"/>
    <w:rsid w:val="00673F3E"/>
    <w:rsid w:val="00674170"/>
    <w:rsid w:val="006742EB"/>
    <w:rsid w:val="0067554E"/>
    <w:rsid w:val="00675650"/>
    <w:rsid w:val="00675A2A"/>
    <w:rsid w:val="00675B51"/>
    <w:rsid w:val="00676A79"/>
    <w:rsid w:val="00677028"/>
    <w:rsid w:val="00677386"/>
    <w:rsid w:val="0068092B"/>
    <w:rsid w:val="00680972"/>
    <w:rsid w:val="00680BDA"/>
    <w:rsid w:val="00680CB4"/>
    <w:rsid w:val="00680E25"/>
    <w:rsid w:val="006810FB"/>
    <w:rsid w:val="0068116C"/>
    <w:rsid w:val="00681B69"/>
    <w:rsid w:val="00681BFA"/>
    <w:rsid w:val="00681C6A"/>
    <w:rsid w:val="006823F1"/>
    <w:rsid w:val="00683620"/>
    <w:rsid w:val="00683982"/>
    <w:rsid w:val="00683D1D"/>
    <w:rsid w:val="00683D54"/>
    <w:rsid w:val="00684329"/>
    <w:rsid w:val="006849A0"/>
    <w:rsid w:val="00684D3C"/>
    <w:rsid w:val="00685559"/>
    <w:rsid w:val="00685EF8"/>
    <w:rsid w:val="00686466"/>
    <w:rsid w:val="00686EFE"/>
    <w:rsid w:val="00687D61"/>
    <w:rsid w:val="006902AD"/>
    <w:rsid w:val="00690355"/>
    <w:rsid w:val="0069115C"/>
    <w:rsid w:val="006916A6"/>
    <w:rsid w:val="00691D79"/>
    <w:rsid w:val="00692922"/>
    <w:rsid w:val="00692A9D"/>
    <w:rsid w:val="006934E4"/>
    <w:rsid w:val="00693580"/>
    <w:rsid w:val="00693BD6"/>
    <w:rsid w:val="00693C43"/>
    <w:rsid w:val="00693D53"/>
    <w:rsid w:val="00694308"/>
    <w:rsid w:val="00694859"/>
    <w:rsid w:val="0069506B"/>
    <w:rsid w:val="0069520A"/>
    <w:rsid w:val="00695C15"/>
    <w:rsid w:val="00695F7A"/>
    <w:rsid w:val="0069690C"/>
    <w:rsid w:val="00697F16"/>
    <w:rsid w:val="006A033E"/>
    <w:rsid w:val="006A0A89"/>
    <w:rsid w:val="006A2889"/>
    <w:rsid w:val="006A3273"/>
    <w:rsid w:val="006A3F53"/>
    <w:rsid w:val="006A5C1A"/>
    <w:rsid w:val="006A5DF0"/>
    <w:rsid w:val="006A60C1"/>
    <w:rsid w:val="006A619D"/>
    <w:rsid w:val="006A67FF"/>
    <w:rsid w:val="006A6AD4"/>
    <w:rsid w:val="006A7119"/>
    <w:rsid w:val="006A7124"/>
    <w:rsid w:val="006A7CE6"/>
    <w:rsid w:val="006B0BB7"/>
    <w:rsid w:val="006B16BE"/>
    <w:rsid w:val="006B1774"/>
    <w:rsid w:val="006B1B19"/>
    <w:rsid w:val="006B24A7"/>
    <w:rsid w:val="006B25C7"/>
    <w:rsid w:val="006B2EF9"/>
    <w:rsid w:val="006B3D79"/>
    <w:rsid w:val="006B4B00"/>
    <w:rsid w:val="006B4C44"/>
    <w:rsid w:val="006B5473"/>
    <w:rsid w:val="006B5602"/>
    <w:rsid w:val="006B57AA"/>
    <w:rsid w:val="006B6CD1"/>
    <w:rsid w:val="006B7053"/>
    <w:rsid w:val="006B772C"/>
    <w:rsid w:val="006B79F6"/>
    <w:rsid w:val="006B7AB4"/>
    <w:rsid w:val="006B7D26"/>
    <w:rsid w:val="006C0042"/>
    <w:rsid w:val="006C06DB"/>
    <w:rsid w:val="006C1298"/>
    <w:rsid w:val="006C14C5"/>
    <w:rsid w:val="006C1536"/>
    <w:rsid w:val="006C187C"/>
    <w:rsid w:val="006C1E44"/>
    <w:rsid w:val="006C2FD8"/>
    <w:rsid w:val="006C3DB6"/>
    <w:rsid w:val="006C3EA0"/>
    <w:rsid w:val="006C4447"/>
    <w:rsid w:val="006C444D"/>
    <w:rsid w:val="006C4948"/>
    <w:rsid w:val="006C5386"/>
    <w:rsid w:val="006C5606"/>
    <w:rsid w:val="006C5781"/>
    <w:rsid w:val="006C60EB"/>
    <w:rsid w:val="006C6970"/>
    <w:rsid w:val="006C71E4"/>
    <w:rsid w:val="006C7CE9"/>
    <w:rsid w:val="006D02FA"/>
    <w:rsid w:val="006D0836"/>
    <w:rsid w:val="006D0A79"/>
    <w:rsid w:val="006D0D21"/>
    <w:rsid w:val="006D1250"/>
    <w:rsid w:val="006D1281"/>
    <w:rsid w:val="006D177A"/>
    <w:rsid w:val="006D17BC"/>
    <w:rsid w:val="006D1969"/>
    <w:rsid w:val="006D2182"/>
    <w:rsid w:val="006D2299"/>
    <w:rsid w:val="006D31BE"/>
    <w:rsid w:val="006D32E9"/>
    <w:rsid w:val="006D3CCD"/>
    <w:rsid w:val="006D462A"/>
    <w:rsid w:val="006D46C5"/>
    <w:rsid w:val="006D48E4"/>
    <w:rsid w:val="006D49A7"/>
    <w:rsid w:val="006D4D5C"/>
    <w:rsid w:val="006D53B0"/>
    <w:rsid w:val="006D5FEB"/>
    <w:rsid w:val="006D603C"/>
    <w:rsid w:val="006D67F5"/>
    <w:rsid w:val="006D7292"/>
    <w:rsid w:val="006D7472"/>
    <w:rsid w:val="006D773A"/>
    <w:rsid w:val="006D7CC4"/>
    <w:rsid w:val="006E080B"/>
    <w:rsid w:val="006E0F09"/>
    <w:rsid w:val="006E0F33"/>
    <w:rsid w:val="006E1078"/>
    <w:rsid w:val="006E127F"/>
    <w:rsid w:val="006E15FF"/>
    <w:rsid w:val="006E1679"/>
    <w:rsid w:val="006E1967"/>
    <w:rsid w:val="006E1E65"/>
    <w:rsid w:val="006E20F8"/>
    <w:rsid w:val="006E2600"/>
    <w:rsid w:val="006E2978"/>
    <w:rsid w:val="006E3193"/>
    <w:rsid w:val="006E34A1"/>
    <w:rsid w:val="006E34C6"/>
    <w:rsid w:val="006E4427"/>
    <w:rsid w:val="006E4C09"/>
    <w:rsid w:val="006E4E2A"/>
    <w:rsid w:val="006E5584"/>
    <w:rsid w:val="006E5599"/>
    <w:rsid w:val="006E5DC6"/>
    <w:rsid w:val="006E60B6"/>
    <w:rsid w:val="006E6267"/>
    <w:rsid w:val="006E63F9"/>
    <w:rsid w:val="006E6CD9"/>
    <w:rsid w:val="006E7776"/>
    <w:rsid w:val="006F0B7B"/>
    <w:rsid w:val="006F13B6"/>
    <w:rsid w:val="006F148B"/>
    <w:rsid w:val="006F19AE"/>
    <w:rsid w:val="006F21F5"/>
    <w:rsid w:val="006F24F2"/>
    <w:rsid w:val="006F2547"/>
    <w:rsid w:val="006F2631"/>
    <w:rsid w:val="006F338B"/>
    <w:rsid w:val="006F361F"/>
    <w:rsid w:val="006F3D8E"/>
    <w:rsid w:val="006F40D2"/>
    <w:rsid w:val="006F58B1"/>
    <w:rsid w:val="006F6433"/>
    <w:rsid w:val="006F7B3A"/>
    <w:rsid w:val="0070038E"/>
    <w:rsid w:val="007006F9"/>
    <w:rsid w:val="007008C4"/>
    <w:rsid w:val="0070210E"/>
    <w:rsid w:val="00702414"/>
    <w:rsid w:val="00702AC7"/>
    <w:rsid w:val="00702DE3"/>
    <w:rsid w:val="00703010"/>
    <w:rsid w:val="0070353E"/>
    <w:rsid w:val="007036E2"/>
    <w:rsid w:val="00703A11"/>
    <w:rsid w:val="00703FD2"/>
    <w:rsid w:val="00704137"/>
    <w:rsid w:val="00704256"/>
    <w:rsid w:val="00704364"/>
    <w:rsid w:val="007044BD"/>
    <w:rsid w:val="007050EF"/>
    <w:rsid w:val="007053C7"/>
    <w:rsid w:val="007055BF"/>
    <w:rsid w:val="0070569B"/>
    <w:rsid w:val="00705E1B"/>
    <w:rsid w:val="00705E94"/>
    <w:rsid w:val="00705FCB"/>
    <w:rsid w:val="00706595"/>
    <w:rsid w:val="00706738"/>
    <w:rsid w:val="00706A45"/>
    <w:rsid w:val="00706D7D"/>
    <w:rsid w:val="00707193"/>
    <w:rsid w:val="00707A24"/>
    <w:rsid w:val="00707BE3"/>
    <w:rsid w:val="00710055"/>
    <w:rsid w:val="0071038A"/>
    <w:rsid w:val="00710511"/>
    <w:rsid w:val="00710954"/>
    <w:rsid w:val="00710E0F"/>
    <w:rsid w:val="0071107B"/>
    <w:rsid w:val="00711A63"/>
    <w:rsid w:val="00711BF6"/>
    <w:rsid w:val="0071206D"/>
    <w:rsid w:val="007129D1"/>
    <w:rsid w:val="00713826"/>
    <w:rsid w:val="0071388E"/>
    <w:rsid w:val="007139C7"/>
    <w:rsid w:val="00713B7C"/>
    <w:rsid w:val="00713F5D"/>
    <w:rsid w:val="00714833"/>
    <w:rsid w:val="00714FE1"/>
    <w:rsid w:val="00715217"/>
    <w:rsid w:val="0071580E"/>
    <w:rsid w:val="00715920"/>
    <w:rsid w:val="00715F7B"/>
    <w:rsid w:val="0071602F"/>
    <w:rsid w:val="007167F9"/>
    <w:rsid w:val="0071694F"/>
    <w:rsid w:val="00716A79"/>
    <w:rsid w:val="00716BA9"/>
    <w:rsid w:val="00717309"/>
    <w:rsid w:val="0071B5B3"/>
    <w:rsid w:val="0071F846"/>
    <w:rsid w:val="00720AA3"/>
    <w:rsid w:val="007213A9"/>
    <w:rsid w:val="00721DE1"/>
    <w:rsid w:val="0072216A"/>
    <w:rsid w:val="0072263C"/>
    <w:rsid w:val="007229F7"/>
    <w:rsid w:val="0072337B"/>
    <w:rsid w:val="007233D5"/>
    <w:rsid w:val="00723D68"/>
    <w:rsid w:val="00724821"/>
    <w:rsid w:val="007250C4"/>
    <w:rsid w:val="0072525F"/>
    <w:rsid w:val="00725388"/>
    <w:rsid w:val="00725531"/>
    <w:rsid w:val="0072579B"/>
    <w:rsid w:val="007260BB"/>
    <w:rsid w:val="0072615D"/>
    <w:rsid w:val="00726161"/>
    <w:rsid w:val="00726258"/>
    <w:rsid w:val="00726972"/>
    <w:rsid w:val="00726C45"/>
    <w:rsid w:val="00726DE5"/>
    <w:rsid w:val="0072707D"/>
    <w:rsid w:val="007279B1"/>
    <w:rsid w:val="00727BB1"/>
    <w:rsid w:val="00730DF6"/>
    <w:rsid w:val="00731D4F"/>
    <w:rsid w:val="00731F31"/>
    <w:rsid w:val="007326CF"/>
    <w:rsid w:val="00732801"/>
    <w:rsid w:val="0073291C"/>
    <w:rsid w:val="00732C7D"/>
    <w:rsid w:val="0073333C"/>
    <w:rsid w:val="00733E99"/>
    <w:rsid w:val="00734F9C"/>
    <w:rsid w:val="00735E67"/>
    <w:rsid w:val="0073617B"/>
    <w:rsid w:val="0073621E"/>
    <w:rsid w:val="00736388"/>
    <w:rsid w:val="00736E3D"/>
    <w:rsid w:val="0073785A"/>
    <w:rsid w:val="00737A45"/>
    <w:rsid w:val="00737E3B"/>
    <w:rsid w:val="007403FB"/>
    <w:rsid w:val="00740D9A"/>
    <w:rsid w:val="00740E0A"/>
    <w:rsid w:val="00742532"/>
    <w:rsid w:val="00743003"/>
    <w:rsid w:val="0074345B"/>
    <w:rsid w:val="0074347F"/>
    <w:rsid w:val="0074369B"/>
    <w:rsid w:val="00743D15"/>
    <w:rsid w:val="00743F1B"/>
    <w:rsid w:val="0074439B"/>
    <w:rsid w:val="00744B6E"/>
    <w:rsid w:val="00744CB3"/>
    <w:rsid w:val="00745478"/>
    <w:rsid w:val="007459B6"/>
    <w:rsid w:val="00745C2D"/>
    <w:rsid w:val="00746192"/>
    <w:rsid w:val="007462E6"/>
    <w:rsid w:val="007463A3"/>
    <w:rsid w:val="00746450"/>
    <w:rsid w:val="00746493"/>
    <w:rsid w:val="00746D09"/>
    <w:rsid w:val="00747443"/>
    <w:rsid w:val="007476ED"/>
    <w:rsid w:val="00747B19"/>
    <w:rsid w:val="007500A2"/>
    <w:rsid w:val="007501BE"/>
    <w:rsid w:val="007510AC"/>
    <w:rsid w:val="0075126F"/>
    <w:rsid w:val="007514EA"/>
    <w:rsid w:val="00752D61"/>
    <w:rsid w:val="00752FDC"/>
    <w:rsid w:val="00753870"/>
    <w:rsid w:val="007551C9"/>
    <w:rsid w:val="0075523D"/>
    <w:rsid w:val="00756468"/>
    <w:rsid w:val="007567DC"/>
    <w:rsid w:val="00756BA7"/>
    <w:rsid w:val="007572E1"/>
    <w:rsid w:val="007578BA"/>
    <w:rsid w:val="00757B03"/>
    <w:rsid w:val="007602F6"/>
    <w:rsid w:val="0076039E"/>
    <w:rsid w:val="00760464"/>
    <w:rsid w:val="00760FF3"/>
    <w:rsid w:val="00762441"/>
    <w:rsid w:val="0076303F"/>
    <w:rsid w:val="00764308"/>
    <w:rsid w:val="0076468C"/>
    <w:rsid w:val="00764FD3"/>
    <w:rsid w:val="00765D16"/>
    <w:rsid w:val="007701E3"/>
    <w:rsid w:val="0077059D"/>
    <w:rsid w:val="00770B29"/>
    <w:rsid w:val="00770EE9"/>
    <w:rsid w:val="007712DE"/>
    <w:rsid w:val="007714F8"/>
    <w:rsid w:val="00771EB7"/>
    <w:rsid w:val="007726A1"/>
    <w:rsid w:val="00772E02"/>
    <w:rsid w:val="00772F4A"/>
    <w:rsid w:val="0077303E"/>
    <w:rsid w:val="00773E46"/>
    <w:rsid w:val="00774041"/>
    <w:rsid w:val="0077488C"/>
    <w:rsid w:val="0077498D"/>
    <w:rsid w:val="00774AAD"/>
    <w:rsid w:val="00775582"/>
    <w:rsid w:val="007756D5"/>
    <w:rsid w:val="00775E96"/>
    <w:rsid w:val="00777ADD"/>
    <w:rsid w:val="00780314"/>
    <w:rsid w:val="007803EF"/>
    <w:rsid w:val="00780644"/>
    <w:rsid w:val="00780A45"/>
    <w:rsid w:val="007812EB"/>
    <w:rsid w:val="0078153C"/>
    <w:rsid w:val="00781667"/>
    <w:rsid w:val="00781FD1"/>
    <w:rsid w:val="00782038"/>
    <w:rsid w:val="00782987"/>
    <w:rsid w:val="007829AF"/>
    <w:rsid w:val="00783046"/>
    <w:rsid w:val="00783277"/>
    <w:rsid w:val="00783491"/>
    <w:rsid w:val="00783581"/>
    <w:rsid w:val="00784138"/>
    <w:rsid w:val="007845E5"/>
    <w:rsid w:val="00784D63"/>
    <w:rsid w:val="00784DA0"/>
    <w:rsid w:val="00784F24"/>
    <w:rsid w:val="00785193"/>
    <w:rsid w:val="007859A5"/>
    <w:rsid w:val="00785B48"/>
    <w:rsid w:val="007864EA"/>
    <w:rsid w:val="00786CD0"/>
    <w:rsid w:val="00786FAA"/>
    <w:rsid w:val="007871EE"/>
    <w:rsid w:val="00787839"/>
    <w:rsid w:val="00787959"/>
    <w:rsid w:val="00787A74"/>
    <w:rsid w:val="00787C75"/>
    <w:rsid w:val="00787F5D"/>
    <w:rsid w:val="00790382"/>
    <w:rsid w:val="007905E5"/>
    <w:rsid w:val="00790883"/>
    <w:rsid w:val="007914E8"/>
    <w:rsid w:val="00791899"/>
    <w:rsid w:val="00792233"/>
    <w:rsid w:val="007923AF"/>
    <w:rsid w:val="0079263C"/>
    <w:rsid w:val="00793B79"/>
    <w:rsid w:val="00793E80"/>
    <w:rsid w:val="00793FC3"/>
    <w:rsid w:val="00794192"/>
    <w:rsid w:val="0079443D"/>
    <w:rsid w:val="007944A7"/>
    <w:rsid w:val="007944EC"/>
    <w:rsid w:val="00794821"/>
    <w:rsid w:val="007948A6"/>
    <w:rsid w:val="007949F7"/>
    <w:rsid w:val="00794A4D"/>
    <w:rsid w:val="00794ECA"/>
    <w:rsid w:val="00794F1F"/>
    <w:rsid w:val="0079576D"/>
    <w:rsid w:val="007959E8"/>
    <w:rsid w:val="00795AD2"/>
    <w:rsid w:val="00796285"/>
    <w:rsid w:val="0079633D"/>
    <w:rsid w:val="00796369"/>
    <w:rsid w:val="007965C2"/>
    <w:rsid w:val="007968D5"/>
    <w:rsid w:val="0079696B"/>
    <w:rsid w:val="00796C5A"/>
    <w:rsid w:val="0079773E"/>
    <w:rsid w:val="00797C9A"/>
    <w:rsid w:val="007A0787"/>
    <w:rsid w:val="007A0919"/>
    <w:rsid w:val="007A0F72"/>
    <w:rsid w:val="007A1169"/>
    <w:rsid w:val="007A157C"/>
    <w:rsid w:val="007A36A4"/>
    <w:rsid w:val="007A3862"/>
    <w:rsid w:val="007A3F54"/>
    <w:rsid w:val="007A3F65"/>
    <w:rsid w:val="007A4265"/>
    <w:rsid w:val="007A4828"/>
    <w:rsid w:val="007A4A7C"/>
    <w:rsid w:val="007A4E32"/>
    <w:rsid w:val="007A57E4"/>
    <w:rsid w:val="007A5CFB"/>
    <w:rsid w:val="007A5E4D"/>
    <w:rsid w:val="007A5FE0"/>
    <w:rsid w:val="007A6018"/>
    <w:rsid w:val="007A62D2"/>
    <w:rsid w:val="007A65F8"/>
    <w:rsid w:val="007A6C92"/>
    <w:rsid w:val="007A6F28"/>
    <w:rsid w:val="007B0315"/>
    <w:rsid w:val="007B0378"/>
    <w:rsid w:val="007B03B6"/>
    <w:rsid w:val="007B0773"/>
    <w:rsid w:val="007B08C8"/>
    <w:rsid w:val="007B0DD8"/>
    <w:rsid w:val="007B1304"/>
    <w:rsid w:val="007B1815"/>
    <w:rsid w:val="007B1D7B"/>
    <w:rsid w:val="007B21C1"/>
    <w:rsid w:val="007B23B1"/>
    <w:rsid w:val="007B2656"/>
    <w:rsid w:val="007B2A5D"/>
    <w:rsid w:val="007B2CCD"/>
    <w:rsid w:val="007B3169"/>
    <w:rsid w:val="007B33A5"/>
    <w:rsid w:val="007B3C73"/>
    <w:rsid w:val="007B3F64"/>
    <w:rsid w:val="007B4034"/>
    <w:rsid w:val="007B4377"/>
    <w:rsid w:val="007B43D1"/>
    <w:rsid w:val="007B46D1"/>
    <w:rsid w:val="007B4FCA"/>
    <w:rsid w:val="007B574F"/>
    <w:rsid w:val="007B5C3E"/>
    <w:rsid w:val="007B63B3"/>
    <w:rsid w:val="007B654F"/>
    <w:rsid w:val="007B6ADC"/>
    <w:rsid w:val="007B727E"/>
    <w:rsid w:val="007B72F9"/>
    <w:rsid w:val="007B78BC"/>
    <w:rsid w:val="007B7ECB"/>
    <w:rsid w:val="007C04D0"/>
    <w:rsid w:val="007C1005"/>
    <w:rsid w:val="007C1219"/>
    <w:rsid w:val="007C124A"/>
    <w:rsid w:val="007C13C6"/>
    <w:rsid w:val="007C1BC6"/>
    <w:rsid w:val="007C233B"/>
    <w:rsid w:val="007C2487"/>
    <w:rsid w:val="007C259C"/>
    <w:rsid w:val="007C361B"/>
    <w:rsid w:val="007C3760"/>
    <w:rsid w:val="007C3BF2"/>
    <w:rsid w:val="007C4B73"/>
    <w:rsid w:val="007C5123"/>
    <w:rsid w:val="007C5131"/>
    <w:rsid w:val="007C53AD"/>
    <w:rsid w:val="007C59CC"/>
    <w:rsid w:val="007C5A19"/>
    <w:rsid w:val="007C5D9C"/>
    <w:rsid w:val="007C5DF9"/>
    <w:rsid w:val="007C648B"/>
    <w:rsid w:val="007C6923"/>
    <w:rsid w:val="007C7313"/>
    <w:rsid w:val="007C7522"/>
    <w:rsid w:val="007D0B7E"/>
    <w:rsid w:val="007D0DD9"/>
    <w:rsid w:val="007D1A96"/>
    <w:rsid w:val="007D1BF8"/>
    <w:rsid w:val="007D1F80"/>
    <w:rsid w:val="007D21F5"/>
    <w:rsid w:val="007D2933"/>
    <w:rsid w:val="007D29F2"/>
    <w:rsid w:val="007D2B49"/>
    <w:rsid w:val="007D2DEC"/>
    <w:rsid w:val="007D307B"/>
    <w:rsid w:val="007D371D"/>
    <w:rsid w:val="007D38AC"/>
    <w:rsid w:val="007D3DFF"/>
    <w:rsid w:val="007D3E29"/>
    <w:rsid w:val="007D40C6"/>
    <w:rsid w:val="007D40F9"/>
    <w:rsid w:val="007D4102"/>
    <w:rsid w:val="007D458E"/>
    <w:rsid w:val="007D461E"/>
    <w:rsid w:val="007D4831"/>
    <w:rsid w:val="007D492D"/>
    <w:rsid w:val="007D4D5C"/>
    <w:rsid w:val="007D5143"/>
    <w:rsid w:val="007D53D8"/>
    <w:rsid w:val="007D56E7"/>
    <w:rsid w:val="007D5FB8"/>
    <w:rsid w:val="007D65AC"/>
    <w:rsid w:val="007D6D73"/>
    <w:rsid w:val="007D70A1"/>
    <w:rsid w:val="007D70E4"/>
    <w:rsid w:val="007D7D62"/>
    <w:rsid w:val="007D7F5E"/>
    <w:rsid w:val="007E0592"/>
    <w:rsid w:val="007E0966"/>
    <w:rsid w:val="007E124F"/>
    <w:rsid w:val="007E1436"/>
    <w:rsid w:val="007E17CA"/>
    <w:rsid w:val="007E17FA"/>
    <w:rsid w:val="007E1E8B"/>
    <w:rsid w:val="007E3CF1"/>
    <w:rsid w:val="007E440B"/>
    <w:rsid w:val="007E47A2"/>
    <w:rsid w:val="007E4901"/>
    <w:rsid w:val="007E4C89"/>
    <w:rsid w:val="007E5079"/>
    <w:rsid w:val="007E51B0"/>
    <w:rsid w:val="007E5F9F"/>
    <w:rsid w:val="007E617A"/>
    <w:rsid w:val="007E6FA1"/>
    <w:rsid w:val="007E72DD"/>
    <w:rsid w:val="007E74F1"/>
    <w:rsid w:val="007F00FF"/>
    <w:rsid w:val="007F01B1"/>
    <w:rsid w:val="007F01E5"/>
    <w:rsid w:val="007F0270"/>
    <w:rsid w:val="007F047E"/>
    <w:rsid w:val="007F0737"/>
    <w:rsid w:val="007F091F"/>
    <w:rsid w:val="007F0AB7"/>
    <w:rsid w:val="007F0FA0"/>
    <w:rsid w:val="007F1649"/>
    <w:rsid w:val="007F183F"/>
    <w:rsid w:val="007F1F7B"/>
    <w:rsid w:val="007F24D2"/>
    <w:rsid w:val="007F25CE"/>
    <w:rsid w:val="007F2C91"/>
    <w:rsid w:val="007F2DC3"/>
    <w:rsid w:val="007F3F0B"/>
    <w:rsid w:val="007F414B"/>
    <w:rsid w:val="007F4C8E"/>
    <w:rsid w:val="007F4D4E"/>
    <w:rsid w:val="007F54A0"/>
    <w:rsid w:val="007F5B20"/>
    <w:rsid w:val="007F5ED4"/>
    <w:rsid w:val="007F6DB1"/>
    <w:rsid w:val="007F76D4"/>
    <w:rsid w:val="007F78F1"/>
    <w:rsid w:val="007F7BE1"/>
    <w:rsid w:val="00800758"/>
    <w:rsid w:val="008008CA"/>
    <w:rsid w:val="008010C9"/>
    <w:rsid w:val="00801131"/>
    <w:rsid w:val="008015F9"/>
    <w:rsid w:val="00801D49"/>
    <w:rsid w:val="008024D4"/>
    <w:rsid w:val="00802D02"/>
    <w:rsid w:val="008031DC"/>
    <w:rsid w:val="00803ACB"/>
    <w:rsid w:val="00803BF5"/>
    <w:rsid w:val="00803FAC"/>
    <w:rsid w:val="008045E9"/>
    <w:rsid w:val="00805F48"/>
    <w:rsid w:val="00806033"/>
    <w:rsid w:val="008061F9"/>
    <w:rsid w:val="00806C6E"/>
    <w:rsid w:val="008075ED"/>
    <w:rsid w:val="00807623"/>
    <w:rsid w:val="00807AA8"/>
    <w:rsid w:val="00810A0E"/>
    <w:rsid w:val="00810C72"/>
    <w:rsid w:val="00810D5B"/>
    <w:rsid w:val="00810F34"/>
    <w:rsid w:val="0081124D"/>
    <w:rsid w:val="0081197C"/>
    <w:rsid w:val="00811A1F"/>
    <w:rsid w:val="00812577"/>
    <w:rsid w:val="00812920"/>
    <w:rsid w:val="00813509"/>
    <w:rsid w:val="0081398F"/>
    <w:rsid w:val="008139FF"/>
    <w:rsid w:val="00813A72"/>
    <w:rsid w:val="00813BE4"/>
    <w:rsid w:val="00814140"/>
    <w:rsid w:val="00814EA2"/>
    <w:rsid w:val="00815943"/>
    <w:rsid w:val="00816344"/>
    <w:rsid w:val="00816600"/>
    <w:rsid w:val="00816BBA"/>
    <w:rsid w:val="0081783B"/>
    <w:rsid w:val="0082050C"/>
    <w:rsid w:val="0082051A"/>
    <w:rsid w:val="00820942"/>
    <w:rsid w:val="00821771"/>
    <w:rsid w:val="0082182F"/>
    <w:rsid w:val="00821A83"/>
    <w:rsid w:val="00822609"/>
    <w:rsid w:val="00823617"/>
    <w:rsid w:val="00823B1E"/>
    <w:rsid w:val="0082478E"/>
    <w:rsid w:val="00824AFD"/>
    <w:rsid w:val="00824F1A"/>
    <w:rsid w:val="00825478"/>
    <w:rsid w:val="00825521"/>
    <w:rsid w:val="00825958"/>
    <w:rsid w:val="00825DED"/>
    <w:rsid w:val="00826139"/>
    <w:rsid w:val="00826680"/>
    <w:rsid w:val="00827B19"/>
    <w:rsid w:val="00827D50"/>
    <w:rsid w:val="0083064C"/>
    <w:rsid w:val="00830696"/>
    <w:rsid w:val="00830E0A"/>
    <w:rsid w:val="00830E39"/>
    <w:rsid w:val="008313CF"/>
    <w:rsid w:val="008319A1"/>
    <w:rsid w:val="00831C00"/>
    <w:rsid w:val="00831F30"/>
    <w:rsid w:val="008334EA"/>
    <w:rsid w:val="00833942"/>
    <w:rsid w:val="00833A9E"/>
    <w:rsid w:val="00834232"/>
    <w:rsid w:val="00834260"/>
    <w:rsid w:val="00834437"/>
    <w:rsid w:val="00834AF2"/>
    <w:rsid w:val="00834C90"/>
    <w:rsid w:val="00834D43"/>
    <w:rsid w:val="00834D60"/>
    <w:rsid w:val="00834FB2"/>
    <w:rsid w:val="00835074"/>
    <w:rsid w:val="008359F9"/>
    <w:rsid w:val="00836E9A"/>
    <w:rsid w:val="00837328"/>
    <w:rsid w:val="00837484"/>
    <w:rsid w:val="0083776E"/>
    <w:rsid w:val="00837806"/>
    <w:rsid w:val="008401C5"/>
    <w:rsid w:val="008403F7"/>
    <w:rsid w:val="00840658"/>
    <w:rsid w:val="008406B2"/>
    <w:rsid w:val="00840ED1"/>
    <w:rsid w:val="00840F13"/>
    <w:rsid w:val="008414BB"/>
    <w:rsid w:val="008423F2"/>
    <w:rsid w:val="008424C0"/>
    <w:rsid w:val="0084274A"/>
    <w:rsid w:val="00844136"/>
    <w:rsid w:val="00844426"/>
    <w:rsid w:val="00844DD3"/>
    <w:rsid w:val="008453B0"/>
    <w:rsid w:val="0084552E"/>
    <w:rsid w:val="0084554A"/>
    <w:rsid w:val="0084596E"/>
    <w:rsid w:val="008463F6"/>
    <w:rsid w:val="00847050"/>
    <w:rsid w:val="00847141"/>
    <w:rsid w:val="0084728B"/>
    <w:rsid w:val="0084794F"/>
    <w:rsid w:val="00847AD5"/>
    <w:rsid w:val="008508F5"/>
    <w:rsid w:val="00850EFB"/>
    <w:rsid w:val="008516EF"/>
    <w:rsid w:val="00851739"/>
    <w:rsid w:val="00851828"/>
    <w:rsid w:val="00852452"/>
    <w:rsid w:val="00852B1F"/>
    <w:rsid w:val="00852BA6"/>
    <w:rsid w:val="00852BAB"/>
    <w:rsid w:val="008536E0"/>
    <w:rsid w:val="00853A53"/>
    <w:rsid w:val="00853E75"/>
    <w:rsid w:val="00854465"/>
    <w:rsid w:val="00854876"/>
    <w:rsid w:val="00854B1E"/>
    <w:rsid w:val="00854F47"/>
    <w:rsid w:val="00855320"/>
    <w:rsid w:val="00855364"/>
    <w:rsid w:val="008556F0"/>
    <w:rsid w:val="00855B44"/>
    <w:rsid w:val="00856168"/>
    <w:rsid w:val="008561C8"/>
    <w:rsid w:val="008565EE"/>
    <w:rsid w:val="008567A3"/>
    <w:rsid w:val="008571F1"/>
    <w:rsid w:val="008572E9"/>
    <w:rsid w:val="008577B6"/>
    <w:rsid w:val="00857B93"/>
    <w:rsid w:val="00857CD3"/>
    <w:rsid w:val="00857D05"/>
    <w:rsid w:val="0086038A"/>
    <w:rsid w:val="00860A7F"/>
    <w:rsid w:val="00860BBA"/>
    <w:rsid w:val="00860CA4"/>
    <w:rsid w:val="00860CD1"/>
    <w:rsid w:val="008610B1"/>
    <w:rsid w:val="00861364"/>
    <w:rsid w:val="00862045"/>
    <w:rsid w:val="00863656"/>
    <w:rsid w:val="0086370E"/>
    <w:rsid w:val="008637E3"/>
    <w:rsid w:val="00863E4A"/>
    <w:rsid w:val="00864A83"/>
    <w:rsid w:val="00864F47"/>
    <w:rsid w:val="00865078"/>
    <w:rsid w:val="008651B7"/>
    <w:rsid w:val="008651F0"/>
    <w:rsid w:val="00865348"/>
    <w:rsid w:val="0086542D"/>
    <w:rsid w:val="00865BDA"/>
    <w:rsid w:val="00866A53"/>
    <w:rsid w:val="00866C9E"/>
    <w:rsid w:val="008670B2"/>
    <w:rsid w:val="00867285"/>
    <w:rsid w:val="0086745B"/>
    <w:rsid w:val="008700CD"/>
    <w:rsid w:val="008701F1"/>
    <w:rsid w:val="008703FE"/>
    <w:rsid w:val="0087054E"/>
    <w:rsid w:val="00870D80"/>
    <w:rsid w:val="00871B64"/>
    <w:rsid w:val="00871CB0"/>
    <w:rsid w:val="00871E29"/>
    <w:rsid w:val="00871FC5"/>
    <w:rsid w:val="008724B4"/>
    <w:rsid w:val="0087261B"/>
    <w:rsid w:val="00872800"/>
    <w:rsid w:val="008728DA"/>
    <w:rsid w:val="008731D2"/>
    <w:rsid w:val="00873826"/>
    <w:rsid w:val="008742AD"/>
    <w:rsid w:val="00874679"/>
    <w:rsid w:val="00874CCD"/>
    <w:rsid w:val="00874D7B"/>
    <w:rsid w:val="00875220"/>
    <w:rsid w:val="0087677F"/>
    <w:rsid w:val="0087681C"/>
    <w:rsid w:val="00876894"/>
    <w:rsid w:val="00877083"/>
    <w:rsid w:val="008777AE"/>
    <w:rsid w:val="008778EB"/>
    <w:rsid w:val="008779F3"/>
    <w:rsid w:val="00877B21"/>
    <w:rsid w:val="00877F9E"/>
    <w:rsid w:val="00880B32"/>
    <w:rsid w:val="00881245"/>
    <w:rsid w:val="00881481"/>
    <w:rsid w:val="00881760"/>
    <w:rsid w:val="0088262B"/>
    <w:rsid w:val="00882B7F"/>
    <w:rsid w:val="00882EBB"/>
    <w:rsid w:val="00883A8E"/>
    <w:rsid w:val="0088409A"/>
    <w:rsid w:val="008844F7"/>
    <w:rsid w:val="008847A4"/>
    <w:rsid w:val="008848E8"/>
    <w:rsid w:val="00884E7E"/>
    <w:rsid w:val="00884F19"/>
    <w:rsid w:val="008852DA"/>
    <w:rsid w:val="00885EAE"/>
    <w:rsid w:val="00885FEA"/>
    <w:rsid w:val="008869FD"/>
    <w:rsid w:val="00886D7E"/>
    <w:rsid w:val="0088725C"/>
    <w:rsid w:val="008876A3"/>
    <w:rsid w:val="008876BF"/>
    <w:rsid w:val="008877C2"/>
    <w:rsid w:val="00887BCB"/>
    <w:rsid w:val="00890AF7"/>
    <w:rsid w:val="0089174A"/>
    <w:rsid w:val="00891E95"/>
    <w:rsid w:val="008921D4"/>
    <w:rsid w:val="0089222C"/>
    <w:rsid w:val="0089222F"/>
    <w:rsid w:val="00892C7C"/>
    <w:rsid w:val="00892DB6"/>
    <w:rsid w:val="008940C7"/>
    <w:rsid w:val="00894175"/>
    <w:rsid w:val="00894FE7"/>
    <w:rsid w:val="00895076"/>
    <w:rsid w:val="00895169"/>
    <w:rsid w:val="0089520A"/>
    <w:rsid w:val="00895251"/>
    <w:rsid w:val="00895C8D"/>
    <w:rsid w:val="0089660F"/>
    <w:rsid w:val="008966B0"/>
    <w:rsid w:val="00897685"/>
    <w:rsid w:val="00897B2A"/>
    <w:rsid w:val="008A065B"/>
    <w:rsid w:val="008A0C6B"/>
    <w:rsid w:val="008A1955"/>
    <w:rsid w:val="008A1CC1"/>
    <w:rsid w:val="008A2812"/>
    <w:rsid w:val="008A3027"/>
    <w:rsid w:val="008A32D4"/>
    <w:rsid w:val="008A38B2"/>
    <w:rsid w:val="008A3F4B"/>
    <w:rsid w:val="008A47ED"/>
    <w:rsid w:val="008A4927"/>
    <w:rsid w:val="008A5456"/>
    <w:rsid w:val="008A564A"/>
    <w:rsid w:val="008A5F6F"/>
    <w:rsid w:val="008A6272"/>
    <w:rsid w:val="008A68BD"/>
    <w:rsid w:val="008A6B01"/>
    <w:rsid w:val="008A70CE"/>
    <w:rsid w:val="008A720E"/>
    <w:rsid w:val="008A7816"/>
    <w:rsid w:val="008A7AF4"/>
    <w:rsid w:val="008A7BBF"/>
    <w:rsid w:val="008B0020"/>
    <w:rsid w:val="008B0290"/>
    <w:rsid w:val="008B131D"/>
    <w:rsid w:val="008B1F19"/>
    <w:rsid w:val="008B2213"/>
    <w:rsid w:val="008B2FD2"/>
    <w:rsid w:val="008B33B2"/>
    <w:rsid w:val="008B367F"/>
    <w:rsid w:val="008B49B1"/>
    <w:rsid w:val="008B5149"/>
    <w:rsid w:val="008B54A1"/>
    <w:rsid w:val="008B5B33"/>
    <w:rsid w:val="008B6822"/>
    <w:rsid w:val="008B6ED6"/>
    <w:rsid w:val="008B9445"/>
    <w:rsid w:val="008BC1A3"/>
    <w:rsid w:val="008C09E8"/>
    <w:rsid w:val="008C0D5E"/>
    <w:rsid w:val="008C13AB"/>
    <w:rsid w:val="008C166C"/>
    <w:rsid w:val="008C2462"/>
    <w:rsid w:val="008C311D"/>
    <w:rsid w:val="008C3313"/>
    <w:rsid w:val="008C33BF"/>
    <w:rsid w:val="008C3788"/>
    <w:rsid w:val="008C38BF"/>
    <w:rsid w:val="008C3C80"/>
    <w:rsid w:val="008C4311"/>
    <w:rsid w:val="008C4645"/>
    <w:rsid w:val="008C480C"/>
    <w:rsid w:val="008C4F45"/>
    <w:rsid w:val="008C4FC6"/>
    <w:rsid w:val="008C5AAD"/>
    <w:rsid w:val="008C5D82"/>
    <w:rsid w:val="008C5ED2"/>
    <w:rsid w:val="008C6F97"/>
    <w:rsid w:val="008C7005"/>
    <w:rsid w:val="008C72A6"/>
    <w:rsid w:val="008C7439"/>
    <w:rsid w:val="008C79E7"/>
    <w:rsid w:val="008C7B38"/>
    <w:rsid w:val="008C7B89"/>
    <w:rsid w:val="008C7D79"/>
    <w:rsid w:val="008D05B9"/>
    <w:rsid w:val="008D2921"/>
    <w:rsid w:val="008D3178"/>
    <w:rsid w:val="008D33A8"/>
    <w:rsid w:val="008D34F9"/>
    <w:rsid w:val="008D3814"/>
    <w:rsid w:val="008D3C7A"/>
    <w:rsid w:val="008D4A07"/>
    <w:rsid w:val="008D4A39"/>
    <w:rsid w:val="008D4E92"/>
    <w:rsid w:val="008D553A"/>
    <w:rsid w:val="008D56DC"/>
    <w:rsid w:val="008D5A09"/>
    <w:rsid w:val="008D62B6"/>
    <w:rsid w:val="008D6411"/>
    <w:rsid w:val="008E00B2"/>
    <w:rsid w:val="008E0472"/>
    <w:rsid w:val="008E143E"/>
    <w:rsid w:val="008E19C3"/>
    <w:rsid w:val="008E3463"/>
    <w:rsid w:val="008E356F"/>
    <w:rsid w:val="008E35AE"/>
    <w:rsid w:val="008E385E"/>
    <w:rsid w:val="008E402F"/>
    <w:rsid w:val="008E4E79"/>
    <w:rsid w:val="008E5238"/>
    <w:rsid w:val="008E54C1"/>
    <w:rsid w:val="008E5AFC"/>
    <w:rsid w:val="008E5FAE"/>
    <w:rsid w:val="008E6BE1"/>
    <w:rsid w:val="008E7763"/>
    <w:rsid w:val="008E782C"/>
    <w:rsid w:val="008E78D1"/>
    <w:rsid w:val="008E7B62"/>
    <w:rsid w:val="008F0254"/>
    <w:rsid w:val="008F04B0"/>
    <w:rsid w:val="008F0D99"/>
    <w:rsid w:val="008F2112"/>
    <w:rsid w:val="008F31BF"/>
    <w:rsid w:val="008F36A1"/>
    <w:rsid w:val="008F38FA"/>
    <w:rsid w:val="008F3BA8"/>
    <w:rsid w:val="008F3D65"/>
    <w:rsid w:val="008F474F"/>
    <w:rsid w:val="008F48CF"/>
    <w:rsid w:val="008F49D2"/>
    <w:rsid w:val="008F4B1A"/>
    <w:rsid w:val="008F5064"/>
    <w:rsid w:val="008F5DD6"/>
    <w:rsid w:val="008F678E"/>
    <w:rsid w:val="008F6AEC"/>
    <w:rsid w:val="008F6D33"/>
    <w:rsid w:val="008F7DC8"/>
    <w:rsid w:val="009001E2"/>
    <w:rsid w:val="009003AF"/>
    <w:rsid w:val="009005FA"/>
    <w:rsid w:val="00900635"/>
    <w:rsid w:val="00900725"/>
    <w:rsid w:val="00900A8F"/>
    <w:rsid w:val="00900D43"/>
    <w:rsid w:val="00900E2E"/>
    <w:rsid w:val="00901599"/>
    <w:rsid w:val="00901933"/>
    <w:rsid w:val="00901BA4"/>
    <w:rsid w:val="00902BB7"/>
    <w:rsid w:val="00902CF5"/>
    <w:rsid w:val="009033BE"/>
    <w:rsid w:val="00903432"/>
    <w:rsid w:val="00903997"/>
    <w:rsid w:val="00904806"/>
    <w:rsid w:val="00904CB1"/>
    <w:rsid w:val="00905178"/>
    <w:rsid w:val="00905291"/>
    <w:rsid w:val="00905808"/>
    <w:rsid w:val="00905E50"/>
    <w:rsid w:val="00905F6F"/>
    <w:rsid w:val="00906024"/>
    <w:rsid w:val="00906DEA"/>
    <w:rsid w:val="00906FC5"/>
    <w:rsid w:val="00907109"/>
    <w:rsid w:val="009101F6"/>
    <w:rsid w:val="00911424"/>
    <w:rsid w:val="009116EA"/>
    <w:rsid w:val="00911E0A"/>
    <w:rsid w:val="00911EEE"/>
    <w:rsid w:val="0091370A"/>
    <w:rsid w:val="009142A7"/>
    <w:rsid w:val="00914DBE"/>
    <w:rsid w:val="009151C5"/>
    <w:rsid w:val="009151DF"/>
    <w:rsid w:val="009152E6"/>
    <w:rsid w:val="009154A7"/>
    <w:rsid w:val="00915B10"/>
    <w:rsid w:val="00915D63"/>
    <w:rsid w:val="00920A72"/>
    <w:rsid w:val="00920A93"/>
    <w:rsid w:val="00920B5A"/>
    <w:rsid w:val="00920BC2"/>
    <w:rsid w:val="00921778"/>
    <w:rsid w:val="00921EA7"/>
    <w:rsid w:val="00922099"/>
    <w:rsid w:val="009224CC"/>
    <w:rsid w:val="00923055"/>
    <w:rsid w:val="00924098"/>
    <w:rsid w:val="00924B52"/>
    <w:rsid w:val="00924CD4"/>
    <w:rsid w:val="00924E14"/>
    <w:rsid w:val="00924EEF"/>
    <w:rsid w:val="00925188"/>
    <w:rsid w:val="00925288"/>
    <w:rsid w:val="009269FD"/>
    <w:rsid w:val="00927573"/>
    <w:rsid w:val="00927720"/>
    <w:rsid w:val="009278EC"/>
    <w:rsid w:val="0093149A"/>
    <w:rsid w:val="009321ED"/>
    <w:rsid w:val="009323E3"/>
    <w:rsid w:val="00932F3E"/>
    <w:rsid w:val="009334B5"/>
    <w:rsid w:val="00933669"/>
    <w:rsid w:val="009336BF"/>
    <w:rsid w:val="009339F6"/>
    <w:rsid w:val="00933DDF"/>
    <w:rsid w:val="00933F17"/>
    <w:rsid w:val="00934007"/>
    <w:rsid w:val="009341B5"/>
    <w:rsid w:val="009352A9"/>
    <w:rsid w:val="00935C02"/>
    <w:rsid w:val="00936379"/>
    <w:rsid w:val="009364F8"/>
    <w:rsid w:val="00936F2E"/>
    <w:rsid w:val="00937547"/>
    <w:rsid w:val="009379A5"/>
    <w:rsid w:val="00937BE2"/>
    <w:rsid w:val="00937D1F"/>
    <w:rsid w:val="00940259"/>
    <w:rsid w:val="00940406"/>
    <w:rsid w:val="00940494"/>
    <w:rsid w:val="00940C30"/>
    <w:rsid w:val="00940F99"/>
    <w:rsid w:val="009414EF"/>
    <w:rsid w:val="00941A7D"/>
    <w:rsid w:val="00941B41"/>
    <w:rsid w:val="00942558"/>
    <w:rsid w:val="009438AF"/>
    <w:rsid w:val="009449AD"/>
    <w:rsid w:val="00944C24"/>
    <w:rsid w:val="00944C43"/>
    <w:rsid w:val="009456DF"/>
    <w:rsid w:val="00945F15"/>
    <w:rsid w:val="009461CB"/>
    <w:rsid w:val="00946C58"/>
    <w:rsid w:val="00947A6C"/>
    <w:rsid w:val="00947B3B"/>
    <w:rsid w:val="009503FA"/>
    <w:rsid w:val="009504A6"/>
    <w:rsid w:val="00950C78"/>
    <w:rsid w:val="00950E0D"/>
    <w:rsid w:val="00951047"/>
    <w:rsid w:val="0095159A"/>
    <w:rsid w:val="00951627"/>
    <w:rsid w:val="00951B47"/>
    <w:rsid w:val="00951B84"/>
    <w:rsid w:val="00951E21"/>
    <w:rsid w:val="0095212F"/>
    <w:rsid w:val="00953917"/>
    <w:rsid w:val="00954853"/>
    <w:rsid w:val="00955049"/>
    <w:rsid w:val="00955323"/>
    <w:rsid w:val="00955380"/>
    <w:rsid w:val="00955CC1"/>
    <w:rsid w:val="00955D17"/>
    <w:rsid w:val="00956359"/>
    <w:rsid w:val="00956CBD"/>
    <w:rsid w:val="00957041"/>
    <w:rsid w:val="0095756C"/>
    <w:rsid w:val="00957BA4"/>
    <w:rsid w:val="009608D4"/>
    <w:rsid w:val="00961811"/>
    <w:rsid w:val="0096282C"/>
    <w:rsid w:val="009630DF"/>
    <w:rsid w:val="00963562"/>
    <w:rsid w:val="00963A2F"/>
    <w:rsid w:val="0096412A"/>
    <w:rsid w:val="00965A0D"/>
    <w:rsid w:val="00965EB5"/>
    <w:rsid w:val="0096644F"/>
    <w:rsid w:val="00966DE0"/>
    <w:rsid w:val="00966E80"/>
    <w:rsid w:val="00967466"/>
    <w:rsid w:val="00967506"/>
    <w:rsid w:val="009675D6"/>
    <w:rsid w:val="00970812"/>
    <w:rsid w:val="00971CE8"/>
    <w:rsid w:val="00972061"/>
    <w:rsid w:val="00972113"/>
    <w:rsid w:val="009722BC"/>
    <w:rsid w:val="00972BB3"/>
    <w:rsid w:val="00972BB9"/>
    <w:rsid w:val="00973334"/>
    <w:rsid w:val="00973FBD"/>
    <w:rsid w:val="00975147"/>
    <w:rsid w:val="00975B0E"/>
    <w:rsid w:val="00975B1B"/>
    <w:rsid w:val="009762DB"/>
    <w:rsid w:val="009764E2"/>
    <w:rsid w:val="00976783"/>
    <w:rsid w:val="00976AFB"/>
    <w:rsid w:val="009775EE"/>
    <w:rsid w:val="0097A0B7"/>
    <w:rsid w:val="00980E77"/>
    <w:rsid w:val="00982094"/>
    <w:rsid w:val="0098221B"/>
    <w:rsid w:val="00982B13"/>
    <w:rsid w:val="00983A9B"/>
    <w:rsid w:val="00983CDA"/>
    <w:rsid w:val="009845AE"/>
    <w:rsid w:val="009848F4"/>
    <w:rsid w:val="00985262"/>
    <w:rsid w:val="00985C87"/>
    <w:rsid w:val="00986185"/>
    <w:rsid w:val="009862C6"/>
    <w:rsid w:val="0098658B"/>
    <w:rsid w:val="00986F2E"/>
    <w:rsid w:val="00987E91"/>
    <w:rsid w:val="0099001B"/>
    <w:rsid w:val="00990A86"/>
    <w:rsid w:val="0099105C"/>
    <w:rsid w:val="00991100"/>
    <w:rsid w:val="009917DD"/>
    <w:rsid w:val="0099194D"/>
    <w:rsid w:val="00991B15"/>
    <w:rsid w:val="009933F7"/>
    <w:rsid w:val="00993FFA"/>
    <w:rsid w:val="00994721"/>
    <w:rsid w:val="0099582C"/>
    <w:rsid w:val="00995ACA"/>
    <w:rsid w:val="00995B21"/>
    <w:rsid w:val="0099676C"/>
    <w:rsid w:val="00996E30"/>
    <w:rsid w:val="00997F22"/>
    <w:rsid w:val="009A0A58"/>
    <w:rsid w:val="009A0BC9"/>
    <w:rsid w:val="009A0D74"/>
    <w:rsid w:val="009A0DA2"/>
    <w:rsid w:val="009A1031"/>
    <w:rsid w:val="009A12F2"/>
    <w:rsid w:val="009A1924"/>
    <w:rsid w:val="009A215A"/>
    <w:rsid w:val="009A3064"/>
    <w:rsid w:val="009A4001"/>
    <w:rsid w:val="009A4062"/>
    <w:rsid w:val="009A4721"/>
    <w:rsid w:val="009A4AA0"/>
    <w:rsid w:val="009A4BB9"/>
    <w:rsid w:val="009A4FA6"/>
    <w:rsid w:val="009A5ACF"/>
    <w:rsid w:val="009A5D66"/>
    <w:rsid w:val="009A5DAB"/>
    <w:rsid w:val="009A6397"/>
    <w:rsid w:val="009A693C"/>
    <w:rsid w:val="009A7687"/>
    <w:rsid w:val="009A7D95"/>
    <w:rsid w:val="009B0B24"/>
    <w:rsid w:val="009B0D9C"/>
    <w:rsid w:val="009B110C"/>
    <w:rsid w:val="009B26AB"/>
    <w:rsid w:val="009B2711"/>
    <w:rsid w:val="009B3559"/>
    <w:rsid w:val="009B3DCC"/>
    <w:rsid w:val="009B3E84"/>
    <w:rsid w:val="009B447C"/>
    <w:rsid w:val="009B4698"/>
    <w:rsid w:val="009B482B"/>
    <w:rsid w:val="009B5853"/>
    <w:rsid w:val="009B5B05"/>
    <w:rsid w:val="009B5C01"/>
    <w:rsid w:val="009B5FB5"/>
    <w:rsid w:val="009B6411"/>
    <w:rsid w:val="009B68B9"/>
    <w:rsid w:val="009B6FF5"/>
    <w:rsid w:val="009B7EBE"/>
    <w:rsid w:val="009C1713"/>
    <w:rsid w:val="009C19BC"/>
    <w:rsid w:val="009C19F1"/>
    <w:rsid w:val="009C2570"/>
    <w:rsid w:val="009C31EB"/>
    <w:rsid w:val="009C33CA"/>
    <w:rsid w:val="009C3801"/>
    <w:rsid w:val="009C3813"/>
    <w:rsid w:val="009C3815"/>
    <w:rsid w:val="009C3AE7"/>
    <w:rsid w:val="009C5129"/>
    <w:rsid w:val="009C5F6B"/>
    <w:rsid w:val="009C6299"/>
    <w:rsid w:val="009C64B0"/>
    <w:rsid w:val="009C6932"/>
    <w:rsid w:val="009C72FF"/>
    <w:rsid w:val="009C772D"/>
    <w:rsid w:val="009C7A05"/>
    <w:rsid w:val="009C7B7F"/>
    <w:rsid w:val="009C7DEE"/>
    <w:rsid w:val="009C7F69"/>
    <w:rsid w:val="009D03C8"/>
    <w:rsid w:val="009D0845"/>
    <w:rsid w:val="009D1FC2"/>
    <w:rsid w:val="009D1FCF"/>
    <w:rsid w:val="009D21FE"/>
    <w:rsid w:val="009D2713"/>
    <w:rsid w:val="009D3FE0"/>
    <w:rsid w:val="009D4F3B"/>
    <w:rsid w:val="009D558B"/>
    <w:rsid w:val="009D5A5D"/>
    <w:rsid w:val="009D5CEC"/>
    <w:rsid w:val="009D6276"/>
    <w:rsid w:val="009D7FD4"/>
    <w:rsid w:val="009E02C5"/>
    <w:rsid w:val="009E0794"/>
    <w:rsid w:val="009E11F4"/>
    <w:rsid w:val="009E2148"/>
    <w:rsid w:val="009E235D"/>
    <w:rsid w:val="009E278C"/>
    <w:rsid w:val="009E4D68"/>
    <w:rsid w:val="009E5061"/>
    <w:rsid w:val="009E60D0"/>
    <w:rsid w:val="009E64F0"/>
    <w:rsid w:val="009E67C6"/>
    <w:rsid w:val="009E72C1"/>
    <w:rsid w:val="009F02CA"/>
    <w:rsid w:val="009F0358"/>
    <w:rsid w:val="009F0DF7"/>
    <w:rsid w:val="009F1274"/>
    <w:rsid w:val="009F209A"/>
    <w:rsid w:val="009F2B02"/>
    <w:rsid w:val="009F301C"/>
    <w:rsid w:val="009F3DE5"/>
    <w:rsid w:val="009F446C"/>
    <w:rsid w:val="009F47B5"/>
    <w:rsid w:val="009F4A94"/>
    <w:rsid w:val="009F4F8E"/>
    <w:rsid w:val="009F51EB"/>
    <w:rsid w:val="009F57CC"/>
    <w:rsid w:val="009F5C10"/>
    <w:rsid w:val="009F5F94"/>
    <w:rsid w:val="009F60F5"/>
    <w:rsid w:val="009F6877"/>
    <w:rsid w:val="009F6C6F"/>
    <w:rsid w:val="009F7664"/>
    <w:rsid w:val="009F7AA3"/>
    <w:rsid w:val="009F7FCB"/>
    <w:rsid w:val="00A00288"/>
    <w:rsid w:val="00A00D1A"/>
    <w:rsid w:val="00A00DC6"/>
    <w:rsid w:val="00A013DD"/>
    <w:rsid w:val="00A01698"/>
    <w:rsid w:val="00A01726"/>
    <w:rsid w:val="00A02428"/>
    <w:rsid w:val="00A02886"/>
    <w:rsid w:val="00A02BAC"/>
    <w:rsid w:val="00A03521"/>
    <w:rsid w:val="00A038BE"/>
    <w:rsid w:val="00A03E08"/>
    <w:rsid w:val="00A04357"/>
    <w:rsid w:val="00A04CB8"/>
    <w:rsid w:val="00A0575D"/>
    <w:rsid w:val="00A0617B"/>
    <w:rsid w:val="00A06898"/>
    <w:rsid w:val="00A06B5B"/>
    <w:rsid w:val="00A0710B"/>
    <w:rsid w:val="00A07872"/>
    <w:rsid w:val="00A07F0E"/>
    <w:rsid w:val="00A1037A"/>
    <w:rsid w:val="00A10F9C"/>
    <w:rsid w:val="00A11256"/>
    <w:rsid w:val="00A1128F"/>
    <w:rsid w:val="00A119E3"/>
    <w:rsid w:val="00A11A0C"/>
    <w:rsid w:val="00A11F7B"/>
    <w:rsid w:val="00A1226A"/>
    <w:rsid w:val="00A12524"/>
    <w:rsid w:val="00A13410"/>
    <w:rsid w:val="00A137D5"/>
    <w:rsid w:val="00A146D4"/>
    <w:rsid w:val="00A14AA8"/>
    <w:rsid w:val="00A14B37"/>
    <w:rsid w:val="00A14E04"/>
    <w:rsid w:val="00A14F09"/>
    <w:rsid w:val="00A15265"/>
    <w:rsid w:val="00A15892"/>
    <w:rsid w:val="00A16239"/>
    <w:rsid w:val="00A16273"/>
    <w:rsid w:val="00A16668"/>
    <w:rsid w:val="00A16998"/>
    <w:rsid w:val="00A1704B"/>
    <w:rsid w:val="00A17C21"/>
    <w:rsid w:val="00A20ADB"/>
    <w:rsid w:val="00A20EA3"/>
    <w:rsid w:val="00A22090"/>
    <w:rsid w:val="00A22208"/>
    <w:rsid w:val="00A2269D"/>
    <w:rsid w:val="00A241EE"/>
    <w:rsid w:val="00A242DB"/>
    <w:rsid w:val="00A2448C"/>
    <w:rsid w:val="00A2450C"/>
    <w:rsid w:val="00A24756"/>
    <w:rsid w:val="00A24ECD"/>
    <w:rsid w:val="00A25A50"/>
    <w:rsid w:val="00A25FFD"/>
    <w:rsid w:val="00A2645E"/>
    <w:rsid w:val="00A26587"/>
    <w:rsid w:val="00A2658A"/>
    <w:rsid w:val="00A265A1"/>
    <w:rsid w:val="00A266C7"/>
    <w:rsid w:val="00A2674A"/>
    <w:rsid w:val="00A270CB"/>
    <w:rsid w:val="00A2783D"/>
    <w:rsid w:val="00A27CCB"/>
    <w:rsid w:val="00A27EC7"/>
    <w:rsid w:val="00A30701"/>
    <w:rsid w:val="00A30FBE"/>
    <w:rsid w:val="00A317E2"/>
    <w:rsid w:val="00A3195B"/>
    <w:rsid w:val="00A31C62"/>
    <w:rsid w:val="00A31E0C"/>
    <w:rsid w:val="00A32DBF"/>
    <w:rsid w:val="00A32E8F"/>
    <w:rsid w:val="00A331DB"/>
    <w:rsid w:val="00A33740"/>
    <w:rsid w:val="00A33923"/>
    <w:rsid w:val="00A34784"/>
    <w:rsid w:val="00A34872"/>
    <w:rsid w:val="00A34A55"/>
    <w:rsid w:val="00A34CA1"/>
    <w:rsid w:val="00A34DE7"/>
    <w:rsid w:val="00A35D0A"/>
    <w:rsid w:val="00A3610C"/>
    <w:rsid w:val="00A366FF"/>
    <w:rsid w:val="00A3788A"/>
    <w:rsid w:val="00A37BC1"/>
    <w:rsid w:val="00A37DA1"/>
    <w:rsid w:val="00A4024B"/>
    <w:rsid w:val="00A40AC9"/>
    <w:rsid w:val="00A40AE1"/>
    <w:rsid w:val="00A40CBD"/>
    <w:rsid w:val="00A41ABA"/>
    <w:rsid w:val="00A41AF7"/>
    <w:rsid w:val="00A41B8A"/>
    <w:rsid w:val="00A421D4"/>
    <w:rsid w:val="00A4281A"/>
    <w:rsid w:val="00A42CE0"/>
    <w:rsid w:val="00A448FB"/>
    <w:rsid w:val="00A44B3D"/>
    <w:rsid w:val="00A44BE2"/>
    <w:rsid w:val="00A456AC"/>
    <w:rsid w:val="00A45760"/>
    <w:rsid w:val="00A45AFC"/>
    <w:rsid w:val="00A45FA9"/>
    <w:rsid w:val="00A460E9"/>
    <w:rsid w:val="00A4747D"/>
    <w:rsid w:val="00A477DE"/>
    <w:rsid w:val="00A47A73"/>
    <w:rsid w:val="00A47F2A"/>
    <w:rsid w:val="00A50652"/>
    <w:rsid w:val="00A50816"/>
    <w:rsid w:val="00A51A8D"/>
    <w:rsid w:val="00A51D0A"/>
    <w:rsid w:val="00A528FC"/>
    <w:rsid w:val="00A52DAF"/>
    <w:rsid w:val="00A53859"/>
    <w:rsid w:val="00A53A95"/>
    <w:rsid w:val="00A53FE1"/>
    <w:rsid w:val="00A5403E"/>
    <w:rsid w:val="00A54204"/>
    <w:rsid w:val="00A54255"/>
    <w:rsid w:val="00A546FC"/>
    <w:rsid w:val="00A54B08"/>
    <w:rsid w:val="00A54C70"/>
    <w:rsid w:val="00A55618"/>
    <w:rsid w:val="00A55B01"/>
    <w:rsid w:val="00A56002"/>
    <w:rsid w:val="00A563C9"/>
    <w:rsid w:val="00A56BD1"/>
    <w:rsid w:val="00A56D4E"/>
    <w:rsid w:val="00A56D9F"/>
    <w:rsid w:val="00A56EB8"/>
    <w:rsid w:val="00A56F62"/>
    <w:rsid w:val="00A56F70"/>
    <w:rsid w:val="00A571C5"/>
    <w:rsid w:val="00A5722D"/>
    <w:rsid w:val="00A57273"/>
    <w:rsid w:val="00A57683"/>
    <w:rsid w:val="00A578CE"/>
    <w:rsid w:val="00A57D0A"/>
    <w:rsid w:val="00A6032F"/>
    <w:rsid w:val="00A60CAE"/>
    <w:rsid w:val="00A60F51"/>
    <w:rsid w:val="00A6151B"/>
    <w:rsid w:val="00A6175A"/>
    <w:rsid w:val="00A619DB"/>
    <w:rsid w:val="00A61DBA"/>
    <w:rsid w:val="00A624A8"/>
    <w:rsid w:val="00A62B73"/>
    <w:rsid w:val="00A637EC"/>
    <w:rsid w:val="00A63CBC"/>
    <w:rsid w:val="00A64047"/>
    <w:rsid w:val="00A6453C"/>
    <w:rsid w:val="00A648C7"/>
    <w:rsid w:val="00A64F94"/>
    <w:rsid w:val="00A64FB8"/>
    <w:rsid w:val="00A6591E"/>
    <w:rsid w:val="00A6602F"/>
    <w:rsid w:val="00A6632D"/>
    <w:rsid w:val="00A663AB"/>
    <w:rsid w:val="00A66607"/>
    <w:rsid w:val="00A66894"/>
    <w:rsid w:val="00A66B93"/>
    <w:rsid w:val="00A66BC7"/>
    <w:rsid w:val="00A67214"/>
    <w:rsid w:val="00A701A9"/>
    <w:rsid w:val="00A70292"/>
    <w:rsid w:val="00A70325"/>
    <w:rsid w:val="00A706F9"/>
    <w:rsid w:val="00A70E71"/>
    <w:rsid w:val="00A71422"/>
    <w:rsid w:val="00A71914"/>
    <w:rsid w:val="00A71C1B"/>
    <w:rsid w:val="00A71DED"/>
    <w:rsid w:val="00A7261B"/>
    <w:rsid w:val="00A72660"/>
    <w:rsid w:val="00A73255"/>
    <w:rsid w:val="00A733CA"/>
    <w:rsid w:val="00A73771"/>
    <w:rsid w:val="00A75039"/>
    <w:rsid w:val="00A75303"/>
    <w:rsid w:val="00A754FF"/>
    <w:rsid w:val="00A75E87"/>
    <w:rsid w:val="00A75EBF"/>
    <w:rsid w:val="00A7662A"/>
    <w:rsid w:val="00A7664F"/>
    <w:rsid w:val="00A7699B"/>
    <w:rsid w:val="00A770B1"/>
    <w:rsid w:val="00A77142"/>
    <w:rsid w:val="00A771FD"/>
    <w:rsid w:val="00A80254"/>
    <w:rsid w:val="00A80596"/>
    <w:rsid w:val="00A80A9B"/>
    <w:rsid w:val="00A80F47"/>
    <w:rsid w:val="00A8144E"/>
    <w:rsid w:val="00A8241E"/>
    <w:rsid w:val="00A829D0"/>
    <w:rsid w:val="00A82DB2"/>
    <w:rsid w:val="00A83351"/>
    <w:rsid w:val="00A8339F"/>
    <w:rsid w:val="00A8409A"/>
    <w:rsid w:val="00A85058"/>
    <w:rsid w:val="00A859BE"/>
    <w:rsid w:val="00A86346"/>
    <w:rsid w:val="00A86B46"/>
    <w:rsid w:val="00A86C3A"/>
    <w:rsid w:val="00A86C43"/>
    <w:rsid w:val="00A86DCF"/>
    <w:rsid w:val="00A87F5A"/>
    <w:rsid w:val="00A90817"/>
    <w:rsid w:val="00A909BE"/>
    <w:rsid w:val="00A912D2"/>
    <w:rsid w:val="00A91990"/>
    <w:rsid w:val="00A919FC"/>
    <w:rsid w:val="00A92454"/>
    <w:rsid w:val="00A92D86"/>
    <w:rsid w:val="00A92F9E"/>
    <w:rsid w:val="00A93061"/>
    <w:rsid w:val="00A933EA"/>
    <w:rsid w:val="00A93C99"/>
    <w:rsid w:val="00A93D46"/>
    <w:rsid w:val="00A93FCA"/>
    <w:rsid w:val="00A94EF8"/>
    <w:rsid w:val="00A954B0"/>
    <w:rsid w:val="00A95F7D"/>
    <w:rsid w:val="00A95FF5"/>
    <w:rsid w:val="00A967EF"/>
    <w:rsid w:val="00A96DA7"/>
    <w:rsid w:val="00A971A7"/>
    <w:rsid w:val="00A974BE"/>
    <w:rsid w:val="00A974F3"/>
    <w:rsid w:val="00A9794F"/>
    <w:rsid w:val="00A97B93"/>
    <w:rsid w:val="00AA00E0"/>
    <w:rsid w:val="00AA01B7"/>
    <w:rsid w:val="00AA0971"/>
    <w:rsid w:val="00AA0B9E"/>
    <w:rsid w:val="00AA188D"/>
    <w:rsid w:val="00AA19F9"/>
    <w:rsid w:val="00AA1BC6"/>
    <w:rsid w:val="00AA20E2"/>
    <w:rsid w:val="00AA223D"/>
    <w:rsid w:val="00AA3717"/>
    <w:rsid w:val="00AA391E"/>
    <w:rsid w:val="00AA3B7F"/>
    <w:rsid w:val="00AA3CB3"/>
    <w:rsid w:val="00AA54C5"/>
    <w:rsid w:val="00AA5EF5"/>
    <w:rsid w:val="00AA6085"/>
    <w:rsid w:val="00AA66AA"/>
    <w:rsid w:val="00AA6C20"/>
    <w:rsid w:val="00AA71B9"/>
    <w:rsid w:val="00AA7205"/>
    <w:rsid w:val="00AA72AF"/>
    <w:rsid w:val="00AA7524"/>
    <w:rsid w:val="00AA7773"/>
    <w:rsid w:val="00AA7B02"/>
    <w:rsid w:val="00AA7CC4"/>
    <w:rsid w:val="00AB0453"/>
    <w:rsid w:val="00AB0F7C"/>
    <w:rsid w:val="00AB152A"/>
    <w:rsid w:val="00AB1CAB"/>
    <w:rsid w:val="00AB2460"/>
    <w:rsid w:val="00AB25FE"/>
    <w:rsid w:val="00AB2BC5"/>
    <w:rsid w:val="00AB34D0"/>
    <w:rsid w:val="00AB3AB9"/>
    <w:rsid w:val="00AB3CF0"/>
    <w:rsid w:val="00AB4451"/>
    <w:rsid w:val="00AB4D59"/>
    <w:rsid w:val="00AB4F2B"/>
    <w:rsid w:val="00AB5E15"/>
    <w:rsid w:val="00AB602C"/>
    <w:rsid w:val="00AB6BCD"/>
    <w:rsid w:val="00AB6F30"/>
    <w:rsid w:val="00AC03EF"/>
    <w:rsid w:val="00AC1362"/>
    <w:rsid w:val="00AC155A"/>
    <w:rsid w:val="00AC1CDE"/>
    <w:rsid w:val="00AC2A41"/>
    <w:rsid w:val="00AC3144"/>
    <w:rsid w:val="00AC332A"/>
    <w:rsid w:val="00AC3586"/>
    <w:rsid w:val="00AC37F8"/>
    <w:rsid w:val="00AC3E55"/>
    <w:rsid w:val="00AC46A3"/>
    <w:rsid w:val="00AC4CBE"/>
    <w:rsid w:val="00AC5512"/>
    <w:rsid w:val="00AC5719"/>
    <w:rsid w:val="00AC6957"/>
    <w:rsid w:val="00AC6EB9"/>
    <w:rsid w:val="00AC7B85"/>
    <w:rsid w:val="00AD0FC2"/>
    <w:rsid w:val="00AD1093"/>
    <w:rsid w:val="00AD13D0"/>
    <w:rsid w:val="00AD18A8"/>
    <w:rsid w:val="00AD232B"/>
    <w:rsid w:val="00AD25BF"/>
    <w:rsid w:val="00AD29AD"/>
    <w:rsid w:val="00AD34D8"/>
    <w:rsid w:val="00AD35FE"/>
    <w:rsid w:val="00AD3AB6"/>
    <w:rsid w:val="00AD4BFC"/>
    <w:rsid w:val="00AD4C2B"/>
    <w:rsid w:val="00AD4CC7"/>
    <w:rsid w:val="00AD4E9D"/>
    <w:rsid w:val="00AD574C"/>
    <w:rsid w:val="00AD5AC4"/>
    <w:rsid w:val="00AD5F20"/>
    <w:rsid w:val="00AD64EA"/>
    <w:rsid w:val="00AD6D27"/>
    <w:rsid w:val="00AE003A"/>
    <w:rsid w:val="00AE018B"/>
    <w:rsid w:val="00AE03F6"/>
    <w:rsid w:val="00AE1D79"/>
    <w:rsid w:val="00AE2197"/>
    <w:rsid w:val="00AE2990"/>
    <w:rsid w:val="00AE2D2C"/>
    <w:rsid w:val="00AE2FF6"/>
    <w:rsid w:val="00AE315D"/>
    <w:rsid w:val="00AE3289"/>
    <w:rsid w:val="00AE33DE"/>
    <w:rsid w:val="00AE4AD4"/>
    <w:rsid w:val="00AE565F"/>
    <w:rsid w:val="00AE5FBE"/>
    <w:rsid w:val="00AE63A8"/>
    <w:rsid w:val="00AE6901"/>
    <w:rsid w:val="00AED5FD"/>
    <w:rsid w:val="00AF0A38"/>
    <w:rsid w:val="00AF111A"/>
    <w:rsid w:val="00AF12D9"/>
    <w:rsid w:val="00AF14A6"/>
    <w:rsid w:val="00AF1D37"/>
    <w:rsid w:val="00AF2145"/>
    <w:rsid w:val="00AF2D35"/>
    <w:rsid w:val="00AF378F"/>
    <w:rsid w:val="00AF3CA2"/>
    <w:rsid w:val="00AF475F"/>
    <w:rsid w:val="00AF486A"/>
    <w:rsid w:val="00AF5B49"/>
    <w:rsid w:val="00AF5ED4"/>
    <w:rsid w:val="00AF65DD"/>
    <w:rsid w:val="00AF6B27"/>
    <w:rsid w:val="00AF6E78"/>
    <w:rsid w:val="00AF7A39"/>
    <w:rsid w:val="00AF7BD6"/>
    <w:rsid w:val="00AF7C3F"/>
    <w:rsid w:val="00AF7D44"/>
    <w:rsid w:val="00B0001C"/>
    <w:rsid w:val="00B00647"/>
    <w:rsid w:val="00B01129"/>
    <w:rsid w:val="00B01746"/>
    <w:rsid w:val="00B01AD5"/>
    <w:rsid w:val="00B020A1"/>
    <w:rsid w:val="00B021CF"/>
    <w:rsid w:val="00B02644"/>
    <w:rsid w:val="00B03345"/>
    <w:rsid w:val="00B03398"/>
    <w:rsid w:val="00B037FD"/>
    <w:rsid w:val="00B03E00"/>
    <w:rsid w:val="00B03F11"/>
    <w:rsid w:val="00B04127"/>
    <w:rsid w:val="00B04943"/>
    <w:rsid w:val="00B0510A"/>
    <w:rsid w:val="00B05837"/>
    <w:rsid w:val="00B0591D"/>
    <w:rsid w:val="00B05A38"/>
    <w:rsid w:val="00B05CB8"/>
    <w:rsid w:val="00B0663E"/>
    <w:rsid w:val="00B071CC"/>
    <w:rsid w:val="00B0727F"/>
    <w:rsid w:val="00B07C09"/>
    <w:rsid w:val="00B07CB0"/>
    <w:rsid w:val="00B0C93C"/>
    <w:rsid w:val="00B1099C"/>
    <w:rsid w:val="00B10C84"/>
    <w:rsid w:val="00B117D4"/>
    <w:rsid w:val="00B1186D"/>
    <w:rsid w:val="00B11B24"/>
    <w:rsid w:val="00B122F1"/>
    <w:rsid w:val="00B129A3"/>
    <w:rsid w:val="00B12DC1"/>
    <w:rsid w:val="00B13400"/>
    <w:rsid w:val="00B143A1"/>
    <w:rsid w:val="00B148C1"/>
    <w:rsid w:val="00B155A7"/>
    <w:rsid w:val="00B15735"/>
    <w:rsid w:val="00B166EC"/>
    <w:rsid w:val="00B16868"/>
    <w:rsid w:val="00B168DA"/>
    <w:rsid w:val="00B16BF4"/>
    <w:rsid w:val="00B16D08"/>
    <w:rsid w:val="00B16D22"/>
    <w:rsid w:val="00B16DCD"/>
    <w:rsid w:val="00B17375"/>
    <w:rsid w:val="00B17706"/>
    <w:rsid w:val="00B20063"/>
    <w:rsid w:val="00B20BE0"/>
    <w:rsid w:val="00B21210"/>
    <w:rsid w:val="00B21AB5"/>
    <w:rsid w:val="00B2270E"/>
    <w:rsid w:val="00B2274D"/>
    <w:rsid w:val="00B22809"/>
    <w:rsid w:val="00B23391"/>
    <w:rsid w:val="00B23F3B"/>
    <w:rsid w:val="00B24021"/>
    <w:rsid w:val="00B255AB"/>
    <w:rsid w:val="00B25D91"/>
    <w:rsid w:val="00B266F0"/>
    <w:rsid w:val="00B27476"/>
    <w:rsid w:val="00B276F3"/>
    <w:rsid w:val="00B30319"/>
    <w:rsid w:val="00B3112E"/>
    <w:rsid w:val="00B313BF"/>
    <w:rsid w:val="00B32702"/>
    <w:rsid w:val="00B32E9F"/>
    <w:rsid w:val="00B336F6"/>
    <w:rsid w:val="00B338A0"/>
    <w:rsid w:val="00B33A58"/>
    <w:rsid w:val="00B33BFA"/>
    <w:rsid w:val="00B33C37"/>
    <w:rsid w:val="00B343D7"/>
    <w:rsid w:val="00B343E5"/>
    <w:rsid w:val="00B34523"/>
    <w:rsid w:val="00B34619"/>
    <w:rsid w:val="00B34F73"/>
    <w:rsid w:val="00B35CA6"/>
    <w:rsid w:val="00B368B1"/>
    <w:rsid w:val="00B36BDC"/>
    <w:rsid w:val="00B36C41"/>
    <w:rsid w:val="00B36D03"/>
    <w:rsid w:val="00B373B2"/>
    <w:rsid w:val="00B37507"/>
    <w:rsid w:val="00B377A4"/>
    <w:rsid w:val="00B4048B"/>
    <w:rsid w:val="00B405A2"/>
    <w:rsid w:val="00B40B36"/>
    <w:rsid w:val="00B40D58"/>
    <w:rsid w:val="00B418C5"/>
    <w:rsid w:val="00B41AF8"/>
    <w:rsid w:val="00B41BBC"/>
    <w:rsid w:val="00B421CC"/>
    <w:rsid w:val="00B4231A"/>
    <w:rsid w:val="00B429AA"/>
    <w:rsid w:val="00B42CC2"/>
    <w:rsid w:val="00B43686"/>
    <w:rsid w:val="00B43B34"/>
    <w:rsid w:val="00B43C4C"/>
    <w:rsid w:val="00B43D86"/>
    <w:rsid w:val="00B443AB"/>
    <w:rsid w:val="00B44803"/>
    <w:rsid w:val="00B44C75"/>
    <w:rsid w:val="00B44EB1"/>
    <w:rsid w:val="00B44EB9"/>
    <w:rsid w:val="00B45B1A"/>
    <w:rsid w:val="00B4631C"/>
    <w:rsid w:val="00B46627"/>
    <w:rsid w:val="00B46D4B"/>
    <w:rsid w:val="00B4729E"/>
    <w:rsid w:val="00B475E5"/>
    <w:rsid w:val="00B478AD"/>
    <w:rsid w:val="00B47C74"/>
    <w:rsid w:val="00B47C7E"/>
    <w:rsid w:val="00B501D3"/>
    <w:rsid w:val="00B5171B"/>
    <w:rsid w:val="00B51F7B"/>
    <w:rsid w:val="00B52025"/>
    <w:rsid w:val="00B5284D"/>
    <w:rsid w:val="00B528D4"/>
    <w:rsid w:val="00B52A16"/>
    <w:rsid w:val="00B52B84"/>
    <w:rsid w:val="00B53219"/>
    <w:rsid w:val="00B53568"/>
    <w:rsid w:val="00B536FA"/>
    <w:rsid w:val="00B53AD4"/>
    <w:rsid w:val="00B53E01"/>
    <w:rsid w:val="00B53F1D"/>
    <w:rsid w:val="00B540E6"/>
    <w:rsid w:val="00B543D2"/>
    <w:rsid w:val="00B543E3"/>
    <w:rsid w:val="00B54737"/>
    <w:rsid w:val="00B54762"/>
    <w:rsid w:val="00B551BE"/>
    <w:rsid w:val="00B55816"/>
    <w:rsid w:val="00B558D0"/>
    <w:rsid w:val="00B55948"/>
    <w:rsid w:val="00B55B1E"/>
    <w:rsid w:val="00B55C29"/>
    <w:rsid w:val="00B56569"/>
    <w:rsid w:val="00B56A2D"/>
    <w:rsid w:val="00B56D6A"/>
    <w:rsid w:val="00B56EF7"/>
    <w:rsid w:val="00B576FD"/>
    <w:rsid w:val="00B57D9A"/>
    <w:rsid w:val="00B607AF"/>
    <w:rsid w:val="00B607E3"/>
    <w:rsid w:val="00B614CE"/>
    <w:rsid w:val="00B620D8"/>
    <w:rsid w:val="00B62C00"/>
    <w:rsid w:val="00B62C10"/>
    <w:rsid w:val="00B63A13"/>
    <w:rsid w:val="00B63CC7"/>
    <w:rsid w:val="00B64046"/>
    <w:rsid w:val="00B643E4"/>
    <w:rsid w:val="00B649F9"/>
    <w:rsid w:val="00B64DC8"/>
    <w:rsid w:val="00B65508"/>
    <w:rsid w:val="00B65523"/>
    <w:rsid w:val="00B65FBE"/>
    <w:rsid w:val="00B6625C"/>
    <w:rsid w:val="00B6646B"/>
    <w:rsid w:val="00B66471"/>
    <w:rsid w:val="00B66943"/>
    <w:rsid w:val="00B66A75"/>
    <w:rsid w:val="00B67070"/>
    <w:rsid w:val="00B67927"/>
    <w:rsid w:val="00B679E2"/>
    <w:rsid w:val="00B67B99"/>
    <w:rsid w:val="00B704AD"/>
    <w:rsid w:val="00B706A5"/>
    <w:rsid w:val="00B70B15"/>
    <w:rsid w:val="00B71077"/>
    <w:rsid w:val="00B71217"/>
    <w:rsid w:val="00B717B4"/>
    <w:rsid w:val="00B72101"/>
    <w:rsid w:val="00B72236"/>
    <w:rsid w:val="00B726E0"/>
    <w:rsid w:val="00B72E02"/>
    <w:rsid w:val="00B72E52"/>
    <w:rsid w:val="00B72EBB"/>
    <w:rsid w:val="00B7317F"/>
    <w:rsid w:val="00B73B7D"/>
    <w:rsid w:val="00B73BD9"/>
    <w:rsid w:val="00B75F9E"/>
    <w:rsid w:val="00B77542"/>
    <w:rsid w:val="00B77C51"/>
    <w:rsid w:val="00B77D0A"/>
    <w:rsid w:val="00B77F30"/>
    <w:rsid w:val="00B80399"/>
    <w:rsid w:val="00B80B28"/>
    <w:rsid w:val="00B80B7C"/>
    <w:rsid w:val="00B80EA7"/>
    <w:rsid w:val="00B81911"/>
    <w:rsid w:val="00B81A02"/>
    <w:rsid w:val="00B8232E"/>
    <w:rsid w:val="00B82471"/>
    <w:rsid w:val="00B8256E"/>
    <w:rsid w:val="00B8269C"/>
    <w:rsid w:val="00B82BDA"/>
    <w:rsid w:val="00B83760"/>
    <w:rsid w:val="00B83A02"/>
    <w:rsid w:val="00B83CBF"/>
    <w:rsid w:val="00B840B5"/>
    <w:rsid w:val="00B84735"/>
    <w:rsid w:val="00B86622"/>
    <w:rsid w:val="00B86C48"/>
    <w:rsid w:val="00B87350"/>
    <w:rsid w:val="00B87492"/>
    <w:rsid w:val="00B8761D"/>
    <w:rsid w:val="00B87772"/>
    <w:rsid w:val="00B87CEA"/>
    <w:rsid w:val="00B90328"/>
    <w:rsid w:val="00B907A9"/>
    <w:rsid w:val="00B90C40"/>
    <w:rsid w:val="00B90F6E"/>
    <w:rsid w:val="00B91122"/>
    <w:rsid w:val="00B916C6"/>
    <w:rsid w:val="00B9179F"/>
    <w:rsid w:val="00B92427"/>
    <w:rsid w:val="00B9275F"/>
    <w:rsid w:val="00B927F4"/>
    <w:rsid w:val="00B92ABE"/>
    <w:rsid w:val="00B92F62"/>
    <w:rsid w:val="00B938F5"/>
    <w:rsid w:val="00B93915"/>
    <w:rsid w:val="00B94310"/>
    <w:rsid w:val="00B944B6"/>
    <w:rsid w:val="00B94819"/>
    <w:rsid w:val="00B94B3D"/>
    <w:rsid w:val="00B9510C"/>
    <w:rsid w:val="00B95E20"/>
    <w:rsid w:val="00B97E30"/>
    <w:rsid w:val="00BA0371"/>
    <w:rsid w:val="00BA1142"/>
    <w:rsid w:val="00BA2159"/>
    <w:rsid w:val="00BA272E"/>
    <w:rsid w:val="00BA2F20"/>
    <w:rsid w:val="00BA4627"/>
    <w:rsid w:val="00BA4820"/>
    <w:rsid w:val="00BA4DA4"/>
    <w:rsid w:val="00BA51D7"/>
    <w:rsid w:val="00BA528F"/>
    <w:rsid w:val="00BA581F"/>
    <w:rsid w:val="00BA677B"/>
    <w:rsid w:val="00BA6DCB"/>
    <w:rsid w:val="00BA7195"/>
    <w:rsid w:val="00BA72FF"/>
    <w:rsid w:val="00BA7391"/>
    <w:rsid w:val="00BA7E55"/>
    <w:rsid w:val="00BB00C0"/>
    <w:rsid w:val="00BB01CF"/>
    <w:rsid w:val="00BB0212"/>
    <w:rsid w:val="00BB1246"/>
    <w:rsid w:val="00BB23DD"/>
    <w:rsid w:val="00BB3AC8"/>
    <w:rsid w:val="00BB3FAD"/>
    <w:rsid w:val="00BB501D"/>
    <w:rsid w:val="00BB51F3"/>
    <w:rsid w:val="00BB553A"/>
    <w:rsid w:val="00BB5B0C"/>
    <w:rsid w:val="00BB5EF0"/>
    <w:rsid w:val="00BB6144"/>
    <w:rsid w:val="00BB64AF"/>
    <w:rsid w:val="00BB663C"/>
    <w:rsid w:val="00BB6D56"/>
    <w:rsid w:val="00BB70B7"/>
    <w:rsid w:val="00BC00BE"/>
    <w:rsid w:val="00BC1479"/>
    <w:rsid w:val="00BC1F7F"/>
    <w:rsid w:val="00BC20E7"/>
    <w:rsid w:val="00BC2439"/>
    <w:rsid w:val="00BC2CA3"/>
    <w:rsid w:val="00BC3741"/>
    <w:rsid w:val="00BC3758"/>
    <w:rsid w:val="00BC4AAE"/>
    <w:rsid w:val="00BC4D02"/>
    <w:rsid w:val="00BC527D"/>
    <w:rsid w:val="00BC5B64"/>
    <w:rsid w:val="00BC5C55"/>
    <w:rsid w:val="00BC5F5F"/>
    <w:rsid w:val="00BC61A7"/>
    <w:rsid w:val="00BC69A2"/>
    <w:rsid w:val="00BC6F52"/>
    <w:rsid w:val="00BC7730"/>
    <w:rsid w:val="00BC7735"/>
    <w:rsid w:val="00BC7C49"/>
    <w:rsid w:val="00BD01D7"/>
    <w:rsid w:val="00BD0354"/>
    <w:rsid w:val="00BD0911"/>
    <w:rsid w:val="00BD091C"/>
    <w:rsid w:val="00BD0B3B"/>
    <w:rsid w:val="00BD0F10"/>
    <w:rsid w:val="00BD1234"/>
    <w:rsid w:val="00BD1299"/>
    <w:rsid w:val="00BD2094"/>
    <w:rsid w:val="00BD2CEB"/>
    <w:rsid w:val="00BD3A31"/>
    <w:rsid w:val="00BD3A36"/>
    <w:rsid w:val="00BD3CCE"/>
    <w:rsid w:val="00BD46D3"/>
    <w:rsid w:val="00BD4CDC"/>
    <w:rsid w:val="00BD4E1A"/>
    <w:rsid w:val="00BD56EF"/>
    <w:rsid w:val="00BD5798"/>
    <w:rsid w:val="00BD5AC5"/>
    <w:rsid w:val="00BD67E3"/>
    <w:rsid w:val="00BD6976"/>
    <w:rsid w:val="00BD74AA"/>
    <w:rsid w:val="00BD75F5"/>
    <w:rsid w:val="00BD7C2B"/>
    <w:rsid w:val="00BE0191"/>
    <w:rsid w:val="00BE04C9"/>
    <w:rsid w:val="00BE0A73"/>
    <w:rsid w:val="00BE18AC"/>
    <w:rsid w:val="00BE20A3"/>
    <w:rsid w:val="00BE299D"/>
    <w:rsid w:val="00BE3284"/>
    <w:rsid w:val="00BE3877"/>
    <w:rsid w:val="00BE3D2A"/>
    <w:rsid w:val="00BE3F15"/>
    <w:rsid w:val="00BE4BD6"/>
    <w:rsid w:val="00BE5507"/>
    <w:rsid w:val="00BE573E"/>
    <w:rsid w:val="00BE57B1"/>
    <w:rsid w:val="00BE59DE"/>
    <w:rsid w:val="00BE5ACB"/>
    <w:rsid w:val="00BE5CE1"/>
    <w:rsid w:val="00BE6267"/>
    <w:rsid w:val="00BE6FC8"/>
    <w:rsid w:val="00BE7824"/>
    <w:rsid w:val="00BE7AF0"/>
    <w:rsid w:val="00BE7B17"/>
    <w:rsid w:val="00BE7D3C"/>
    <w:rsid w:val="00BF0A72"/>
    <w:rsid w:val="00BF0D81"/>
    <w:rsid w:val="00BF0DE5"/>
    <w:rsid w:val="00BF1044"/>
    <w:rsid w:val="00BF10AB"/>
    <w:rsid w:val="00BF13F6"/>
    <w:rsid w:val="00BF1544"/>
    <w:rsid w:val="00BF1552"/>
    <w:rsid w:val="00BF325F"/>
    <w:rsid w:val="00BF333A"/>
    <w:rsid w:val="00BF37FF"/>
    <w:rsid w:val="00BF4EB4"/>
    <w:rsid w:val="00BF581F"/>
    <w:rsid w:val="00BF5C33"/>
    <w:rsid w:val="00BF5F5A"/>
    <w:rsid w:val="00BF6387"/>
    <w:rsid w:val="00BF6A57"/>
    <w:rsid w:val="00BF72D3"/>
    <w:rsid w:val="00BF74DD"/>
    <w:rsid w:val="00BF773C"/>
    <w:rsid w:val="00BF7836"/>
    <w:rsid w:val="00BF796E"/>
    <w:rsid w:val="00BF7BA8"/>
    <w:rsid w:val="00C00249"/>
    <w:rsid w:val="00C007DF"/>
    <w:rsid w:val="00C008E5"/>
    <w:rsid w:val="00C00B6C"/>
    <w:rsid w:val="00C01762"/>
    <w:rsid w:val="00C02075"/>
    <w:rsid w:val="00C02258"/>
    <w:rsid w:val="00C029AC"/>
    <w:rsid w:val="00C032CC"/>
    <w:rsid w:val="00C033DB"/>
    <w:rsid w:val="00C03A54"/>
    <w:rsid w:val="00C0420B"/>
    <w:rsid w:val="00C04D48"/>
    <w:rsid w:val="00C04F94"/>
    <w:rsid w:val="00C0524A"/>
    <w:rsid w:val="00C0631A"/>
    <w:rsid w:val="00C06D63"/>
    <w:rsid w:val="00C06DA0"/>
    <w:rsid w:val="00C07020"/>
    <w:rsid w:val="00C07AB8"/>
    <w:rsid w:val="00C07C22"/>
    <w:rsid w:val="00C10400"/>
    <w:rsid w:val="00C10E66"/>
    <w:rsid w:val="00C111B5"/>
    <w:rsid w:val="00C1155A"/>
    <w:rsid w:val="00C115B8"/>
    <w:rsid w:val="00C11630"/>
    <w:rsid w:val="00C11840"/>
    <w:rsid w:val="00C11E4C"/>
    <w:rsid w:val="00C120E3"/>
    <w:rsid w:val="00C121DF"/>
    <w:rsid w:val="00C1253F"/>
    <w:rsid w:val="00C1266F"/>
    <w:rsid w:val="00C1315B"/>
    <w:rsid w:val="00C13920"/>
    <w:rsid w:val="00C13D6A"/>
    <w:rsid w:val="00C142FA"/>
    <w:rsid w:val="00C146D7"/>
    <w:rsid w:val="00C14DCC"/>
    <w:rsid w:val="00C14FE1"/>
    <w:rsid w:val="00C151C6"/>
    <w:rsid w:val="00C15F80"/>
    <w:rsid w:val="00C16850"/>
    <w:rsid w:val="00C17C77"/>
    <w:rsid w:val="00C20661"/>
    <w:rsid w:val="00C20F3B"/>
    <w:rsid w:val="00C21035"/>
    <w:rsid w:val="00C21506"/>
    <w:rsid w:val="00C2168F"/>
    <w:rsid w:val="00C21F97"/>
    <w:rsid w:val="00C226AC"/>
    <w:rsid w:val="00C22B4C"/>
    <w:rsid w:val="00C23F47"/>
    <w:rsid w:val="00C24D7D"/>
    <w:rsid w:val="00C25670"/>
    <w:rsid w:val="00C2569A"/>
    <w:rsid w:val="00C25F48"/>
    <w:rsid w:val="00C26731"/>
    <w:rsid w:val="00C2787B"/>
    <w:rsid w:val="00C279FC"/>
    <w:rsid w:val="00C27BA7"/>
    <w:rsid w:val="00C27C68"/>
    <w:rsid w:val="00C31500"/>
    <w:rsid w:val="00C317BD"/>
    <w:rsid w:val="00C31CAF"/>
    <w:rsid w:val="00C3216E"/>
    <w:rsid w:val="00C32286"/>
    <w:rsid w:val="00C3248A"/>
    <w:rsid w:val="00C327F2"/>
    <w:rsid w:val="00C328EB"/>
    <w:rsid w:val="00C32FD4"/>
    <w:rsid w:val="00C333E1"/>
    <w:rsid w:val="00C342B6"/>
    <w:rsid w:val="00C34402"/>
    <w:rsid w:val="00C346CF"/>
    <w:rsid w:val="00C3473B"/>
    <w:rsid w:val="00C34D29"/>
    <w:rsid w:val="00C34EA8"/>
    <w:rsid w:val="00C354AA"/>
    <w:rsid w:val="00C35AD4"/>
    <w:rsid w:val="00C36196"/>
    <w:rsid w:val="00C36D31"/>
    <w:rsid w:val="00C40B59"/>
    <w:rsid w:val="00C40F7B"/>
    <w:rsid w:val="00C411F9"/>
    <w:rsid w:val="00C41697"/>
    <w:rsid w:val="00C41C28"/>
    <w:rsid w:val="00C41EEB"/>
    <w:rsid w:val="00C420F0"/>
    <w:rsid w:val="00C42855"/>
    <w:rsid w:val="00C42C23"/>
    <w:rsid w:val="00C43461"/>
    <w:rsid w:val="00C4405D"/>
    <w:rsid w:val="00C44659"/>
    <w:rsid w:val="00C4491A"/>
    <w:rsid w:val="00C44DCE"/>
    <w:rsid w:val="00C459E0"/>
    <w:rsid w:val="00C45F1C"/>
    <w:rsid w:val="00C462A2"/>
    <w:rsid w:val="00C46CD3"/>
    <w:rsid w:val="00C4725D"/>
    <w:rsid w:val="00C477FB"/>
    <w:rsid w:val="00C47A17"/>
    <w:rsid w:val="00C47AB5"/>
    <w:rsid w:val="00C5005D"/>
    <w:rsid w:val="00C500EE"/>
    <w:rsid w:val="00C5025C"/>
    <w:rsid w:val="00C506F5"/>
    <w:rsid w:val="00C5094B"/>
    <w:rsid w:val="00C50EFB"/>
    <w:rsid w:val="00C5189B"/>
    <w:rsid w:val="00C51DD9"/>
    <w:rsid w:val="00C51E69"/>
    <w:rsid w:val="00C52ABA"/>
    <w:rsid w:val="00C53B4A"/>
    <w:rsid w:val="00C5457E"/>
    <w:rsid w:val="00C54BC6"/>
    <w:rsid w:val="00C55CC0"/>
    <w:rsid w:val="00C55D4E"/>
    <w:rsid w:val="00C56A82"/>
    <w:rsid w:val="00C57562"/>
    <w:rsid w:val="00C577F9"/>
    <w:rsid w:val="00C5FDE8"/>
    <w:rsid w:val="00C6018F"/>
    <w:rsid w:val="00C60717"/>
    <w:rsid w:val="00C60B69"/>
    <w:rsid w:val="00C60BFD"/>
    <w:rsid w:val="00C60EA8"/>
    <w:rsid w:val="00C617E2"/>
    <w:rsid w:val="00C6190A"/>
    <w:rsid w:val="00C61B08"/>
    <w:rsid w:val="00C61C31"/>
    <w:rsid w:val="00C62F35"/>
    <w:rsid w:val="00C632D8"/>
    <w:rsid w:val="00C63927"/>
    <w:rsid w:val="00C63BF9"/>
    <w:rsid w:val="00C63DC5"/>
    <w:rsid w:val="00C64513"/>
    <w:rsid w:val="00C64A14"/>
    <w:rsid w:val="00C64AF3"/>
    <w:rsid w:val="00C64CB6"/>
    <w:rsid w:val="00C64E7B"/>
    <w:rsid w:val="00C64FB5"/>
    <w:rsid w:val="00C658AA"/>
    <w:rsid w:val="00C65D31"/>
    <w:rsid w:val="00C665E2"/>
    <w:rsid w:val="00C6737E"/>
    <w:rsid w:val="00C673AD"/>
    <w:rsid w:val="00C702C8"/>
    <w:rsid w:val="00C702CA"/>
    <w:rsid w:val="00C70641"/>
    <w:rsid w:val="00C70CE1"/>
    <w:rsid w:val="00C71127"/>
    <w:rsid w:val="00C715E9"/>
    <w:rsid w:val="00C715F6"/>
    <w:rsid w:val="00C71A61"/>
    <w:rsid w:val="00C71B3A"/>
    <w:rsid w:val="00C71B84"/>
    <w:rsid w:val="00C72340"/>
    <w:rsid w:val="00C72E18"/>
    <w:rsid w:val="00C72F12"/>
    <w:rsid w:val="00C7367D"/>
    <w:rsid w:val="00C74204"/>
    <w:rsid w:val="00C74AF7"/>
    <w:rsid w:val="00C7510F"/>
    <w:rsid w:val="00C7657E"/>
    <w:rsid w:val="00C76980"/>
    <w:rsid w:val="00C76B00"/>
    <w:rsid w:val="00C76F87"/>
    <w:rsid w:val="00C77D94"/>
    <w:rsid w:val="00C80396"/>
    <w:rsid w:val="00C806F3"/>
    <w:rsid w:val="00C809AB"/>
    <w:rsid w:val="00C810AE"/>
    <w:rsid w:val="00C8159F"/>
    <w:rsid w:val="00C816B6"/>
    <w:rsid w:val="00C81EF7"/>
    <w:rsid w:val="00C8238E"/>
    <w:rsid w:val="00C8254B"/>
    <w:rsid w:val="00C8293F"/>
    <w:rsid w:val="00C8357C"/>
    <w:rsid w:val="00C835CF"/>
    <w:rsid w:val="00C835F4"/>
    <w:rsid w:val="00C836E8"/>
    <w:rsid w:val="00C839CB"/>
    <w:rsid w:val="00C8426F"/>
    <w:rsid w:val="00C8432A"/>
    <w:rsid w:val="00C8453D"/>
    <w:rsid w:val="00C846EB"/>
    <w:rsid w:val="00C84F0B"/>
    <w:rsid w:val="00C850A8"/>
    <w:rsid w:val="00C85594"/>
    <w:rsid w:val="00C861A9"/>
    <w:rsid w:val="00C86604"/>
    <w:rsid w:val="00C8661C"/>
    <w:rsid w:val="00C867CA"/>
    <w:rsid w:val="00C8690C"/>
    <w:rsid w:val="00C86C72"/>
    <w:rsid w:val="00C86C88"/>
    <w:rsid w:val="00C87862"/>
    <w:rsid w:val="00C87BCB"/>
    <w:rsid w:val="00C90498"/>
    <w:rsid w:val="00C906C4"/>
    <w:rsid w:val="00C910D1"/>
    <w:rsid w:val="00C9197C"/>
    <w:rsid w:val="00C9211F"/>
    <w:rsid w:val="00C92918"/>
    <w:rsid w:val="00C933EF"/>
    <w:rsid w:val="00C93AFC"/>
    <w:rsid w:val="00C93CB0"/>
    <w:rsid w:val="00C9413E"/>
    <w:rsid w:val="00C949E1"/>
    <w:rsid w:val="00C94C96"/>
    <w:rsid w:val="00C94CFA"/>
    <w:rsid w:val="00C955FC"/>
    <w:rsid w:val="00C96434"/>
    <w:rsid w:val="00C970A6"/>
    <w:rsid w:val="00CA0524"/>
    <w:rsid w:val="00CA05F0"/>
    <w:rsid w:val="00CA09C5"/>
    <w:rsid w:val="00CA18A2"/>
    <w:rsid w:val="00CA200C"/>
    <w:rsid w:val="00CA24C2"/>
    <w:rsid w:val="00CA2B43"/>
    <w:rsid w:val="00CA3002"/>
    <w:rsid w:val="00CA3426"/>
    <w:rsid w:val="00CA3A77"/>
    <w:rsid w:val="00CA43B1"/>
    <w:rsid w:val="00CA4A38"/>
    <w:rsid w:val="00CA4D8F"/>
    <w:rsid w:val="00CA5509"/>
    <w:rsid w:val="00CA55B1"/>
    <w:rsid w:val="00CA5746"/>
    <w:rsid w:val="00CA6334"/>
    <w:rsid w:val="00CA6447"/>
    <w:rsid w:val="00CA66E9"/>
    <w:rsid w:val="00CA6EE5"/>
    <w:rsid w:val="00CA764F"/>
    <w:rsid w:val="00CB06E4"/>
    <w:rsid w:val="00CB1131"/>
    <w:rsid w:val="00CB2072"/>
    <w:rsid w:val="00CB23FD"/>
    <w:rsid w:val="00CB269A"/>
    <w:rsid w:val="00CB2863"/>
    <w:rsid w:val="00CB2948"/>
    <w:rsid w:val="00CB2F21"/>
    <w:rsid w:val="00CB2F80"/>
    <w:rsid w:val="00CB3696"/>
    <w:rsid w:val="00CB377A"/>
    <w:rsid w:val="00CB3C5B"/>
    <w:rsid w:val="00CB4343"/>
    <w:rsid w:val="00CB4509"/>
    <w:rsid w:val="00CB4A31"/>
    <w:rsid w:val="00CB4A7A"/>
    <w:rsid w:val="00CB54F4"/>
    <w:rsid w:val="00CB5A80"/>
    <w:rsid w:val="00CB5AC5"/>
    <w:rsid w:val="00CB5ECB"/>
    <w:rsid w:val="00CB6BC0"/>
    <w:rsid w:val="00CB6E36"/>
    <w:rsid w:val="00CB6F68"/>
    <w:rsid w:val="00CB700C"/>
    <w:rsid w:val="00CC0182"/>
    <w:rsid w:val="00CC063E"/>
    <w:rsid w:val="00CC136B"/>
    <w:rsid w:val="00CC1424"/>
    <w:rsid w:val="00CC157F"/>
    <w:rsid w:val="00CC1E77"/>
    <w:rsid w:val="00CC2431"/>
    <w:rsid w:val="00CC2584"/>
    <w:rsid w:val="00CC2FEF"/>
    <w:rsid w:val="00CC3073"/>
    <w:rsid w:val="00CC35D6"/>
    <w:rsid w:val="00CC3BE8"/>
    <w:rsid w:val="00CC3FAE"/>
    <w:rsid w:val="00CC4017"/>
    <w:rsid w:val="00CC41C8"/>
    <w:rsid w:val="00CC5833"/>
    <w:rsid w:val="00CC5B58"/>
    <w:rsid w:val="00CC5D4A"/>
    <w:rsid w:val="00CC5DB6"/>
    <w:rsid w:val="00CC616B"/>
    <w:rsid w:val="00CC67B6"/>
    <w:rsid w:val="00CC770D"/>
    <w:rsid w:val="00CC7924"/>
    <w:rsid w:val="00CD0934"/>
    <w:rsid w:val="00CD09B3"/>
    <w:rsid w:val="00CD0EA0"/>
    <w:rsid w:val="00CD143D"/>
    <w:rsid w:val="00CD1933"/>
    <w:rsid w:val="00CD246F"/>
    <w:rsid w:val="00CD2498"/>
    <w:rsid w:val="00CD27E5"/>
    <w:rsid w:val="00CD2887"/>
    <w:rsid w:val="00CD316E"/>
    <w:rsid w:val="00CD34AE"/>
    <w:rsid w:val="00CD3A5D"/>
    <w:rsid w:val="00CD41BF"/>
    <w:rsid w:val="00CD4426"/>
    <w:rsid w:val="00CD45D4"/>
    <w:rsid w:val="00CD4AD2"/>
    <w:rsid w:val="00CD573D"/>
    <w:rsid w:val="00CD57EF"/>
    <w:rsid w:val="00CD5B36"/>
    <w:rsid w:val="00CD5B64"/>
    <w:rsid w:val="00CD5B96"/>
    <w:rsid w:val="00CD5BCD"/>
    <w:rsid w:val="00CD5EF7"/>
    <w:rsid w:val="00CD6DC8"/>
    <w:rsid w:val="00CD6E95"/>
    <w:rsid w:val="00CD73B9"/>
    <w:rsid w:val="00CD74E9"/>
    <w:rsid w:val="00CD77D5"/>
    <w:rsid w:val="00CD7B20"/>
    <w:rsid w:val="00CE07E3"/>
    <w:rsid w:val="00CE0961"/>
    <w:rsid w:val="00CE16DA"/>
    <w:rsid w:val="00CE1735"/>
    <w:rsid w:val="00CE1B4E"/>
    <w:rsid w:val="00CE1CE7"/>
    <w:rsid w:val="00CE2934"/>
    <w:rsid w:val="00CE320A"/>
    <w:rsid w:val="00CE3856"/>
    <w:rsid w:val="00CE46B9"/>
    <w:rsid w:val="00CE46D7"/>
    <w:rsid w:val="00CE55DC"/>
    <w:rsid w:val="00CE5ED3"/>
    <w:rsid w:val="00CE62D9"/>
    <w:rsid w:val="00CE683F"/>
    <w:rsid w:val="00CE69F4"/>
    <w:rsid w:val="00CE7156"/>
    <w:rsid w:val="00CF03FC"/>
    <w:rsid w:val="00CF0D71"/>
    <w:rsid w:val="00CF1D7C"/>
    <w:rsid w:val="00CF2532"/>
    <w:rsid w:val="00CF260A"/>
    <w:rsid w:val="00CF2D2C"/>
    <w:rsid w:val="00CF3512"/>
    <w:rsid w:val="00CF3F53"/>
    <w:rsid w:val="00CF4545"/>
    <w:rsid w:val="00CF4BFF"/>
    <w:rsid w:val="00CF4F6F"/>
    <w:rsid w:val="00CF577F"/>
    <w:rsid w:val="00CF5A74"/>
    <w:rsid w:val="00CF7321"/>
    <w:rsid w:val="00CF7437"/>
    <w:rsid w:val="00CF7E25"/>
    <w:rsid w:val="00D00169"/>
    <w:rsid w:val="00D00CCF"/>
    <w:rsid w:val="00D00FFF"/>
    <w:rsid w:val="00D01D46"/>
    <w:rsid w:val="00D02454"/>
    <w:rsid w:val="00D0288E"/>
    <w:rsid w:val="00D02B02"/>
    <w:rsid w:val="00D02D4B"/>
    <w:rsid w:val="00D03A65"/>
    <w:rsid w:val="00D04A35"/>
    <w:rsid w:val="00D04D19"/>
    <w:rsid w:val="00D04E72"/>
    <w:rsid w:val="00D05A9C"/>
    <w:rsid w:val="00D0656B"/>
    <w:rsid w:val="00D0670E"/>
    <w:rsid w:val="00D0672E"/>
    <w:rsid w:val="00D0689D"/>
    <w:rsid w:val="00D06CAF"/>
    <w:rsid w:val="00D06D8F"/>
    <w:rsid w:val="00D074B0"/>
    <w:rsid w:val="00D0777F"/>
    <w:rsid w:val="00D10317"/>
    <w:rsid w:val="00D10D22"/>
    <w:rsid w:val="00D11372"/>
    <w:rsid w:val="00D114F1"/>
    <w:rsid w:val="00D115BB"/>
    <w:rsid w:val="00D11A50"/>
    <w:rsid w:val="00D11A6E"/>
    <w:rsid w:val="00D11D1E"/>
    <w:rsid w:val="00D130C8"/>
    <w:rsid w:val="00D1386B"/>
    <w:rsid w:val="00D13AC9"/>
    <w:rsid w:val="00D13C6E"/>
    <w:rsid w:val="00D141FB"/>
    <w:rsid w:val="00D144DD"/>
    <w:rsid w:val="00D14CBD"/>
    <w:rsid w:val="00D1530A"/>
    <w:rsid w:val="00D153C1"/>
    <w:rsid w:val="00D155BE"/>
    <w:rsid w:val="00D15607"/>
    <w:rsid w:val="00D15BBC"/>
    <w:rsid w:val="00D15E3B"/>
    <w:rsid w:val="00D16384"/>
    <w:rsid w:val="00D16A4B"/>
    <w:rsid w:val="00D16C07"/>
    <w:rsid w:val="00D16EE6"/>
    <w:rsid w:val="00D16F8A"/>
    <w:rsid w:val="00D17874"/>
    <w:rsid w:val="00D17DD5"/>
    <w:rsid w:val="00D20C73"/>
    <w:rsid w:val="00D20CB0"/>
    <w:rsid w:val="00D219D8"/>
    <w:rsid w:val="00D21A1C"/>
    <w:rsid w:val="00D2203A"/>
    <w:rsid w:val="00D229D2"/>
    <w:rsid w:val="00D23032"/>
    <w:rsid w:val="00D2341F"/>
    <w:rsid w:val="00D23B6B"/>
    <w:rsid w:val="00D2459F"/>
    <w:rsid w:val="00D24776"/>
    <w:rsid w:val="00D24D76"/>
    <w:rsid w:val="00D25394"/>
    <w:rsid w:val="00D259AB"/>
    <w:rsid w:val="00D25C28"/>
    <w:rsid w:val="00D25CA3"/>
    <w:rsid w:val="00D25F68"/>
    <w:rsid w:val="00D26007"/>
    <w:rsid w:val="00D2606B"/>
    <w:rsid w:val="00D2609B"/>
    <w:rsid w:val="00D263C2"/>
    <w:rsid w:val="00D265AC"/>
    <w:rsid w:val="00D2664B"/>
    <w:rsid w:val="00D268D1"/>
    <w:rsid w:val="00D26CB0"/>
    <w:rsid w:val="00D26F1F"/>
    <w:rsid w:val="00D27211"/>
    <w:rsid w:val="00D27247"/>
    <w:rsid w:val="00D2728E"/>
    <w:rsid w:val="00D2748C"/>
    <w:rsid w:val="00D27987"/>
    <w:rsid w:val="00D27DF4"/>
    <w:rsid w:val="00D307EB"/>
    <w:rsid w:val="00D30B8A"/>
    <w:rsid w:val="00D31EC0"/>
    <w:rsid w:val="00D337C4"/>
    <w:rsid w:val="00D34298"/>
    <w:rsid w:val="00D34761"/>
    <w:rsid w:val="00D34A01"/>
    <w:rsid w:val="00D34BD3"/>
    <w:rsid w:val="00D368AE"/>
    <w:rsid w:val="00D36CA1"/>
    <w:rsid w:val="00D36E18"/>
    <w:rsid w:val="00D37A68"/>
    <w:rsid w:val="00D37BE6"/>
    <w:rsid w:val="00D37D01"/>
    <w:rsid w:val="00D3EBED"/>
    <w:rsid w:val="00D40A78"/>
    <w:rsid w:val="00D4114C"/>
    <w:rsid w:val="00D4143D"/>
    <w:rsid w:val="00D41441"/>
    <w:rsid w:val="00D415C9"/>
    <w:rsid w:val="00D41BF4"/>
    <w:rsid w:val="00D41E64"/>
    <w:rsid w:val="00D422B3"/>
    <w:rsid w:val="00D42EED"/>
    <w:rsid w:val="00D42F84"/>
    <w:rsid w:val="00D441B0"/>
    <w:rsid w:val="00D4438E"/>
    <w:rsid w:val="00D445CF"/>
    <w:rsid w:val="00D44D78"/>
    <w:rsid w:val="00D44EDB"/>
    <w:rsid w:val="00D459EE"/>
    <w:rsid w:val="00D460C2"/>
    <w:rsid w:val="00D46521"/>
    <w:rsid w:val="00D46667"/>
    <w:rsid w:val="00D4673C"/>
    <w:rsid w:val="00D467ED"/>
    <w:rsid w:val="00D4793E"/>
    <w:rsid w:val="00D47CE2"/>
    <w:rsid w:val="00D501B5"/>
    <w:rsid w:val="00D50B4E"/>
    <w:rsid w:val="00D50CFE"/>
    <w:rsid w:val="00D50E5D"/>
    <w:rsid w:val="00D5175F"/>
    <w:rsid w:val="00D51EF6"/>
    <w:rsid w:val="00D51F1A"/>
    <w:rsid w:val="00D52CB6"/>
    <w:rsid w:val="00D538EC"/>
    <w:rsid w:val="00D53FD3"/>
    <w:rsid w:val="00D54648"/>
    <w:rsid w:val="00D546BC"/>
    <w:rsid w:val="00D547B0"/>
    <w:rsid w:val="00D548E9"/>
    <w:rsid w:val="00D55B97"/>
    <w:rsid w:val="00D564F0"/>
    <w:rsid w:val="00D56E33"/>
    <w:rsid w:val="00D57397"/>
    <w:rsid w:val="00D574FD"/>
    <w:rsid w:val="00D57764"/>
    <w:rsid w:val="00D57B6C"/>
    <w:rsid w:val="00D57B80"/>
    <w:rsid w:val="00D6138D"/>
    <w:rsid w:val="00D61C28"/>
    <w:rsid w:val="00D63117"/>
    <w:rsid w:val="00D63517"/>
    <w:rsid w:val="00D6364A"/>
    <w:rsid w:val="00D639A5"/>
    <w:rsid w:val="00D63A1D"/>
    <w:rsid w:val="00D6574B"/>
    <w:rsid w:val="00D657BD"/>
    <w:rsid w:val="00D65AE4"/>
    <w:rsid w:val="00D66059"/>
    <w:rsid w:val="00D666EB"/>
    <w:rsid w:val="00D66AE2"/>
    <w:rsid w:val="00D66F58"/>
    <w:rsid w:val="00D66F85"/>
    <w:rsid w:val="00D67585"/>
    <w:rsid w:val="00D67F90"/>
    <w:rsid w:val="00D70731"/>
    <w:rsid w:val="00D70C25"/>
    <w:rsid w:val="00D714EA"/>
    <w:rsid w:val="00D718BB"/>
    <w:rsid w:val="00D71E60"/>
    <w:rsid w:val="00D723DD"/>
    <w:rsid w:val="00D7255C"/>
    <w:rsid w:val="00D72764"/>
    <w:rsid w:val="00D72BD9"/>
    <w:rsid w:val="00D72E2F"/>
    <w:rsid w:val="00D73195"/>
    <w:rsid w:val="00D73846"/>
    <w:rsid w:val="00D740D1"/>
    <w:rsid w:val="00D741FD"/>
    <w:rsid w:val="00D74333"/>
    <w:rsid w:val="00D74869"/>
    <w:rsid w:val="00D74BC5"/>
    <w:rsid w:val="00D75882"/>
    <w:rsid w:val="00D7604F"/>
    <w:rsid w:val="00D763BF"/>
    <w:rsid w:val="00D76439"/>
    <w:rsid w:val="00D764A7"/>
    <w:rsid w:val="00D7664E"/>
    <w:rsid w:val="00D7694E"/>
    <w:rsid w:val="00D7757A"/>
    <w:rsid w:val="00D77943"/>
    <w:rsid w:val="00D80456"/>
    <w:rsid w:val="00D816BC"/>
    <w:rsid w:val="00D8190C"/>
    <w:rsid w:val="00D81991"/>
    <w:rsid w:val="00D81C91"/>
    <w:rsid w:val="00D82FCA"/>
    <w:rsid w:val="00D8312A"/>
    <w:rsid w:val="00D831A3"/>
    <w:rsid w:val="00D833B2"/>
    <w:rsid w:val="00D833D0"/>
    <w:rsid w:val="00D8363D"/>
    <w:rsid w:val="00D83B87"/>
    <w:rsid w:val="00D83C45"/>
    <w:rsid w:val="00D84007"/>
    <w:rsid w:val="00D848E2"/>
    <w:rsid w:val="00D84ED7"/>
    <w:rsid w:val="00D84F5B"/>
    <w:rsid w:val="00D85792"/>
    <w:rsid w:val="00D85EA3"/>
    <w:rsid w:val="00D8621A"/>
    <w:rsid w:val="00D862C3"/>
    <w:rsid w:val="00D86776"/>
    <w:rsid w:val="00D86CDB"/>
    <w:rsid w:val="00D86E05"/>
    <w:rsid w:val="00D8726C"/>
    <w:rsid w:val="00D87835"/>
    <w:rsid w:val="00D87A62"/>
    <w:rsid w:val="00D90808"/>
    <w:rsid w:val="00D9163D"/>
    <w:rsid w:val="00D9175F"/>
    <w:rsid w:val="00D91D5F"/>
    <w:rsid w:val="00D92857"/>
    <w:rsid w:val="00D92936"/>
    <w:rsid w:val="00D934BE"/>
    <w:rsid w:val="00D93A80"/>
    <w:rsid w:val="00D93DBF"/>
    <w:rsid w:val="00D95B2C"/>
    <w:rsid w:val="00D95B52"/>
    <w:rsid w:val="00D97DFD"/>
    <w:rsid w:val="00DA0803"/>
    <w:rsid w:val="00DA08B6"/>
    <w:rsid w:val="00DA0E81"/>
    <w:rsid w:val="00DA12CC"/>
    <w:rsid w:val="00DA16C5"/>
    <w:rsid w:val="00DA17B8"/>
    <w:rsid w:val="00DA1C39"/>
    <w:rsid w:val="00DA1E57"/>
    <w:rsid w:val="00DA1F88"/>
    <w:rsid w:val="00DA2075"/>
    <w:rsid w:val="00DA2281"/>
    <w:rsid w:val="00DA2356"/>
    <w:rsid w:val="00DA2755"/>
    <w:rsid w:val="00DA2A3F"/>
    <w:rsid w:val="00DA2CA3"/>
    <w:rsid w:val="00DA31C4"/>
    <w:rsid w:val="00DA32FD"/>
    <w:rsid w:val="00DA40D3"/>
    <w:rsid w:val="00DA424A"/>
    <w:rsid w:val="00DA4355"/>
    <w:rsid w:val="00DA4C62"/>
    <w:rsid w:val="00DA4E5A"/>
    <w:rsid w:val="00DA52CC"/>
    <w:rsid w:val="00DA5852"/>
    <w:rsid w:val="00DA58BD"/>
    <w:rsid w:val="00DA5D6E"/>
    <w:rsid w:val="00DA5E76"/>
    <w:rsid w:val="00DA65A2"/>
    <w:rsid w:val="00DA687A"/>
    <w:rsid w:val="00DA6D5B"/>
    <w:rsid w:val="00DA9EF4"/>
    <w:rsid w:val="00DB0115"/>
    <w:rsid w:val="00DB0873"/>
    <w:rsid w:val="00DB128F"/>
    <w:rsid w:val="00DB1C2A"/>
    <w:rsid w:val="00DB1DBD"/>
    <w:rsid w:val="00DB20A6"/>
    <w:rsid w:val="00DB3F71"/>
    <w:rsid w:val="00DB41F0"/>
    <w:rsid w:val="00DB4EA0"/>
    <w:rsid w:val="00DB535E"/>
    <w:rsid w:val="00DB568E"/>
    <w:rsid w:val="00DB685D"/>
    <w:rsid w:val="00DB6D47"/>
    <w:rsid w:val="00DB6E2B"/>
    <w:rsid w:val="00DB6EBC"/>
    <w:rsid w:val="00DB70B1"/>
    <w:rsid w:val="00DB74DE"/>
    <w:rsid w:val="00DB77DC"/>
    <w:rsid w:val="00DC07E7"/>
    <w:rsid w:val="00DC0979"/>
    <w:rsid w:val="00DC0BC9"/>
    <w:rsid w:val="00DC130E"/>
    <w:rsid w:val="00DC16E8"/>
    <w:rsid w:val="00DC1B2B"/>
    <w:rsid w:val="00DC22FB"/>
    <w:rsid w:val="00DC249C"/>
    <w:rsid w:val="00DC24BA"/>
    <w:rsid w:val="00DC2B79"/>
    <w:rsid w:val="00DC3015"/>
    <w:rsid w:val="00DC3367"/>
    <w:rsid w:val="00DC34CA"/>
    <w:rsid w:val="00DC351C"/>
    <w:rsid w:val="00DC4585"/>
    <w:rsid w:val="00DC4601"/>
    <w:rsid w:val="00DC4760"/>
    <w:rsid w:val="00DC56BA"/>
    <w:rsid w:val="00DC5DE0"/>
    <w:rsid w:val="00DC5EAD"/>
    <w:rsid w:val="00DC6209"/>
    <w:rsid w:val="00DC79FC"/>
    <w:rsid w:val="00DD0352"/>
    <w:rsid w:val="00DD05AD"/>
    <w:rsid w:val="00DD141E"/>
    <w:rsid w:val="00DD1436"/>
    <w:rsid w:val="00DD2BC8"/>
    <w:rsid w:val="00DD37FD"/>
    <w:rsid w:val="00DD3C87"/>
    <w:rsid w:val="00DD4234"/>
    <w:rsid w:val="00DD4ABB"/>
    <w:rsid w:val="00DD4D7C"/>
    <w:rsid w:val="00DD5611"/>
    <w:rsid w:val="00DD592B"/>
    <w:rsid w:val="00DD5C38"/>
    <w:rsid w:val="00DD6CC6"/>
    <w:rsid w:val="00DD6E57"/>
    <w:rsid w:val="00DD7C51"/>
    <w:rsid w:val="00DD7D1F"/>
    <w:rsid w:val="00DE011D"/>
    <w:rsid w:val="00DE0E0C"/>
    <w:rsid w:val="00DE195C"/>
    <w:rsid w:val="00DE27A9"/>
    <w:rsid w:val="00DE2C2A"/>
    <w:rsid w:val="00DE302C"/>
    <w:rsid w:val="00DE373A"/>
    <w:rsid w:val="00DE3AFF"/>
    <w:rsid w:val="00DE3C25"/>
    <w:rsid w:val="00DE4040"/>
    <w:rsid w:val="00DE4270"/>
    <w:rsid w:val="00DE4861"/>
    <w:rsid w:val="00DE4A6C"/>
    <w:rsid w:val="00DE4C11"/>
    <w:rsid w:val="00DE5EC3"/>
    <w:rsid w:val="00DE5FED"/>
    <w:rsid w:val="00DE60AF"/>
    <w:rsid w:val="00DE68D2"/>
    <w:rsid w:val="00DE6CCE"/>
    <w:rsid w:val="00DE6E09"/>
    <w:rsid w:val="00DE6F90"/>
    <w:rsid w:val="00DE72A2"/>
    <w:rsid w:val="00DE76D5"/>
    <w:rsid w:val="00DE7EF9"/>
    <w:rsid w:val="00DF0584"/>
    <w:rsid w:val="00DF08A8"/>
    <w:rsid w:val="00DF0960"/>
    <w:rsid w:val="00DF0C25"/>
    <w:rsid w:val="00DF1EAE"/>
    <w:rsid w:val="00DF2851"/>
    <w:rsid w:val="00DF3006"/>
    <w:rsid w:val="00DF3932"/>
    <w:rsid w:val="00DF55EF"/>
    <w:rsid w:val="00DF58AA"/>
    <w:rsid w:val="00DF6072"/>
    <w:rsid w:val="00DF6CFB"/>
    <w:rsid w:val="00DF7A0C"/>
    <w:rsid w:val="00DF7CC6"/>
    <w:rsid w:val="00E0019E"/>
    <w:rsid w:val="00E00240"/>
    <w:rsid w:val="00E00C35"/>
    <w:rsid w:val="00E00DD9"/>
    <w:rsid w:val="00E00EFF"/>
    <w:rsid w:val="00E011BF"/>
    <w:rsid w:val="00E012B2"/>
    <w:rsid w:val="00E01361"/>
    <w:rsid w:val="00E01685"/>
    <w:rsid w:val="00E01889"/>
    <w:rsid w:val="00E0261F"/>
    <w:rsid w:val="00E02AEA"/>
    <w:rsid w:val="00E03880"/>
    <w:rsid w:val="00E04064"/>
    <w:rsid w:val="00E0472F"/>
    <w:rsid w:val="00E04E6A"/>
    <w:rsid w:val="00E0500C"/>
    <w:rsid w:val="00E05922"/>
    <w:rsid w:val="00E05AB3"/>
    <w:rsid w:val="00E06CEA"/>
    <w:rsid w:val="00E06FFD"/>
    <w:rsid w:val="00E075EA"/>
    <w:rsid w:val="00E0763B"/>
    <w:rsid w:val="00E077F7"/>
    <w:rsid w:val="00E07C6E"/>
    <w:rsid w:val="00E07E42"/>
    <w:rsid w:val="00E07E69"/>
    <w:rsid w:val="00E1058D"/>
    <w:rsid w:val="00E10A05"/>
    <w:rsid w:val="00E10B79"/>
    <w:rsid w:val="00E11B4B"/>
    <w:rsid w:val="00E13877"/>
    <w:rsid w:val="00E13C21"/>
    <w:rsid w:val="00E14118"/>
    <w:rsid w:val="00E146D9"/>
    <w:rsid w:val="00E14714"/>
    <w:rsid w:val="00E1559C"/>
    <w:rsid w:val="00E15653"/>
    <w:rsid w:val="00E16987"/>
    <w:rsid w:val="00E16CEC"/>
    <w:rsid w:val="00E16D26"/>
    <w:rsid w:val="00E16E15"/>
    <w:rsid w:val="00E178BD"/>
    <w:rsid w:val="00E17D5A"/>
    <w:rsid w:val="00E20184"/>
    <w:rsid w:val="00E204A1"/>
    <w:rsid w:val="00E206D9"/>
    <w:rsid w:val="00E207DE"/>
    <w:rsid w:val="00E2106D"/>
    <w:rsid w:val="00E2122A"/>
    <w:rsid w:val="00E217A2"/>
    <w:rsid w:val="00E22723"/>
    <w:rsid w:val="00E227A3"/>
    <w:rsid w:val="00E228AC"/>
    <w:rsid w:val="00E234D6"/>
    <w:rsid w:val="00E23857"/>
    <w:rsid w:val="00E2394C"/>
    <w:rsid w:val="00E241D5"/>
    <w:rsid w:val="00E24AA2"/>
    <w:rsid w:val="00E25C64"/>
    <w:rsid w:val="00E25C6F"/>
    <w:rsid w:val="00E262AC"/>
    <w:rsid w:val="00E26856"/>
    <w:rsid w:val="00E26DF9"/>
    <w:rsid w:val="00E27088"/>
    <w:rsid w:val="00E279D9"/>
    <w:rsid w:val="00E27F5D"/>
    <w:rsid w:val="00E30041"/>
    <w:rsid w:val="00E306AF"/>
    <w:rsid w:val="00E309D4"/>
    <w:rsid w:val="00E30E64"/>
    <w:rsid w:val="00E312C6"/>
    <w:rsid w:val="00E313D6"/>
    <w:rsid w:val="00E31BC1"/>
    <w:rsid w:val="00E327D7"/>
    <w:rsid w:val="00E32ADA"/>
    <w:rsid w:val="00E33A03"/>
    <w:rsid w:val="00E33BDC"/>
    <w:rsid w:val="00E3443F"/>
    <w:rsid w:val="00E354BD"/>
    <w:rsid w:val="00E357EE"/>
    <w:rsid w:val="00E35CBA"/>
    <w:rsid w:val="00E36156"/>
    <w:rsid w:val="00E36527"/>
    <w:rsid w:val="00E3652B"/>
    <w:rsid w:val="00E36885"/>
    <w:rsid w:val="00E36AF5"/>
    <w:rsid w:val="00E36DDE"/>
    <w:rsid w:val="00E374ED"/>
    <w:rsid w:val="00E379CD"/>
    <w:rsid w:val="00E37B7F"/>
    <w:rsid w:val="00E37F49"/>
    <w:rsid w:val="00E40D6F"/>
    <w:rsid w:val="00E419AD"/>
    <w:rsid w:val="00E41B82"/>
    <w:rsid w:val="00E42109"/>
    <w:rsid w:val="00E429A6"/>
    <w:rsid w:val="00E42BE5"/>
    <w:rsid w:val="00E44474"/>
    <w:rsid w:val="00E44627"/>
    <w:rsid w:val="00E44C4F"/>
    <w:rsid w:val="00E45002"/>
    <w:rsid w:val="00E452EE"/>
    <w:rsid w:val="00E459BB"/>
    <w:rsid w:val="00E45E0C"/>
    <w:rsid w:val="00E46DBA"/>
    <w:rsid w:val="00E46DE0"/>
    <w:rsid w:val="00E47EF6"/>
    <w:rsid w:val="00E4FE22"/>
    <w:rsid w:val="00E503B5"/>
    <w:rsid w:val="00E5092D"/>
    <w:rsid w:val="00E5098C"/>
    <w:rsid w:val="00E50C60"/>
    <w:rsid w:val="00E51037"/>
    <w:rsid w:val="00E51199"/>
    <w:rsid w:val="00E515D4"/>
    <w:rsid w:val="00E51B4B"/>
    <w:rsid w:val="00E5228E"/>
    <w:rsid w:val="00E5345F"/>
    <w:rsid w:val="00E534F2"/>
    <w:rsid w:val="00E541E3"/>
    <w:rsid w:val="00E5436D"/>
    <w:rsid w:val="00E54AB5"/>
    <w:rsid w:val="00E54EE9"/>
    <w:rsid w:val="00E5550F"/>
    <w:rsid w:val="00E55905"/>
    <w:rsid w:val="00E55C24"/>
    <w:rsid w:val="00E55EBD"/>
    <w:rsid w:val="00E56025"/>
    <w:rsid w:val="00E564A6"/>
    <w:rsid w:val="00E568EB"/>
    <w:rsid w:val="00E56F80"/>
    <w:rsid w:val="00E573FA"/>
    <w:rsid w:val="00E60220"/>
    <w:rsid w:val="00E60EC7"/>
    <w:rsid w:val="00E619E4"/>
    <w:rsid w:val="00E61ACC"/>
    <w:rsid w:val="00E61DB2"/>
    <w:rsid w:val="00E61E28"/>
    <w:rsid w:val="00E62500"/>
    <w:rsid w:val="00E62683"/>
    <w:rsid w:val="00E62AEF"/>
    <w:rsid w:val="00E62DD7"/>
    <w:rsid w:val="00E63CB8"/>
    <w:rsid w:val="00E6464F"/>
    <w:rsid w:val="00E64B91"/>
    <w:rsid w:val="00E64BF9"/>
    <w:rsid w:val="00E65668"/>
    <w:rsid w:val="00E65801"/>
    <w:rsid w:val="00E66239"/>
    <w:rsid w:val="00E66670"/>
    <w:rsid w:val="00E7174E"/>
    <w:rsid w:val="00E71E5E"/>
    <w:rsid w:val="00E72045"/>
    <w:rsid w:val="00E7258E"/>
    <w:rsid w:val="00E72913"/>
    <w:rsid w:val="00E72C69"/>
    <w:rsid w:val="00E73F22"/>
    <w:rsid w:val="00E74FD0"/>
    <w:rsid w:val="00E75FFB"/>
    <w:rsid w:val="00E7690C"/>
    <w:rsid w:val="00E8002D"/>
    <w:rsid w:val="00E8085F"/>
    <w:rsid w:val="00E8096B"/>
    <w:rsid w:val="00E80F7D"/>
    <w:rsid w:val="00E8138A"/>
    <w:rsid w:val="00E813A0"/>
    <w:rsid w:val="00E81513"/>
    <w:rsid w:val="00E8158C"/>
    <w:rsid w:val="00E81665"/>
    <w:rsid w:val="00E821E7"/>
    <w:rsid w:val="00E8370F"/>
    <w:rsid w:val="00E83D8C"/>
    <w:rsid w:val="00E8416C"/>
    <w:rsid w:val="00E843EF"/>
    <w:rsid w:val="00E84680"/>
    <w:rsid w:val="00E8491B"/>
    <w:rsid w:val="00E84EF0"/>
    <w:rsid w:val="00E85447"/>
    <w:rsid w:val="00E85BDF"/>
    <w:rsid w:val="00E8614D"/>
    <w:rsid w:val="00E86CA7"/>
    <w:rsid w:val="00E86CE7"/>
    <w:rsid w:val="00E902AA"/>
    <w:rsid w:val="00E90C5B"/>
    <w:rsid w:val="00E916DA"/>
    <w:rsid w:val="00E92167"/>
    <w:rsid w:val="00E92882"/>
    <w:rsid w:val="00E93E99"/>
    <w:rsid w:val="00E9405D"/>
    <w:rsid w:val="00E9433D"/>
    <w:rsid w:val="00E94A28"/>
    <w:rsid w:val="00E9531C"/>
    <w:rsid w:val="00E955A0"/>
    <w:rsid w:val="00E95B74"/>
    <w:rsid w:val="00E96392"/>
    <w:rsid w:val="00E965D2"/>
    <w:rsid w:val="00E96E27"/>
    <w:rsid w:val="00E96F2D"/>
    <w:rsid w:val="00E972DA"/>
    <w:rsid w:val="00E97972"/>
    <w:rsid w:val="00E979CA"/>
    <w:rsid w:val="00E97EB1"/>
    <w:rsid w:val="00EA0002"/>
    <w:rsid w:val="00EA0C40"/>
    <w:rsid w:val="00EA0EBB"/>
    <w:rsid w:val="00EA0ECD"/>
    <w:rsid w:val="00EA11F7"/>
    <w:rsid w:val="00EA1672"/>
    <w:rsid w:val="00EA1743"/>
    <w:rsid w:val="00EA1A39"/>
    <w:rsid w:val="00EA2088"/>
    <w:rsid w:val="00EA23AE"/>
    <w:rsid w:val="00EA2856"/>
    <w:rsid w:val="00EA302E"/>
    <w:rsid w:val="00EA3639"/>
    <w:rsid w:val="00EA3ADE"/>
    <w:rsid w:val="00EA3CD9"/>
    <w:rsid w:val="00EA3D1F"/>
    <w:rsid w:val="00EA409D"/>
    <w:rsid w:val="00EA4169"/>
    <w:rsid w:val="00EA538F"/>
    <w:rsid w:val="00EA5CFB"/>
    <w:rsid w:val="00EA6950"/>
    <w:rsid w:val="00EA6CE6"/>
    <w:rsid w:val="00EA6EB0"/>
    <w:rsid w:val="00EA76FF"/>
    <w:rsid w:val="00EA797D"/>
    <w:rsid w:val="00EA7C5D"/>
    <w:rsid w:val="00EA7FB3"/>
    <w:rsid w:val="00EB025B"/>
    <w:rsid w:val="00EB09D7"/>
    <w:rsid w:val="00EB0AC2"/>
    <w:rsid w:val="00EB0B69"/>
    <w:rsid w:val="00EB0FA8"/>
    <w:rsid w:val="00EB15BE"/>
    <w:rsid w:val="00EB1C6B"/>
    <w:rsid w:val="00EB20A9"/>
    <w:rsid w:val="00EB2DB5"/>
    <w:rsid w:val="00EB3123"/>
    <w:rsid w:val="00EB33E4"/>
    <w:rsid w:val="00EB351E"/>
    <w:rsid w:val="00EB3CBF"/>
    <w:rsid w:val="00EB40D6"/>
    <w:rsid w:val="00EB4711"/>
    <w:rsid w:val="00EB49F9"/>
    <w:rsid w:val="00EB4A0B"/>
    <w:rsid w:val="00EB56BA"/>
    <w:rsid w:val="00EB6486"/>
    <w:rsid w:val="00EB689B"/>
    <w:rsid w:val="00EC07DC"/>
    <w:rsid w:val="00EC097A"/>
    <w:rsid w:val="00EC15F0"/>
    <w:rsid w:val="00EC1729"/>
    <w:rsid w:val="00EC2BD8"/>
    <w:rsid w:val="00EC3290"/>
    <w:rsid w:val="00EC33EA"/>
    <w:rsid w:val="00EC4977"/>
    <w:rsid w:val="00EC52C0"/>
    <w:rsid w:val="00EC585C"/>
    <w:rsid w:val="00EC5FC0"/>
    <w:rsid w:val="00EC665D"/>
    <w:rsid w:val="00EC67C3"/>
    <w:rsid w:val="00EC6B87"/>
    <w:rsid w:val="00EC6BA3"/>
    <w:rsid w:val="00EC771D"/>
    <w:rsid w:val="00EC77C5"/>
    <w:rsid w:val="00EC7948"/>
    <w:rsid w:val="00EC7B6B"/>
    <w:rsid w:val="00EC7E51"/>
    <w:rsid w:val="00EC7EC2"/>
    <w:rsid w:val="00ED0775"/>
    <w:rsid w:val="00ED0DD3"/>
    <w:rsid w:val="00ED0F14"/>
    <w:rsid w:val="00ED1627"/>
    <w:rsid w:val="00ED169B"/>
    <w:rsid w:val="00ED16EF"/>
    <w:rsid w:val="00ED170D"/>
    <w:rsid w:val="00ED17B9"/>
    <w:rsid w:val="00ED184E"/>
    <w:rsid w:val="00ED1BA5"/>
    <w:rsid w:val="00ED1FDA"/>
    <w:rsid w:val="00ED2E7B"/>
    <w:rsid w:val="00ED318A"/>
    <w:rsid w:val="00ED369E"/>
    <w:rsid w:val="00ED3825"/>
    <w:rsid w:val="00ED3AC6"/>
    <w:rsid w:val="00ED4892"/>
    <w:rsid w:val="00ED4BE6"/>
    <w:rsid w:val="00ED5796"/>
    <w:rsid w:val="00ED57F4"/>
    <w:rsid w:val="00ED6C34"/>
    <w:rsid w:val="00ED6DDC"/>
    <w:rsid w:val="00ED6F4A"/>
    <w:rsid w:val="00ED7236"/>
    <w:rsid w:val="00EE0340"/>
    <w:rsid w:val="00EE062D"/>
    <w:rsid w:val="00EE160B"/>
    <w:rsid w:val="00EE17E0"/>
    <w:rsid w:val="00EE17F6"/>
    <w:rsid w:val="00EE186A"/>
    <w:rsid w:val="00EE1A1A"/>
    <w:rsid w:val="00EE2247"/>
    <w:rsid w:val="00EE28AC"/>
    <w:rsid w:val="00EE28F1"/>
    <w:rsid w:val="00EE2FCE"/>
    <w:rsid w:val="00EE3065"/>
    <w:rsid w:val="00EE35A6"/>
    <w:rsid w:val="00EE37F7"/>
    <w:rsid w:val="00EE3A83"/>
    <w:rsid w:val="00EE41F0"/>
    <w:rsid w:val="00EE4269"/>
    <w:rsid w:val="00EE489E"/>
    <w:rsid w:val="00EE4BA8"/>
    <w:rsid w:val="00EE546B"/>
    <w:rsid w:val="00EE575F"/>
    <w:rsid w:val="00EE60AE"/>
    <w:rsid w:val="00EE60DF"/>
    <w:rsid w:val="00EE6434"/>
    <w:rsid w:val="00EE644B"/>
    <w:rsid w:val="00EE6A52"/>
    <w:rsid w:val="00EE6EE5"/>
    <w:rsid w:val="00EE6FD5"/>
    <w:rsid w:val="00EE78B9"/>
    <w:rsid w:val="00EE7F25"/>
    <w:rsid w:val="00EF0AF5"/>
    <w:rsid w:val="00EF12EC"/>
    <w:rsid w:val="00EF171C"/>
    <w:rsid w:val="00EF1CCA"/>
    <w:rsid w:val="00EF1CFA"/>
    <w:rsid w:val="00EF28D6"/>
    <w:rsid w:val="00EF3337"/>
    <w:rsid w:val="00EF3831"/>
    <w:rsid w:val="00EF3D70"/>
    <w:rsid w:val="00EF4543"/>
    <w:rsid w:val="00EF45D1"/>
    <w:rsid w:val="00EF46DE"/>
    <w:rsid w:val="00EF4C7A"/>
    <w:rsid w:val="00EF4E84"/>
    <w:rsid w:val="00EF4F09"/>
    <w:rsid w:val="00EF5636"/>
    <w:rsid w:val="00EF5987"/>
    <w:rsid w:val="00EF6154"/>
    <w:rsid w:val="00EF61BE"/>
    <w:rsid w:val="00EF6894"/>
    <w:rsid w:val="00EF78C3"/>
    <w:rsid w:val="00EF7B37"/>
    <w:rsid w:val="00EF7BC6"/>
    <w:rsid w:val="00F0017E"/>
    <w:rsid w:val="00F002CA"/>
    <w:rsid w:val="00F00672"/>
    <w:rsid w:val="00F00A8F"/>
    <w:rsid w:val="00F00BDF"/>
    <w:rsid w:val="00F00C88"/>
    <w:rsid w:val="00F01279"/>
    <w:rsid w:val="00F01982"/>
    <w:rsid w:val="00F02735"/>
    <w:rsid w:val="00F028A1"/>
    <w:rsid w:val="00F030C6"/>
    <w:rsid w:val="00F033BF"/>
    <w:rsid w:val="00F03870"/>
    <w:rsid w:val="00F03F27"/>
    <w:rsid w:val="00F0450F"/>
    <w:rsid w:val="00F04773"/>
    <w:rsid w:val="00F052EE"/>
    <w:rsid w:val="00F0594B"/>
    <w:rsid w:val="00F06768"/>
    <w:rsid w:val="00F06B9C"/>
    <w:rsid w:val="00F06EA9"/>
    <w:rsid w:val="00F0723E"/>
    <w:rsid w:val="00F07BB6"/>
    <w:rsid w:val="00F110FA"/>
    <w:rsid w:val="00F11246"/>
    <w:rsid w:val="00F1137C"/>
    <w:rsid w:val="00F119A4"/>
    <w:rsid w:val="00F11DD9"/>
    <w:rsid w:val="00F11EB2"/>
    <w:rsid w:val="00F122DB"/>
    <w:rsid w:val="00F1266D"/>
    <w:rsid w:val="00F1286C"/>
    <w:rsid w:val="00F12D0D"/>
    <w:rsid w:val="00F12F50"/>
    <w:rsid w:val="00F13398"/>
    <w:rsid w:val="00F13527"/>
    <w:rsid w:val="00F13B70"/>
    <w:rsid w:val="00F1600E"/>
    <w:rsid w:val="00F16396"/>
    <w:rsid w:val="00F1644F"/>
    <w:rsid w:val="00F16959"/>
    <w:rsid w:val="00F16E78"/>
    <w:rsid w:val="00F17C88"/>
    <w:rsid w:val="00F20113"/>
    <w:rsid w:val="00F209CD"/>
    <w:rsid w:val="00F210BF"/>
    <w:rsid w:val="00F21F30"/>
    <w:rsid w:val="00F2317C"/>
    <w:rsid w:val="00F236AB"/>
    <w:rsid w:val="00F236DB"/>
    <w:rsid w:val="00F25A1B"/>
    <w:rsid w:val="00F2609C"/>
    <w:rsid w:val="00F26A56"/>
    <w:rsid w:val="00F26DF0"/>
    <w:rsid w:val="00F26F88"/>
    <w:rsid w:val="00F27051"/>
    <w:rsid w:val="00F27157"/>
    <w:rsid w:val="00F27473"/>
    <w:rsid w:val="00F27934"/>
    <w:rsid w:val="00F2E0A5"/>
    <w:rsid w:val="00F30A15"/>
    <w:rsid w:val="00F30DE2"/>
    <w:rsid w:val="00F3103D"/>
    <w:rsid w:val="00F31835"/>
    <w:rsid w:val="00F31C56"/>
    <w:rsid w:val="00F32055"/>
    <w:rsid w:val="00F3242F"/>
    <w:rsid w:val="00F32758"/>
    <w:rsid w:val="00F32C48"/>
    <w:rsid w:val="00F33D70"/>
    <w:rsid w:val="00F34826"/>
    <w:rsid w:val="00F35006"/>
    <w:rsid w:val="00F3555E"/>
    <w:rsid w:val="00F35BF9"/>
    <w:rsid w:val="00F36DBE"/>
    <w:rsid w:val="00F37541"/>
    <w:rsid w:val="00F37837"/>
    <w:rsid w:val="00F3783D"/>
    <w:rsid w:val="00F37C27"/>
    <w:rsid w:val="00F37E92"/>
    <w:rsid w:val="00F40095"/>
    <w:rsid w:val="00F40339"/>
    <w:rsid w:val="00F40516"/>
    <w:rsid w:val="00F40A1B"/>
    <w:rsid w:val="00F40CB2"/>
    <w:rsid w:val="00F40F50"/>
    <w:rsid w:val="00F41314"/>
    <w:rsid w:val="00F42148"/>
    <w:rsid w:val="00F42540"/>
    <w:rsid w:val="00F426AD"/>
    <w:rsid w:val="00F43725"/>
    <w:rsid w:val="00F43B47"/>
    <w:rsid w:val="00F445D3"/>
    <w:rsid w:val="00F44CA4"/>
    <w:rsid w:val="00F45784"/>
    <w:rsid w:val="00F45BBA"/>
    <w:rsid w:val="00F46729"/>
    <w:rsid w:val="00F4738F"/>
    <w:rsid w:val="00F50020"/>
    <w:rsid w:val="00F502E0"/>
    <w:rsid w:val="00F50524"/>
    <w:rsid w:val="00F50A8D"/>
    <w:rsid w:val="00F51473"/>
    <w:rsid w:val="00F518D8"/>
    <w:rsid w:val="00F51D1B"/>
    <w:rsid w:val="00F51DCA"/>
    <w:rsid w:val="00F5237C"/>
    <w:rsid w:val="00F523C8"/>
    <w:rsid w:val="00F528CC"/>
    <w:rsid w:val="00F52D38"/>
    <w:rsid w:val="00F52F76"/>
    <w:rsid w:val="00F53752"/>
    <w:rsid w:val="00F544C7"/>
    <w:rsid w:val="00F54C98"/>
    <w:rsid w:val="00F54D30"/>
    <w:rsid w:val="00F54DA3"/>
    <w:rsid w:val="00F54F32"/>
    <w:rsid w:val="00F6071E"/>
    <w:rsid w:val="00F60F07"/>
    <w:rsid w:val="00F616B3"/>
    <w:rsid w:val="00F618A5"/>
    <w:rsid w:val="00F62021"/>
    <w:rsid w:val="00F6209D"/>
    <w:rsid w:val="00F629E9"/>
    <w:rsid w:val="00F62AB4"/>
    <w:rsid w:val="00F62FE8"/>
    <w:rsid w:val="00F630EB"/>
    <w:rsid w:val="00F63847"/>
    <w:rsid w:val="00F640F8"/>
    <w:rsid w:val="00F6474A"/>
    <w:rsid w:val="00F649B3"/>
    <w:rsid w:val="00F64C88"/>
    <w:rsid w:val="00F65105"/>
    <w:rsid w:val="00F65763"/>
    <w:rsid w:val="00F65862"/>
    <w:rsid w:val="00F658FC"/>
    <w:rsid w:val="00F65B92"/>
    <w:rsid w:val="00F65BDF"/>
    <w:rsid w:val="00F6627A"/>
    <w:rsid w:val="00F66586"/>
    <w:rsid w:val="00F66652"/>
    <w:rsid w:val="00F6697A"/>
    <w:rsid w:val="00F66CA8"/>
    <w:rsid w:val="00F7123D"/>
    <w:rsid w:val="00F714F3"/>
    <w:rsid w:val="00F724FE"/>
    <w:rsid w:val="00F72BE3"/>
    <w:rsid w:val="00F7326F"/>
    <w:rsid w:val="00F73ABB"/>
    <w:rsid w:val="00F741EA"/>
    <w:rsid w:val="00F743A3"/>
    <w:rsid w:val="00F748A6"/>
    <w:rsid w:val="00F74C5C"/>
    <w:rsid w:val="00F75062"/>
    <w:rsid w:val="00F751DB"/>
    <w:rsid w:val="00F76D59"/>
    <w:rsid w:val="00F76DAE"/>
    <w:rsid w:val="00F76ECF"/>
    <w:rsid w:val="00F80323"/>
    <w:rsid w:val="00F804F4"/>
    <w:rsid w:val="00F804F8"/>
    <w:rsid w:val="00F80BE0"/>
    <w:rsid w:val="00F82166"/>
    <w:rsid w:val="00F827EF"/>
    <w:rsid w:val="00F82C71"/>
    <w:rsid w:val="00F83741"/>
    <w:rsid w:val="00F83A9C"/>
    <w:rsid w:val="00F83AF9"/>
    <w:rsid w:val="00F83DFC"/>
    <w:rsid w:val="00F84221"/>
    <w:rsid w:val="00F84E47"/>
    <w:rsid w:val="00F85D4B"/>
    <w:rsid w:val="00F85E8A"/>
    <w:rsid w:val="00F867A6"/>
    <w:rsid w:val="00F86E9B"/>
    <w:rsid w:val="00F875C0"/>
    <w:rsid w:val="00F8783C"/>
    <w:rsid w:val="00F87A20"/>
    <w:rsid w:val="00F87D64"/>
    <w:rsid w:val="00F87E5D"/>
    <w:rsid w:val="00F90D97"/>
    <w:rsid w:val="00F915E8"/>
    <w:rsid w:val="00F92899"/>
    <w:rsid w:val="00F92F27"/>
    <w:rsid w:val="00F93018"/>
    <w:rsid w:val="00F934D9"/>
    <w:rsid w:val="00F93716"/>
    <w:rsid w:val="00F9398E"/>
    <w:rsid w:val="00F93DF8"/>
    <w:rsid w:val="00F94D31"/>
    <w:rsid w:val="00F94E43"/>
    <w:rsid w:val="00F954AB"/>
    <w:rsid w:val="00F9550D"/>
    <w:rsid w:val="00F95B35"/>
    <w:rsid w:val="00F95C4B"/>
    <w:rsid w:val="00F9609D"/>
    <w:rsid w:val="00F9632C"/>
    <w:rsid w:val="00F96661"/>
    <w:rsid w:val="00F969A9"/>
    <w:rsid w:val="00F97AC8"/>
    <w:rsid w:val="00F97B2C"/>
    <w:rsid w:val="00FA0816"/>
    <w:rsid w:val="00FA08BB"/>
    <w:rsid w:val="00FA0CE2"/>
    <w:rsid w:val="00FA0D58"/>
    <w:rsid w:val="00FA11E5"/>
    <w:rsid w:val="00FA2505"/>
    <w:rsid w:val="00FA3476"/>
    <w:rsid w:val="00FA3505"/>
    <w:rsid w:val="00FA39C6"/>
    <w:rsid w:val="00FA4F5E"/>
    <w:rsid w:val="00FA5312"/>
    <w:rsid w:val="00FA5347"/>
    <w:rsid w:val="00FA54EF"/>
    <w:rsid w:val="00FA552E"/>
    <w:rsid w:val="00FA7016"/>
    <w:rsid w:val="00FA7A8F"/>
    <w:rsid w:val="00FA7BD8"/>
    <w:rsid w:val="00FA8EF5"/>
    <w:rsid w:val="00FB022E"/>
    <w:rsid w:val="00FB05EF"/>
    <w:rsid w:val="00FB09F9"/>
    <w:rsid w:val="00FB1199"/>
    <w:rsid w:val="00FB1697"/>
    <w:rsid w:val="00FB1EF3"/>
    <w:rsid w:val="00FB2030"/>
    <w:rsid w:val="00FB2088"/>
    <w:rsid w:val="00FB2768"/>
    <w:rsid w:val="00FB2782"/>
    <w:rsid w:val="00FB39EB"/>
    <w:rsid w:val="00FB3D0A"/>
    <w:rsid w:val="00FB47A2"/>
    <w:rsid w:val="00FB47E6"/>
    <w:rsid w:val="00FB6507"/>
    <w:rsid w:val="00FB6B1E"/>
    <w:rsid w:val="00FB6B89"/>
    <w:rsid w:val="00FB6E26"/>
    <w:rsid w:val="00FB721F"/>
    <w:rsid w:val="00FB7310"/>
    <w:rsid w:val="00FBA1C6"/>
    <w:rsid w:val="00FC0007"/>
    <w:rsid w:val="00FC044A"/>
    <w:rsid w:val="00FC0A72"/>
    <w:rsid w:val="00FC0AD3"/>
    <w:rsid w:val="00FC0B98"/>
    <w:rsid w:val="00FC107C"/>
    <w:rsid w:val="00FC1D75"/>
    <w:rsid w:val="00FC20B3"/>
    <w:rsid w:val="00FC21E1"/>
    <w:rsid w:val="00FC23AD"/>
    <w:rsid w:val="00FC305B"/>
    <w:rsid w:val="00FC3156"/>
    <w:rsid w:val="00FC3160"/>
    <w:rsid w:val="00FC4090"/>
    <w:rsid w:val="00FC4106"/>
    <w:rsid w:val="00FC4C84"/>
    <w:rsid w:val="00FC530E"/>
    <w:rsid w:val="00FC6350"/>
    <w:rsid w:val="00FC6735"/>
    <w:rsid w:val="00FC68F6"/>
    <w:rsid w:val="00FC6AFF"/>
    <w:rsid w:val="00FC6E1D"/>
    <w:rsid w:val="00FC7000"/>
    <w:rsid w:val="00FC7015"/>
    <w:rsid w:val="00FC7195"/>
    <w:rsid w:val="00FC7815"/>
    <w:rsid w:val="00FC7899"/>
    <w:rsid w:val="00FC7AA6"/>
    <w:rsid w:val="00FC7B03"/>
    <w:rsid w:val="00FD0584"/>
    <w:rsid w:val="00FD0590"/>
    <w:rsid w:val="00FD0988"/>
    <w:rsid w:val="00FD09DA"/>
    <w:rsid w:val="00FD0B26"/>
    <w:rsid w:val="00FD0B66"/>
    <w:rsid w:val="00FD109E"/>
    <w:rsid w:val="00FD11B8"/>
    <w:rsid w:val="00FD12E7"/>
    <w:rsid w:val="00FD151F"/>
    <w:rsid w:val="00FD1EF3"/>
    <w:rsid w:val="00FD28B4"/>
    <w:rsid w:val="00FD36CE"/>
    <w:rsid w:val="00FD4CB8"/>
    <w:rsid w:val="00FD4EBE"/>
    <w:rsid w:val="00FD51FE"/>
    <w:rsid w:val="00FD579E"/>
    <w:rsid w:val="00FD5A9D"/>
    <w:rsid w:val="00FD5CC4"/>
    <w:rsid w:val="00FD62C7"/>
    <w:rsid w:val="00FD76F7"/>
    <w:rsid w:val="00FD78C4"/>
    <w:rsid w:val="00FD7AFE"/>
    <w:rsid w:val="00FDF4D0"/>
    <w:rsid w:val="00FE0053"/>
    <w:rsid w:val="00FE06E1"/>
    <w:rsid w:val="00FE149B"/>
    <w:rsid w:val="00FE15D9"/>
    <w:rsid w:val="00FE27B2"/>
    <w:rsid w:val="00FE3490"/>
    <w:rsid w:val="00FE36ED"/>
    <w:rsid w:val="00FE3886"/>
    <w:rsid w:val="00FE3FE4"/>
    <w:rsid w:val="00FE41BA"/>
    <w:rsid w:val="00FE457C"/>
    <w:rsid w:val="00FE4790"/>
    <w:rsid w:val="00FE5993"/>
    <w:rsid w:val="00FE5D17"/>
    <w:rsid w:val="00FE5E43"/>
    <w:rsid w:val="00FE6813"/>
    <w:rsid w:val="00FE69AF"/>
    <w:rsid w:val="00FE6CE0"/>
    <w:rsid w:val="00FE6F50"/>
    <w:rsid w:val="00FE73B8"/>
    <w:rsid w:val="00FF01E1"/>
    <w:rsid w:val="00FF0BC1"/>
    <w:rsid w:val="00FF0C84"/>
    <w:rsid w:val="00FF13A5"/>
    <w:rsid w:val="00FF1803"/>
    <w:rsid w:val="00FF1D5B"/>
    <w:rsid w:val="00FF1F87"/>
    <w:rsid w:val="00FF22F8"/>
    <w:rsid w:val="00FF2C06"/>
    <w:rsid w:val="00FF304D"/>
    <w:rsid w:val="00FF306B"/>
    <w:rsid w:val="00FF3461"/>
    <w:rsid w:val="00FF3639"/>
    <w:rsid w:val="00FF4218"/>
    <w:rsid w:val="00FF4D8D"/>
    <w:rsid w:val="00FF4E7C"/>
    <w:rsid w:val="00FF51FD"/>
    <w:rsid w:val="00FF5366"/>
    <w:rsid w:val="00FF558F"/>
    <w:rsid w:val="00FF5619"/>
    <w:rsid w:val="00FF5B2F"/>
    <w:rsid w:val="00FF71E7"/>
    <w:rsid w:val="00FF7715"/>
    <w:rsid w:val="00FF7B32"/>
    <w:rsid w:val="00FF7D2F"/>
    <w:rsid w:val="010CFEA2"/>
    <w:rsid w:val="011F55F2"/>
    <w:rsid w:val="0128C478"/>
    <w:rsid w:val="012AEC1A"/>
    <w:rsid w:val="012E67A2"/>
    <w:rsid w:val="0133081F"/>
    <w:rsid w:val="013F1329"/>
    <w:rsid w:val="013FFAA0"/>
    <w:rsid w:val="0143D6B5"/>
    <w:rsid w:val="014EC596"/>
    <w:rsid w:val="01549A0E"/>
    <w:rsid w:val="01599A49"/>
    <w:rsid w:val="01684597"/>
    <w:rsid w:val="0168A746"/>
    <w:rsid w:val="01732064"/>
    <w:rsid w:val="0174886A"/>
    <w:rsid w:val="017A4491"/>
    <w:rsid w:val="017BE478"/>
    <w:rsid w:val="0183EDF7"/>
    <w:rsid w:val="018449A5"/>
    <w:rsid w:val="018819AC"/>
    <w:rsid w:val="018DA00D"/>
    <w:rsid w:val="019C3FD1"/>
    <w:rsid w:val="01AC7978"/>
    <w:rsid w:val="01AF938E"/>
    <w:rsid w:val="01B040D3"/>
    <w:rsid w:val="01B56630"/>
    <w:rsid w:val="01B9FA01"/>
    <w:rsid w:val="01C7EDC1"/>
    <w:rsid w:val="01D12EC0"/>
    <w:rsid w:val="01D1C915"/>
    <w:rsid w:val="01D3225E"/>
    <w:rsid w:val="01E7778A"/>
    <w:rsid w:val="01E913C1"/>
    <w:rsid w:val="01F20945"/>
    <w:rsid w:val="01F9F088"/>
    <w:rsid w:val="01FE8155"/>
    <w:rsid w:val="0207484E"/>
    <w:rsid w:val="020A09C1"/>
    <w:rsid w:val="020B5E09"/>
    <w:rsid w:val="020F4797"/>
    <w:rsid w:val="0212ADFE"/>
    <w:rsid w:val="02296C12"/>
    <w:rsid w:val="022BB6A4"/>
    <w:rsid w:val="023FE892"/>
    <w:rsid w:val="02406F7B"/>
    <w:rsid w:val="0240C576"/>
    <w:rsid w:val="024EE275"/>
    <w:rsid w:val="02586E68"/>
    <w:rsid w:val="0259E1CB"/>
    <w:rsid w:val="027572AE"/>
    <w:rsid w:val="027A26B3"/>
    <w:rsid w:val="02825B8D"/>
    <w:rsid w:val="02905057"/>
    <w:rsid w:val="029EFA46"/>
    <w:rsid w:val="02B028AE"/>
    <w:rsid w:val="02B6D8E7"/>
    <w:rsid w:val="02BCF102"/>
    <w:rsid w:val="02C0DEF6"/>
    <w:rsid w:val="02C78047"/>
    <w:rsid w:val="02D91F12"/>
    <w:rsid w:val="02E17516"/>
    <w:rsid w:val="02E573F3"/>
    <w:rsid w:val="02EA9D60"/>
    <w:rsid w:val="02EB0E37"/>
    <w:rsid w:val="02EBDC2A"/>
    <w:rsid w:val="02EFFFCA"/>
    <w:rsid w:val="02F2E20E"/>
    <w:rsid w:val="02F3F112"/>
    <w:rsid w:val="02F639C0"/>
    <w:rsid w:val="02FC6B63"/>
    <w:rsid w:val="02FFFAFD"/>
    <w:rsid w:val="030A9D22"/>
    <w:rsid w:val="030E6A05"/>
    <w:rsid w:val="032C758F"/>
    <w:rsid w:val="032CF19F"/>
    <w:rsid w:val="03307315"/>
    <w:rsid w:val="0334024D"/>
    <w:rsid w:val="033824B5"/>
    <w:rsid w:val="033B566F"/>
    <w:rsid w:val="0346CED0"/>
    <w:rsid w:val="0346DB9D"/>
    <w:rsid w:val="034C311D"/>
    <w:rsid w:val="0356A115"/>
    <w:rsid w:val="0369C28B"/>
    <w:rsid w:val="037005B9"/>
    <w:rsid w:val="038160E3"/>
    <w:rsid w:val="0383AAE0"/>
    <w:rsid w:val="038A2847"/>
    <w:rsid w:val="0393509D"/>
    <w:rsid w:val="0394F9DD"/>
    <w:rsid w:val="039741E9"/>
    <w:rsid w:val="039C4458"/>
    <w:rsid w:val="039D95CA"/>
    <w:rsid w:val="03A634B4"/>
    <w:rsid w:val="03ADAEC3"/>
    <w:rsid w:val="03AEE4F7"/>
    <w:rsid w:val="03BF7BF8"/>
    <w:rsid w:val="03C7BC1B"/>
    <w:rsid w:val="03CB6506"/>
    <w:rsid w:val="03ECE1BC"/>
    <w:rsid w:val="03FAE7EC"/>
    <w:rsid w:val="03FBDFEE"/>
    <w:rsid w:val="03FC4534"/>
    <w:rsid w:val="0406F1EA"/>
    <w:rsid w:val="040F9611"/>
    <w:rsid w:val="0420FCCC"/>
    <w:rsid w:val="0425A18F"/>
    <w:rsid w:val="042FFFB4"/>
    <w:rsid w:val="04353633"/>
    <w:rsid w:val="04373F59"/>
    <w:rsid w:val="04388A16"/>
    <w:rsid w:val="04397BB8"/>
    <w:rsid w:val="043A6E82"/>
    <w:rsid w:val="043DC29D"/>
    <w:rsid w:val="044083A5"/>
    <w:rsid w:val="04412B7D"/>
    <w:rsid w:val="044E310F"/>
    <w:rsid w:val="044EB7A4"/>
    <w:rsid w:val="04528D01"/>
    <w:rsid w:val="0464211C"/>
    <w:rsid w:val="046A6366"/>
    <w:rsid w:val="046A8554"/>
    <w:rsid w:val="046ED0FA"/>
    <w:rsid w:val="046F697F"/>
    <w:rsid w:val="0488F9D0"/>
    <w:rsid w:val="049CF621"/>
    <w:rsid w:val="04A6EECD"/>
    <w:rsid w:val="04AFCAB2"/>
    <w:rsid w:val="04B98C0D"/>
    <w:rsid w:val="04BBB70D"/>
    <w:rsid w:val="04C2C903"/>
    <w:rsid w:val="04DA1F7F"/>
    <w:rsid w:val="04DBE135"/>
    <w:rsid w:val="04E25EF4"/>
    <w:rsid w:val="04EFD5AF"/>
    <w:rsid w:val="04F166D9"/>
    <w:rsid w:val="04F8EF31"/>
    <w:rsid w:val="04FE6765"/>
    <w:rsid w:val="0501A42E"/>
    <w:rsid w:val="050F738A"/>
    <w:rsid w:val="05165FC6"/>
    <w:rsid w:val="0519EFA1"/>
    <w:rsid w:val="05200160"/>
    <w:rsid w:val="052896BC"/>
    <w:rsid w:val="053A935C"/>
    <w:rsid w:val="05511AE5"/>
    <w:rsid w:val="05591B43"/>
    <w:rsid w:val="055A5BA2"/>
    <w:rsid w:val="055B614D"/>
    <w:rsid w:val="0563771D"/>
    <w:rsid w:val="05674CE4"/>
    <w:rsid w:val="0569545F"/>
    <w:rsid w:val="0574ACA1"/>
    <w:rsid w:val="0579A916"/>
    <w:rsid w:val="057B20B7"/>
    <w:rsid w:val="057B8C0A"/>
    <w:rsid w:val="057FF93A"/>
    <w:rsid w:val="05827880"/>
    <w:rsid w:val="0589FA04"/>
    <w:rsid w:val="05969347"/>
    <w:rsid w:val="059961DF"/>
    <w:rsid w:val="059C4DDB"/>
    <w:rsid w:val="059D5D25"/>
    <w:rsid w:val="05A47984"/>
    <w:rsid w:val="05A5BDCA"/>
    <w:rsid w:val="05A5F7CD"/>
    <w:rsid w:val="05BABE14"/>
    <w:rsid w:val="05BBA666"/>
    <w:rsid w:val="05C1CC3E"/>
    <w:rsid w:val="05C79C52"/>
    <w:rsid w:val="05CCF68B"/>
    <w:rsid w:val="05D76E0D"/>
    <w:rsid w:val="05E0415F"/>
    <w:rsid w:val="05E50DDF"/>
    <w:rsid w:val="05F412C3"/>
    <w:rsid w:val="06025263"/>
    <w:rsid w:val="0605DEA6"/>
    <w:rsid w:val="060A3BDC"/>
    <w:rsid w:val="060D6CAC"/>
    <w:rsid w:val="061400C1"/>
    <w:rsid w:val="061C9FAB"/>
    <w:rsid w:val="061D2F59"/>
    <w:rsid w:val="0620E8BF"/>
    <w:rsid w:val="06272BDF"/>
    <w:rsid w:val="062A3208"/>
    <w:rsid w:val="062AF4B6"/>
    <w:rsid w:val="06342048"/>
    <w:rsid w:val="06367E2B"/>
    <w:rsid w:val="063B142F"/>
    <w:rsid w:val="063F52C9"/>
    <w:rsid w:val="06422062"/>
    <w:rsid w:val="0644FA6A"/>
    <w:rsid w:val="0647EE63"/>
    <w:rsid w:val="064BB838"/>
    <w:rsid w:val="064C0326"/>
    <w:rsid w:val="065315B7"/>
    <w:rsid w:val="06617799"/>
    <w:rsid w:val="066A6F50"/>
    <w:rsid w:val="06868BFF"/>
    <w:rsid w:val="069B2937"/>
    <w:rsid w:val="06A4D92F"/>
    <w:rsid w:val="06A66CC6"/>
    <w:rsid w:val="06A78DE6"/>
    <w:rsid w:val="06BA5A1B"/>
    <w:rsid w:val="06C6EFEB"/>
    <w:rsid w:val="06CBAD91"/>
    <w:rsid w:val="06D5368C"/>
    <w:rsid w:val="06DD3483"/>
    <w:rsid w:val="06E8E853"/>
    <w:rsid w:val="06EB6796"/>
    <w:rsid w:val="06F8DF56"/>
    <w:rsid w:val="06FB689E"/>
    <w:rsid w:val="06FC641E"/>
    <w:rsid w:val="07039395"/>
    <w:rsid w:val="07058C4E"/>
    <w:rsid w:val="070D4449"/>
    <w:rsid w:val="070FDB69"/>
    <w:rsid w:val="0711728D"/>
    <w:rsid w:val="071188FB"/>
    <w:rsid w:val="071522B5"/>
    <w:rsid w:val="072C7004"/>
    <w:rsid w:val="072D827B"/>
    <w:rsid w:val="072FDB5C"/>
    <w:rsid w:val="073AD56C"/>
    <w:rsid w:val="073BC1E7"/>
    <w:rsid w:val="07469F5B"/>
    <w:rsid w:val="074E7A34"/>
    <w:rsid w:val="0752D793"/>
    <w:rsid w:val="0753A205"/>
    <w:rsid w:val="0756ECAC"/>
    <w:rsid w:val="07573DBE"/>
    <w:rsid w:val="07585DDD"/>
    <w:rsid w:val="075A347A"/>
    <w:rsid w:val="0766CE5F"/>
    <w:rsid w:val="076E3AF3"/>
    <w:rsid w:val="0771D64E"/>
    <w:rsid w:val="07833D03"/>
    <w:rsid w:val="07840FA2"/>
    <w:rsid w:val="07914083"/>
    <w:rsid w:val="07916A44"/>
    <w:rsid w:val="079BB73A"/>
    <w:rsid w:val="07BB18D6"/>
    <w:rsid w:val="07BF5DC7"/>
    <w:rsid w:val="07C2709E"/>
    <w:rsid w:val="07D026B9"/>
    <w:rsid w:val="07D7F465"/>
    <w:rsid w:val="07DD71F2"/>
    <w:rsid w:val="07E7F4B1"/>
    <w:rsid w:val="07EA1B65"/>
    <w:rsid w:val="07F31703"/>
    <w:rsid w:val="07FAFA1D"/>
    <w:rsid w:val="07FBDFC3"/>
    <w:rsid w:val="07FC1B65"/>
    <w:rsid w:val="07FFE7A0"/>
    <w:rsid w:val="0801BF1E"/>
    <w:rsid w:val="0817C76D"/>
    <w:rsid w:val="081D957E"/>
    <w:rsid w:val="081E35E7"/>
    <w:rsid w:val="08265DEF"/>
    <w:rsid w:val="082BF63A"/>
    <w:rsid w:val="08317D3B"/>
    <w:rsid w:val="0834AA95"/>
    <w:rsid w:val="0839681B"/>
    <w:rsid w:val="0844835E"/>
    <w:rsid w:val="085168E8"/>
    <w:rsid w:val="08577E95"/>
    <w:rsid w:val="085E8A3E"/>
    <w:rsid w:val="08650F18"/>
    <w:rsid w:val="0867E012"/>
    <w:rsid w:val="087106ED"/>
    <w:rsid w:val="08797E99"/>
    <w:rsid w:val="0879A5D7"/>
    <w:rsid w:val="087DF4CD"/>
    <w:rsid w:val="08839B35"/>
    <w:rsid w:val="089EFF78"/>
    <w:rsid w:val="08A4AF69"/>
    <w:rsid w:val="08AF1808"/>
    <w:rsid w:val="08B618A7"/>
    <w:rsid w:val="08B642E6"/>
    <w:rsid w:val="08B9AFBC"/>
    <w:rsid w:val="08BE0B46"/>
    <w:rsid w:val="08BE7F16"/>
    <w:rsid w:val="08CA3C7F"/>
    <w:rsid w:val="08DAF8BB"/>
    <w:rsid w:val="08E7F0AB"/>
    <w:rsid w:val="08F1D01B"/>
    <w:rsid w:val="08F50C6C"/>
    <w:rsid w:val="08FF3D14"/>
    <w:rsid w:val="09134293"/>
    <w:rsid w:val="091AAE00"/>
    <w:rsid w:val="091C95B0"/>
    <w:rsid w:val="091ED559"/>
    <w:rsid w:val="0923C584"/>
    <w:rsid w:val="09286BF9"/>
    <w:rsid w:val="09378BB8"/>
    <w:rsid w:val="0942E9FF"/>
    <w:rsid w:val="09430596"/>
    <w:rsid w:val="0943778F"/>
    <w:rsid w:val="094502D6"/>
    <w:rsid w:val="0951A824"/>
    <w:rsid w:val="095D3F1B"/>
    <w:rsid w:val="095DFBAA"/>
    <w:rsid w:val="0961F12E"/>
    <w:rsid w:val="096B8BF7"/>
    <w:rsid w:val="09794253"/>
    <w:rsid w:val="097DD1D1"/>
    <w:rsid w:val="09821F6D"/>
    <w:rsid w:val="0987B413"/>
    <w:rsid w:val="099EA5B4"/>
    <w:rsid w:val="099F9D35"/>
    <w:rsid w:val="09A9872D"/>
    <w:rsid w:val="09B09B1E"/>
    <w:rsid w:val="09B866F1"/>
    <w:rsid w:val="09BB3250"/>
    <w:rsid w:val="09C06259"/>
    <w:rsid w:val="09CBBBF1"/>
    <w:rsid w:val="09CC5419"/>
    <w:rsid w:val="09D5155B"/>
    <w:rsid w:val="09D9BB00"/>
    <w:rsid w:val="09DC63A8"/>
    <w:rsid w:val="09DE6904"/>
    <w:rsid w:val="09DF47BF"/>
    <w:rsid w:val="09E29AEB"/>
    <w:rsid w:val="09E5CA39"/>
    <w:rsid w:val="09EAB65D"/>
    <w:rsid w:val="09F0503E"/>
    <w:rsid w:val="09F188A7"/>
    <w:rsid w:val="09F41079"/>
    <w:rsid w:val="09F83536"/>
    <w:rsid w:val="09FC132C"/>
    <w:rsid w:val="09FC4DDB"/>
    <w:rsid w:val="09FDAD1B"/>
    <w:rsid w:val="0A04AD5A"/>
    <w:rsid w:val="0A0AC1FB"/>
    <w:rsid w:val="0A0AE14D"/>
    <w:rsid w:val="0A2B147F"/>
    <w:rsid w:val="0A334FCC"/>
    <w:rsid w:val="0A34D0A2"/>
    <w:rsid w:val="0A3A470E"/>
    <w:rsid w:val="0A3DD3CF"/>
    <w:rsid w:val="0A3EF555"/>
    <w:rsid w:val="0A4ACC68"/>
    <w:rsid w:val="0A4DE482"/>
    <w:rsid w:val="0A4E897D"/>
    <w:rsid w:val="0A57FBCD"/>
    <w:rsid w:val="0A5C22E1"/>
    <w:rsid w:val="0A5ED864"/>
    <w:rsid w:val="0A60861C"/>
    <w:rsid w:val="0A6DF6B7"/>
    <w:rsid w:val="0A741CAD"/>
    <w:rsid w:val="0A7A8989"/>
    <w:rsid w:val="0A7E6BAC"/>
    <w:rsid w:val="0A7F0638"/>
    <w:rsid w:val="0A80F50F"/>
    <w:rsid w:val="0A813A6A"/>
    <w:rsid w:val="0A875E13"/>
    <w:rsid w:val="0AA126FE"/>
    <w:rsid w:val="0AB258A4"/>
    <w:rsid w:val="0AB57E0F"/>
    <w:rsid w:val="0AB83BDA"/>
    <w:rsid w:val="0AB88A1C"/>
    <w:rsid w:val="0AC8A1B5"/>
    <w:rsid w:val="0AC9E0DA"/>
    <w:rsid w:val="0ADBB7A2"/>
    <w:rsid w:val="0AEB100D"/>
    <w:rsid w:val="0AFC145A"/>
    <w:rsid w:val="0B028C78"/>
    <w:rsid w:val="0B0EF4CC"/>
    <w:rsid w:val="0B266906"/>
    <w:rsid w:val="0B2783F4"/>
    <w:rsid w:val="0B2D9964"/>
    <w:rsid w:val="0B4270FB"/>
    <w:rsid w:val="0B5FF21A"/>
    <w:rsid w:val="0B62CC5E"/>
    <w:rsid w:val="0B694C14"/>
    <w:rsid w:val="0B6D516F"/>
    <w:rsid w:val="0B72C8F4"/>
    <w:rsid w:val="0B775E28"/>
    <w:rsid w:val="0B828D20"/>
    <w:rsid w:val="0B84A049"/>
    <w:rsid w:val="0B97E38D"/>
    <w:rsid w:val="0B9894BC"/>
    <w:rsid w:val="0BA2850D"/>
    <w:rsid w:val="0BA5A869"/>
    <w:rsid w:val="0BA9054E"/>
    <w:rsid w:val="0BAA939C"/>
    <w:rsid w:val="0BB1DD44"/>
    <w:rsid w:val="0BB2BF8C"/>
    <w:rsid w:val="0BB5E29D"/>
    <w:rsid w:val="0BD37B4A"/>
    <w:rsid w:val="0BE4E4E9"/>
    <w:rsid w:val="0BEF7E95"/>
    <w:rsid w:val="0BFFD3E4"/>
    <w:rsid w:val="0C04AEAB"/>
    <w:rsid w:val="0C068768"/>
    <w:rsid w:val="0C08BA56"/>
    <w:rsid w:val="0C0E9A8B"/>
    <w:rsid w:val="0C147CBB"/>
    <w:rsid w:val="0C191FED"/>
    <w:rsid w:val="0C1A8E8B"/>
    <w:rsid w:val="0C1BFDC2"/>
    <w:rsid w:val="0C2B4B55"/>
    <w:rsid w:val="0C2FE98D"/>
    <w:rsid w:val="0C353146"/>
    <w:rsid w:val="0C3741A8"/>
    <w:rsid w:val="0C3C696B"/>
    <w:rsid w:val="0C426D95"/>
    <w:rsid w:val="0C4B1F18"/>
    <w:rsid w:val="0C4B3946"/>
    <w:rsid w:val="0C54E8FF"/>
    <w:rsid w:val="0C5770A8"/>
    <w:rsid w:val="0C5844BA"/>
    <w:rsid w:val="0C5D10BA"/>
    <w:rsid w:val="0C64657E"/>
    <w:rsid w:val="0C64D02C"/>
    <w:rsid w:val="0C68F664"/>
    <w:rsid w:val="0C698B38"/>
    <w:rsid w:val="0C7C58CE"/>
    <w:rsid w:val="0C7DB583"/>
    <w:rsid w:val="0C7F8379"/>
    <w:rsid w:val="0C8594EF"/>
    <w:rsid w:val="0C8BE12F"/>
    <w:rsid w:val="0C8CA83B"/>
    <w:rsid w:val="0C90B060"/>
    <w:rsid w:val="0C9DD005"/>
    <w:rsid w:val="0CABAAB7"/>
    <w:rsid w:val="0CACA621"/>
    <w:rsid w:val="0CCB64CC"/>
    <w:rsid w:val="0CCCBFC9"/>
    <w:rsid w:val="0CCF784E"/>
    <w:rsid w:val="0CE780B6"/>
    <w:rsid w:val="0CF67D5E"/>
    <w:rsid w:val="0D00FAA2"/>
    <w:rsid w:val="0D05C22E"/>
    <w:rsid w:val="0D1CD021"/>
    <w:rsid w:val="0D2702BB"/>
    <w:rsid w:val="0D2B8945"/>
    <w:rsid w:val="0D2F4FB8"/>
    <w:rsid w:val="0D3B2C65"/>
    <w:rsid w:val="0D4C98D3"/>
    <w:rsid w:val="0D51A192"/>
    <w:rsid w:val="0D56977C"/>
    <w:rsid w:val="0D5D2E74"/>
    <w:rsid w:val="0D699A60"/>
    <w:rsid w:val="0D7FC95C"/>
    <w:rsid w:val="0D8B772A"/>
    <w:rsid w:val="0D8EA0BF"/>
    <w:rsid w:val="0DA6D14B"/>
    <w:rsid w:val="0DADE88C"/>
    <w:rsid w:val="0DB9C222"/>
    <w:rsid w:val="0DBCD103"/>
    <w:rsid w:val="0DBF7BFC"/>
    <w:rsid w:val="0DC177E6"/>
    <w:rsid w:val="0DC1C5D2"/>
    <w:rsid w:val="0DC2E677"/>
    <w:rsid w:val="0DC36D17"/>
    <w:rsid w:val="0DC76FB7"/>
    <w:rsid w:val="0DC8C4E2"/>
    <w:rsid w:val="0DCDBF09"/>
    <w:rsid w:val="0DCE2FF2"/>
    <w:rsid w:val="0DD8AAB0"/>
    <w:rsid w:val="0DE3CF01"/>
    <w:rsid w:val="0DE8C952"/>
    <w:rsid w:val="0DE96608"/>
    <w:rsid w:val="0DEB138F"/>
    <w:rsid w:val="0DF45D06"/>
    <w:rsid w:val="0DFFC846"/>
    <w:rsid w:val="0E00B987"/>
    <w:rsid w:val="0E02335F"/>
    <w:rsid w:val="0E032C32"/>
    <w:rsid w:val="0E083FF2"/>
    <w:rsid w:val="0E13E17D"/>
    <w:rsid w:val="0E17560B"/>
    <w:rsid w:val="0E2566FA"/>
    <w:rsid w:val="0E25BE54"/>
    <w:rsid w:val="0E30B03E"/>
    <w:rsid w:val="0E38DB54"/>
    <w:rsid w:val="0E3BDC24"/>
    <w:rsid w:val="0E421407"/>
    <w:rsid w:val="0E4886D1"/>
    <w:rsid w:val="0E4FF81E"/>
    <w:rsid w:val="0E5B4EA7"/>
    <w:rsid w:val="0E5D2AB1"/>
    <w:rsid w:val="0E5EE505"/>
    <w:rsid w:val="0E733C6A"/>
    <w:rsid w:val="0E772FD0"/>
    <w:rsid w:val="0E889418"/>
    <w:rsid w:val="0E90830F"/>
    <w:rsid w:val="0E90C15E"/>
    <w:rsid w:val="0E9E45C8"/>
    <w:rsid w:val="0EAEC561"/>
    <w:rsid w:val="0EB04219"/>
    <w:rsid w:val="0EB11178"/>
    <w:rsid w:val="0EB5C938"/>
    <w:rsid w:val="0EB63A3A"/>
    <w:rsid w:val="0ECB67C0"/>
    <w:rsid w:val="0ED68FFF"/>
    <w:rsid w:val="0EDAA517"/>
    <w:rsid w:val="0EDBC661"/>
    <w:rsid w:val="0EE00EAC"/>
    <w:rsid w:val="0EE98928"/>
    <w:rsid w:val="0EF04DF9"/>
    <w:rsid w:val="0EF73CCD"/>
    <w:rsid w:val="0EFA4946"/>
    <w:rsid w:val="0F1462E0"/>
    <w:rsid w:val="0F21C4E4"/>
    <w:rsid w:val="0F274E0C"/>
    <w:rsid w:val="0F2998FF"/>
    <w:rsid w:val="0F330BC4"/>
    <w:rsid w:val="0F38065E"/>
    <w:rsid w:val="0F42A6BD"/>
    <w:rsid w:val="0F478DD0"/>
    <w:rsid w:val="0F4CAA5B"/>
    <w:rsid w:val="0F546632"/>
    <w:rsid w:val="0F55D256"/>
    <w:rsid w:val="0F55DB0B"/>
    <w:rsid w:val="0F57322F"/>
    <w:rsid w:val="0F6A1855"/>
    <w:rsid w:val="0F6E7E98"/>
    <w:rsid w:val="0F7A09CF"/>
    <w:rsid w:val="0F7B8EE4"/>
    <w:rsid w:val="0F7FEF0B"/>
    <w:rsid w:val="0F879C93"/>
    <w:rsid w:val="0F9E1E1E"/>
    <w:rsid w:val="0FA70FBA"/>
    <w:rsid w:val="0FB11E22"/>
    <w:rsid w:val="0FB36D77"/>
    <w:rsid w:val="0FB8344A"/>
    <w:rsid w:val="0FB9245B"/>
    <w:rsid w:val="0FBFD6F6"/>
    <w:rsid w:val="0FC381F1"/>
    <w:rsid w:val="0FD6C4F9"/>
    <w:rsid w:val="0FE06285"/>
    <w:rsid w:val="0FE68D62"/>
    <w:rsid w:val="0FE872E3"/>
    <w:rsid w:val="0FF2CC58"/>
    <w:rsid w:val="100421F9"/>
    <w:rsid w:val="100893AE"/>
    <w:rsid w:val="101093A8"/>
    <w:rsid w:val="1010C43B"/>
    <w:rsid w:val="1010DB0A"/>
    <w:rsid w:val="101131CC"/>
    <w:rsid w:val="1015F6F1"/>
    <w:rsid w:val="101742AC"/>
    <w:rsid w:val="102BD57D"/>
    <w:rsid w:val="10336FD7"/>
    <w:rsid w:val="103FEB0B"/>
    <w:rsid w:val="104A59B4"/>
    <w:rsid w:val="104B8C61"/>
    <w:rsid w:val="104E3705"/>
    <w:rsid w:val="1053147E"/>
    <w:rsid w:val="105F91C2"/>
    <w:rsid w:val="10616A7A"/>
    <w:rsid w:val="10638F26"/>
    <w:rsid w:val="106BA347"/>
    <w:rsid w:val="10791F4B"/>
    <w:rsid w:val="10799A75"/>
    <w:rsid w:val="107C831A"/>
    <w:rsid w:val="107E9A2F"/>
    <w:rsid w:val="107F9075"/>
    <w:rsid w:val="107FD034"/>
    <w:rsid w:val="1083DE10"/>
    <w:rsid w:val="10874977"/>
    <w:rsid w:val="108CDCCD"/>
    <w:rsid w:val="108D0BEE"/>
    <w:rsid w:val="1090C0D4"/>
    <w:rsid w:val="10916C97"/>
    <w:rsid w:val="1094A772"/>
    <w:rsid w:val="109FCCDD"/>
    <w:rsid w:val="10ACE604"/>
    <w:rsid w:val="10B14FB8"/>
    <w:rsid w:val="10CD30E8"/>
    <w:rsid w:val="10D85139"/>
    <w:rsid w:val="10DE5EB5"/>
    <w:rsid w:val="10E352BA"/>
    <w:rsid w:val="10E7EDDE"/>
    <w:rsid w:val="10ED1BEB"/>
    <w:rsid w:val="10ED81A1"/>
    <w:rsid w:val="10F40DB4"/>
    <w:rsid w:val="10FB5A6A"/>
    <w:rsid w:val="11011FDB"/>
    <w:rsid w:val="1104CF86"/>
    <w:rsid w:val="111F7860"/>
    <w:rsid w:val="112DF322"/>
    <w:rsid w:val="11322D4F"/>
    <w:rsid w:val="11388AA6"/>
    <w:rsid w:val="113E59D0"/>
    <w:rsid w:val="114A5502"/>
    <w:rsid w:val="114AF926"/>
    <w:rsid w:val="114B9205"/>
    <w:rsid w:val="114E177B"/>
    <w:rsid w:val="1153D064"/>
    <w:rsid w:val="1154A842"/>
    <w:rsid w:val="11585953"/>
    <w:rsid w:val="115AFC0D"/>
    <w:rsid w:val="1166016C"/>
    <w:rsid w:val="1167B1D1"/>
    <w:rsid w:val="116BAA04"/>
    <w:rsid w:val="116D31CA"/>
    <w:rsid w:val="116D5A4E"/>
    <w:rsid w:val="116DE748"/>
    <w:rsid w:val="1173AAA0"/>
    <w:rsid w:val="1180540F"/>
    <w:rsid w:val="11830D1B"/>
    <w:rsid w:val="11846763"/>
    <w:rsid w:val="118472E3"/>
    <w:rsid w:val="118B3961"/>
    <w:rsid w:val="118B6609"/>
    <w:rsid w:val="118BE29A"/>
    <w:rsid w:val="11B3C56C"/>
    <w:rsid w:val="11C428D0"/>
    <w:rsid w:val="11CBD7DA"/>
    <w:rsid w:val="11CF7C58"/>
    <w:rsid w:val="11D31BD2"/>
    <w:rsid w:val="11D59FB5"/>
    <w:rsid w:val="11DA248E"/>
    <w:rsid w:val="11E4D7F3"/>
    <w:rsid w:val="11E7B4B2"/>
    <w:rsid w:val="11E875B8"/>
    <w:rsid w:val="11F29891"/>
    <w:rsid w:val="11F3A757"/>
    <w:rsid w:val="11F4AC20"/>
    <w:rsid w:val="11FAABC0"/>
    <w:rsid w:val="12009144"/>
    <w:rsid w:val="12010E89"/>
    <w:rsid w:val="1201310A"/>
    <w:rsid w:val="1203FCB8"/>
    <w:rsid w:val="12162A87"/>
    <w:rsid w:val="122119FA"/>
    <w:rsid w:val="12338995"/>
    <w:rsid w:val="1239D01B"/>
    <w:rsid w:val="123ACC3A"/>
    <w:rsid w:val="124F4F9A"/>
    <w:rsid w:val="12512872"/>
    <w:rsid w:val="12540793"/>
    <w:rsid w:val="125F9753"/>
    <w:rsid w:val="126C297C"/>
    <w:rsid w:val="1283F0CB"/>
    <w:rsid w:val="12871CAF"/>
    <w:rsid w:val="128BCB90"/>
    <w:rsid w:val="128EB555"/>
    <w:rsid w:val="128EBEDE"/>
    <w:rsid w:val="129A83E7"/>
    <w:rsid w:val="12A1FB3A"/>
    <w:rsid w:val="12B277A5"/>
    <w:rsid w:val="12B70C22"/>
    <w:rsid w:val="12B8604B"/>
    <w:rsid w:val="12B949C9"/>
    <w:rsid w:val="12BC272A"/>
    <w:rsid w:val="12C116CE"/>
    <w:rsid w:val="12C4FA59"/>
    <w:rsid w:val="12C73D27"/>
    <w:rsid w:val="12C7CFCF"/>
    <w:rsid w:val="12CD7B76"/>
    <w:rsid w:val="12CEF540"/>
    <w:rsid w:val="12D66A01"/>
    <w:rsid w:val="12DDA318"/>
    <w:rsid w:val="12E80A95"/>
    <w:rsid w:val="12E8A20D"/>
    <w:rsid w:val="12EA30F8"/>
    <w:rsid w:val="12F88CAD"/>
    <w:rsid w:val="12FBD8D6"/>
    <w:rsid w:val="13087EB4"/>
    <w:rsid w:val="1309096C"/>
    <w:rsid w:val="130C0DEC"/>
    <w:rsid w:val="131AEC05"/>
    <w:rsid w:val="131EB12C"/>
    <w:rsid w:val="13204DDC"/>
    <w:rsid w:val="1324337B"/>
    <w:rsid w:val="13255EB4"/>
    <w:rsid w:val="132A4100"/>
    <w:rsid w:val="13337626"/>
    <w:rsid w:val="1333A3E5"/>
    <w:rsid w:val="13359A63"/>
    <w:rsid w:val="13364EAC"/>
    <w:rsid w:val="133B3072"/>
    <w:rsid w:val="133B37B0"/>
    <w:rsid w:val="13429A47"/>
    <w:rsid w:val="13434A48"/>
    <w:rsid w:val="1346AF71"/>
    <w:rsid w:val="134C7FAA"/>
    <w:rsid w:val="135D9722"/>
    <w:rsid w:val="1366A805"/>
    <w:rsid w:val="136E3125"/>
    <w:rsid w:val="13899CAC"/>
    <w:rsid w:val="1389DC48"/>
    <w:rsid w:val="138D9F05"/>
    <w:rsid w:val="13907290"/>
    <w:rsid w:val="13907C81"/>
    <w:rsid w:val="139AEC98"/>
    <w:rsid w:val="139DE855"/>
    <w:rsid w:val="13A72312"/>
    <w:rsid w:val="13A768C2"/>
    <w:rsid w:val="13ACF795"/>
    <w:rsid w:val="13B4CFFF"/>
    <w:rsid w:val="13B5922C"/>
    <w:rsid w:val="13B5C614"/>
    <w:rsid w:val="13CC25BF"/>
    <w:rsid w:val="13CF2325"/>
    <w:rsid w:val="13CFE2A8"/>
    <w:rsid w:val="13CFFAB9"/>
    <w:rsid w:val="13E318D7"/>
    <w:rsid w:val="13E7DC3B"/>
    <w:rsid w:val="13F0ED7E"/>
    <w:rsid w:val="14006849"/>
    <w:rsid w:val="1400D6A0"/>
    <w:rsid w:val="1403CC56"/>
    <w:rsid w:val="14076E09"/>
    <w:rsid w:val="140D1BAC"/>
    <w:rsid w:val="14147EF0"/>
    <w:rsid w:val="1419AF86"/>
    <w:rsid w:val="141D34DD"/>
    <w:rsid w:val="141EC8AE"/>
    <w:rsid w:val="1421C1C5"/>
    <w:rsid w:val="1428062D"/>
    <w:rsid w:val="142F4845"/>
    <w:rsid w:val="143129B7"/>
    <w:rsid w:val="14341BD9"/>
    <w:rsid w:val="143FFE38"/>
    <w:rsid w:val="14428D88"/>
    <w:rsid w:val="1446DD73"/>
    <w:rsid w:val="145905BD"/>
    <w:rsid w:val="14593FB8"/>
    <w:rsid w:val="146A1374"/>
    <w:rsid w:val="1474EF5F"/>
    <w:rsid w:val="14750779"/>
    <w:rsid w:val="14766151"/>
    <w:rsid w:val="1478D97C"/>
    <w:rsid w:val="147A9F83"/>
    <w:rsid w:val="147AF8F8"/>
    <w:rsid w:val="148314B4"/>
    <w:rsid w:val="1485FF8D"/>
    <w:rsid w:val="148CF3BC"/>
    <w:rsid w:val="149CF3E8"/>
    <w:rsid w:val="149DA18A"/>
    <w:rsid w:val="14A3476F"/>
    <w:rsid w:val="14A42446"/>
    <w:rsid w:val="14A7F2D9"/>
    <w:rsid w:val="14AA85E1"/>
    <w:rsid w:val="14ABF876"/>
    <w:rsid w:val="14C3D694"/>
    <w:rsid w:val="14C9FB6D"/>
    <w:rsid w:val="14CA7E36"/>
    <w:rsid w:val="14D26AD7"/>
    <w:rsid w:val="14DC892C"/>
    <w:rsid w:val="14E89E38"/>
    <w:rsid w:val="14ECBE95"/>
    <w:rsid w:val="1500FC7E"/>
    <w:rsid w:val="1502ECC4"/>
    <w:rsid w:val="15110DFF"/>
    <w:rsid w:val="1516BE4E"/>
    <w:rsid w:val="151FA4F6"/>
    <w:rsid w:val="152232A7"/>
    <w:rsid w:val="15237E06"/>
    <w:rsid w:val="1525065F"/>
    <w:rsid w:val="1525B6AF"/>
    <w:rsid w:val="152A90A9"/>
    <w:rsid w:val="152F266B"/>
    <w:rsid w:val="152F9D16"/>
    <w:rsid w:val="15384688"/>
    <w:rsid w:val="15396C3E"/>
    <w:rsid w:val="153D2C68"/>
    <w:rsid w:val="153E29BB"/>
    <w:rsid w:val="153ED944"/>
    <w:rsid w:val="15442AAD"/>
    <w:rsid w:val="15495EC4"/>
    <w:rsid w:val="15584722"/>
    <w:rsid w:val="156BDD41"/>
    <w:rsid w:val="156D7E22"/>
    <w:rsid w:val="157B258F"/>
    <w:rsid w:val="157D72C4"/>
    <w:rsid w:val="158A2B0D"/>
    <w:rsid w:val="158D8443"/>
    <w:rsid w:val="158DA86D"/>
    <w:rsid w:val="15951102"/>
    <w:rsid w:val="159A8286"/>
    <w:rsid w:val="15AEBF9C"/>
    <w:rsid w:val="15AF756C"/>
    <w:rsid w:val="15B18F25"/>
    <w:rsid w:val="15B6C463"/>
    <w:rsid w:val="15BAF71D"/>
    <w:rsid w:val="15C56509"/>
    <w:rsid w:val="15C9F850"/>
    <w:rsid w:val="15CEE49E"/>
    <w:rsid w:val="15D0B908"/>
    <w:rsid w:val="15D155F8"/>
    <w:rsid w:val="15D1ECBA"/>
    <w:rsid w:val="15DBFC97"/>
    <w:rsid w:val="15DF0DBC"/>
    <w:rsid w:val="15E6BD8C"/>
    <w:rsid w:val="15E82446"/>
    <w:rsid w:val="15EFEE5F"/>
    <w:rsid w:val="15F8A408"/>
    <w:rsid w:val="16034630"/>
    <w:rsid w:val="16051F5C"/>
    <w:rsid w:val="1612C136"/>
    <w:rsid w:val="16195B67"/>
    <w:rsid w:val="161D0E3A"/>
    <w:rsid w:val="162B5A3C"/>
    <w:rsid w:val="162CC743"/>
    <w:rsid w:val="162D8B9C"/>
    <w:rsid w:val="163917B3"/>
    <w:rsid w:val="1639DCE8"/>
    <w:rsid w:val="16441596"/>
    <w:rsid w:val="164882C2"/>
    <w:rsid w:val="1650644A"/>
    <w:rsid w:val="1653806F"/>
    <w:rsid w:val="1654357D"/>
    <w:rsid w:val="165489C4"/>
    <w:rsid w:val="16549FD8"/>
    <w:rsid w:val="165BE48E"/>
    <w:rsid w:val="1660646C"/>
    <w:rsid w:val="1664425F"/>
    <w:rsid w:val="1669AE50"/>
    <w:rsid w:val="167169F9"/>
    <w:rsid w:val="168264FD"/>
    <w:rsid w:val="1683DAD1"/>
    <w:rsid w:val="168A799D"/>
    <w:rsid w:val="168A9DB6"/>
    <w:rsid w:val="169298DA"/>
    <w:rsid w:val="16A2E4A4"/>
    <w:rsid w:val="16A46720"/>
    <w:rsid w:val="16AD0E1A"/>
    <w:rsid w:val="16BB3B2E"/>
    <w:rsid w:val="16C0BAB4"/>
    <w:rsid w:val="16C6C44D"/>
    <w:rsid w:val="16D0EC0A"/>
    <w:rsid w:val="16E7D3DC"/>
    <w:rsid w:val="16F9695F"/>
    <w:rsid w:val="16FC2334"/>
    <w:rsid w:val="1705790C"/>
    <w:rsid w:val="17067932"/>
    <w:rsid w:val="1707DEFA"/>
    <w:rsid w:val="1708FB3D"/>
    <w:rsid w:val="17105522"/>
    <w:rsid w:val="17142299"/>
    <w:rsid w:val="171D5966"/>
    <w:rsid w:val="17267242"/>
    <w:rsid w:val="172B4018"/>
    <w:rsid w:val="17385EAF"/>
    <w:rsid w:val="17400DE4"/>
    <w:rsid w:val="17405136"/>
    <w:rsid w:val="17508497"/>
    <w:rsid w:val="1756614B"/>
    <w:rsid w:val="1756C77E"/>
    <w:rsid w:val="176C32DB"/>
    <w:rsid w:val="1777FF28"/>
    <w:rsid w:val="17789488"/>
    <w:rsid w:val="17794B04"/>
    <w:rsid w:val="177B4342"/>
    <w:rsid w:val="1780CB2A"/>
    <w:rsid w:val="178875BC"/>
    <w:rsid w:val="1790463E"/>
    <w:rsid w:val="179245E6"/>
    <w:rsid w:val="1792831A"/>
    <w:rsid w:val="179367C4"/>
    <w:rsid w:val="179375F5"/>
    <w:rsid w:val="17945EAF"/>
    <w:rsid w:val="17955E43"/>
    <w:rsid w:val="17A25DB9"/>
    <w:rsid w:val="17AC7A3C"/>
    <w:rsid w:val="17AEBCCD"/>
    <w:rsid w:val="17AEFB05"/>
    <w:rsid w:val="17AF4359"/>
    <w:rsid w:val="17B39D79"/>
    <w:rsid w:val="17C3B92E"/>
    <w:rsid w:val="17C5325F"/>
    <w:rsid w:val="17C9228D"/>
    <w:rsid w:val="17C9772F"/>
    <w:rsid w:val="17CA3C98"/>
    <w:rsid w:val="17CAB595"/>
    <w:rsid w:val="17CB7620"/>
    <w:rsid w:val="17CCA09A"/>
    <w:rsid w:val="17D218E9"/>
    <w:rsid w:val="17D69F0E"/>
    <w:rsid w:val="17D7BAA1"/>
    <w:rsid w:val="17DA243C"/>
    <w:rsid w:val="17ED602A"/>
    <w:rsid w:val="180A1FAC"/>
    <w:rsid w:val="18106899"/>
    <w:rsid w:val="1810DB59"/>
    <w:rsid w:val="181B594A"/>
    <w:rsid w:val="181D2E64"/>
    <w:rsid w:val="181FEF2E"/>
    <w:rsid w:val="1822F5C7"/>
    <w:rsid w:val="182622E4"/>
    <w:rsid w:val="182AB705"/>
    <w:rsid w:val="184F3EFB"/>
    <w:rsid w:val="18541977"/>
    <w:rsid w:val="18584650"/>
    <w:rsid w:val="18588C88"/>
    <w:rsid w:val="1859D369"/>
    <w:rsid w:val="185B85AB"/>
    <w:rsid w:val="18611028"/>
    <w:rsid w:val="1865EDC5"/>
    <w:rsid w:val="186FA7C1"/>
    <w:rsid w:val="1882D00F"/>
    <w:rsid w:val="1884031C"/>
    <w:rsid w:val="18844199"/>
    <w:rsid w:val="18850F0C"/>
    <w:rsid w:val="189687FF"/>
    <w:rsid w:val="18976904"/>
    <w:rsid w:val="189C6686"/>
    <w:rsid w:val="18A49736"/>
    <w:rsid w:val="18AB8AD8"/>
    <w:rsid w:val="18AF23B4"/>
    <w:rsid w:val="18B76B36"/>
    <w:rsid w:val="18B7B5B7"/>
    <w:rsid w:val="18BC9556"/>
    <w:rsid w:val="18C297F1"/>
    <w:rsid w:val="18C35CBB"/>
    <w:rsid w:val="18C9B72C"/>
    <w:rsid w:val="18CD71A0"/>
    <w:rsid w:val="18CE3B68"/>
    <w:rsid w:val="18CE763B"/>
    <w:rsid w:val="18D0EBBF"/>
    <w:rsid w:val="18D1E95B"/>
    <w:rsid w:val="18D3C112"/>
    <w:rsid w:val="18D718E8"/>
    <w:rsid w:val="18DE240C"/>
    <w:rsid w:val="18DEB0A9"/>
    <w:rsid w:val="18EA9C51"/>
    <w:rsid w:val="18EDDA75"/>
    <w:rsid w:val="18F0F755"/>
    <w:rsid w:val="18F4F8FA"/>
    <w:rsid w:val="19048445"/>
    <w:rsid w:val="190FC1FC"/>
    <w:rsid w:val="191079C3"/>
    <w:rsid w:val="19163885"/>
    <w:rsid w:val="1917C5AC"/>
    <w:rsid w:val="19224A23"/>
    <w:rsid w:val="1924CB38"/>
    <w:rsid w:val="192E7905"/>
    <w:rsid w:val="1936B3B2"/>
    <w:rsid w:val="193A810D"/>
    <w:rsid w:val="19423A2D"/>
    <w:rsid w:val="1945A9BE"/>
    <w:rsid w:val="195BEBBF"/>
    <w:rsid w:val="195CDC29"/>
    <w:rsid w:val="195DA8C1"/>
    <w:rsid w:val="195E7EBD"/>
    <w:rsid w:val="195FEDEE"/>
    <w:rsid w:val="196685F6"/>
    <w:rsid w:val="19687C2F"/>
    <w:rsid w:val="196E5E70"/>
    <w:rsid w:val="19708953"/>
    <w:rsid w:val="197623C3"/>
    <w:rsid w:val="197B1197"/>
    <w:rsid w:val="1985BB04"/>
    <w:rsid w:val="1990D5C0"/>
    <w:rsid w:val="1997130F"/>
    <w:rsid w:val="19985586"/>
    <w:rsid w:val="19990DCB"/>
    <w:rsid w:val="199BE321"/>
    <w:rsid w:val="19A0A0F4"/>
    <w:rsid w:val="19A8A4C9"/>
    <w:rsid w:val="19B451CB"/>
    <w:rsid w:val="19D4BBBE"/>
    <w:rsid w:val="19D76394"/>
    <w:rsid w:val="19D84EC4"/>
    <w:rsid w:val="19DF8316"/>
    <w:rsid w:val="19E1DDB3"/>
    <w:rsid w:val="19E23309"/>
    <w:rsid w:val="19EE5FCD"/>
    <w:rsid w:val="19F0A756"/>
    <w:rsid w:val="19F7193B"/>
    <w:rsid w:val="19FE5036"/>
    <w:rsid w:val="19FF36AD"/>
    <w:rsid w:val="1A0923D1"/>
    <w:rsid w:val="1A0B086C"/>
    <w:rsid w:val="1A0B5334"/>
    <w:rsid w:val="1A0D15B5"/>
    <w:rsid w:val="1A173C04"/>
    <w:rsid w:val="1A27B5FE"/>
    <w:rsid w:val="1A2A3159"/>
    <w:rsid w:val="1A2FA9CD"/>
    <w:rsid w:val="1A2FAAAA"/>
    <w:rsid w:val="1A371A61"/>
    <w:rsid w:val="1A3C40C0"/>
    <w:rsid w:val="1A3EC66A"/>
    <w:rsid w:val="1A438ADC"/>
    <w:rsid w:val="1A4570C6"/>
    <w:rsid w:val="1A476702"/>
    <w:rsid w:val="1A4DFC42"/>
    <w:rsid w:val="1A52E29D"/>
    <w:rsid w:val="1A56D714"/>
    <w:rsid w:val="1A5A0ED6"/>
    <w:rsid w:val="1A5D50C7"/>
    <w:rsid w:val="1A6BA815"/>
    <w:rsid w:val="1A76AF8D"/>
    <w:rsid w:val="1A7A3490"/>
    <w:rsid w:val="1A7D6D17"/>
    <w:rsid w:val="1A7DED3E"/>
    <w:rsid w:val="1A87168C"/>
    <w:rsid w:val="1A884E86"/>
    <w:rsid w:val="1A8B1F15"/>
    <w:rsid w:val="1AA1D25C"/>
    <w:rsid w:val="1AB33F36"/>
    <w:rsid w:val="1AB79729"/>
    <w:rsid w:val="1ACADCF1"/>
    <w:rsid w:val="1ACD2688"/>
    <w:rsid w:val="1AD2D52B"/>
    <w:rsid w:val="1AD6516E"/>
    <w:rsid w:val="1ADA1017"/>
    <w:rsid w:val="1AE8C953"/>
    <w:rsid w:val="1AF0A37C"/>
    <w:rsid w:val="1AF9C2BC"/>
    <w:rsid w:val="1B175E5C"/>
    <w:rsid w:val="1B1CE671"/>
    <w:rsid w:val="1B331157"/>
    <w:rsid w:val="1B416917"/>
    <w:rsid w:val="1B4584AD"/>
    <w:rsid w:val="1B4B4D0F"/>
    <w:rsid w:val="1B4C914F"/>
    <w:rsid w:val="1B533433"/>
    <w:rsid w:val="1B5B9AC9"/>
    <w:rsid w:val="1B5EBE6B"/>
    <w:rsid w:val="1B62AC6A"/>
    <w:rsid w:val="1B6BD83E"/>
    <w:rsid w:val="1B6F8E55"/>
    <w:rsid w:val="1B7291DC"/>
    <w:rsid w:val="1B801E46"/>
    <w:rsid w:val="1B817B05"/>
    <w:rsid w:val="1B88EADC"/>
    <w:rsid w:val="1B8AC0CC"/>
    <w:rsid w:val="1B8BBA39"/>
    <w:rsid w:val="1B8DA7C9"/>
    <w:rsid w:val="1B8F395B"/>
    <w:rsid w:val="1B97D1FC"/>
    <w:rsid w:val="1B9CA5A2"/>
    <w:rsid w:val="1B9D7928"/>
    <w:rsid w:val="1B9D9D4A"/>
    <w:rsid w:val="1BA8FA3A"/>
    <w:rsid w:val="1BAC7106"/>
    <w:rsid w:val="1BC0651E"/>
    <w:rsid w:val="1BC2E22C"/>
    <w:rsid w:val="1BC4C114"/>
    <w:rsid w:val="1BDD006C"/>
    <w:rsid w:val="1BE0CF2E"/>
    <w:rsid w:val="1BEDE9CE"/>
    <w:rsid w:val="1BF6AF5A"/>
    <w:rsid w:val="1BFBB580"/>
    <w:rsid w:val="1BFE2E9F"/>
    <w:rsid w:val="1C02CD0A"/>
    <w:rsid w:val="1C0FE494"/>
    <w:rsid w:val="1C19E452"/>
    <w:rsid w:val="1C2540B3"/>
    <w:rsid w:val="1C34800F"/>
    <w:rsid w:val="1C3B2741"/>
    <w:rsid w:val="1C508E11"/>
    <w:rsid w:val="1C5A67D8"/>
    <w:rsid w:val="1C5A975F"/>
    <w:rsid w:val="1C61E1EB"/>
    <w:rsid w:val="1C6AA5CC"/>
    <w:rsid w:val="1C706315"/>
    <w:rsid w:val="1C7287B4"/>
    <w:rsid w:val="1C7D4C39"/>
    <w:rsid w:val="1C84855E"/>
    <w:rsid w:val="1C8DF863"/>
    <w:rsid w:val="1C91912E"/>
    <w:rsid w:val="1CA39693"/>
    <w:rsid w:val="1CBA2B60"/>
    <w:rsid w:val="1CC46872"/>
    <w:rsid w:val="1CC74CC8"/>
    <w:rsid w:val="1CDEE3AF"/>
    <w:rsid w:val="1CE038EA"/>
    <w:rsid w:val="1CE19CFB"/>
    <w:rsid w:val="1CE2929F"/>
    <w:rsid w:val="1CE2AF42"/>
    <w:rsid w:val="1CEED7EE"/>
    <w:rsid w:val="1CEF2FED"/>
    <w:rsid w:val="1CF1387E"/>
    <w:rsid w:val="1CF3ED5E"/>
    <w:rsid w:val="1CF75263"/>
    <w:rsid w:val="1D00D9C9"/>
    <w:rsid w:val="1D0F58A4"/>
    <w:rsid w:val="1D1A035E"/>
    <w:rsid w:val="1D1FEE1C"/>
    <w:rsid w:val="1D22168B"/>
    <w:rsid w:val="1D278A9A"/>
    <w:rsid w:val="1D32FD6D"/>
    <w:rsid w:val="1D376DF1"/>
    <w:rsid w:val="1D3A214E"/>
    <w:rsid w:val="1D3B1FAA"/>
    <w:rsid w:val="1D496103"/>
    <w:rsid w:val="1D50FBEE"/>
    <w:rsid w:val="1D53B094"/>
    <w:rsid w:val="1D5A926B"/>
    <w:rsid w:val="1D5E8719"/>
    <w:rsid w:val="1D5EDE0F"/>
    <w:rsid w:val="1D5FC2C8"/>
    <w:rsid w:val="1D67E95F"/>
    <w:rsid w:val="1D684663"/>
    <w:rsid w:val="1D7F96A6"/>
    <w:rsid w:val="1D8A1A55"/>
    <w:rsid w:val="1D8B0EB4"/>
    <w:rsid w:val="1D8F03BF"/>
    <w:rsid w:val="1D938AC6"/>
    <w:rsid w:val="1D9DDBB9"/>
    <w:rsid w:val="1DA45CE2"/>
    <w:rsid w:val="1DB2DC4C"/>
    <w:rsid w:val="1DB3D434"/>
    <w:rsid w:val="1DB99A7C"/>
    <w:rsid w:val="1DBE5D31"/>
    <w:rsid w:val="1DC9FF73"/>
    <w:rsid w:val="1DD01C20"/>
    <w:rsid w:val="1DD97345"/>
    <w:rsid w:val="1DDD3F80"/>
    <w:rsid w:val="1DE3907D"/>
    <w:rsid w:val="1DF50872"/>
    <w:rsid w:val="1DF6A44B"/>
    <w:rsid w:val="1E0579F4"/>
    <w:rsid w:val="1E087DED"/>
    <w:rsid w:val="1E0E291E"/>
    <w:rsid w:val="1E1164B8"/>
    <w:rsid w:val="1E1A4F67"/>
    <w:rsid w:val="1E2317DD"/>
    <w:rsid w:val="1E24F51A"/>
    <w:rsid w:val="1E2B3939"/>
    <w:rsid w:val="1E2D1B8D"/>
    <w:rsid w:val="1E353F05"/>
    <w:rsid w:val="1E37DAB8"/>
    <w:rsid w:val="1E3F1502"/>
    <w:rsid w:val="1E42FBC5"/>
    <w:rsid w:val="1E45C2E0"/>
    <w:rsid w:val="1E48A7E9"/>
    <w:rsid w:val="1E55BA7F"/>
    <w:rsid w:val="1E5896EA"/>
    <w:rsid w:val="1E58DFA3"/>
    <w:rsid w:val="1E58F741"/>
    <w:rsid w:val="1E591027"/>
    <w:rsid w:val="1E5AF659"/>
    <w:rsid w:val="1E6038D3"/>
    <w:rsid w:val="1E61151B"/>
    <w:rsid w:val="1E643E52"/>
    <w:rsid w:val="1E6FB02F"/>
    <w:rsid w:val="1E7531B3"/>
    <w:rsid w:val="1E775CAC"/>
    <w:rsid w:val="1E7B31EA"/>
    <w:rsid w:val="1E7F5B1A"/>
    <w:rsid w:val="1E83231B"/>
    <w:rsid w:val="1E886007"/>
    <w:rsid w:val="1E8FDB40"/>
    <w:rsid w:val="1E9AB6A2"/>
    <w:rsid w:val="1EA4023E"/>
    <w:rsid w:val="1EA6069B"/>
    <w:rsid w:val="1EAA6EB5"/>
    <w:rsid w:val="1EB5A67C"/>
    <w:rsid w:val="1EBDF82D"/>
    <w:rsid w:val="1EBEBA50"/>
    <w:rsid w:val="1EBF03D1"/>
    <w:rsid w:val="1EBFCA23"/>
    <w:rsid w:val="1EBFFEAD"/>
    <w:rsid w:val="1EC3D776"/>
    <w:rsid w:val="1EC3F45C"/>
    <w:rsid w:val="1EC83C8E"/>
    <w:rsid w:val="1ECD3638"/>
    <w:rsid w:val="1ECE042A"/>
    <w:rsid w:val="1EDEEA0C"/>
    <w:rsid w:val="1EE01377"/>
    <w:rsid w:val="1EF66C3B"/>
    <w:rsid w:val="1F066A39"/>
    <w:rsid w:val="1F0F9498"/>
    <w:rsid w:val="1F1033C7"/>
    <w:rsid w:val="1F13DFC6"/>
    <w:rsid w:val="1F18B68E"/>
    <w:rsid w:val="1F1C331D"/>
    <w:rsid w:val="1F21456F"/>
    <w:rsid w:val="1F222513"/>
    <w:rsid w:val="1F37E8AE"/>
    <w:rsid w:val="1F39BED7"/>
    <w:rsid w:val="1F3C37C1"/>
    <w:rsid w:val="1F428386"/>
    <w:rsid w:val="1F44B5A4"/>
    <w:rsid w:val="1F4A20B0"/>
    <w:rsid w:val="1F5A4739"/>
    <w:rsid w:val="1F5BB6AD"/>
    <w:rsid w:val="1F6373C2"/>
    <w:rsid w:val="1F639163"/>
    <w:rsid w:val="1F63F720"/>
    <w:rsid w:val="1F6FEBD3"/>
    <w:rsid w:val="1F703ED5"/>
    <w:rsid w:val="1F73DA07"/>
    <w:rsid w:val="1F78BD73"/>
    <w:rsid w:val="1F7AD785"/>
    <w:rsid w:val="1F7CCEE9"/>
    <w:rsid w:val="1F7D39AC"/>
    <w:rsid w:val="1F89FB01"/>
    <w:rsid w:val="1F8D1DE4"/>
    <w:rsid w:val="1FA03D8C"/>
    <w:rsid w:val="1FA4332E"/>
    <w:rsid w:val="1FA4AAAF"/>
    <w:rsid w:val="1FA6672F"/>
    <w:rsid w:val="1FAC420A"/>
    <w:rsid w:val="1FB44B9D"/>
    <w:rsid w:val="1FB58742"/>
    <w:rsid w:val="1FC1D14A"/>
    <w:rsid w:val="1FC51BDC"/>
    <w:rsid w:val="1FC7539E"/>
    <w:rsid w:val="1FCDAD2E"/>
    <w:rsid w:val="1FD2F13B"/>
    <w:rsid w:val="1FD8B871"/>
    <w:rsid w:val="1FD9A5BB"/>
    <w:rsid w:val="1FED5F94"/>
    <w:rsid w:val="1FED7005"/>
    <w:rsid w:val="1FF67915"/>
    <w:rsid w:val="1FF8242A"/>
    <w:rsid w:val="1FFBB4A7"/>
    <w:rsid w:val="20056FCE"/>
    <w:rsid w:val="20113446"/>
    <w:rsid w:val="2014B3D5"/>
    <w:rsid w:val="201A170C"/>
    <w:rsid w:val="201FDE58"/>
    <w:rsid w:val="2025471A"/>
    <w:rsid w:val="203C5D1B"/>
    <w:rsid w:val="203CDBDD"/>
    <w:rsid w:val="20425EE1"/>
    <w:rsid w:val="20429429"/>
    <w:rsid w:val="2045BE40"/>
    <w:rsid w:val="2049A1AB"/>
    <w:rsid w:val="2052CC0D"/>
    <w:rsid w:val="205D5EA6"/>
    <w:rsid w:val="206372D6"/>
    <w:rsid w:val="2069416C"/>
    <w:rsid w:val="206A6CFD"/>
    <w:rsid w:val="20725769"/>
    <w:rsid w:val="2072FF75"/>
    <w:rsid w:val="207FBCBB"/>
    <w:rsid w:val="208135B0"/>
    <w:rsid w:val="208456EF"/>
    <w:rsid w:val="208458E3"/>
    <w:rsid w:val="208ABAAC"/>
    <w:rsid w:val="20A384C5"/>
    <w:rsid w:val="20A41506"/>
    <w:rsid w:val="20B11E7E"/>
    <w:rsid w:val="20C22376"/>
    <w:rsid w:val="20C5FF75"/>
    <w:rsid w:val="20D2195E"/>
    <w:rsid w:val="20E2F24C"/>
    <w:rsid w:val="20E3EB2A"/>
    <w:rsid w:val="20E8801F"/>
    <w:rsid w:val="20EC151E"/>
    <w:rsid w:val="20EE41E3"/>
    <w:rsid w:val="20F1811D"/>
    <w:rsid w:val="20F4C63A"/>
    <w:rsid w:val="20FB1F6C"/>
    <w:rsid w:val="21084E3E"/>
    <w:rsid w:val="210D2BC9"/>
    <w:rsid w:val="21173CA4"/>
    <w:rsid w:val="211FEC5E"/>
    <w:rsid w:val="2122B934"/>
    <w:rsid w:val="2124F5BA"/>
    <w:rsid w:val="21363293"/>
    <w:rsid w:val="214135BD"/>
    <w:rsid w:val="214FA0D9"/>
    <w:rsid w:val="21537267"/>
    <w:rsid w:val="2156C969"/>
    <w:rsid w:val="21572128"/>
    <w:rsid w:val="21575C84"/>
    <w:rsid w:val="21586F7E"/>
    <w:rsid w:val="216F2A6A"/>
    <w:rsid w:val="216FA2A0"/>
    <w:rsid w:val="21734736"/>
    <w:rsid w:val="21750F35"/>
    <w:rsid w:val="217BBBE2"/>
    <w:rsid w:val="217D1A23"/>
    <w:rsid w:val="21972481"/>
    <w:rsid w:val="219CDB65"/>
    <w:rsid w:val="21A15F9E"/>
    <w:rsid w:val="21A523C3"/>
    <w:rsid w:val="21AE9E60"/>
    <w:rsid w:val="21B2FEF9"/>
    <w:rsid w:val="21BD8664"/>
    <w:rsid w:val="21C0081A"/>
    <w:rsid w:val="21DF50E6"/>
    <w:rsid w:val="21E1B8AB"/>
    <w:rsid w:val="21E537AE"/>
    <w:rsid w:val="21E831F2"/>
    <w:rsid w:val="21F7ACF5"/>
    <w:rsid w:val="2207F26E"/>
    <w:rsid w:val="220A0155"/>
    <w:rsid w:val="221B5719"/>
    <w:rsid w:val="221B80B4"/>
    <w:rsid w:val="222D614F"/>
    <w:rsid w:val="222D9B04"/>
    <w:rsid w:val="2231C948"/>
    <w:rsid w:val="2240309E"/>
    <w:rsid w:val="22433571"/>
    <w:rsid w:val="22460F6E"/>
    <w:rsid w:val="224861C2"/>
    <w:rsid w:val="224D3FCC"/>
    <w:rsid w:val="224F8B8E"/>
    <w:rsid w:val="22543A6C"/>
    <w:rsid w:val="22544888"/>
    <w:rsid w:val="2255EB9C"/>
    <w:rsid w:val="2258D26B"/>
    <w:rsid w:val="2263A0D6"/>
    <w:rsid w:val="22692F55"/>
    <w:rsid w:val="226E7746"/>
    <w:rsid w:val="226F1549"/>
    <w:rsid w:val="22750031"/>
    <w:rsid w:val="227677A1"/>
    <w:rsid w:val="2277398D"/>
    <w:rsid w:val="227A2448"/>
    <w:rsid w:val="227B8DFD"/>
    <w:rsid w:val="227C410F"/>
    <w:rsid w:val="2281F11C"/>
    <w:rsid w:val="228E6438"/>
    <w:rsid w:val="22942E79"/>
    <w:rsid w:val="22948237"/>
    <w:rsid w:val="229494F8"/>
    <w:rsid w:val="2295A551"/>
    <w:rsid w:val="229615CE"/>
    <w:rsid w:val="22B1E611"/>
    <w:rsid w:val="22B2871C"/>
    <w:rsid w:val="22B52A83"/>
    <w:rsid w:val="22B91BB6"/>
    <w:rsid w:val="22C29F55"/>
    <w:rsid w:val="22C4FE82"/>
    <w:rsid w:val="22D49928"/>
    <w:rsid w:val="22E24F00"/>
    <w:rsid w:val="22EC8C63"/>
    <w:rsid w:val="22F3040F"/>
    <w:rsid w:val="22FD1DAE"/>
    <w:rsid w:val="23029F57"/>
    <w:rsid w:val="23030F32"/>
    <w:rsid w:val="2309F1F9"/>
    <w:rsid w:val="230E01FB"/>
    <w:rsid w:val="230ECB41"/>
    <w:rsid w:val="232452CF"/>
    <w:rsid w:val="232A1CD2"/>
    <w:rsid w:val="2334C9D9"/>
    <w:rsid w:val="233F261B"/>
    <w:rsid w:val="2340273A"/>
    <w:rsid w:val="23446E18"/>
    <w:rsid w:val="2347833A"/>
    <w:rsid w:val="2350D7BD"/>
    <w:rsid w:val="23574146"/>
    <w:rsid w:val="235E2737"/>
    <w:rsid w:val="235FE10B"/>
    <w:rsid w:val="236D81F2"/>
    <w:rsid w:val="236EC5BE"/>
    <w:rsid w:val="23729AB3"/>
    <w:rsid w:val="23747C9F"/>
    <w:rsid w:val="23759B86"/>
    <w:rsid w:val="237E514E"/>
    <w:rsid w:val="238909D8"/>
    <w:rsid w:val="238A22C7"/>
    <w:rsid w:val="238A9979"/>
    <w:rsid w:val="238BDE51"/>
    <w:rsid w:val="238DE5F2"/>
    <w:rsid w:val="23909A52"/>
    <w:rsid w:val="239CB096"/>
    <w:rsid w:val="239F0988"/>
    <w:rsid w:val="23A78747"/>
    <w:rsid w:val="23AC947D"/>
    <w:rsid w:val="23AF66FF"/>
    <w:rsid w:val="23B206CC"/>
    <w:rsid w:val="23B2D692"/>
    <w:rsid w:val="23B58580"/>
    <w:rsid w:val="23C28154"/>
    <w:rsid w:val="23C51DB3"/>
    <w:rsid w:val="23C6C884"/>
    <w:rsid w:val="23CC0301"/>
    <w:rsid w:val="23D42A11"/>
    <w:rsid w:val="23DBE111"/>
    <w:rsid w:val="23E2551D"/>
    <w:rsid w:val="23E2B379"/>
    <w:rsid w:val="23E2BCBF"/>
    <w:rsid w:val="23E789D5"/>
    <w:rsid w:val="23E898E2"/>
    <w:rsid w:val="23EC94DE"/>
    <w:rsid w:val="23ECA81F"/>
    <w:rsid w:val="23F0222E"/>
    <w:rsid w:val="23F11D6B"/>
    <w:rsid w:val="23F4DE88"/>
    <w:rsid w:val="23F5E1A5"/>
    <w:rsid w:val="23F70264"/>
    <w:rsid w:val="23FB144B"/>
    <w:rsid w:val="240050A0"/>
    <w:rsid w:val="2401E8D6"/>
    <w:rsid w:val="24038560"/>
    <w:rsid w:val="24071A28"/>
    <w:rsid w:val="240A814A"/>
    <w:rsid w:val="240B4C7F"/>
    <w:rsid w:val="24139E66"/>
    <w:rsid w:val="241C32EE"/>
    <w:rsid w:val="241CFE64"/>
    <w:rsid w:val="24343406"/>
    <w:rsid w:val="243516E0"/>
    <w:rsid w:val="2444B7B1"/>
    <w:rsid w:val="244B6694"/>
    <w:rsid w:val="2450A24F"/>
    <w:rsid w:val="2463EF26"/>
    <w:rsid w:val="24640713"/>
    <w:rsid w:val="2464713C"/>
    <w:rsid w:val="2465E806"/>
    <w:rsid w:val="246DEAE3"/>
    <w:rsid w:val="2474BA8C"/>
    <w:rsid w:val="247BD760"/>
    <w:rsid w:val="247D33B4"/>
    <w:rsid w:val="247FEB05"/>
    <w:rsid w:val="24850359"/>
    <w:rsid w:val="248F8CA1"/>
    <w:rsid w:val="24939FDE"/>
    <w:rsid w:val="24943BB6"/>
    <w:rsid w:val="24947701"/>
    <w:rsid w:val="249785C2"/>
    <w:rsid w:val="249D9809"/>
    <w:rsid w:val="249FBB5C"/>
    <w:rsid w:val="24A2BA44"/>
    <w:rsid w:val="24A477F4"/>
    <w:rsid w:val="24B3EF68"/>
    <w:rsid w:val="24B61231"/>
    <w:rsid w:val="24BD2E58"/>
    <w:rsid w:val="24C821E7"/>
    <w:rsid w:val="24CC70FB"/>
    <w:rsid w:val="24CF6348"/>
    <w:rsid w:val="24E2890F"/>
    <w:rsid w:val="24E84B86"/>
    <w:rsid w:val="24FA180D"/>
    <w:rsid w:val="2502D94B"/>
    <w:rsid w:val="25112AE0"/>
    <w:rsid w:val="251B2009"/>
    <w:rsid w:val="25243C27"/>
    <w:rsid w:val="2525FA72"/>
    <w:rsid w:val="252A934B"/>
    <w:rsid w:val="25316714"/>
    <w:rsid w:val="25454AF6"/>
    <w:rsid w:val="25483684"/>
    <w:rsid w:val="254C9FBD"/>
    <w:rsid w:val="254DDED3"/>
    <w:rsid w:val="25578E6D"/>
    <w:rsid w:val="2557C812"/>
    <w:rsid w:val="25647870"/>
    <w:rsid w:val="256632DA"/>
    <w:rsid w:val="256CB2A1"/>
    <w:rsid w:val="256D9B45"/>
    <w:rsid w:val="2571A1F5"/>
    <w:rsid w:val="257ED61C"/>
    <w:rsid w:val="257FEF27"/>
    <w:rsid w:val="25835A36"/>
    <w:rsid w:val="25876B78"/>
    <w:rsid w:val="258CCFAA"/>
    <w:rsid w:val="259010F3"/>
    <w:rsid w:val="259157D0"/>
    <w:rsid w:val="25928403"/>
    <w:rsid w:val="25951365"/>
    <w:rsid w:val="259FE9B5"/>
    <w:rsid w:val="25B1AC69"/>
    <w:rsid w:val="25B1C50A"/>
    <w:rsid w:val="25BCE304"/>
    <w:rsid w:val="25C14FBA"/>
    <w:rsid w:val="25C6213D"/>
    <w:rsid w:val="25D79630"/>
    <w:rsid w:val="25DCCBAB"/>
    <w:rsid w:val="25DD0FD7"/>
    <w:rsid w:val="25F251E7"/>
    <w:rsid w:val="25F59D77"/>
    <w:rsid w:val="26117C74"/>
    <w:rsid w:val="2627759F"/>
    <w:rsid w:val="26340787"/>
    <w:rsid w:val="2634DAA9"/>
    <w:rsid w:val="26381E61"/>
    <w:rsid w:val="263DA5F6"/>
    <w:rsid w:val="2641A1C6"/>
    <w:rsid w:val="264239F1"/>
    <w:rsid w:val="26462BD2"/>
    <w:rsid w:val="264AD700"/>
    <w:rsid w:val="264B1D4B"/>
    <w:rsid w:val="264DF043"/>
    <w:rsid w:val="26519BD1"/>
    <w:rsid w:val="265349E4"/>
    <w:rsid w:val="2659E132"/>
    <w:rsid w:val="266AA8C4"/>
    <w:rsid w:val="266E3DF5"/>
    <w:rsid w:val="2676B2BA"/>
    <w:rsid w:val="2679E3BC"/>
    <w:rsid w:val="267F8BC3"/>
    <w:rsid w:val="2681DAC9"/>
    <w:rsid w:val="268439DF"/>
    <w:rsid w:val="2691EF0C"/>
    <w:rsid w:val="269781CD"/>
    <w:rsid w:val="26A002EE"/>
    <w:rsid w:val="26A7823D"/>
    <w:rsid w:val="26BB2B65"/>
    <w:rsid w:val="26C0EEA8"/>
    <w:rsid w:val="26C2EBFB"/>
    <w:rsid w:val="26C51D88"/>
    <w:rsid w:val="26CA306B"/>
    <w:rsid w:val="26CFCD63"/>
    <w:rsid w:val="26D6F6A8"/>
    <w:rsid w:val="26D9AED1"/>
    <w:rsid w:val="26DB10AC"/>
    <w:rsid w:val="26DB623E"/>
    <w:rsid w:val="26E1F6F3"/>
    <w:rsid w:val="2704DA67"/>
    <w:rsid w:val="27096BA6"/>
    <w:rsid w:val="270D463D"/>
    <w:rsid w:val="2715C85D"/>
    <w:rsid w:val="27199AE2"/>
    <w:rsid w:val="27265206"/>
    <w:rsid w:val="2736C4DD"/>
    <w:rsid w:val="27399DC9"/>
    <w:rsid w:val="273BBE23"/>
    <w:rsid w:val="274180F0"/>
    <w:rsid w:val="2743059E"/>
    <w:rsid w:val="2744F3DD"/>
    <w:rsid w:val="2749CE1A"/>
    <w:rsid w:val="274E5174"/>
    <w:rsid w:val="275B6C8A"/>
    <w:rsid w:val="275DF485"/>
    <w:rsid w:val="275FC7C6"/>
    <w:rsid w:val="27719193"/>
    <w:rsid w:val="277B5689"/>
    <w:rsid w:val="277DB357"/>
    <w:rsid w:val="277E34BF"/>
    <w:rsid w:val="277E7970"/>
    <w:rsid w:val="27813084"/>
    <w:rsid w:val="278B2AF5"/>
    <w:rsid w:val="27961078"/>
    <w:rsid w:val="279A50B1"/>
    <w:rsid w:val="27A15970"/>
    <w:rsid w:val="27A30356"/>
    <w:rsid w:val="27B0A35C"/>
    <w:rsid w:val="27B53A5B"/>
    <w:rsid w:val="27B5FE27"/>
    <w:rsid w:val="27C4C862"/>
    <w:rsid w:val="27D155A6"/>
    <w:rsid w:val="27D29BBC"/>
    <w:rsid w:val="27DA1E84"/>
    <w:rsid w:val="27DC7B77"/>
    <w:rsid w:val="27FABCD6"/>
    <w:rsid w:val="2800B925"/>
    <w:rsid w:val="2802EB9C"/>
    <w:rsid w:val="28049A1A"/>
    <w:rsid w:val="2811E1C6"/>
    <w:rsid w:val="2812E1FA"/>
    <w:rsid w:val="2812E646"/>
    <w:rsid w:val="28136DB5"/>
    <w:rsid w:val="2815325F"/>
    <w:rsid w:val="28207B1D"/>
    <w:rsid w:val="2823C4BE"/>
    <w:rsid w:val="282B6972"/>
    <w:rsid w:val="282D60C5"/>
    <w:rsid w:val="283D4409"/>
    <w:rsid w:val="284097B7"/>
    <w:rsid w:val="284B8F7F"/>
    <w:rsid w:val="28531E67"/>
    <w:rsid w:val="285C7AFB"/>
    <w:rsid w:val="285D709F"/>
    <w:rsid w:val="285DBC23"/>
    <w:rsid w:val="28630F56"/>
    <w:rsid w:val="286574B5"/>
    <w:rsid w:val="2885BAD3"/>
    <w:rsid w:val="289355D5"/>
    <w:rsid w:val="2898733F"/>
    <w:rsid w:val="28A30806"/>
    <w:rsid w:val="28A4CA0E"/>
    <w:rsid w:val="28A53C07"/>
    <w:rsid w:val="28B7EE35"/>
    <w:rsid w:val="28B913E3"/>
    <w:rsid w:val="28BA8F0F"/>
    <w:rsid w:val="28CBEC4B"/>
    <w:rsid w:val="28CD7A35"/>
    <w:rsid w:val="28CFAAE8"/>
    <w:rsid w:val="28D03D6F"/>
    <w:rsid w:val="28D7472A"/>
    <w:rsid w:val="28EA9B5E"/>
    <w:rsid w:val="28EC2EF5"/>
    <w:rsid w:val="28F23AE1"/>
    <w:rsid w:val="28F25130"/>
    <w:rsid w:val="28FC355C"/>
    <w:rsid w:val="2900316B"/>
    <w:rsid w:val="2909EC3E"/>
    <w:rsid w:val="292E0347"/>
    <w:rsid w:val="29469789"/>
    <w:rsid w:val="294B553E"/>
    <w:rsid w:val="29527F4F"/>
    <w:rsid w:val="295879E3"/>
    <w:rsid w:val="295F2D1D"/>
    <w:rsid w:val="296628D6"/>
    <w:rsid w:val="296BCFCF"/>
    <w:rsid w:val="296D0EF0"/>
    <w:rsid w:val="296DE38B"/>
    <w:rsid w:val="296EDF27"/>
    <w:rsid w:val="29702F6F"/>
    <w:rsid w:val="2973F3AB"/>
    <w:rsid w:val="297A3DDE"/>
    <w:rsid w:val="297DD375"/>
    <w:rsid w:val="297FD69D"/>
    <w:rsid w:val="29904CF0"/>
    <w:rsid w:val="29909C7A"/>
    <w:rsid w:val="29963D49"/>
    <w:rsid w:val="29A28862"/>
    <w:rsid w:val="29CC3F99"/>
    <w:rsid w:val="29DC4CF5"/>
    <w:rsid w:val="29DDBF10"/>
    <w:rsid w:val="29DFEFCD"/>
    <w:rsid w:val="29E97B29"/>
    <w:rsid w:val="29ED599C"/>
    <w:rsid w:val="29EF4529"/>
    <w:rsid w:val="29F5204A"/>
    <w:rsid w:val="2A042612"/>
    <w:rsid w:val="2A06AEA6"/>
    <w:rsid w:val="2A0832CD"/>
    <w:rsid w:val="2A16F550"/>
    <w:rsid w:val="2A1DCF55"/>
    <w:rsid w:val="2A234712"/>
    <w:rsid w:val="2A37E993"/>
    <w:rsid w:val="2A410C68"/>
    <w:rsid w:val="2A440A6C"/>
    <w:rsid w:val="2A4BF491"/>
    <w:rsid w:val="2A51A66B"/>
    <w:rsid w:val="2A5DB74F"/>
    <w:rsid w:val="2A6030D1"/>
    <w:rsid w:val="2A630F9A"/>
    <w:rsid w:val="2A651252"/>
    <w:rsid w:val="2A6B0881"/>
    <w:rsid w:val="2A6FAAE5"/>
    <w:rsid w:val="2A7315EE"/>
    <w:rsid w:val="2A7E1A8D"/>
    <w:rsid w:val="2A8D8F08"/>
    <w:rsid w:val="2A9001B7"/>
    <w:rsid w:val="2A9B4F89"/>
    <w:rsid w:val="2A9CF1D5"/>
    <w:rsid w:val="2AB3A18E"/>
    <w:rsid w:val="2ABC245D"/>
    <w:rsid w:val="2AC6CEA4"/>
    <w:rsid w:val="2AD51299"/>
    <w:rsid w:val="2ADC1F04"/>
    <w:rsid w:val="2ADCC357"/>
    <w:rsid w:val="2ADCCCE1"/>
    <w:rsid w:val="2AE210F6"/>
    <w:rsid w:val="2AEAB524"/>
    <w:rsid w:val="2AEB49B5"/>
    <w:rsid w:val="2AEC7538"/>
    <w:rsid w:val="2AED9EE9"/>
    <w:rsid w:val="2AF41C02"/>
    <w:rsid w:val="2AFD7A06"/>
    <w:rsid w:val="2B02F556"/>
    <w:rsid w:val="2B0C7EF7"/>
    <w:rsid w:val="2B228F2B"/>
    <w:rsid w:val="2B2E20C5"/>
    <w:rsid w:val="2B301F71"/>
    <w:rsid w:val="2B31C414"/>
    <w:rsid w:val="2B360225"/>
    <w:rsid w:val="2B38B444"/>
    <w:rsid w:val="2B440F3A"/>
    <w:rsid w:val="2B602061"/>
    <w:rsid w:val="2B74DDA3"/>
    <w:rsid w:val="2B8BBB40"/>
    <w:rsid w:val="2B8C3AE6"/>
    <w:rsid w:val="2B94E88B"/>
    <w:rsid w:val="2BAD3E52"/>
    <w:rsid w:val="2BAD55B3"/>
    <w:rsid w:val="2BB40464"/>
    <w:rsid w:val="2BB4784E"/>
    <w:rsid w:val="2BB4CEAB"/>
    <w:rsid w:val="2BB98244"/>
    <w:rsid w:val="2BC04000"/>
    <w:rsid w:val="2BC34078"/>
    <w:rsid w:val="2BC43C72"/>
    <w:rsid w:val="2BC894DD"/>
    <w:rsid w:val="2BCBA5FC"/>
    <w:rsid w:val="2BCD9F89"/>
    <w:rsid w:val="2BD5DBA6"/>
    <w:rsid w:val="2BD6D79A"/>
    <w:rsid w:val="2BE212A3"/>
    <w:rsid w:val="2BEDFBAB"/>
    <w:rsid w:val="2BF29BBA"/>
    <w:rsid w:val="2BF2DDE9"/>
    <w:rsid w:val="2BF33E9F"/>
    <w:rsid w:val="2BF35E90"/>
    <w:rsid w:val="2BF787D3"/>
    <w:rsid w:val="2BFADE63"/>
    <w:rsid w:val="2C05AA92"/>
    <w:rsid w:val="2C0B1B41"/>
    <w:rsid w:val="2C1891F9"/>
    <w:rsid w:val="2C1A9E43"/>
    <w:rsid w:val="2C1DF78D"/>
    <w:rsid w:val="2C1F4577"/>
    <w:rsid w:val="2C281049"/>
    <w:rsid w:val="2C33C1F8"/>
    <w:rsid w:val="2C3D2871"/>
    <w:rsid w:val="2C3E1BC7"/>
    <w:rsid w:val="2C43F23B"/>
    <w:rsid w:val="2C4CDD03"/>
    <w:rsid w:val="2C4D043E"/>
    <w:rsid w:val="2C6F18F8"/>
    <w:rsid w:val="2C70C6A8"/>
    <w:rsid w:val="2C7E3D29"/>
    <w:rsid w:val="2C86F49E"/>
    <w:rsid w:val="2C888E69"/>
    <w:rsid w:val="2C9416EB"/>
    <w:rsid w:val="2C96A6A1"/>
    <w:rsid w:val="2C9B37F4"/>
    <w:rsid w:val="2C9F2831"/>
    <w:rsid w:val="2CA41C2D"/>
    <w:rsid w:val="2CB2E0F7"/>
    <w:rsid w:val="2CB4CCCD"/>
    <w:rsid w:val="2CD76676"/>
    <w:rsid w:val="2CD9A552"/>
    <w:rsid w:val="2CDD023E"/>
    <w:rsid w:val="2CE7B412"/>
    <w:rsid w:val="2CE8BC76"/>
    <w:rsid w:val="2CEA4C56"/>
    <w:rsid w:val="2CEBAD3B"/>
    <w:rsid w:val="2CEBFFA9"/>
    <w:rsid w:val="2CEF9AEE"/>
    <w:rsid w:val="2CF4788E"/>
    <w:rsid w:val="2CFC5831"/>
    <w:rsid w:val="2CFCEDA6"/>
    <w:rsid w:val="2CFD4EEA"/>
    <w:rsid w:val="2D0AB695"/>
    <w:rsid w:val="2D0C458F"/>
    <w:rsid w:val="2D0E70B4"/>
    <w:rsid w:val="2D15E8B9"/>
    <w:rsid w:val="2D1F7E15"/>
    <w:rsid w:val="2D211BEB"/>
    <w:rsid w:val="2D2D10E0"/>
    <w:rsid w:val="2D2F44F6"/>
    <w:rsid w:val="2D358F08"/>
    <w:rsid w:val="2D3B639F"/>
    <w:rsid w:val="2D4F75B7"/>
    <w:rsid w:val="2D595E2D"/>
    <w:rsid w:val="2D5B588E"/>
    <w:rsid w:val="2D64BAA7"/>
    <w:rsid w:val="2D6782BA"/>
    <w:rsid w:val="2D7B5D79"/>
    <w:rsid w:val="2D89E801"/>
    <w:rsid w:val="2D95B01E"/>
    <w:rsid w:val="2D99E24A"/>
    <w:rsid w:val="2DA35C70"/>
    <w:rsid w:val="2DAC8926"/>
    <w:rsid w:val="2DADD7AC"/>
    <w:rsid w:val="2DBD420B"/>
    <w:rsid w:val="2DC3E0AA"/>
    <w:rsid w:val="2DC4D36A"/>
    <w:rsid w:val="2DD02C90"/>
    <w:rsid w:val="2DD40198"/>
    <w:rsid w:val="2DD77D00"/>
    <w:rsid w:val="2DE108F9"/>
    <w:rsid w:val="2DEC795C"/>
    <w:rsid w:val="2DF61EBA"/>
    <w:rsid w:val="2DF776D9"/>
    <w:rsid w:val="2E063631"/>
    <w:rsid w:val="2E07A8A9"/>
    <w:rsid w:val="2E08D714"/>
    <w:rsid w:val="2E0A95C3"/>
    <w:rsid w:val="2E181923"/>
    <w:rsid w:val="2E1C75D3"/>
    <w:rsid w:val="2E2155DC"/>
    <w:rsid w:val="2E253EB2"/>
    <w:rsid w:val="2E268E4F"/>
    <w:rsid w:val="2E2AF906"/>
    <w:rsid w:val="2E372DEA"/>
    <w:rsid w:val="2E3948C6"/>
    <w:rsid w:val="2E3A9618"/>
    <w:rsid w:val="2E438559"/>
    <w:rsid w:val="2E467781"/>
    <w:rsid w:val="2E490ECF"/>
    <w:rsid w:val="2E4E2421"/>
    <w:rsid w:val="2E58C7B5"/>
    <w:rsid w:val="2E5B8F10"/>
    <w:rsid w:val="2E6E3D41"/>
    <w:rsid w:val="2E6FF7A0"/>
    <w:rsid w:val="2E74A2A2"/>
    <w:rsid w:val="2E776BE2"/>
    <w:rsid w:val="2E77F41C"/>
    <w:rsid w:val="2E7D4489"/>
    <w:rsid w:val="2E808F63"/>
    <w:rsid w:val="2E82849F"/>
    <w:rsid w:val="2EA65D9D"/>
    <w:rsid w:val="2EAB0E9C"/>
    <w:rsid w:val="2EB100A2"/>
    <w:rsid w:val="2EB53AB1"/>
    <w:rsid w:val="2EBA6628"/>
    <w:rsid w:val="2EBBC8F4"/>
    <w:rsid w:val="2EC843EE"/>
    <w:rsid w:val="2ED7215F"/>
    <w:rsid w:val="2EE0C55E"/>
    <w:rsid w:val="2EE0FD50"/>
    <w:rsid w:val="2EE76276"/>
    <w:rsid w:val="2EE8D87F"/>
    <w:rsid w:val="2EE9F9DA"/>
    <w:rsid w:val="2EEE5205"/>
    <w:rsid w:val="2EF728EF"/>
    <w:rsid w:val="2EFE2709"/>
    <w:rsid w:val="2F004C84"/>
    <w:rsid w:val="2F02A0EB"/>
    <w:rsid w:val="2F08C3A9"/>
    <w:rsid w:val="2F0A808D"/>
    <w:rsid w:val="2F0C484A"/>
    <w:rsid w:val="2F158E8A"/>
    <w:rsid w:val="2F1CC30A"/>
    <w:rsid w:val="2F1E0EC0"/>
    <w:rsid w:val="2F2A3C7C"/>
    <w:rsid w:val="2F39DCFE"/>
    <w:rsid w:val="2F3B684B"/>
    <w:rsid w:val="2F4131DB"/>
    <w:rsid w:val="2F476185"/>
    <w:rsid w:val="2F498566"/>
    <w:rsid w:val="2F4FE88D"/>
    <w:rsid w:val="2F574F89"/>
    <w:rsid w:val="2F61691E"/>
    <w:rsid w:val="2F64D077"/>
    <w:rsid w:val="2F674272"/>
    <w:rsid w:val="2F6926F3"/>
    <w:rsid w:val="2F711369"/>
    <w:rsid w:val="2F7B592E"/>
    <w:rsid w:val="2F7F3519"/>
    <w:rsid w:val="2F8083AF"/>
    <w:rsid w:val="2F82B271"/>
    <w:rsid w:val="2F85ABE5"/>
    <w:rsid w:val="2F85E24D"/>
    <w:rsid w:val="2F8F9808"/>
    <w:rsid w:val="2F9956B0"/>
    <w:rsid w:val="2F9A97BF"/>
    <w:rsid w:val="2FA1A537"/>
    <w:rsid w:val="2FBF5AFC"/>
    <w:rsid w:val="2FE371C2"/>
    <w:rsid w:val="2FE78D5C"/>
    <w:rsid w:val="2FFA0196"/>
    <w:rsid w:val="300102FE"/>
    <w:rsid w:val="3006A656"/>
    <w:rsid w:val="3015D222"/>
    <w:rsid w:val="301DAB59"/>
    <w:rsid w:val="3021CC1A"/>
    <w:rsid w:val="30231DB9"/>
    <w:rsid w:val="30333CF2"/>
    <w:rsid w:val="3039110A"/>
    <w:rsid w:val="303B675D"/>
    <w:rsid w:val="303C257A"/>
    <w:rsid w:val="303DA06E"/>
    <w:rsid w:val="304A1400"/>
    <w:rsid w:val="3053687E"/>
    <w:rsid w:val="30544F67"/>
    <w:rsid w:val="305CE1BE"/>
    <w:rsid w:val="3063653E"/>
    <w:rsid w:val="306E0D28"/>
    <w:rsid w:val="306FB691"/>
    <w:rsid w:val="3074F190"/>
    <w:rsid w:val="308376B0"/>
    <w:rsid w:val="3084A8E0"/>
    <w:rsid w:val="3084C76B"/>
    <w:rsid w:val="30866815"/>
    <w:rsid w:val="30967467"/>
    <w:rsid w:val="30998DAE"/>
    <w:rsid w:val="309B88F8"/>
    <w:rsid w:val="30A156B4"/>
    <w:rsid w:val="30A3A65B"/>
    <w:rsid w:val="30A6D88E"/>
    <w:rsid w:val="30ADE257"/>
    <w:rsid w:val="30BE9305"/>
    <w:rsid w:val="30C458C6"/>
    <w:rsid w:val="30CA2450"/>
    <w:rsid w:val="30CC2690"/>
    <w:rsid w:val="30D46195"/>
    <w:rsid w:val="30D7EFFC"/>
    <w:rsid w:val="30DCD1E4"/>
    <w:rsid w:val="30DE2B2A"/>
    <w:rsid w:val="30DFE88D"/>
    <w:rsid w:val="30E4A6D2"/>
    <w:rsid w:val="30E6F382"/>
    <w:rsid w:val="30EE21A7"/>
    <w:rsid w:val="30F79970"/>
    <w:rsid w:val="30FDCB26"/>
    <w:rsid w:val="3107CCF4"/>
    <w:rsid w:val="31082F3A"/>
    <w:rsid w:val="310F04FB"/>
    <w:rsid w:val="31161F01"/>
    <w:rsid w:val="31201A06"/>
    <w:rsid w:val="3120ED57"/>
    <w:rsid w:val="3124AE96"/>
    <w:rsid w:val="3127C384"/>
    <w:rsid w:val="31341B27"/>
    <w:rsid w:val="3134C4F4"/>
    <w:rsid w:val="31385825"/>
    <w:rsid w:val="313F567A"/>
    <w:rsid w:val="3143E033"/>
    <w:rsid w:val="31466F0C"/>
    <w:rsid w:val="314BB927"/>
    <w:rsid w:val="314BCF07"/>
    <w:rsid w:val="314E8E49"/>
    <w:rsid w:val="31510BA0"/>
    <w:rsid w:val="31542F1B"/>
    <w:rsid w:val="315A38CA"/>
    <w:rsid w:val="31635C12"/>
    <w:rsid w:val="3165A7FD"/>
    <w:rsid w:val="317D0C1D"/>
    <w:rsid w:val="3185CA95"/>
    <w:rsid w:val="318C2299"/>
    <w:rsid w:val="319A2861"/>
    <w:rsid w:val="319D1096"/>
    <w:rsid w:val="31A14367"/>
    <w:rsid w:val="31A3EF67"/>
    <w:rsid w:val="31B4AE30"/>
    <w:rsid w:val="31B71A6B"/>
    <w:rsid w:val="31B987B9"/>
    <w:rsid w:val="31C11E25"/>
    <w:rsid w:val="31CCFA29"/>
    <w:rsid w:val="31CF176B"/>
    <w:rsid w:val="31D1B6A3"/>
    <w:rsid w:val="31D61C02"/>
    <w:rsid w:val="31DD851B"/>
    <w:rsid w:val="31E66A11"/>
    <w:rsid w:val="31ED9D89"/>
    <w:rsid w:val="31FC3EA4"/>
    <w:rsid w:val="31FC52A4"/>
    <w:rsid w:val="3202368F"/>
    <w:rsid w:val="32050DA8"/>
    <w:rsid w:val="32086749"/>
    <w:rsid w:val="321A3510"/>
    <w:rsid w:val="321FAB48"/>
    <w:rsid w:val="322A274E"/>
    <w:rsid w:val="324633EC"/>
    <w:rsid w:val="32468226"/>
    <w:rsid w:val="3248B4E1"/>
    <w:rsid w:val="32496945"/>
    <w:rsid w:val="324EB91F"/>
    <w:rsid w:val="32555D59"/>
    <w:rsid w:val="325F4FA3"/>
    <w:rsid w:val="3265EC3B"/>
    <w:rsid w:val="326D7244"/>
    <w:rsid w:val="327029DA"/>
    <w:rsid w:val="327CEE66"/>
    <w:rsid w:val="327FFA49"/>
    <w:rsid w:val="32823490"/>
    <w:rsid w:val="328FC58D"/>
    <w:rsid w:val="329B70B7"/>
    <w:rsid w:val="329D5504"/>
    <w:rsid w:val="32A091C7"/>
    <w:rsid w:val="32A18C22"/>
    <w:rsid w:val="32A713B1"/>
    <w:rsid w:val="32AC9133"/>
    <w:rsid w:val="32AF5E52"/>
    <w:rsid w:val="32B5F042"/>
    <w:rsid w:val="32C96A9E"/>
    <w:rsid w:val="32D64528"/>
    <w:rsid w:val="32DF2DDF"/>
    <w:rsid w:val="32E0BA5E"/>
    <w:rsid w:val="32EA584B"/>
    <w:rsid w:val="32EBC912"/>
    <w:rsid w:val="32EDCE64"/>
    <w:rsid w:val="32F94673"/>
    <w:rsid w:val="33049F5D"/>
    <w:rsid w:val="330DA764"/>
    <w:rsid w:val="3319E72F"/>
    <w:rsid w:val="3321E873"/>
    <w:rsid w:val="3326B8E3"/>
    <w:rsid w:val="3332D646"/>
    <w:rsid w:val="3333879F"/>
    <w:rsid w:val="33353083"/>
    <w:rsid w:val="334ED0B8"/>
    <w:rsid w:val="3359E0FD"/>
    <w:rsid w:val="335A72AD"/>
    <w:rsid w:val="33606C7D"/>
    <w:rsid w:val="336417F4"/>
    <w:rsid w:val="3367A830"/>
    <w:rsid w:val="33696F21"/>
    <w:rsid w:val="338574BA"/>
    <w:rsid w:val="33883051"/>
    <w:rsid w:val="339B2725"/>
    <w:rsid w:val="339E949E"/>
    <w:rsid w:val="339FFC8B"/>
    <w:rsid w:val="33A0D518"/>
    <w:rsid w:val="33AF3F24"/>
    <w:rsid w:val="33B2BBEB"/>
    <w:rsid w:val="33B9E5A0"/>
    <w:rsid w:val="33C71BFC"/>
    <w:rsid w:val="33CDDB8B"/>
    <w:rsid w:val="33D7F718"/>
    <w:rsid w:val="33DD4185"/>
    <w:rsid w:val="33E48F86"/>
    <w:rsid w:val="33EA8A49"/>
    <w:rsid w:val="33EAC396"/>
    <w:rsid w:val="33EDF847"/>
    <w:rsid w:val="3408799A"/>
    <w:rsid w:val="342AD639"/>
    <w:rsid w:val="34367A57"/>
    <w:rsid w:val="34377ECA"/>
    <w:rsid w:val="343C6E89"/>
    <w:rsid w:val="3444B823"/>
    <w:rsid w:val="3447BD82"/>
    <w:rsid w:val="344A0D37"/>
    <w:rsid w:val="3454E61C"/>
    <w:rsid w:val="3458A38A"/>
    <w:rsid w:val="3459D263"/>
    <w:rsid w:val="345B6B23"/>
    <w:rsid w:val="3467ECFC"/>
    <w:rsid w:val="346C6412"/>
    <w:rsid w:val="346F43A0"/>
    <w:rsid w:val="34715BC3"/>
    <w:rsid w:val="348CEBF6"/>
    <w:rsid w:val="3491EF83"/>
    <w:rsid w:val="3492698F"/>
    <w:rsid w:val="3492A119"/>
    <w:rsid w:val="34AEE055"/>
    <w:rsid w:val="34B1FFD1"/>
    <w:rsid w:val="34B44979"/>
    <w:rsid w:val="34BF3595"/>
    <w:rsid w:val="34C0E5CE"/>
    <w:rsid w:val="34C80507"/>
    <w:rsid w:val="34CDCD14"/>
    <w:rsid w:val="34CF4464"/>
    <w:rsid w:val="34D16AB7"/>
    <w:rsid w:val="34D3444D"/>
    <w:rsid w:val="34D3C41B"/>
    <w:rsid w:val="34D64E45"/>
    <w:rsid w:val="34D9CDB4"/>
    <w:rsid w:val="34E14790"/>
    <w:rsid w:val="34EA478D"/>
    <w:rsid w:val="34ECEEE9"/>
    <w:rsid w:val="34F804ED"/>
    <w:rsid w:val="34FBF4E7"/>
    <w:rsid w:val="350C98CC"/>
    <w:rsid w:val="350D4B18"/>
    <w:rsid w:val="3514D860"/>
    <w:rsid w:val="3517C5AC"/>
    <w:rsid w:val="35198299"/>
    <w:rsid w:val="3519CC2E"/>
    <w:rsid w:val="3521D5A6"/>
    <w:rsid w:val="3536DED6"/>
    <w:rsid w:val="353D3000"/>
    <w:rsid w:val="35445956"/>
    <w:rsid w:val="3553DF4D"/>
    <w:rsid w:val="35595BDB"/>
    <w:rsid w:val="35677B32"/>
    <w:rsid w:val="35687808"/>
    <w:rsid w:val="356D85F2"/>
    <w:rsid w:val="356FCC8C"/>
    <w:rsid w:val="3580CEEB"/>
    <w:rsid w:val="358A5C2D"/>
    <w:rsid w:val="35993F53"/>
    <w:rsid w:val="359A81A4"/>
    <w:rsid w:val="35A5C2C4"/>
    <w:rsid w:val="35A7550C"/>
    <w:rsid w:val="35AEFF02"/>
    <w:rsid w:val="35B3F7AA"/>
    <w:rsid w:val="35B50723"/>
    <w:rsid w:val="35BDB7B8"/>
    <w:rsid w:val="35BFD6AE"/>
    <w:rsid w:val="35C6A69A"/>
    <w:rsid w:val="35C6F657"/>
    <w:rsid w:val="35C7FF57"/>
    <w:rsid w:val="35D10BEC"/>
    <w:rsid w:val="35D6197A"/>
    <w:rsid w:val="35D77384"/>
    <w:rsid w:val="35E25591"/>
    <w:rsid w:val="35EB22D1"/>
    <w:rsid w:val="35EC6FCC"/>
    <w:rsid w:val="35F41311"/>
    <w:rsid w:val="35F97561"/>
    <w:rsid w:val="35FF40ED"/>
    <w:rsid w:val="360369F3"/>
    <w:rsid w:val="360833E3"/>
    <w:rsid w:val="36086ABA"/>
    <w:rsid w:val="361344D5"/>
    <w:rsid w:val="3614A063"/>
    <w:rsid w:val="3616B961"/>
    <w:rsid w:val="36185DA5"/>
    <w:rsid w:val="36217DEF"/>
    <w:rsid w:val="3621F1B2"/>
    <w:rsid w:val="362E9C3D"/>
    <w:rsid w:val="36333457"/>
    <w:rsid w:val="363B5340"/>
    <w:rsid w:val="3646D9D8"/>
    <w:rsid w:val="364791D6"/>
    <w:rsid w:val="364AF89C"/>
    <w:rsid w:val="364FDA5E"/>
    <w:rsid w:val="3656A5B1"/>
    <w:rsid w:val="366437B6"/>
    <w:rsid w:val="3667B11C"/>
    <w:rsid w:val="3676FC93"/>
    <w:rsid w:val="36781EFA"/>
    <w:rsid w:val="368900E2"/>
    <w:rsid w:val="368C3437"/>
    <w:rsid w:val="36921C7E"/>
    <w:rsid w:val="3695D94C"/>
    <w:rsid w:val="369A718D"/>
    <w:rsid w:val="369C2A9D"/>
    <w:rsid w:val="36A278C9"/>
    <w:rsid w:val="36A73678"/>
    <w:rsid w:val="36AB4003"/>
    <w:rsid w:val="36B255BA"/>
    <w:rsid w:val="36B623BE"/>
    <w:rsid w:val="36B95584"/>
    <w:rsid w:val="36BCEC5B"/>
    <w:rsid w:val="36CD6B12"/>
    <w:rsid w:val="36CE192C"/>
    <w:rsid w:val="36CFAD1F"/>
    <w:rsid w:val="36D2EBB5"/>
    <w:rsid w:val="36E03C3F"/>
    <w:rsid w:val="36E7A09E"/>
    <w:rsid w:val="36EE4291"/>
    <w:rsid w:val="36F39F66"/>
    <w:rsid w:val="36F57329"/>
    <w:rsid w:val="37020E89"/>
    <w:rsid w:val="3704579E"/>
    <w:rsid w:val="3708496C"/>
    <w:rsid w:val="370B7635"/>
    <w:rsid w:val="370E72B5"/>
    <w:rsid w:val="370F5B93"/>
    <w:rsid w:val="3712916C"/>
    <w:rsid w:val="371377C6"/>
    <w:rsid w:val="3713D05C"/>
    <w:rsid w:val="372013B5"/>
    <w:rsid w:val="37245E4D"/>
    <w:rsid w:val="37264475"/>
    <w:rsid w:val="372E3833"/>
    <w:rsid w:val="3731B876"/>
    <w:rsid w:val="37370C68"/>
    <w:rsid w:val="374B423A"/>
    <w:rsid w:val="37598819"/>
    <w:rsid w:val="375AF7F0"/>
    <w:rsid w:val="375BAFDE"/>
    <w:rsid w:val="37713938"/>
    <w:rsid w:val="3773D674"/>
    <w:rsid w:val="37761D8D"/>
    <w:rsid w:val="3778F151"/>
    <w:rsid w:val="377F901A"/>
    <w:rsid w:val="37882D8A"/>
    <w:rsid w:val="37890AB9"/>
    <w:rsid w:val="3792DF72"/>
    <w:rsid w:val="37A4CD59"/>
    <w:rsid w:val="37C011FD"/>
    <w:rsid w:val="37C4673C"/>
    <w:rsid w:val="37C78B00"/>
    <w:rsid w:val="37CA6C9E"/>
    <w:rsid w:val="37CB0DFD"/>
    <w:rsid w:val="37CCEAC0"/>
    <w:rsid w:val="37CD3DDD"/>
    <w:rsid w:val="37CE84FA"/>
    <w:rsid w:val="37D36F4D"/>
    <w:rsid w:val="37D46B4F"/>
    <w:rsid w:val="37D75A28"/>
    <w:rsid w:val="37D88467"/>
    <w:rsid w:val="37DA6D94"/>
    <w:rsid w:val="37E67B9B"/>
    <w:rsid w:val="37E9AE04"/>
    <w:rsid w:val="37E9B02D"/>
    <w:rsid w:val="37EE7972"/>
    <w:rsid w:val="37EEF098"/>
    <w:rsid w:val="37F1A30C"/>
    <w:rsid w:val="380570D7"/>
    <w:rsid w:val="380AF2E4"/>
    <w:rsid w:val="38136E54"/>
    <w:rsid w:val="38155469"/>
    <w:rsid w:val="3815CEFA"/>
    <w:rsid w:val="3815D7F0"/>
    <w:rsid w:val="381AD8AB"/>
    <w:rsid w:val="381F8E2A"/>
    <w:rsid w:val="3820DBD6"/>
    <w:rsid w:val="3821995F"/>
    <w:rsid w:val="3826207E"/>
    <w:rsid w:val="38298A51"/>
    <w:rsid w:val="382A4ADC"/>
    <w:rsid w:val="38428F07"/>
    <w:rsid w:val="3846365D"/>
    <w:rsid w:val="38472E5F"/>
    <w:rsid w:val="3847EF81"/>
    <w:rsid w:val="385433ED"/>
    <w:rsid w:val="3868CB7C"/>
    <w:rsid w:val="386A1070"/>
    <w:rsid w:val="386FAB1A"/>
    <w:rsid w:val="387113EB"/>
    <w:rsid w:val="387F387E"/>
    <w:rsid w:val="3884FA01"/>
    <w:rsid w:val="3885F555"/>
    <w:rsid w:val="3886AF0C"/>
    <w:rsid w:val="388C6635"/>
    <w:rsid w:val="389E0B35"/>
    <w:rsid w:val="38A27EC2"/>
    <w:rsid w:val="38A62CF2"/>
    <w:rsid w:val="38A6BC87"/>
    <w:rsid w:val="38AAE4CD"/>
    <w:rsid w:val="38BB0D8F"/>
    <w:rsid w:val="38C2640A"/>
    <w:rsid w:val="38C4AD22"/>
    <w:rsid w:val="38C85C8D"/>
    <w:rsid w:val="38D2584A"/>
    <w:rsid w:val="38D54EC2"/>
    <w:rsid w:val="38EC9B71"/>
    <w:rsid w:val="38F8EACD"/>
    <w:rsid w:val="3903607C"/>
    <w:rsid w:val="39120894"/>
    <w:rsid w:val="39162049"/>
    <w:rsid w:val="391B2EA5"/>
    <w:rsid w:val="391D7AFD"/>
    <w:rsid w:val="39227755"/>
    <w:rsid w:val="393BB221"/>
    <w:rsid w:val="39481DC9"/>
    <w:rsid w:val="394D74A0"/>
    <w:rsid w:val="3958E3AA"/>
    <w:rsid w:val="395E94DE"/>
    <w:rsid w:val="3962FB46"/>
    <w:rsid w:val="3963B266"/>
    <w:rsid w:val="3967F252"/>
    <w:rsid w:val="3968121F"/>
    <w:rsid w:val="397CAFD5"/>
    <w:rsid w:val="3984BF90"/>
    <w:rsid w:val="399C2572"/>
    <w:rsid w:val="399ED53C"/>
    <w:rsid w:val="39A6E092"/>
    <w:rsid w:val="39AF4315"/>
    <w:rsid w:val="39B32592"/>
    <w:rsid w:val="39BFBF5C"/>
    <w:rsid w:val="39CC3599"/>
    <w:rsid w:val="39D0BFE1"/>
    <w:rsid w:val="39D12679"/>
    <w:rsid w:val="39D69F36"/>
    <w:rsid w:val="39EE3AD9"/>
    <w:rsid w:val="39F2235E"/>
    <w:rsid w:val="39F2CA57"/>
    <w:rsid w:val="39F58669"/>
    <w:rsid w:val="39F6D9C2"/>
    <w:rsid w:val="39FAF300"/>
    <w:rsid w:val="39FE3E71"/>
    <w:rsid w:val="39FF8ED6"/>
    <w:rsid w:val="3A043639"/>
    <w:rsid w:val="3A0B32AC"/>
    <w:rsid w:val="3A0CE44C"/>
    <w:rsid w:val="3A1B7C4D"/>
    <w:rsid w:val="3A327274"/>
    <w:rsid w:val="3A41C043"/>
    <w:rsid w:val="3A4254D7"/>
    <w:rsid w:val="3A428CE8"/>
    <w:rsid w:val="3A4FE0A2"/>
    <w:rsid w:val="3A58CB80"/>
    <w:rsid w:val="3A5F6B7F"/>
    <w:rsid w:val="3A5FF482"/>
    <w:rsid w:val="3A600B8A"/>
    <w:rsid w:val="3A6302A1"/>
    <w:rsid w:val="3A65ECAC"/>
    <w:rsid w:val="3A6C5D23"/>
    <w:rsid w:val="3A75C101"/>
    <w:rsid w:val="3A9128DB"/>
    <w:rsid w:val="3A99D1CD"/>
    <w:rsid w:val="3AA016EA"/>
    <w:rsid w:val="3AA60B28"/>
    <w:rsid w:val="3AB22596"/>
    <w:rsid w:val="3AB768CD"/>
    <w:rsid w:val="3AD388FA"/>
    <w:rsid w:val="3AD462DC"/>
    <w:rsid w:val="3AD6079D"/>
    <w:rsid w:val="3AD7AC31"/>
    <w:rsid w:val="3AE406D4"/>
    <w:rsid w:val="3AE748EF"/>
    <w:rsid w:val="3AEF1E6B"/>
    <w:rsid w:val="3AF157F3"/>
    <w:rsid w:val="3AF6CC02"/>
    <w:rsid w:val="3AFBF8ED"/>
    <w:rsid w:val="3B00513C"/>
    <w:rsid w:val="3B02A47F"/>
    <w:rsid w:val="3B04737A"/>
    <w:rsid w:val="3B0E7719"/>
    <w:rsid w:val="3B107877"/>
    <w:rsid w:val="3B18A26B"/>
    <w:rsid w:val="3B289110"/>
    <w:rsid w:val="3B3FA783"/>
    <w:rsid w:val="3B4BA699"/>
    <w:rsid w:val="3B4C3481"/>
    <w:rsid w:val="3B501B51"/>
    <w:rsid w:val="3B52FB47"/>
    <w:rsid w:val="3B5327F7"/>
    <w:rsid w:val="3B6095DE"/>
    <w:rsid w:val="3B640558"/>
    <w:rsid w:val="3B6CE2B4"/>
    <w:rsid w:val="3B7705E1"/>
    <w:rsid w:val="3B7E0935"/>
    <w:rsid w:val="3B806292"/>
    <w:rsid w:val="3B8A0B3A"/>
    <w:rsid w:val="3B8E720E"/>
    <w:rsid w:val="3B8FCBA7"/>
    <w:rsid w:val="3B9062A9"/>
    <w:rsid w:val="3B9565A8"/>
    <w:rsid w:val="3B9BC9BC"/>
    <w:rsid w:val="3B9EF245"/>
    <w:rsid w:val="3BAB704C"/>
    <w:rsid w:val="3BAC80E8"/>
    <w:rsid w:val="3BB0A233"/>
    <w:rsid w:val="3BB34047"/>
    <w:rsid w:val="3BB625E0"/>
    <w:rsid w:val="3BBF5A60"/>
    <w:rsid w:val="3BC45A87"/>
    <w:rsid w:val="3BC47120"/>
    <w:rsid w:val="3BDD2F54"/>
    <w:rsid w:val="3BE0C599"/>
    <w:rsid w:val="3BE311D4"/>
    <w:rsid w:val="3BE73E2B"/>
    <w:rsid w:val="3BF1E7BE"/>
    <w:rsid w:val="3BF75EBD"/>
    <w:rsid w:val="3BFED302"/>
    <w:rsid w:val="3C00AB1C"/>
    <w:rsid w:val="3C05514A"/>
    <w:rsid w:val="3C268297"/>
    <w:rsid w:val="3C2D8B53"/>
    <w:rsid w:val="3C3111AE"/>
    <w:rsid w:val="3C37E933"/>
    <w:rsid w:val="3C3A4C17"/>
    <w:rsid w:val="3C3C8595"/>
    <w:rsid w:val="3C41B4C4"/>
    <w:rsid w:val="3C43035A"/>
    <w:rsid w:val="3C442181"/>
    <w:rsid w:val="3C446FD0"/>
    <w:rsid w:val="3C488CA9"/>
    <w:rsid w:val="3C54D23D"/>
    <w:rsid w:val="3C5A4649"/>
    <w:rsid w:val="3C5F0977"/>
    <w:rsid w:val="3C5F1CA8"/>
    <w:rsid w:val="3C5F201D"/>
    <w:rsid w:val="3C65B205"/>
    <w:rsid w:val="3C7C54B9"/>
    <w:rsid w:val="3C7C8710"/>
    <w:rsid w:val="3C80AE64"/>
    <w:rsid w:val="3C8D2E8C"/>
    <w:rsid w:val="3C922CE4"/>
    <w:rsid w:val="3C929C63"/>
    <w:rsid w:val="3C92ADFF"/>
    <w:rsid w:val="3C96E3DD"/>
    <w:rsid w:val="3CA1B9B0"/>
    <w:rsid w:val="3CA3A35D"/>
    <w:rsid w:val="3CA59B76"/>
    <w:rsid w:val="3CAAA800"/>
    <w:rsid w:val="3CAF4F89"/>
    <w:rsid w:val="3CB87AB1"/>
    <w:rsid w:val="3CB8A387"/>
    <w:rsid w:val="3CBB609F"/>
    <w:rsid w:val="3CD6A0BF"/>
    <w:rsid w:val="3CD7A9D4"/>
    <w:rsid w:val="3CDFD880"/>
    <w:rsid w:val="3CE3523F"/>
    <w:rsid w:val="3CE6FE2B"/>
    <w:rsid w:val="3CECD272"/>
    <w:rsid w:val="3CF295F5"/>
    <w:rsid w:val="3CFB28F2"/>
    <w:rsid w:val="3D042B21"/>
    <w:rsid w:val="3D0793BA"/>
    <w:rsid w:val="3D07DB37"/>
    <w:rsid w:val="3D1298D9"/>
    <w:rsid w:val="3D1AB835"/>
    <w:rsid w:val="3D1C7C49"/>
    <w:rsid w:val="3D1F8625"/>
    <w:rsid w:val="3D2B5C8A"/>
    <w:rsid w:val="3D2BEA1A"/>
    <w:rsid w:val="3D34D511"/>
    <w:rsid w:val="3D42D36E"/>
    <w:rsid w:val="3D48E18C"/>
    <w:rsid w:val="3D5DD9AB"/>
    <w:rsid w:val="3D64D93E"/>
    <w:rsid w:val="3D6A40BA"/>
    <w:rsid w:val="3D73B542"/>
    <w:rsid w:val="3D7AF4BE"/>
    <w:rsid w:val="3D86D288"/>
    <w:rsid w:val="3D878164"/>
    <w:rsid w:val="3D95BE7F"/>
    <w:rsid w:val="3D9F99D2"/>
    <w:rsid w:val="3DA00BCB"/>
    <w:rsid w:val="3DA8948D"/>
    <w:rsid w:val="3DB0E443"/>
    <w:rsid w:val="3DB19BB5"/>
    <w:rsid w:val="3DB5CCE7"/>
    <w:rsid w:val="3DC4FF3D"/>
    <w:rsid w:val="3DC6190E"/>
    <w:rsid w:val="3DD57018"/>
    <w:rsid w:val="3DD5FFD2"/>
    <w:rsid w:val="3DD64D0B"/>
    <w:rsid w:val="3DDB2E4D"/>
    <w:rsid w:val="3DDC539D"/>
    <w:rsid w:val="3DE50F40"/>
    <w:rsid w:val="3DE6B242"/>
    <w:rsid w:val="3DE84B96"/>
    <w:rsid w:val="3E03C86E"/>
    <w:rsid w:val="3E0F4AC7"/>
    <w:rsid w:val="3E1351AE"/>
    <w:rsid w:val="3E141566"/>
    <w:rsid w:val="3E185771"/>
    <w:rsid w:val="3E19E477"/>
    <w:rsid w:val="3E255149"/>
    <w:rsid w:val="3E35E5AC"/>
    <w:rsid w:val="3E3A2226"/>
    <w:rsid w:val="3E42274A"/>
    <w:rsid w:val="3E51AE9A"/>
    <w:rsid w:val="3E59A23A"/>
    <w:rsid w:val="3E61BF64"/>
    <w:rsid w:val="3E62D775"/>
    <w:rsid w:val="3E6AFB1C"/>
    <w:rsid w:val="3E6C7DB8"/>
    <w:rsid w:val="3E6CC0B4"/>
    <w:rsid w:val="3E6CEF0F"/>
    <w:rsid w:val="3E6E0E04"/>
    <w:rsid w:val="3E776107"/>
    <w:rsid w:val="3E7F9384"/>
    <w:rsid w:val="3E803988"/>
    <w:rsid w:val="3E89A71A"/>
    <w:rsid w:val="3E94AB7D"/>
    <w:rsid w:val="3E9C4F84"/>
    <w:rsid w:val="3E9C641A"/>
    <w:rsid w:val="3EA73C82"/>
    <w:rsid w:val="3EA77CA5"/>
    <w:rsid w:val="3EAD0C4D"/>
    <w:rsid w:val="3EB13170"/>
    <w:rsid w:val="3EB32C92"/>
    <w:rsid w:val="3EB5A352"/>
    <w:rsid w:val="3EBB049E"/>
    <w:rsid w:val="3ECA367D"/>
    <w:rsid w:val="3ED2FFF9"/>
    <w:rsid w:val="3EE081AF"/>
    <w:rsid w:val="3EE21628"/>
    <w:rsid w:val="3EE599AD"/>
    <w:rsid w:val="3EF58C8C"/>
    <w:rsid w:val="3EFEAB13"/>
    <w:rsid w:val="3F0D9528"/>
    <w:rsid w:val="3F0F3620"/>
    <w:rsid w:val="3F131446"/>
    <w:rsid w:val="3F229B5F"/>
    <w:rsid w:val="3F2A25CE"/>
    <w:rsid w:val="3F2D6DD8"/>
    <w:rsid w:val="3F3A2094"/>
    <w:rsid w:val="3F4B9971"/>
    <w:rsid w:val="3F577918"/>
    <w:rsid w:val="3F5E6D45"/>
    <w:rsid w:val="3F5FA1E3"/>
    <w:rsid w:val="3F6B292A"/>
    <w:rsid w:val="3F6B4412"/>
    <w:rsid w:val="3F6C2F52"/>
    <w:rsid w:val="3F742657"/>
    <w:rsid w:val="3F7A3BC3"/>
    <w:rsid w:val="3F7F3232"/>
    <w:rsid w:val="3F8265F6"/>
    <w:rsid w:val="3F89FE30"/>
    <w:rsid w:val="3F912660"/>
    <w:rsid w:val="3FAD805A"/>
    <w:rsid w:val="3FB688D4"/>
    <w:rsid w:val="3FB6C3B6"/>
    <w:rsid w:val="3FBD2F27"/>
    <w:rsid w:val="3FD0889D"/>
    <w:rsid w:val="3FD1A06F"/>
    <w:rsid w:val="3FD1B4AA"/>
    <w:rsid w:val="3FED51EA"/>
    <w:rsid w:val="3FEE7452"/>
    <w:rsid w:val="3FFA809C"/>
    <w:rsid w:val="3FFC1916"/>
    <w:rsid w:val="40072C32"/>
    <w:rsid w:val="4007CDA9"/>
    <w:rsid w:val="40085A11"/>
    <w:rsid w:val="4009D317"/>
    <w:rsid w:val="400CC997"/>
    <w:rsid w:val="400D0905"/>
    <w:rsid w:val="400EF126"/>
    <w:rsid w:val="400F2732"/>
    <w:rsid w:val="401B7EEE"/>
    <w:rsid w:val="401BFF91"/>
    <w:rsid w:val="401CA3A9"/>
    <w:rsid w:val="40273FA0"/>
    <w:rsid w:val="402A5E3B"/>
    <w:rsid w:val="402CC6B3"/>
    <w:rsid w:val="402E54E6"/>
    <w:rsid w:val="40337AED"/>
    <w:rsid w:val="4038FEC4"/>
    <w:rsid w:val="403AA5E3"/>
    <w:rsid w:val="403AAEDB"/>
    <w:rsid w:val="4040423A"/>
    <w:rsid w:val="4041D853"/>
    <w:rsid w:val="405376BF"/>
    <w:rsid w:val="405C3540"/>
    <w:rsid w:val="405C7459"/>
    <w:rsid w:val="405DA5A0"/>
    <w:rsid w:val="405F72AA"/>
    <w:rsid w:val="40627369"/>
    <w:rsid w:val="406C75D3"/>
    <w:rsid w:val="406FDAE9"/>
    <w:rsid w:val="40712AC4"/>
    <w:rsid w:val="407FC420"/>
    <w:rsid w:val="40812237"/>
    <w:rsid w:val="408430F2"/>
    <w:rsid w:val="40858EC6"/>
    <w:rsid w:val="4086D4DB"/>
    <w:rsid w:val="4087AA39"/>
    <w:rsid w:val="409B0525"/>
    <w:rsid w:val="409BBABB"/>
    <w:rsid w:val="409CD61E"/>
    <w:rsid w:val="40A2AE88"/>
    <w:rsid w:val="40A78B9E"/>
    <w:rsid w:val="40A8CE8E"/>
    <w:rsid w:val="40AA7295"/>
    <w:rsid w:val="40BA8C47"/>
    <w:rsid w:val="40C38147"/>
    <w:rsid w:val="40C724D9"/>
    <w:rsid w:val="40E7745E"/>
    <w:rsid w:val="40F45213"/>
    <w:rsid w:val="40FFED59"/>
    <w:rsid w:val="4102A68A"/>
    <w:rsid w:val="410FF6B8"/>
    <w:rsid w:val="411078A5"/>
    <w:rsid w:val="4111B3C3"/>
    <w:rsid w:val="4122A76E"/>
    <w:rsid w:val="412F2273"/>
    <w:rsid w:val="4136CFD6"/>
    <w:rsid w:val="413CF97F"/>
    <w:rsid w:val="41479F75"/>
    <w:rsid w:val="414951CA"/>
    <w:rsid w:val="414AD701"/>
    <w:rsid w:val="414EDF17"/>
    <w:rsid w:val="41502EC1"/>
    <w:rsid w:val="4157E962"/>
    <w:rsid w:val="41591A29"/>
    <w:rsid w:val="41627A27"/>
    <w:rsid w:val="4166BE37"/>
    <w:rsid w:val="4169F732"/>
    <w:rsid w:val="416B4982"/>
    <w:rsid w:val="416CCCE6"/>
    <w:rsid w:val="416FB057"/>
    <w:rsid w:val="41717987"/>
    <w:rsid w:val="41756799"/>
    <w:rsid w:val="4176BB6C"/>
    <w:rsid w:val="417D09C8"/>
    <w:rsid w:val="418BBAC6"/>
    <w:rsid w:val="4198AC5D"/>
    <w:rsid w:val="41A64226"/>
    <w:rsid w:val="41ABC229"/>
    <w:rsid w:val="41B2A760"/>
    <w:rsid w:val="41BAF55F"/>
    <w:rsid w:val="41E96BD9"/>
    <w:rsid w:val="41EFD21F"/>
    <w:rsid w:val="41F15F38"/>
    <w:rsid w:val="42019B68"/>
    <w:rsid w:val="4206CD68"/>
    <w:rsid w:val="42077561"/>
    <w:rsid w:val="42078186"/>
    <w:rsid w:val="4219370E"/>
    <w:rsid w:val="422EE712"/>
    <w:rsid w:val="4233A9FE"/>
    <w:rsid w:val="423B942D"/>
    <w:rsid w:val="4244ED7B"/>
    <w:rsid w:val="42496931"/>
    <w:rsid w:val="424CE274"/>
    <w:rsid w:val="424F2353"/>
    <w:rsid w:val="42545C6A"/>
    <w:rsid w:val="4257D634"/>
    <w:rsid w:val="425B08F5"/>
    <w:rsid w:val="425D352F"/>
    <w:rsid w:val="42601233"/>
    <w:rsid w:val="4262D4EC"/>
    <w:rsid w:val="4272C147"/>
    <w:rsid w:val="428C6FC0"/>
    <w:rsid w:val="428ECA16"/>
    <w:rsid w:val="429421B7"/>
    <w:rsid w:val="429788D4"/>
    <w:rsid w:val="4299A855"/>
    <w:rsid w:val="42BB83E1"/>
    <w:rsid w:val="42C0BDB5"/>
    <w:rsid w:val="42C46795"/>
    <w:rsid w:val="42C68E2E"/>
    <w:rsid w:val="42CA3047"/>
    <w:rsid w:val="42D3A93B"/>
    <w:rsid w:val="42DE1870"/>
    <w:rsid w:val="42F23D57"/>
    <w:rsid w:val="42F5CC08"/>
    <w:rsid w:val="4300E586"/>
    <w:rsid w:val="4309F4CE"/>
    <w:rsid w:val="430BB924"/>
    <w:rsid w:val="4310A58F"/>
    <w:rsid w:val="431433E1"/>
    <w:rsid w:val="431CFD73"/>
    <w:rsid w:val="4322BEAC"/>
    <w:rsid w:val="43270B6E"/>
    <w:rsid w:val="432B111F"/>
    <w:rsid w:val="432EB16F"/>
    <w:rsid w:val="4339746F"/>
    <w:rsid w:val="4339C196"/>
    <w:rsid w:val="433A9121"/>
    <w:rsid w:val="433E5FB3"/>
    <w:rsid w:val="4346C7F4"/>
    <w:rsid w:val="43500E03"/>
    <w:rsid w:val="43518CAF"/>
    <w:rsid w:val="43540A12"/>
    <w:rsid w:val="435846C8"/>
    <w:rsid w:val="435A5520"/>
    <w:rsid w:val="435EC395"/>
    <w:rsid w:val="43671D3F"/>
    <w:rsid w:val="436F69BC"/>
    <w:rsid w:val="437AC3BB"/>
    <w:rsid w:val="437EE346"/>
    <w:rsid w:val="43800703"/>
    <w:rsid w:val="4385C26A"/>
    <w:rsid w:val="43951D1F"/>
    <w:rsid w:val="439F147B"/>
    <w:rsid w:val="43A30369"/>
    <w:rsid w:val="43A710F8"/>
    <w:rsid w:val="43B1B80E"/>
    <w:rsid w:val="43B84EB8"/>
    <w:rsid w:val="43C427B1"/>
    <w:rsid w:val="43C4D813"/>
    <w:rsid w:val="43D42F14"/>
    <w:rsid w:val="43E2D70F"/>
    <w:rsid w:val="43E6E261"/>
    <w:rsid w:val="43E8D438"/>
    <w:rsid w:val="43EAB57A"/>
    <w:rsid w:val="43F302AD"/>
    <w:rsid w:val="43F48A01"/>
    <w:rsid w:val="440D3CED"/>
    <w:rsid w:val="440DD807"/>
    <w:rsid w:val="4411F3B5"/>
    <w:rsid w:val="441A7C20"/>
    <w:rsid w:val="4433C5EC"/>
    <w:rsid w:val="44360BCD"/>
    <w:rsid w:val="44370915"/>
    <w:rsid w:val="4441AB40"/>
    <w:rsid w:val="4442F30B"/>
    <w:rsid w:val="444B1B25"/>
    <w:rsid w:val="444B810E"/>
    <w:rsid w:val="444C96EF"/>
    <w:rsid w:val="44559B99"/>
    <w:rsid w:val="445F5A3F"/>
    <w:rsid w:val="4464DE1F"/>
    <w:rsid w:val="44678DC1"/>
    <w:rsid w:val="4469C976"/>
    <w:rsid w:val="446F69F2"/>
    <w:rsid w:val="446FBE33"/>
    <w:rsid w:val="4471CDA8"/>
    <w:rsid w:val="44805E8A"/>
    <w:rsid w:val="4488A214"/>
    <w:rsid w:val="448FEC02"/>
    <w:rsid w:val="4491A74E"/>
    <w:rsid w:val="449E31F3"/>
    <w:rsid w:val="44A096BE"/>
    <w:rsid w:val="44A231B2"/>
    <w:rsid w:val="44A67A59"/>
    <w:rsid w:val="44A9C8A7"/>
    <w:rsid w:val="44AFA8BA"/>
    <w:rsid w:val="44B20CB7"/>
    <w:rsid w:val="44B2C77C"/>
    <w:rsid w:val="44BC1721"/>
    <w:rsid w:val="44C03602"/>
    <w:rsid w:val="44C75421"/>
    <w:rsid w:val="44DE1893"/>
    <w:rsid w:val="44DFB0E8"/>
    <w:rsid w:val="44E4AB05"/>
    <w:rsid w:val="44E9118B"/>
    <w:rsid w:val="44F1B0F8"/>
    <w:rsid w:val="44F32B24"/>
    <w:rsid w:val="44FAEC52"/>
    <w:rsid w:val="44FE2EC3"/>
    <w:rsid w:val="44FED18E"/>
    <w:rsid w:val="45010124"/>
    <w:rsid w:val="45058936"/>
    <w:rsid w:val="45068A4C"/>
    <w:rsid w:val="4509256C"/>
    <w:rsid w:val="450B9108"/>
    <w:rsid w:val="450BC45C"/>
    <w:rsid w:val="450BFB34"/>
    <w:rsid w:val="4511292C"/>
    <w:rsid w:val="45174135"/>
    <w:rsid w:val="451E341B"/>
    <w:rsid w:val="452CED57"/>
    <w:rsid w:val="452F0148"/>
    <w:rsid w:val="4531451F"/>
    <w:rsid w:val="453326E8"/>
    <w:rsid w:val="4534E70A"/>
    <w:rsid w:val="4538C859"/>
    <w:rsid w:val="453D36A7"/>
    <w:rsid w:val="4542EBB3"/>
    <w:rsid w:val="4549B6B9"/>
    <w:rsid w:val="454B4782"/>
    <w:rsid w:val="454C2983"/>
    <w:rsid w:val="45578479"/>
    <w:rsid w:val="455798C5"/>
    <w:rsid w:val="4557B0B9"/>
    <w:rsid w:val="455B16C9"/>
    <w:rsid w:val="455C8FEA"/>
    <w:rsid w:val="45612B96"/>
    <w:rsid w:val="45786BFF"/>
    <w:rsid w:val="4578AB69"/>
    <w:rsid w:val="457BEC1E"/>
    <w:rsid w:val="457D190E"/>
    <w:rsid w:val="45835937"/>
    <w:rsid w:val="4585807B"/>
    <w:rsid w:val="4588C29E"/>
    <w:rsid w:val="458C8011"/>
    <w:rsid w:val="458F297E"/>
    <w:rsid w:val="4593B1C9"/>
    <w:rsid w:val="459A39DA"/>
    <w:rsid w:val="45B69EC2"/>
    <w:rsid w:val="45BA4CB4"/>
    <w:rsid w:val="45D20DF1"/>
    <w:rsid w:val="45D55801"/>
    <w:rsid w:val="45DC99BD"/>
    <w:rsid w:val="45DE76F5"/>
    <w:rsid w:val="45DFA157"/>
    <w:rsid w:val="45E013FA"/>
    <w:rsid w:val="45F68A7F"/>
    <w:rsid w:val="45FDD8ED"/>
    <w:rsid w:val="460A0988"/>
    <w:rsid w:val="460DF55E"/>
    <w:rsid w:val="461D131D"/>
    <w:rsid w:val="461D4D42"/>
    <w:rsid w:val="46203B97"/>
    <w:rsid w:val="462B97ED"/>
    <w:rsid w:val="463534F2"/>
    <w:rsid w:val="463ADA86"/>
    <w:rsid w:val="464583D3"/>
    <w:rsid w:val="46485B8F"/>
    <w:rsid w:val="464C753A"/>
    <w:rsid w:val="4650AF5E"/>
    <w:rsid w:val="465C736E"/>
    <w:rsid w:val="465DFD67"/>
    <w:rsid w:val="46690637"/>
    <w:rsid w:val="46748866"/>
    <w:rsid w:val="46779335"/>
    <w:rsid w:val="4679F932"/>
    <w:rsid w:val="46896DD9"/>
    <w:rsid w:val="468A9B71"/>
    <w:rsid w:val="469797A7"/>
    <w:rsid w:val="46AD8AC9"/>
    <w:rsid w:val="46B199A0"/>
    <w:rsid w:val="46B59833"/>
    <w:rsid w:val="46BE2723"/>
    <w:rsid w:val="46C09E5C"/>
    <w:rsid w:val="46D08D57"/>
    <w:rsid w:val="46D93AE5"/>
    <w:rsid w:val="46DAAD77"/>
    <w:rsid w:val="46DBA7F5"/>
    <w:rsid w:val="46DD2C68"/>
    <w:rsid w:val="46DFB637"/>
    <w:rsid w:val="46EAFB10"/>
    <w:rsid w:val="46EB6754"/>
    <w:rsid w:val="46EE1A9C"/>
    <w:rsid w:val="46FE86E4"/>
    <w:rsid w:val="46FE8E1D"/>
    <w:rsid w:val="46FFDBD2"/>
    <w:rsid w:val="47083494"/>
    <w:rsid w:val="47100DE9"/>
    <w:rsid w:val="4725DE13"/>
    <w:rsid w:val="47356A3E"/>
    <w:rsid w:val="473B9548"/>
    <w:rsid w:val="474A8305"/>
    <w:rsid w:val="474E5578"/>
    <w:rsid w:val="475F1CFD"/>
    <w:rsid w:val="476052DC"/>
    <w:rsid w:val="47664BE5"/>
    <w:rsid w:val="476EA0BE"/>
    <w:rsid w:val="4778C344"/>
    <w:rsid w:val="47790F5F"/>
    <w:rsid w:val="478B2C10"/>
    <w:rsid w:val="478D77E2"/>
    <w:rsid w:val="4791C464"/>
    <w:rsid w:val="47962001"/>
    <w:rsid w:val="47989DA9"/>
    <w:rsid w:val="4799F10C"/>
    <w:rsid w:val="479D04B0"/>
    <w:rsid w:val="479E63F7"/>
    <w:rsid w:val="479EA17C"/>
    <w:rsid w:val="47A49149"/>
    <w:rsid w:val="47A5F2A6"/>
    <w:rsid w:val="47AC73C9"/>
    <w:rsid w:val="47AE14F5"/>
    <w:rsid w:val="47B1C862"/>
    <w:rsid w:val="47B8D629"/>
    <w:rsid w:val="47C07BBF"/>
    <w:rsid w:val="47C5B979"/>
    <w:rsid w:val="47CE5E3F"/>
    <w:rsid w:val="47CFE133"/>
    <w:rsid w:val="47D1BBAB"/>
    <w:rsid w:val="47D76DAF"/>
    <w:rsid w:val="47D9EFF7"/>
    <w:rsid w:val="47E845C6"/>
    <w:rsid w:val="47E9523C"/>
    <w:rsid w:val="47EA3341"/>
    <w:rsid w:val="47F64A54"/>
    <w:rsid w:val="4808729E"/>
    <w:rsid w:val="480AAD56"/>
    <w:rsid w:val="48136E7E"/>
    <w:rsid w:val="481526B7"/>
    <w:rsid w:val="48213F28"/>
    <w:rsid w:val="4834EEBA"/>
    <w:rsid w:val="4838AD28"/>
    <w:rsid w:val="48400246"/>
    <w:rsid w:val="4840E67B"/>
    <w:rsid w:val="484B897C"/>
    <w:rsid w:val="4852AE06"/>
    <w:rsid w:val="485624C1"/>
    <w:rsid w:val="4873BCE5"/>
    <w:rsid w:val="4873C7C0"/>
    <w:rsid w:val="487628B6"/>
    <w:rsid w:val="487C2C7C"/>
    <w:rsid w:val="4884278D"/>
    <w:rsid w:val="48886B72"/>
    <w:rsid w:val="4888A6E9"/>
    <w:rsid w:val="488B3D3F"/>
    <w:rsid w:val="48959242"/>
    <w:rsid w:val="4898D9C6"/>
    <w:rsid w:val="489CB8E6"/>
    <w:rsid w:val="48AB7C0E"/>
    <w:rsid w:val="48B32098"/>
    <w:rsid w:val="48B66344"/>
    <w:rsid w:val="48B7B270"/>
    <w:rsid w:val="48BAFD3A"/>
    <w:rsid w:val="48BC4FEE"/>
    <w:rsid w:val="48BDFC3D"/>
    <w:rsid w:val="48BE159D"/>
    <w:rsid w:val="48C4F3F3"/>
    <w:rsid w:val="48C50925"/>
    <w:rsid w:val="48C605C7"/>
    <w:rsid w:val="48C7005D"/>
    <w:rsid w:val="48C8E927"/>
    <w:rsid w:val="48CD8A46"/>
    <w:rsid w:val="48CE4DF9"/>
    <w:rsid w:val="48CECE90"/>
    <w:rsid w:val="48D111A2"/>
    <w:rsid w:val="48DAC747"/>
    <w:rsid w:val="48DE8D0A"/>
    <w:rsid w:val="48DF7450"/>
    <w:rsid w:val="48E24C79"/>
    <w:rsid w:val="48F38750"/>
    <w:rsid w:val="4904E1C8"/>
    <w:rsid w:val="4909CDC6"/>
    <w:rsid w:val="490D99A8"/>
    <w:rsid w:val="4914FB81"/>
    <w:rsid w:val="4920E92D"/>
    <w:rsid w:val="49221220"/>
    <w:rsid w:val="492DDD30"/>
    <w:rsid w:val="4932124C"/>
    <w:rsid w:val="493A7C5E"/>
    <w:rsid w:val="49400F09"/>
    <w:rsid w:val="4948442A"/>
    <w:rsid w:val="49543236"/>
    <w:rsid w:val="49561583"/>
    <w:rsid w:val="495FFBD2"/>
    <w:rsid w:val="49609A15"/>
    <w:rsid w:val="496AAA84"/>
    <w:rsid w:val="497A0709"/>
    <w:rsid w:val="497D2495"/>
    <w:rsid w:val="497DEA73"/>
    <w:rsid w:val="497E57FB"/>
    <w:rsid w:val="4980C6AB"/>
    <w:rsid w:val="498C3BFA"/>
    <w:rsid w:val="498CE4FD"/>
    <w:rsid w:val="49932F66"/>
    <w:rsid w:val="4994E61B"/>
    <w:rsid w:val="499B158F"/>
    <w:rsid w:val="499C9820"/>
    <w:rsid w:val="49A85FF6"/>
    <w:rsid w:val="49ABA08D"/>
    <w:rsid w:val="49B74749"/>
    <w:rsid w:val="49B79E07"/>
    <w:rsid w:val="49B7F0A0"/>
    <w:rsid w:val="49B8F9FC"/>
    <w:rsid w:val="49BD975F"/>
    <w:rsid w:val="49BEEEE7"/>
    <w:rsid w:val="49C165D0"/>
    <w:rsid w:val="49D183BC"/>
    <w:rsid w:val="49D8EBC6"/>
    <w:rsid w:val="49E014C7"/>
    <w:rsid w:val="49E1A1D1"/>
    <w:rsid w:val="49F1DCAF"/>
    <w:rsid w:val="49F70C32"/>
    <w:rsid w:val="4A0C6718"/>
    <w:rsid w:val="4A0F8D46"/>
    <w:rsid w:val="4A24CBF6"/>
    <w:rsid w:val="4A2C6733"/>
    <w:rsid w:val="4A326B05"/>
    <w:rsid w:val="4A345971"/>
    <w:rsid w:val="4A37150C"/>
    <w:rsid w:val="4A372E04"/>
    <w:rsid w:val="4A38D580"/>
    <w:rsid w:val="4A3B1E45"/>
    <w:rsid w:val="4A4EEBB6"/>
    <w:rsid w:val="4A586952"/>
    <w:rsid w:val="4A698173"/>
    <w:rsid w:val="4A6EA48C"/>
    <w:rsid w:val="4A6ECC43"/>
    <w:rsid w:val="4A70319F"/>
    <w:rsid w:val="4A789E97"/>
    <w:rsid w:val="4A78E931"/>
    <w:rsid w:val="4A7B0F15"/>
    <w:rsid w:val="4A7D4733"/>
    <w:rsid w:val="4A7F2E02"/>
    <w:rsid w:val="4A80B7C3"/>
    <w:rsid w:val="4A83FDD1"/>
    <w:rsid w:val="4A8F4F9D"/>
    <w:rsid w:val="4A9BF66E"/>
    <w:rsid w:val="4A9CE4C5"/>
    <w:rsid w:val="4AA37374"/>
    <w:rsid w:val="4AA9CC6B"/>
    <w:rsid w:val="4AAB0538"/>
    <w:rsid w:val="4AAFCD9A"/>
    <w:rsid w:val="4AB0AA02"/>
    <w:rsid w:val="4AB4C4BC"/>
    <w:rsid w:val="4AB6BCFA"/>
    <w:rsid w:val="4AB7C5E5"/>
    <w:rsid w:val="4AC91DF3"/>
    <w:rsid w:val="4ACC4E54"/>
    <w:rsid w:val="4ACCDEFC"/>
    <w:rsid w:val="4ACD608F"/>
    <w:rsid w:val="4ADA4D85"/>
    <w:rsid w:val="4AE4E6F0"/>
    <w:rsid w:val="4AE5749E"/>
    <w:rsid w:val="4AE655C5"/>
    <w:rsid w:val="4AEBA813"/>
    <w:rsid w:val="4AEC3BB0"/>
    <w:rsid w:val="4AEFED99"/>
    <w:rsid w:val="4AF128CA"/>
    <w:rsid w:val="4AF88F65"/>
    <w:rsid w:val="4AFFFC6F"/>
    <w:rsid w:val="4B00CFD3"/>
    <w:rsid w:val="4B04B60C"/>
    <w:rsid w:val="4B0A302C"/>
    <w:rsid w:val="4B0C6A74"/>
    <w:rsid w:val="4B0DB80E"/>
    <w:rsid w:val="4B280C5B"/>
    <w:rsid w:val="4B28AAA3"/>
    <w:rsid w:val="4B33393F"/>
    <w:rsid w:val="4B38EA57"/>
    <w:rsid w:val="4B39E31E"/>
    <w:rsid w:val="4B3D6CB3"/>
    <w:rsid w:val="4B42475C"/>
    <w:rsid w:val="4B5075FF"/>
    <w:rsid w:val="4B5A61CF"/>
    <w:rsid w:val="4B61AE82"/>
    <w:rsid w:val="4B7131E7"/>
    <w:rsid w:val="4B732E85"/>
    <w:rsid w:val="4B7C359C"/>
    <w:rsid w:val="4B89BB99"/>
    <w:rsid w:val="4B927990"/>
    <w:rsid w:val="4B9724DC"/>
    <w:rsid w:val="4B9DA1EF"/>
    <w:rsid w:val="4BA04680"/>
    <w:rsid w:val="4BCBAF6D"/>
    <w:rsid w:val="4BD225F0"/>
    <w:rsid w:val="4BD9C81C"/>
    <w:rsid w:val="4BE81636"/>
    <w:rsid w:val="4BEB009F"/>
    <w:rsid w:val="4BEEC6B1"/>
    <w:rsid w:val="4BF0B1FB"/>
    <w:rsid w:val="4BF0B874"/>
    <w:rsid w:val="4C00B2BF"/>
    <w:rsid w:val="4C00D514"/>
    <w:rsid w:val="4C0136D7"/>
    <w:rsid w:val="4C1338BA"/>
    <w:rsid w:val="4C1789B3"/>
    <w:rsid w:val="4C1F3C41"/>
    <w:rsid w:val="4C228B51"/>
    <w:rsid w:val="4C239107"/>
    <w:rsid w:val="4C3265DA"/>
    <w:rsid w:val="4C335206"/>
    <w:rsid w:val="4C37AE5A"/>
    <w:rsid w:val="4C3C2604"/>
    <w:rsid w:val="4C3FEC7C"/>
    <w:rsid w:val="4C412D48"/>
    <w:rsid w:val="4C741A5B"/>
    <w:rsid w:val="4C7548C5"/>
    <w:rsid w:val="4C7AA2D0"/>
    <w:rsid w:val="4C7C265B"/>
    <w:rsid w:val="4C8E88BD"/>
    <w:rsid w:val="4C977A01"/>
    <w:rsid w:val="4C9B9598"/>
    <w:rsid w:val="4CB2CD14"/>
    <w:rsid w:val="4CB74304"/>
    <w:rsid w:val="4CBBFB17"/>
    <w:rsid w:val="4CC310DA"/>
    <w:rsid w:val="4CC3ACEB"/>
    <w:rsid w:val="4CC949F3"/>
    <w:rsid w:val="4CCD088E"/>
    <w:rsid w:val="4CD08F9F"/>
    <w:rsid w:val="4CDF4DF1"/>
    <w:rsid w:val="4CEBFB40"/>
    <w:rsid w:val="4CF9F6E1"/>
    <w:rsid w:val="4D015FDA"/>
    <w:rsid w:val="4D03B644"/>
    <w:rsid w:val="4D0C8736"/>
    <w:rsid w:val="4D1CB384"/>
    <w:rsid w:val="4D31655F"/>
    <w:rsid w:val="4D3EC043"/>
    <w:rsid w:val="4D510500"/>
    <w:rsid w:val="4D636927"/>
    <w:rsid w:val="4D65B0D9"/>
    <w:rsid w:val="4D68D294"/>
    <w:rsid w:val="4D6C29D0"/>
    <w:rsid w:val="4D716EB5"/>
    <w:rsid w:val="4D75A3F4"/>
    <w:rsid w:val="4D7A402D"/>
    <w:rsid w:val="4D954143"/>
    <w:rsid w:val="4D97C40C"/>
    <w:rsid w:val="4DA1BF1C"/>
    <w:rsid w:val="4DA278F0"/>
    <w:rsid w:val="4DA46E9F"/>
    <w:rsid w:val="4DA75E67"/>
    <w:rsid w:val="4DB5BD9C"/>
    <w:rsid w:val="4DB76FDE"/>
    <w:rsid w:val="4DBC33FB"/>
    <w:rsid w:val="4DBDB4C2"/>
    <w:rsid w:val="4DBEF9DA"/>
    <w:rsid w:val="4DD7617A"/>
    <w:rsid w:val="4DD794E1"/>
    <w:rsid w:val="4DD93C72"/>
    <w:rsid w:val="4E08F183"/>
    <w:rsid w:val="4E1ED0A3"/>
    <w:rsid w:val="4E27D4D2"/>
    <w:rsid w:val="4E2B365B"/>
    <w:rsid w:val="4E2CBD69"/>
    <w:rsid w:val="4E3B5E9F"/>
    <w:rsid w:val="4E3B65A9"/>
    <w:rsid w:val="4E404C68"/>
    <w:rsid w:val="4E50F372"/>
    <w:rsid w:val="4E53654C"/>
    <w:rsid w:val="4E6131FD"/>
    <w:rsid w:val="4E6BF029"/>
    <w:rsid w:val="4E74D121"/>
    <w:rsid w:val="4E8A05DB"/>
    <w:rsid w:val="4E8C7041"/>
    <w:rsid w:val="4E9056A3"/>
    <w:rsid w:val="4E97DB2C"/>
    <w:rsid w:val="4E9956E0"/>
    <w:rsid w:val="4EA36A24"/>
    <w:rsid w:val="4EA69BF5"/>
    <w:rsid w:val="4EA6C991"/>
    <w:rsid w:val="4EAC1F3D"/>
    <w:rsid w:val="4EAD0705"/>
    <w:rsid w:val="4EAF52B3"/>
    <w:rsid w:val="4EB34AC0"/>
    <w:rsid w:val="4EB36B50"/>
    <w:rsid w:val="4EB87F26"/>
    <w:rsid w:val="4EBACB00"/>
    <w:rsid w:val="4EBB9878"/>
    <w:rsid w:val="4EC6C615"/>
    <w:rsid w:val="4ECFDCF1"/>
    <w:rsid w:val="4ED9D91A"/>
    <w:rsid w:val="4EE39787"/>
    <w:rsid w:val="4EE40AC7"/>
    <w:rsid w:val="4EEB0DE6"/>
    <w:rsid w:val="4EEF33AD"/>
    <w:rsid w:val="4EF37922"/>
    <w:rsid w:val="4EF72E48"/>
    <w:rsid w:val="4EFCCEAD"/>
    <w:rsid w:val="4F057361"/>
    <w:rsid w:val="4F065CC5"/>
    <w:rsid w:val="4F09C6B2"/>
    <w:rsid w:val="4F0AEAD1"/>
    <w:rsid w:val="4F160402"/>
    <w:rsid w:val="4F279CC2"/>
    <w:rsid w:val="4F4E45C3"/>
    <w:rsid w:val="4F5203B5"/>
    <w:rsid w:val="4F5395D5"/>
    <w:rsid w:val="4F5BB1C2"/>
    <w:rsid w:val="4F613B71"/>
    <w:rsid w:val="4F69387C"/>
    <w:rsid w:val="4F6982F1"/>
    <w:rsid w:val="4F6C4AFB"/>
    <w:rsid w:val="4F795E5B"/>
    <w:rsid w:val="4F7E19A3"/>
    <w:rsid w:val="4F83B33E"/>
    <w:rsid w:val="4F8473F8"/>
    <w:rsid w:val="4F9237A7"/>
    <w:rsid w:val="4F977C05"/>
    <w:rsid w:val="4F984D13"/>
    <w:rsid w:val="4F98D3FC"/>
    <w:rsid w:val="4F9EEDE1"/>
    <w:rsid w:val="4F9F279A"/>
    <w:rsid w:val="4FA12F85"/>
    <w:rsid w:val="4FAEBAE0"/>
    <w:rsid w:val="4FB06AF0"/>
    <w:rsid w:val="4FB2B045"/>
    <w:rsid w:val="4FB5AB79"/>
    <w:rsid w:val="4FC7EC79"/>
    <w:rsid w:val="4FD2DFD5"/>
    <w:rsid w:val="4FE0730E"/>
    <w:rsid w:val="4FEB4180"/>
    <w:rsid w:val="4FF186A7"/>
    <w:rsid w:val="4FF27411"/>
    <w:rsid w:val="4FF372D9"/>
    <w:rsid w:val="4FFBA343"/>
    <w:rsid w:val="4FFE1FE1"/>
    <w:rsid w:val="4FFF8D91"/>
    <w:rsid w:val="501D79A3"/>
    <w:rsid w:val="501E6517"/>
    <w:rsid w:val="501ED834"/>
    <w:rsid w:val="50328D1A"/>
    <w:rsid w:val="50365C93"/>
    <w:rsid w:val="5039928F"/>
    <w:rsid w:val="504179B7"/>
    <w:rsid w:val="5046FFE7"/>
    <w:rsid w:val="504AD72E"/>
    <w:rsid w:val="504E44DC"/>
    <w:rsid w:val="50573258"/>
    <w:rsid w:val="50599E1C"/>
    <w:rsid w:val="505C0FDA"/>
    <w:rsid w:val="5060B0AA"/>
    <w:rsid w:val="506E2153"/>
    <w:rsid w:val="50780103"/>
    <w:rsid w:val="50780D95"/>
    <w:rsid w:val="507D1BE9"/>
    <w:rsid w:val="507DF866"/>
    <w:rsid w:val="508D8BE0"/>
    <w:rsid w:val="509617E0"/>
    <w:rsid w:val="5099AA40"/>
    <w:rsid w:val="50B2DC29"/>
    <w:rsid w:val="50B367FD"/>
    <w:rsid w:val="50B3CBF1"/>
    <w:rsid w:val="50BB6313"/>
    <w:rsid w:val="50BBECF6"/>
    <w:rsid w:val="50C09E9E"/>
    <w:rsid w:val="50DD3553"/>
    <w:rsid w:val="50E5E226"/>
    <w:rsid w:val="50E6A53A"/>
    <w:rsid w:val="50E77AE1"/>
    <w:rsid w:val="50EB55ED"/>
    <w:rsid w:val="50F152E4"/>
    <w:rsid w:val="5104437A"/>
    <w:rsid w:val="51055352"/>
    <w:rsid w:val="510C6AFC"/>
    <w:rsid w:val="510EA721"/>
    <w:rsid w:val="510EB0AF"/>
    <w:rsid w:val="51117B38"/>
    <w:rsid w:val="511391C6"/>
    <w:rsid w:val="5113C2EB"/>
    <w:rsid w:val="51149E6B"/>
    <w:rsid w:val="511B1B96"/>
    <w:rsid w:val="51515281"/>
    <w:rsid w:val="51535391"/>
    <w:rsid w:val="515D6E05"/>
    <w:rsid w:val="515E7BE6"/>
    <w:rsid w:val="516AC29C"/>
    <w:rsid w:val="517A2C2D"/>
    <w:rsid w:val="517B1A20"/>
    <w:rsid w:val="5180C4C3"/>
    <w:rsid w:val="51822324"/>
    <w:rsid w:val="518518E0"/>
    <w:rsid w:val="518530A4"/>
    <w:rsid w:val="518E54BF"/>
    <w:rsid w:val="5195EC68"/>
    <w:rsid w:val="51A430F2"/>
    <w:rsid w:val="51B0D5BA"/>
    <w:rsid w:val="51B6D786"/>
    <w:rsid w:val="51BA4CAE"/>
    <w:rsid w:val="51BBB430"/>
    <w:rsid w:val="51C2CDB2"/>
    <w:rsid w:val="51C44C89"/>
    <w:rsid w:val="51C7D3CB"/>
    <w:rsid w:val="51C91F51"/>
    <w:rsid w:val="51CD6804"/>
    <w:rsid w:val="51DC7E1A"/>
    <w:rsid w:val="51FAEF4D"/>
    <w:rsid w:val="51FB5429"/>
    <w:rsid w:val="520FB0B3"/>
    <w:rsid w:val="52198C37"/>
    <w:rsid w:val="52225DFA"/>
    <w:rsid w:val="52233F4F"/>
    <w:rsid w:val="5228D553"/>
    <w:rsid w:val="523A5F1E"/>
    <w:rsid w:val="523E3BC1"/>
    <w:rsid w:val="524A6FAA"/>
    <w:rsid w:val="52523DA4"/>
    <w:rsid w:val="5254D097"/>
    <w:rsid w:val="525E346E"/>
    <w:rsid w:val="5262E645"/>
    <w:rsid w:val="52951FD6"/>
    <w:rsid w:val="52A233AC"/>
    <w:rsid w:val="52A70B63"/>
    <w:rsid w:val="52AE4833"/>
    <w:rsid w:val="52B2715D"/>
    <w:rsid w:val="52B2FC80"/>
    <w:rsid w:val="52B3CE61"/>
    <w:rsid w:val="52B65B67"/>
    <w:rsid w:val="52BE245F"/>
    <w:rsid w:val="52C9A758"/>
    <w:rsid w:val="52C9D869"/>
    <w:rsid w:val="52DCFD39"/>
    <w:rsid w:val="52DD1D89"/>
    <w:rsid w:val="52E81A38"/>
    <w:rsid w:val="52F4B411"/>
    <w:rsid w:val="52F53D12"/>
    <w:rsid w:val="52F61C85"/>
    <w:rsid w:val="52FABD1F"/>
    <w:rsid w:val="52FEA77E"/>
    <w:rsid w:val="52FF3C61"/>
    <w:rsid w:val="530AA6A7"/>
    <w:rsid w:val="531A8160"/>
    <w:rsid w:val="5327DDC1"/>
    <w:rsid w:val="53283EF7"/>
    <w:rsid w:val="532E057D"/>
    <w:rsid w:val="532E36A0"/>
    <w:rsid w:val="53310D61"/>
    <w:rsid w:val="53353F5C"/>
    <w:rsid w:val="533B24FF"/>
    <w:rsid w:val="533FF9C8"/>
    <w:rsid w:val="534AA0F8"/>
    <w:rsid w:val="53539FA6"/>
    <w:rsid w:val="53562C18"/>
    <w:rsid w:val="53578491"/>
    <w:rsid w:val="5358B9FC"/>
    <w:rsid w:val="53661661"/>
    <w:rsid w:val="536878D5"/>
    <w:rsid w:val="536C04E0"/>
    <w:rsid w:val="536C072A"/>
    <w:rsid w:val="536D9631"/>
    <w:rsid w:val="537A546D"/>
    <w:rsid w:val="5380DDB5"/>
    <w:rsid w:val="539F6DB3"/>
    <w:rsid w:val="53ABA6CC"/>
    <w:rsid w:val="53B2A562"/>
    <w:rsid w:val="53B84DEF"/>
    <w:rsid w:val="53B8AF85"/>
    <w:rsid w:val="53C32726"/>
    <w:rsid w:val="53C88121"/>
    <w:rsid w:val="53CC4780"/>
    <w:rsid w:val="53D2A6A5"/>
    <w:rsid w:val="53D37AEF"/>
    <w:rsid w:val="53D7D22C"/>
    <w:rsid w:val="53DCE007"/>
    <w:rsid w:val="53E3870F"/>
    <w:rsid w:val="53E59B68"/>
    <w:rsid w:val="53EF3029"/>
    <w:rsid w:val="53F0AA5A"/>
    <w:rsid w:val="53F6B3AA"/>
    <w:rsid w:val="53F70DFC"/>
    <w:rsid w:val="53F93F2D"/>
    <w:rsid w:val="53F98925"/>
    <w:rsid w:val="53FEF802"/>
    <w:rsid w:val="54159E71"/>
    <w:rsid w:val="5418D5B9"/>
    <w:rsid w:val="541A22B6"/>
    <w:rsid w:val="541BDA71"/>
    <w:rsid w:val="541D2505"/>
    <w:rsid w:val="541F7C17"/>
    <w:rsid w:val="54230752"/>
    <w:rsid w:val="5427E429"/>
    <w:rsid w:val="542CE0FD"/>
    <w:rsid w:val="5433314F"/>
    <w:rsid w:val="5437C4FB"/>
    <w:rsid w:val="543E83A2"/>
    <w:rsid w:val="54430D7D"/>
    <w:rsid w:val="5448A5C3"/>
    <w:rsid w:val="544C3BEF"/>
    <w:rsid w:val="54556068"/>
    <w:rsid w:val="54573563"/>
    <w:rsid w:val="54578C48"/>
    <w:rsid w:val="5466D577"/>
    <w:rsid w:val="546AE99B"/>
    <w:rsid w:val="546E23ED"/>
    <w:rsid w:val="547593EA"/>
    <w:rsid w:val="547934A6"/>
    <w:rsid w:val="547F204A"/>
    <w:rsid w:val="54804CDE"/>
    <w:rsid w:val="5482C9E5"/>
    <w:rsid w:val="548C81E8"/>
    <w:rsid w:val="548FA03D"/>
    <w:rsid w:val="5491E07C"/>
    <w:rsid w:val="5499BC7B"/>
    <w:rsid w:val="549B76D4"/>
    <w:rsid w:val="54A1663C"/>
    <w:rsid w:val="54A2A8D7"/>
    <w:rsid w:val="54A5266C"/>
    <w:rsid w:val="54A5B7C3"/>
    <w:rsid w:val="54C8A1A6"/>
    <w:rsid w:val="54D3F467"/>
    <w:rsid w:val="54D5A87B"/>
    <w:rsid w:val="54D904C2"/>
    <w:rsid w:val="54D99298"/>
    <w:rsid w:val="54DFF8AB"/>
    <w:rsid w:val="54E51119"/>
    <w:rsid w:val="54EEEB3B"/>
    <w:rsid w:val="54EF7007"/>
    <w:rsid w:val="54F2921F"/>
    <w:rsid w:val="54FE70BE"/>
    <w:rsid w:val="54FF30EE"/>
    <w:rsid w:val="5510D48D"/>
    <w:rsid w:val="55249B9C"/>
    <w:rsid w:val="5529A258"/>
    <w:rsid w:val="5535FFB6"/>
    <w:rsid w:val="553DB14C"/>
    <w:rsid w:val="5544B962"/>
    <w:rsid w:val="5549395F"/>
    <w:rsid w:val="55499150"/>
    <w:rsid w:val="5549C63C"/>
    <w:rsid w:val="554E7D13"/>
    <w:rsid w:val="5557EC98"/>
    <w:rsid w:val="555D458B"/>
    <w:rsid w:val="555F4F42"/>
    <w:rsid w:val="55633182"/>
    <w:rsid w:val="55755026"/>
    <w:rsid w:val="55763C52"/>
    <w:rsid w:val="55788610"/>
    <w:rsid w:val="557A1C4D"/>
    <w:rsid w:val="557D171C"/>
    <w:rsid w:val="558F5E19"/>
    <w:rsid w:val="55960432"/>
    <w:rsid w:val="559AC863"/>
    <w:rsid w:val="55A3A797"/>
    <w:rsid w:val="55AF1291"/>
    <w:rsid w:val="55B006A3"/>
    <w:rsid w:val="55B0C005"/>
    <w:rsid w:val="55B7AB2D"/>
    <w:rsid w:val="55C623C3"/>
    <w:rsid w:val="55D00BAE"/>
    <w:rsid w:val="55D20A58"/>
    <w:rsid w:val="55DB3162"/>
    <w:rsid w:val="55DCBCC4"/>
    <w:rsid w:val="55DD324A"/>
    <w:rsid w:val="55DE6BEF"/>
    <w:rsid w:val="55E5BEBA"/>
    <w:rsid w:val="55EBE11C"/>
    <w:rsid w:val="55F1CC75"/>
    <w:rsid w:val="55F1CFC1"/>
    <w:rsid w:val="55F35C26"/>
    <w:rsid w:val="55F5A323"/>
    <w:rsid w:val="560B518A"/>
    <w:rsid w:val="560C70E0"/>
    <w:rsid w:val="560EFF62"/>
    <w:rsid w:val="5611219F"/>
    <w:rsid w:val="561A1E4B"/>
    <w:rsid w:val="561B3F6D"/>
    <w:rsid w:val="5620BB02"/>
    <w:rsid w:val="562838E1"/>
    <w:rsid w:val="56301105"/>
    <w:rsid w:val="563E7938"/>
    <w:rsid w:val="564482FB"/>
    <w:rsid w:val="5646CCBA"/>
    <w:rsid w:val="564E8370"/>
    <w:rsid w:val="56513B45"/>
    <w:rsid w:val="5659EA24"/>
    <w:rsid w:val="5660B2A0"/>
    <w:rsid w:val="56626FD5"/>
    <w:rsid w:val="5665AAD1"/>
    <w:rsid w:val="566C4F5D"/>
    <w:rsid w:val="566FAC58"/>
    <w:rsid w:val="5682B3B3"/>
    <w:rsid w:val="5686E0AE"/>
    <w:rsid w:val="56901510"/>
    <w:rsid w:val="56946585"/>
    <w:rsid w:val="56986194"/>
    <w:rsid w:val="569C7B3F"/>
    <w:rsid w:val="56AF89F7"/>
    <w:rsid w:val="56B2F54F"/>
    <w:rsid w:val="56B69A4C"/>
    <w:rsid w:val="56B98C85"/>
    <w:rsid w:val="56BBB911"/>
    <w:rsid w:val="56D2D502"/>
    <w:rsid w:val="56D54F02"/>
    <w:rsid w:val="56EBAC81"/>
    <w:rsid w:val="56F0618C"/>
    <w:rsid w:val="56F665F9"/>
    <w:rsid w:val="5701118C"/>
    <w:rsid w:val="570BC780"/>
    <w:rsid w:val="571572A2"/>
    <w:rsid w:val="571BB615"/>
    <w:rsid w:val="571C9BF5"/>
    <w:rsid w:val="57258945"/>
    <w:rsid w:val="57340FF6"/>
    <w:rsid w:val="5741394B"/>
    <w:rsid w:val="574E7436"/>
    <w:rsid w:val="575400F8"/>
    <w:rsid w:val="575ED3DB"/>
    <w:rsid w:val="5760EA2A"/>
    <w:rsid w:val="5764C9D6"/>
    <w:rsid w:val="5765DC20"/>
    <w:rsid w:val="57675DD0"/>
    <w:rsid w:val="5774A1CE"/>
    <w:rsid w:val="57827E78"/>
    <w:rsid w:val="578C892E"/>
    <w:rsid w:val="579EE98A"/>
    <w:rsid w:val="57A2F274"/>
    <w:rsid w:val="57C137D5"/>
    <w:rsid w:val="57D288E4"/>
    <w:rsid w:val="57D4CA26"/>
    <w:rsid w:val="57DEA9B2"/>
    <w:rsid w:val="57DF8D45"/>
    <w:rsid w:val="57E7AC61"/>
    <w:rsid w:val="57EA6514"/>
    <w:rsid w:val="57EAA77F"/>
    <w:rsid w:val="57F5BA85"/>
    <w:rsid w:val="57F8D483"/>
    <w:rsid w:val="57FC0E66"/>
    <w:rsid w:val="57FD091C"/>
    <w:rsid w:val="580B7CB9"/>
    <w:rsid w:val="5824A8D2"/>
    <w:rsid w:val="582C7C21"/>
    <w:rsid w:val="58319731"/>
    <w:rsid w:val="58378EFF"/>
    <w:rsid w:val="583F45AE"/>
    <w:rsid w:val="584B5A58"/>
    <w:rsid w:val="5852C724"/>
    <w:rsid w:val="585DCA9A"/>
    <w:rsid w:val="585E08BE"/>
    <w:rsid w:val="587146AB"/>
    <w:rsid w:val="5872F824"/>
    <w:rsid w:val="587570FC"/>
    <w:rsid w:val="587C48C5"/>
    <w:rsid w:val="588EF207"/>
    <w:rsid w:val="58930F8C"/>
    <w:rsid w:val="58973B6B"/>
    <w:rsid w:val="58998DE1"/>
    <w:rsid w:val="589CC2A4"/>
    <w:rsid w:val="58A50B19"/>
    <w:rsid w:val="58A97406"/>
    <w:rsid w:val="58ABB81F"/>
    <w:rsid w:val="58ACE7B1"/>
    <w:rsid w:val="58AFF817"/>
    <w:rsid w:val="58B6131F"/>
    <w:rsid w:val="58C09F93"/>
    <w:rsid w:val="58D26925"/>
    <w:rsid w:val="58D48635"/>
    <w:rsid w:val="58D71FB1"/>
    <w:rsid w:val="58E435CF"/>
    <w:rsid w:val="58E49C28"/>
    <w:rsid w:val="58EEE56A"/>
    <w:rsid w:val="58F614DA"/>
    <w:rsid w:val="59064D5C"/>
    <w:rsid w:val="5915ADE6"/>
    <w:rsid w:val="5916A7B1"/>
    <w:rsid w:val="59171EB8"/>
    <w:rsid w:val="59242F92"/>
    <w:rsid w:val="59256AE1"/>
    <w:rsid w:val="59260B15"/>
    <w:rsid w:val="592D9B18"/>
    <w:rsid w:val="5938A9A4"/>
    <w:rsid w:val="59419A19"/>
    <w:rsid w:val="5944760B"/>
    <w:rsid w:val="594587CF"/>
    <w:rsid w:val="5945A7C9"/>
    <w:rsid w:val="59478DC4"/>
    <w:rsid w:val="5949E903"/>
    <w:rsid w:val="59501FF3"/>
    <w:rsid w:val="5951E4DD"/>
    <w:rsid w:val="595F7F13"/>
    <w:rsid w:val="596099BE"/>
    <w:rsid w:val="59625015"/>
    <w:rsid w:val="5964076F"/>
    <w:rsid w:val="596AAD70"/>
    <w:rsid w:val="596B6B28"/>
    <w:rsid w:val="596E322D"/>
    <w:rsid w:val="597B57B7"/>
    <w:rsid w:val="597CF7BE"/>
    <w:rsid w:val="598BAC07"/>
    <w:rsid w:val="59A8B9B2"/>
    <w:rsid w:val="59AAB98B"/>
    <w:rsid w:val="59ABAD2A"/>
    <w:rsid w:val="59BEFBEC"/>
    <w:rsid w:val="59C22C16"/>
    <w:rsid w:val="59C6D760"/>
    <w:rsid w:val="59CE1EDC"/>
    <w:rsid w:val="59CF2040"/>
    <w:rsid w:val="59D1E1E1"/>
    <w:rsid w:val="59DA420F"/>
    <w:rsid w:val="59DF4483"/>
    <w:rsid w:val="59EBB462"/>
    <w:rsid w:val="59EC0AE6"/>
    <w:rsid w:val="59F69A9E"/>
    <w:rsid w:val="59FA2EDC"/>
    <w:rsid w:val="5A096641"/>
    <w:rsid w:val="5A0A4840"/>
    <w:rsid w:val="5A0D0F7E"/>
    <w:rsid w:val="5A0D170C"/>
    <w:rsid w:val="5A13A4AE"/>
    <w:rsid w:val="5A147511"/>
    <w:rsid w:val="5A19F173"/>
    <w:rsid w:val="5A1D393A"/>
    <w:rsid w:val="5A1F8AFE"/>
    <w:rsid w:val="5A28C3D2"/>
    <w:rsid w:val="5A2CF2B2"/>
    <w:rsid w:val="5A2D4256"/>
    <w:rsid w:val="5A315C6A"/>
    <w:rsid w:val="5A3268AA"/>
    <w:rsid w:val="5A35F0D4"/>
    <w:rsid w:val="5A376533"/>
    <w:rsid w:val="5A411966"/>
    <w:rsid w:val="5A473AA8"/>
    <w:rsid w:val="5A4EF601"/>
    <w:rsid w:val="5A54E853"/>
    <w:rsid w:val="5A5C6FF4"/>
    <w:rsid w:val="5A6975B8"/>
    <w:rsid w:val="5A6F24D2"/>
    <w:rsid w:val="5A8B1103"/>
    <w:rsid w:val="5A8C186F"/>
    <w:rsid w:val="5A8F3FE3"/>
    <w:rsid w:val="5AA249BE"/>
    <w:rsid w:val="5AA4A606"/>
    <w:rsid w:val="5ABD80D2"/>
    <w:rsid w:val="5ABFBF98"/>
    <w:rsid w:val="5AC25DEF"/>
    <w:rsid w:val="5ACED902"/>
    <w:rsid w:val="5AD46D39"/>
    <w:rsid w:val="5ADEEE84"/>
    <w:rsid w:val="5AE2868F"/>
    <w:rsid w:val="5AE3C86D"/>
    <w:rsid w:val="5AE65B2B"/>
    <w:rsid w:val="5AE9E0EA"/>
    <w:rsid w:val="5AEFBA76"/>
    <w:rsid w:val="5AEFC591"/>
    <w:rsid w:val="5AF6CD1D"/>
    <w:rsid w:val="5B0BA6F3"/>
    <w:rsid w:val="5B182437"/>
    <w:rsid w:val="5B29EEBC"/>
    <w:rsid w:val="5B3AB400"/>
    <w:rsid w:val="5B3B4960"/>
    <w:rsid w:val="5B461DAB"/>
    <w:rsid w:val="5B473799"/>
    <w:rsid w:val="5B4D6D95"/>
    <w:rsid w:val="5B6BA785"/>
    <w:rsid w:val="5B7812C5"/>
    <w:rsid w:val="5B7CDBB8"/>
    <w:rsid w:val="5B7E903E"/>
    <w:rsid w:val="5B82FB1A"/>
    <w:rsid w:val="5B83C8E0"/>
    <w:rsid w:val="5B8B12D9"/>
    <w:rsid w:val="5B8D37E7"/>
    <w:rsid w:val="5B92C50B"/>
    <w:rsid w:val="5BA97C39"/>
    <w:rsid w:val="5BB23926"/>
    <w:rsid w:val="5BBB6B66"/>
    <w:rsid w:val="5BBF4891"/>
    <w:rsid w:val="5BC3E25A"/>
    <w:rsid w:val="5BD5265C"/>
    <w:rsid w:val="5BDEFDAD"/>
    <w:rsid w:val="5BE2C05D"/>
    <w:rsid w:val="5BE68F52"/>
    <w:rsid w:val="5BE8699D"/>
    <w:rsid w:val="5BECFA51"/>
    <w:rsid w:val="5BED14AD"/>
    <w:rsid w:val="5BFD5F9A"/>
    <w:rsid w:val="5BFF34EB"/>
    <w:rsid w:val="5C0027A3"/>
    <w:rsid w:val="5C0A09E7"/>
    <w:rsid w:val="5C132E5E"/>
    <w:rsid w:val="5C16A2AC"/>
    <w:rsid w:val="5C1F4827"/>
    <w:rsid w:val="5C2024E6"/>
    <w:rsid w:val="5C3DF010"/>
    <w:rsid w:val="5C4F69DA"/>
    <w:rsid w:val="5C5080F7"/>
    <w:rsid w:val="5C5E2E31"/>
    <w:rsid w:val="5C5F7FD8"/>
    <w:rsid w:val="5C618A77"/>
    <w:rsid w:val="5C73A824"/>
    <w:rsid w:val="5C753189"/>
    <w:rsid w:val="5C7DA719"/>
    <w:rsid w:val="5C7FB28D"/>
    <w:rsid w:val="5C809001"/>
    <w:rsid w:val="5C80AFE8"/>
    <w:rsid w:val="5C85CD15"/>
    <w:rsid w:val="5C928574"/>
    <w:rsid w:val="5C92E90D"/>
    <w:rsid w:val="5C975C5C"/>
    <w:rsid w:val="5C996DE8"/>
    <w:rsid w:val="5C99E6D2"/>
    <w:rsid w:val="5C9B9657"/>
    <w:rsid w:val="5C9F85EE"/>
    <w:rsid w:val="5CA6B64C"/>
    <w:rsid w:val="5CBB16AD"/>
    <w:rsid w:val="5CBD4F9E"/>
    <w:rsid w:val="5CC77830"/>
    <w:rsid w:val="5CCA094A"/>
    <w:rsid w:val="5CD2D6A7"/>
    <w:rsid w:val="5CD5AA69"/>
    <w:rsid w:val="5CD7837F"/>
    <w:rsid w:val="5CE6B369"/>
    <w:rsid w:val="5CEEE9B2"/>
    <w:rsid w:val="5CF028F3"/>
    <w:rsid w:val="5CF0EE40"/>
    <w:rsid w:val="5CF20CBD"/>
    <w:rsid w:val="5CF52AA5"/>
    <w:rsid w:val="5D05755F"/>
    <w:rsid w:val="5D0AAB9B"/>
    <w:rsid w:val="5D122C47"/>
    <w:rsid w:val="5D176650"/>
    <w:rsid w:val="5D1B63C4"/>
    <w:rsid w:val="5D22280F"/>
    <w:rsid w:val="5D241066"/>
    <w:rsid w:val="5D2DAC4C"/>
    <w:rsid w:val="5D30A78D"/>
    <w:rsid w:val="5D38F03A"/>
    <w:rsid w:val="5D41119B"/>
    <w:rsid w:val="5D4A35A9"/>
    <w:rsid w:val="5D4F1A78"/>
    <w:rsid w:val="5D577248"/>
    <w:rsid w:val="5D5A9BD2"/>
    <w:rsid w:val="5D5E2383"/>
    <w:rsid w:val="5D5EB7F3"/>
    <w:rsid w:val="5D646B3B"/>
    <w:rsid w:val="5D6D9BCD"/>
    <w:rsid w:val="5D706183"/>
    <w:rsid w:val="5D70A34C"/>
    <w:rsid w:val="5D7401EE"/>
    <w:rsid w:val="5D7742D4"/>
    <w:rsid w:val="5D84B057"/>
    <w:rsid w:val="5D8CB1EB"/>
    <w:rsid w:val="5D90B554"/>
    <w:rsid w:val="5D924EF9"/>
    <w:rsid w:val="5D94769B"/>
    <w:rsid w:val="5D96BEED"/>
    <w:rsid w:val="5D975272"/>
    <w:rsid w:val="5DAA1BAE"/>
    <w:rsid w:val="5DAA27E3"/>
    <w:rsid w:val="5DB38015"/>
    <w:rsid w:val="5DC0D62A"/>
    <w:rsid w:val="5DC3427C"/>
    <w:rsid w:val="5DCF8446"/>
    <w:rsid w:val="5DF65E8B"/>
    <w:rsid w:val="5DF7AB20"/>
    <w:rsid w:val="5E011694"/>
    <w:rsid w:val="5E064AE3"/>
    <w:rsid w:val="5E0707D1"/>
    <w:rsid w:val="5E08339D"/>
    <w:rsid w:val="5E1022E8"/>
    <w:rsid w:val="5E12A07C"/>
    <w:rsid w:val="5E14FDA7"/>
    <w:rsid w:val="5E18E88A"/>
    <w:rsid w:val="5E209E40"/>
    <w:rsid w:val="5E22FCF2"/>
    <w:rsid w:val="5E31D758"/>
    <w:rsid w:val="5E368283"/>
    <w:rsid w:val="5E3BE334"/>
    <w:rsid w:val="5E424B96"/>
    <w:rsid w:val="5E46CFC6"/>
    <w:rsid w:val="5E508E49"/>
    <w:rsid w:val="5E51332A"/>
    <w:rsid w:val="5E526786"/>
    <w:rsid w:val="5E5FCC22"/>
    <w:rsid w:val="5E6108C2"/>
    <w:rsid w:val="5E6D75D9"/>
    <w:rsid w:val="5E6FC0A5"/>
    <w:rsid w:val="5E76F4BC"/>
    <w:rsid w:val="5E7FDF21"/>
    <w:rsid w:val="5E8DC729"/>
    <w:rsid w:val="5E90997A"/>
    <w:rsid w:val="5E9AB282"/>
    <w:rsid w:val="5EA7BA43"/>
    <w:rsid w:val="5EBA0596"/>
    <w:rsid w:val="5EC3AF07"/>
    <w:rsid w:val="5EC869D1"/>
    <w:rsid w:val="5ECFABC7"/>
    <w:rsid w:val="5EDCE1FC"/>
    <w:rsid w:val="5EED3B12"/>
    <w:rsid w:val="5EEDF390"/>
    <w:rsid w:val="5EF5F37F"/>
    <w:rsid w:val="5EF6C913"/>
    <w:rsid w:val="5EFEF47B"/>
    <w:rsid w:val="5F0960F5"/>
    <w:rsid w:val="5F146133"/>
    <w:rsid w:val="5F149309"/>
    <w:rsid w:val="5F16D0E4"/>
    <w:rsid w:val="5F17D91C"/>
    <w:rsid w:val="5F1C6639"/>
    <w:rsid w:val="5F1DD5AE"/>
    <w:rsid w:val="5F25462F"/>
    <w:rsid w:val="5F330231"/>
    <w:rsid w:val="5F398F13"/>
    <w:rsid w:val="5F4185E2"/>
    <w:rsid w:val="5F41AAA9"/>
    <w:rsid w:val="5F4EE53D"/>
    <w:rsid w:val="5F4F5076"/>
    <w:rsid w:val="5F52F61A"/>
    <w:rsid w:val="5F5D8607"/>
    <w:rsid w:val="5F68D502"/>
    <w:rsid w:val="5F6BF7F2"/>
    <w:rsid w:val="5F6DE8E1"/>
    <w:rsid w:val="5F6FFB72"/>
    <w:rsid w:val="5F761FBE"/>
    <w:rsid w:val="5F76EAD2"/>
    <w:rsid w:val="5F7DF83D"/>
    <w:rsid w:val="5F7FA6BB"/>
    <w:rsid w:val="5F831E6A"/>
    <w:rsid w:val="5F837F0A"/>
    <w:rsid w:val="5F85A003"/>
    <w:rsid w:val="5F897611"/>
    <w:rsid w:val="5FA4531F"/>
    <w:rsid w:val="5FAA465D"/>
    <w:rsid w:val="5FB511AB"/>
    <w:rsid w:val="5FB5F766"/>
    <w:rsid w:val="5FBA81A5"/>
    <w:rsid w:val="5FCE6CCE"/>
    <w:rsid w:val="5FD252E4"/>
    <w:rsid w:val="5FD5FA3A"/>
    <w:rsid w:val="5FD618E5"/>
    <w:rsid w:val="5FDCB563"/>
    <w:rsid w:val="5FE07F43"/>
    <w:rsid w:val="5FE1B683"/>
    <w:rsid w:val="5FE9C3DF"/>
    <w:rsid w:val="5FEFFBAA"/>
    <w:rsid w:val="5FF06ECF"/>
    <w:rsid w:val="5FF4C8D8"/>
    <w:rsid w:val="5FF6DC5E"/>
    <w:rsid w:val="6004D4BF"/>
    <w:rsid w:val="6005CED9"/>
    <w:rsid w:val="600A7769"/>
    <w:rsid w:val="6012C51D"/>
    <w:rsid w:val="601808E0"/>
    <w:rsid w:val="602396DE"/>
    <w:rsid w:val="6029B966"/>
    <w:rsid w:val="602C171B"/>
    <w:rsid w:val="60424BB8"/>
    <w:rsid w:val="60452D88"/>
    <w:rsid w:val="60538734"/>
    <w:rsid w:val="605BBFA2"/>
    <w:rsid w:val="60640690"/>
    <w:rsid w:val="606F2E70"/>
    <w:rsid w:val="6073435C"/>
    <w:rsid w:val="60811DED"/>
    <w:rsid w:val="6097328D"/>
    <w:rsid w:val="609F2013"/>
    <w:rsid w:val="60A997B4"/>
    <w:rsid w:val="60AD3FAD"/>
    <w:rsid w:val="60E88B85"/>
    <w:rsid w:val="60E91D57"/>
    <w:rsid w:val="60EDBB94"/>
    <w:rsid w:val="60F2332B"/>
    <w:rsid w:val="60F7712E"/>
    <w:rsid w:val="60F80A8C"/>
    <w:rsid w:val="60FAE33E"/>
    <w:rsid w:val="60FE81D0"/>
    <w:rsid w:val="6106AA39"/>
    <w:rsid w:val="6108A205"/>
    <w:rsid w:val="6113EB2F"/>
    <w:rsid w:val="611789DB"/>
    <w:rsid w:val="611A813B"/>
    <w:rsid w:val="6125D03C"/>
    <w:rsid w:val="612C0E8A"/>
    <w:rsid w:val="61360F50"/>
    <w:rsid w:val="6137C646"/>
    <w:rsid w:val="61419337"/>
    <w:rsid w:val="6147397F"/>
    <w:rsid w:val="6156FEB9"/>
    <w:rsid w:val="615C6D7C"/>
    <w:rsid w:val="616028E5"/>
    <w:rsid w:val="616A9B23"/>
    <w:rsid w:val="616C3960"/>
    <w:rsid w:val="616C9F48"/>
    <w:rsid w:val="616E347C"/>
    <w:rsid w:val="6174AE4C"/>
    <w:rsid w:val="6177322C"/>
    <w:rsid w:val="61834CF1"/>
    <w:rsid w:val="61844EAD"/>
    <w:rsid w:val="618C4DE5"/>
    <w:rsid w:val="618C5D13"/>
    <w:rsid w:val="61914D92"/>
    <w:rsid w:val="619A5B33"/>
    <w:rsid w:val="619D99CF"/>
    <w:rsid w:val="61A5A4CF"/>
    <w:rsid w:val="61AE4C28"/>
    <w:rsid w:val="61AF1D70"/>
    <w:rsid w:val="61B80AC5"/>
    <w:rsid w:val="61B89464"/>
    <w:rsid w:val="61BF9C8E"/>
    <w:rsid w:val="61BFD52A"/>
    <w:rsid w:val="61C0DA49"/>
    <w:rsid w:val="61C18DB2"/>
    <w:rsid w:val="61CAD583"/>
    <w:rsid w:val="61D3052F"/>
    <w:rsid w:val="61D35D79"/>
    <w:rsid w:val="61D89CC8"/>
    <w:rsid w:val="61EC39DF"/>
    <w:rsid w:val="61F55815"/>
    <w:rsid w:val="61FC6C7E"/>
    <w:rsid w:val="6201AC83"/>
    <w:rsid w:val="62031EA4"/>
    <w:rsid w:val="62094B7F"/>
    <w:rsid w:val="620D16A1"/>
    <w:rsid w:val="6210EC51"/>
    <w:rsid w:val="621E4E95"/>
    <w:rsid w:val="6220E6FA"/>
    <w:rsid w:val="62229242"/>
    <w:rsid w:val="6222EB04"/>
    <w:rsid w:val="6222F4AC"/>
    <w:rsid w:val="623001DE"/>
    <w:rsid w:val="6232EEB4"/>
    <w:rsid w:val="6235B59F"/>
    <w:rsid w:val="623B6DEC"/>
    <w:rsid w:val="62456815"/>
    <w:rsid w:val="62577A12"/>
    <w:rsid w:val="625C552D"/>
    <w:rsid w:val="625E033F"/>
    <w:rsid w:val="62616EE7"/>
    <w:rsid w:val="626195DF"/>
    <w:rsid w:val="6263A058"/>
    <w:rsid w:val="62681094"/>
    <w:rsid w:val="626B3E5D"/>
    <w:rsid w:val="626E283F"/>
    <w:rsid w:val="627143F9"/>
    <w:rsid w:val="6287CEFE"/>
    <w:rsid w:val="628A86E5"/>
    <w:rsid w:val="628E12A0"/>
    <w:rsid w:val="628EC3C1"/>
    <w:rsid w:val="6291AD42"/>
    <w:rsid w:val="62A57F43"/>
    <w:rsid w:val="62A5EF26"/>
    <w:rsid w:val="62A5F37E"/>
    <w:rsid w:val="62AB4BE1"/>
    <w:rsid w:val="62AE6D2F"/>
    <w:rsid w:val="62B1A920"/>
    <w:rsid w:val="62C06976"/>
    <w:rsid w:val="62C269FE"/>
    <w:rsid w:val="62CAB937"/>
    <w:rsid w:val="62CE5084"/>
    <w:rsid w:val="62CE672A"/>
    <w:rsid w:val="62D2F0D9"/>
    <w:rsid w:val="62E16709"/>
    <w:rsid w:val="62E9C68B"/>
    <w:rsid w:val="62ED501A"/>
    <w:rsid w:val="62F4E444"/>
    <w:rsid w:val="63085D9B"/>
    <w:rsid w:val="631259A7"/>
    <w:rsid w:val="6315BCB9"/>
    <w:rsid w:val="63168FA9"/>
    <w:rsid w:val="631879BF"/>
    <w:rsid w:val="631CFC40"/>
    <w:rsid w:val="6324E9C6"/>
    <w:rsid w:val="6326E816"/>
    <w:rsid w:val="632B079A"/>
    <w:rsid w:val="632D8970"/>
    <w:rsid w:val="633EFA9F"/>
    <w:rsid w:val="635C9528"/>
    <w:rsid w:val="636136BB"/>
    <w:rsid w:val="6363B187"/>
    <w:rsid w:val="6365EE9F"/>
    <w:rsid w:val="6367A203"/>
    <w:rsid w:val="6368C3B2"/>
    <w:rsid w:val="636B7192"/>
    <w:rsid w:val="636EEB56"/>
    <w:rsid w:val="63721B4E"/>
    <w:rsid w:val="6374EC5E"/>
    <w:rsid w:val="6380120B"/>
    <w:rsid w:val="63803D80"/>
    <w:rsid w:val="6380B1AD"/>
    <w:rsid w:val="638204F8"/>
    <w:rsid w:val="638A7692"/>
    <w:rsid w:val="638B6D27"/>
    <w:rsid w:val="6392035E"/>
    <w:rsid w:val="639265BE"/>
    <w:rsid w:val="63943813"/>
    <w:rsid w:val="6394A618"/>
    <w:rsid w:val="63AC1864"/>
    <w:rsid w:val="63B0D1F7"/>
    <w:rsid w:val="63BED884"/>
    <w:rsid w:val="63C06224"/>
    <w:rsid w:val="63C17080"/>
    <w:rsid w:val="63C2280F"/>
    <w:rsid w:val="63C5B7AD"/>
    <w:rsid w:val="63CB65DF"/>
    <w:rsid w:val="63CC5EAE"/>
    <w:rsid w:val="63CED34F"/>
    <w:rsid w:val="63D77D84"/>
    <w:rsid w:val="63D8D4F7"/>
    <w:rsid w:val="63E1BB0A"/>
    <w:rsid w:val="63F34168"/>
    <w:rsid w:val="63F538E2"/>
    <w:rsid w:val="63F7FACA"/>
    <w:rsid w:val="64216FFA"/>
    <w:rsid w:val="642359C4"/>
    <w:rsid w:val="642C1D77"/>
    <w:rsid w:val="6443C525"/>
    <w:rsid w:val="64488FF4"/>
    <w:rsid w:val="644D70AC"/>
    <w:rsid w:val="645146C8"/>
    <w:rsid w:val="6453AA9E"/>
    <w:rsid w:val="645B98D3"/>
    <w:rsid w:val="645C753B"/>
    <w:rsid w:val="6465BB88"/>
    <w:rsid w:val="6472C6EB"/>
    <w:rsid w:val="6473EBDA"/>
    <w:rsid w:val="647ECE43"/>
    <w:rsid w:val="64834551"/>
    <w:rsid w:val="648BC70F"/>
    <w:rsid w:val="64AA99FA"/>
    <w:rsid w:val="64AB7F35"/>
    <w:rsid w:val="64B09BA9"/>
    <w:rsid w:val="64BC9BAE"/>
    <w:rsid w:val="64BC9CAC"/>
    <w:rsid w:val="64BE62AA"/>
    <w:rsid w:val="64DDA6CB"/>
    <w:rsid w:val="64E39C80"/>
    <w:rsid w:val="64E67585"/>
    <w:rsid w:val="64EEF68E"/>
    <w:rsid w:val="64EFB662"/>
    <w:rsid w:val="64F0363D"/>
    <w:rsid w:val="64F2E076"/>
    <w:rsid w:val="64FD6F06"/>
    <w:rsid w:val="650B6E45"/>
    <w:rsid w:val="650BDCBE"/>
    <w:rsid w:val="651A4ADA"/>
    <w:rsid w:val="6522A3AC"/>
    <w:rsid w:val="6524BA1D"/>
    <w:rsid w:val="6527BF36"/>
    <w:rsid w:val="6529778C"/>
    <w:rsid w:val="652FCDD6"/>
    <w:rsid w:val="653792DA"/>
    <w:rsid w:val="654BE709"/>
    <w:rsid w:val="654D15E1"/>
    <w:rsid w:val="654E4570"/>
    <w:rsid w:val="655518F8"/>
    <w:rsid w:val="65566342"/>
    <w:rsid w:val="655919BE"/>
    <w:rsid w:val="655B6B6E"/>
    <w:rsid w:val="655EC82A"/>
    <w:rsid w:val="655F2C5F"/>
    <w:rsid w:val="6575961D"/>
    <w:rsid w:val="6580D258"/>
    <w:rsid w:val="658C08E9"/>
    <w:rsid w:val="658CAE93"/>
    <w:rsid w:val="65971986"/>
    <w:rsid w:val="659948DC"/>
    <w:rsid w:val="659E75BE"/>
    <w:rsid w:val="65A02FA6"/>
    <w:rsid w:val="65AB4DFC"/>
    <w:rsid w:val="65B66478"/>
    <w:rsid w:val="65B6B2D3"/>
    <w:rsid w:val="65B974A9"/>
    <w:rsid w:val="65BBA9E0"/>
    <w:rsid w:val="65C0B502"/>
    <w:rsid w:val="65C3D1AF"/>
    <w:rsid w:val="65CFEC74"/>
    <w:rsid w:val="65D10DF6"/>
    <w:rsid w:val="65DC6C06"/>
    <w:rsid w:val="65DFB8E3"/>
    <w:rsid w:val="65DFC8CA"/>
    <w:rsid w:val="65E54638"/>
    <w:rsid w:val="65E75C52"/>
    <w:rsid w:val="65EAB609"/>
    <w:rsid w:val="65ED39C1"/>
    <w:rsid w:val="65EE7E83"/>
    <w:rsid w:val="65FBE284"/>
    <w:rsid w:val="65FBF736"/>
    <w:rsid w:val="65FD5146"/>
    <w:rsid w:val="65FDD512"/>
    <w:rsid w:val="65FE5894"/>
    <w:rsid w:val="66048A04"/>
    <w:rsid w:val="660927B6"/>
    <w:rsid w:val="660CB43E"/>
    <w:rsid w:val="6610D1AF"/>
    <w:rsid w:val="66155C84"/>
    <w:rsid w:val="6620F89F"/>
    <w:rsid w:val="663128FE"/>
    <w:rsid w:val="6636B567"/>
    <w:rsid w:val="66413B24"/>
    <w:rsid w:val="66483A92"/>
    <w:rsid w:val="664FE6CC"/>
    <w:rsid w:val="6653CBA4"/>
    <w:rsid w:val="66549D02"/>
    <w:rsid w:val="6655F79C"/>
    <w:rsid w:val="66560098"/>
    <w:rsid w:val="665FE06C"/>
    <w:rsid w:val="66630E3D"/>
    <w:rsid w:val="66658AD7"/>
    <w:rsid w:val="6668B266"/>
    <w:rsid w:val="667603E6"/>
    <w:rsid w:val="66841C02"/>
    <w:rsid w:val="668A83E6"/>
    <w:rsid w:val="66907C3C"/>
    <w:rsid w:val="6692DF56"/>
    <w:rsid w:val="6696EEE0"/>
    <w:rsid w:val="66986501"/>
    <w:rsid w:val="669E5B23"/>
    <w:rsid w:val="66B07D9C"/>
    <w:rsid w:val="66B940F7"/>
    <w:rsid w:val="66BA787C"/>
    <w:rsid w:val="66C0E38E"/>
    <w:rsid w:val="66C3AFE5"/>
    <w:rsid w:val="66C3D787"/>
    <w:rsid w:val="66C93A93"/>
    <w:rsid w:val="66CA3179"/>
    <w:rsid w:val="66CD5B24"/>
    <w:rsid w:val="66D2985C"/>
    <w:rsid w:val="66D326E2"/>
    <w:rsid w:val="66D3B73F"/>
    <w:rsid w:val="66D3F27C"/>
    <w:rsid w:val="66D9C8BA"/>
    <w:rsid w:val="66DB32B6"/>
    <w:rsid w:val="66DCBB90"/>
    <w:rsid w:val="66F1A975"/>
    <w:rsid w:val="66F5A267"/>
    <w:rsid w:val="67089D48"/>
    <w:rsid w:val="6710682C"/>
    <w:rsid w:val="67163946"/>
    <w:rsid w:val="671CA2B9"/>
    <w:rsid w:val="6720F2AD"/>
    <w:rsid w:val="67213ED6"/>
    <w:rsid w:val="672ABEA9"/>
    <w:rsid w:val="673AF2FC"/>
    <w:rsid w:val="6741FEEC"/>
    <w:rsid w:val="6748B9C1"/>
    <w:rsid w:val="67582277"/>
    <w:rsid w:val="676A24C2"/>
    <w:rsid w:val="676CA769"/>
    <w:rsid w:val="6773C9E0"/>
    <w:rsid w:val="6789782B"/>
    <w:rsid w:val="678996BF"/>
    <w:rsid w:val="678A7E0E"/>
    <w:rsid w:val="678C2877"/>
    <w:rsid w:val="678F62F2"/>
    <w:rsid w:val="67928A16"/>
    <w:rsid w:val="679415FD"/>
    <w:rsid w:val="679FC980"/>
    <w:rsid w:val="67A828A0"/>
    <w:rsid w:val="67AB50E1"/>
    <w:rsid w:val="67C5BACA"/>
    <w:rsid w:val="67EA04A7"/>
    <w:rsid w:val="67FC8583"/>
    <w:rsid w:val="6810568F"/>
    <w:rsid w:val="68109E23"/>
    <w:rsid w:val="6810E66C"/>
    <w:rsid w:val="68123230"/>
    <w:rsid w:val="6819CC68"/>
    <w:rsid w:val="682D6C31"/>
    <w:rsid w:val="6832074F"/>
    <w:rsid w:val="68351537"/>
    <w:rsid w:val="6844BF58"/>
    <w:rsid w:val="6845360D"/>
    <w:rsid w:val="68482C3E"/>
    <w:rsid w:val="684DA29F"/>
    <w:rsid w:val="68569A80"/>
    <w:rsid w:val="6856A4AF"/>
    <w:rsid w:val="68638C49"/>
    <w:rsid w:val="6866D595"/>
    <w:rsid w:val="6869E9CB"/>
    <w:rsid w:val="686EBB4E"/>
    <w:rsid w:val="68740CF5"/>
    <w:rsid w:val="687B854F"/>
    <w:rsid w:val="688C2580"/>
    <w:rsid w:val="689096D8"/>
    <w:rsid w:val="6898FFA1"/>
    <w:rsid w:val="689DA844"/>
    <w:rsid w:val="689FBB37"/>
    <w:rsid w:val="68A4016D"/>
    <w:rsid w:val="68CB07F9"/>
    <w:rsid w:val="68CEFC6A"/>
    <w:rsid w:val="68D4732E"/>
    <w:rsid w:val="68D65C74"/>
    <w:rsid w:val="68DA0155"/>
    <w:rsid w:val="68E02C48"/>
    <w:rsid w:val="68E38EFF"/>
    <w:rsid w:val="68E60C71"/>
    <w:rsid w:val="68E66A03"/>
    <w:rsid w:val="68E84B93"/>
    <w:rsid w:val="68E9498B"/>
    <w:rsid w:val="68ED0B49"/>
    <w:rsid w:val="68F24DFA"/>
    <w:rsid w:val="68F37E2A"/>
    <w:rsid w:val="68F5D49E"/>
    <w:rsid w:val="68F6B9AE"/>
    <w:rsid w:val="68F86053"/>
    <w:rsid w:val="69015EBB"/>
    <w:rsid w:val="6913DC49"/>
    <w:rsid w:val="6924CC7C"/>
    <w:rsid w:val="69268901"/>
    <w:rsid w:val="6928610E"/>
    <w:rsid w:val="6935556E"/>
    <w:rsid w:val="693D74CA"/>
    <w:rsid w:val="6944F379"/>
    <w:rsid w:val="69450D38"/>
    <w:rsid w:val="6949284C"/>
    <w:rsid w:val="694A56C6"/>
    <w:rsid w:val="6952017A"/>
    <w:rsid w:val="69571149"/>
    <w:rsid w:val="695F88B2"/>
    <w:rsid w:val="69671651"/>
    <w:rsid w:val="6967B6C6"/>
    <w:rsid w:val="697210BD"/>
    <w:rsid w:val="6989A5FE"/>
    <w:rsid w:val="699388C2"/>
    <w:rsid w:val="699C4296"/>
    <w:rsid w:val="69A38F4D"/>
    <w:rsid w:val="69A70F44"/>
    <w:rsid w:val="69AC43E5"/>
    <w:rsid w:val="69B01184"/>
    <w:rsid w:val="69B1FF52"/>
    <w:rsid w:val="69B68425"/>
    <w:rsid w:val="69BBF9BA"/>
    <w:rsid w:val="69BE5F60"/>
    <w:rsid w:val="69C839F7"/>
    <w:rsid w:val="69CCA6B1"/>
    <w:rsid w:val="69CECCD4"/>
    <w:rsid w:val="69CF9F87"/>
    <w:rsid w:val="69DCDA8A"/>
    <w:rsid w:val="69E72DBF"/>
    <w:rsid w:val="69E8FF5C"/>
    <w:rsid w:val="69EF3A23"/>
    <w:rsid w:val="69F16964"/>
    <w:rsid w:val="69F1CA90"/>
    <w:rsid w:val="69F66093"/>
    <w:rsid w:val="6A0E3089"/>
    <w:rsid w:val="6A16C27B"/>
    <w:rsid w:val="6A1A3961"/>
    <w:rsid w:val="6A206DF5"/>
    <w:rsid w:val="6A2676EC"/>
    <w:rsid w:val="6A269B9E"/>
    <w:rsid w:val="6A295627"/>
    <w:rsid w:val="6A3129E2"/>
    <w:rsid w:val="6A334AB3"/>
    <w:rsid w:val="6A3BC4CB"/>
    <w:rsid w:val="6A3C6DF8"/>
    <w:rsid w:val="6A46167D"/>
    <w:rsid w:val="6A4A0B02"/>
    <w:rsid w:val="6A4A2587"/>
    <w:rsid w:val="6A57DB09"/>
    <w:rsid w:val="6A59CF6E"/>
    <w:rsid w:val="6A65FF34"/>
    <w:rsid w:val="6A6C15AA"/>
    <w:rsid w:val="6A6C3ACA"/>
    <w:rsid w:val="6A72F9A3"/>
    <w:rsid w:val="6A79BAA8"/>
    <w:rsid w:val="6A7E385A"/>
    <w:rsid w:val="6A8C0438"/>
    <w:rsid w:val="6A9A43A9"/>
    <w:rsid w:val="6A9DBE8D"/>
    <w:rsid w:val="6AA0CA74"/>
    <w:rsid w:val="6AA3A3E2"/>
    <w:rsid w:val="6AB558B7"/>
    <w:rsid w:val="6ABC829C"/>
    <w:rsid w:val="6AC43B32"/>
    <w:rsid w:val="6AD177CE"/>
    <w:rsid w:val="6AD9D341"/>
    <w:rsid w:val="6ADB0491"/>
    <w:rsid w:val="6ADF81FF"/>
    <w:rsid w:val="6AF2496C"/>
    <w:rsid w:val="6AFE0ED1"/>
    <w:rsid w:val="6AFF76DE"/>
    <w:rsid w:val="6B00D0FB"/>
    <w:rsid w:val="6B0C0429"/>
    <w:rsid w:val="6B10509F"/>
    <w:rsid w:val="6B140B4E"/>
    <w:rsid w:val="6B208D7F"/>
    <w:rsid w:val="6B24D113"/>
    <w:rsid w:val="6B251BF2"/>
    <w:rsid w:val="6B30DEC4"/>
    <w:rsid w:val="6B3416E8"/>
    <w:rsid w:val="6B38BD4A"/>
    <w:rsid w:val="6B4FCA3C"/>
    <w:rsid w:val="6B502A47"/>
    <w:rsid w:val="6B572143"/>
    <w:rsid w:val="6B58515B"/>
    <w:rsid w:val="6B60603A"/>
    <w:rsid w:val="6B64969D"/>
    <w:rsid w:val="6B69BE02"/>
    <w:rsid w:val="6B6D70D5"/>
    <w:rsid w:val="6B7802B5"/>
    <w:rsid w:val="6B9347F5"/>
    <w:rsid w:val="6B97CF10"/>
    <w:rsid w:val="6BA31944"/>
    <w:rsid w:val="6BB295BD"/>
    <w:rsid w:val="6BB89D54"/>
    <w:rsid w:val="6BC201D2"/>
    <w:rsid w:val="6BC2AB35"/>
    <w:rsid w:val="6BC84527"/>
    <w:rsid w:val="6BD4F15C"/>
    <w:rsid w:val="6BDE7E70"/>
    <w:rsid w:val="6BDF122D"/>
    <w:rsid w:val="6BE02F2B"/>
    <w:rsid w:val="6BE34160"/>
    <w:rsid w:val="6BE50BDD"/>
    <w:rsid w:val="6BE83FC1"/>
    <w:rsid w:val="6BE9FA96"/>
    <w:rsid w:val="6BEA985F"/>
    <w:rsid w:val="6BF411F4"/>
    <w:rsid w:val="6BF847CE"/>
    <w:rsid w:val="6BFE27D9"/>
    <w:rsid w:val="6BFEC5C7"/>
    <w:rsid w:val="6C038890"/>
    <w:rsid w:val="6C05EFD1"/>
    <w:rsid w:val="6C06DC7E"/>
    <w:rsid w:val="6C080B2B"/>
    <w:rsid w:val="6C0B08BD"/>
    <w:rsid w:val="6C0ECA04"/>
    <w:rsid w:val="6C1005D4"/>
    <w:rsid w:val="6C111256"/>
    <w:rsid w:val="6C187206"/>
    <w:rsid w:val="6C228B35"/>
    <w:rsid w:val="6C2A91F9"/>
    <w:rsid w:val="6C2D0C72"/>
    <w:rsid w:val="6C356BF1"/>
    <w:rsid w:val="6C39709D"/>
    <w:rsid w:val="6C3A9588"/>
    <w:rsid w:val="6C495E02"/>
    <w:rsid w:val="6C53738B"/>
    <w:rsid w:val="6C562833"/>
    <w:rsid w:val="6C58DEDB"/>
    <w:rsid w:val="6C5B04E5"/>
    <w:rsid w:val="6C5B8F5C"/>
    <w:rsid w:val="6C5C7B45"/>
    <w:rsid w:val="6C600B93"/>
    <w:rsid w:val="6C620DA1"/>
    <w:rsid w:val="6C640330"/>
    <w:rsid w:val="6C64C7A1"/>
    <w:rsid w:val="6C731808"/>
    <w:rsid w:val="6C81C94C"/>
    <w:rsid w:val="6C8C1262"/>
    <w:rsid w:val="6C9176DD"/>
    <w:rsid w:val="6C919409"/>
    <w:rsid w:val="6C9629F2"/>
    <w:rsid w:val="6C9898F5"/>
    <w:rsid w:val="6CA1DB54"/>
    <w:rsid w:val="6CA64E5E"/>
    <w:rsid w:val="6CB92EED"/>
    <w:rsid w:val="6CC162B3"/>
    <w:rsid w:val="6CC528C7"/>
    <w:rsid w:val="6CD348E0"/>
    <w:rsid w:val="6CD3E312"/>
    <w:rsid w:val="6CD79F5C"/>
    <w:rsid w:val="6CE375C3"/>
    <w:rsid w:val="6CEC2B83"/>
    <w:rsid w:val="6CF36F28"/>
    <w:rsid w:val="6CF376C6"/>
    <w:rsid w:val="6CF90DF5"/>
    <w:rsid w:val="6CF9535D"/>
    <w:rsid w:val="6CFB6244"/>
    <w:rsid w:val="6CFE5567"/>
    <w:rsid w:val="6D016C49"/>
    <w:rsid w:val="6D052BFE"/>
    <w:rsid w:val="6D10A47D"/>
    <w:rsid w:val="6D1BC046"/>
    <w:rsid w:val="6D1C0D2F"/>
    <w:rsid w:val="6D255D0E"/>
    <w:rsid w:val="6D2E8026"/>
    <w:rsid w:val="6D335B1D"/>
    <w:rsid w:val="6D3FE674"/>
    <w:rsid w:val="6D474D18"/>
    <w:rsid w:val="6D4BF6CF"/>
    <w:rsid w:val="6D4EC6C4"/>
    <w:rsid w:val="6D58E280"/>
    <w:rsid w:val="6D5AC777"/>
    <w:rsid w:val="6D5AF903"/>
    <w:rsid w:val="6D5F22EB"/>
    <w:rsid w:val="6D6E2F49"/>
    <w:rsid w:val="6D7028EE"/>
    <w:rsid w:val="6D749CBF"/>
    <w:rsid w:val="6D7E0C45"/>
    <w:rsid w:val="6D82607F"/>
    <w:rsid w:val="6D881ABC"/>
    <w:rsid w:val="6D91F32B"/>
    <w:rsid w:val="6D931ABE"/>
    <w:rsid w:val="6DA2ACDF"/>
    <w:rsid w:val="6DA2F5AF"/>
    <w:rsid w:val="6DA3AF88"/>
    <w:rsid w:val="6DAB5D38"/>
    <w:rsid w:val="6DB4FEAF"/>
    <w:rsid w:val="6DB7A1FC"/>
    <w:rsid w:val="6DBF3360"/>
    <w:rsid w:val="6DC0DE3A"/>
    <w:rsid w:val="6DCC6D56"/>
    <w:rsid w:val="6DCE2D55"/>
    <w:rsid w:val="6DD7C536"/>
    <w:rsid w:val="6DDF1A68"/>
    <w:rsid w:val="6DE20F6C"/>
    <w:rsid w:val="6DE62324"/>
    <w:rsid w:val="6DEA2F24"/>
    <w:rsid w:val="6DEF13DC"/>
    <w:rsid w:val="6DF3230A"/>
    <w:rsid w:val="6DF5F956"/>
    <w:rsid w:val="6DF64C02"/>
    <w:rsid w:val="6DFE96C9"/>
    <w:rsid w:val="6E03B395"/>
    <w:rsid w:val="6E0BA092"/>
    <w:rsid w:val="6E0DC3EB"/>
    <w:rsid w:val="6E18EE28"/>
    <w:rsid w:val="6E1AD77F"/>
    <w:rsid w:val="6E1B778D"/>
    <w:rsid w:val="6E1BB38E"/>
    <w:rsid w:val="6E1D67D7"/>
    <w:rsid w:val="6E1D99AD"/>
    <w:rsid w:val="6E1DD2CF"/>
    <w:rsid w:val="6E25C292"/>
    <w:rsid w:val="6E291B85"/>
    <w:rsid w:val="6E2D473E"/>
    <w:rsid w:val="6E2DF723"/>
    <w:rsid w:val="6E35A6EA"/>
    <w:rsid w:val="6E38FE02"/>
    <w:rsid w:val="6E3A39F9"/>
    <w:rsid w:val="6E3D7BC8"/>
    <w:rsid w:val="6E3E5592"/>
    <w:rsid w:val="6E40ABA5"/>
    <w:rsid w:val="6E5A04B6"/>
    <w:rsid w:val="6E6B4EF7"/>
    <w:rsid w:val="6E6CCC36"/>
    <w:rsid w:val="6E6CE94D"/>
    <w:rsid w:val="6E6FE58F"/>
    <w:rsid w:val="6EAE9D30"/>
    <w:rsid w:val="6EB7624C"/>
    <w:rsid w:val="6EB774F0"/>
    <w:rsid w:val="6EBD66D2"/>
    <w:rsid w:val="6EC9C0E8"/>
    <w:rsid w:val="6ED91DF0"/>
    <w:rsid w:val="6EE43733"/>
    <w:rsid w:val="6EE865C5"/>
    <w:rsid w:val="6EF42DBD"/>
    <w:rsid w:val="6EF8BB2B"/>
    <w:rsid w:val="6F084A6F"/>
    <w:rsid w:val="6F0E84E6"/>
    <w:rsid w:val="6F1D7C25"/>
    <w:rsid w:val="6F1EF7BF"/>
    <w:rsid w:val="6F2A320B"/>
    <w:rsid w:val="6F303223"/>
    <w:rsid w:val="6F3CD49F"/>
    <w:rsid w:val="6F45E206"/>
    <w:rsid w:val="6F472E92"/>
    <w:rsid w:val="6F52E6DD"/>
    <w:rsid w:val="6F55C764"/>
    <w:rsid w:val="6F585A15"/>
    <w:rsid w:val="6F6E4CFC"/>
    <w:rsid w:val="6F6F78B5"/>
    <w:rsid w:val="6F7CE906"/>
    <w:rsid w:val="6F853C2F"/>
    <w:rsid w:val="6F855223"/>
    <w:rsid w:val="6F8D0E9C"/>
    <w:rsid w:val="6F984A4B"/>
    <w:rsid w:val="6FA33D5A"/>
    <w:rsid w:val="6FAAA31E"/>
    <w:rsid w:val="6FAB97A5"/>
    <w:rsid w:val="6FAB97AF"/>
    <w:rsid w:val="6FB21121"/>
    <w:rsid w:val="6FBA4A7B"/>
    <w:rsid w:val="6FBB619B"/>
    <w:rsid w:val="6FC61F16"/>
    <w:rsid w:val="6FC87AD1"/>
    <w:rsid w:val="6FD4834B"/>
    <w:rsid w:val="6FD5A6D8"/>
    <w:rsid w:val="6FD8C1D9"/>
    <w:rsid w:val="6FE902D9"/>
    <w:rsid w:val="6FEC4CCC"/>
    <w:rsid w:val="6FEE7834"/>
    <w:rsid w:val="6FF89DA9"/>
    <w:rsid w:val="700C7C24"/>
    <w:rsid w:val="701D4415"/>
    <w:rsid w:val="70206358"/>
    <w:rsid w:val="7020CC2E"/>
    <w:rsid w:val="7021055C"/>
    <w:rsid w:val="702B0738"/>
    <w:rsid w:val="7037EE06"/>
    <w:rsid w:val="703AA00D"/>
    <w:rsid w:val="703E234B"/>
    <w:rsid w:val="703F5A5B"/>
    <w:rsid w:val="70400411"/>
    <w:rsid w:val="70400ED6"/>
    <w:rsid w:val="7040CBB7"/>
    <w:rsid w:val="70477E79"/>
    <w:rsid w:val="704986D4"/>
    <w:rsid w:val="704A774C"/>
    <w:rsid w:val="70501EFD"/>
    <w:rsid w:val="705181C1"/>
    <w:rsid w:val="7053106E"/>
    <w:rsid w:val="70592778"/>
    <w:rsid w:val="705DFF8A"/>
    <w:rsid w:val="706C916E"/>
    <w:rsid w:val="708182C6"/>
    <w:rsid w:val="708259E4"/>
    <w:rsid w:val="708685A8"/>
    <w:rsid w:val="709C1B59"/>
    <w:rsid w:val="70AA5547"/>
    <w:rsid w:val="70AE9941"/>
    <w:rsid w:val="70B94C86"/>
    <w:rsid w:val="70BC9581"/>
    <w:rsid w:val="70BEB1B6"/>
    <w:rsid w:val="70C55A62"/>
    <w:rsid w:val="70C85173"/>
    <w:rsid w:val="70CB8540"/>
    <w:rsid w:val="70CC8714"/>
    <w:rsid w:val="70CD3A14"/>
    <w:rsid w:val="70D7A7A9"/>
    <w:rsid w:val="70DC01FE"/>
    <w:rsid w:val="70DCA4AD"/>
    <w:rsid w:val="70DDFCA0"/>
    <w:rsid w:val="70E0F8F3"/>
    <w:rsid w:val="70E4B3C9"/>
    <w:rsid w:val="70ED62B0"/>
    <w:rsid w:val="70EFB44A"/>
    <w:rsid w:val="70F88A28"/>
    <w:rsid w:val="70FFAE0D"/>
    <w:rsid w:val="710A72F3"/>
    <w:rsid w:val="710C9A06"/>
    <w:rsid w:val="710CDAC9"/>
    <w:rsid w:val="71176FF6"/>
    <w:rsid w:val="712179F7"/>
    <w:rsid w:val="7127822A"/>
    <w:rsid w:val="7128BFFC"/>
    <w:rsid w:val="7139AA7C"/>
    <w:rsid w:val="713C1D5F"/>
    <w:rsid w:val="71412B08"/>
    <w:rsid w:val="71479D4E"/>
    <w:rsid w:val="715C3586"/>
    <w:rsid w:val="7162E2F6"/>
    <w:rsid w:val="71688481"/>
    <w:rsid w:val="716ACA29"/>
    <w:rsid w:val="717562E5"/>
    <w:rsid w:val="7184406A"/>
    <w:rsid w:val="71934B9D"/>
    <w:rsid w:val="7193DFC8"/>
    <w:rsid w:val="719947C9"/>
    <w:rsid w:val="719A5CE9"/>
    <w:rsid w:val="719B4466"/>
    <w:rsid w:val="71A5207A"/>
    <w:rsid w:val="71AF366E"/>
    <w:rsid w:val="71B9B7FA"/>
    <w:rsid w:val="71BA47A4"/>
    <w:rsid w:val="71C45726"/>
    <w:rsid w:val="71D22BA7"/>
    <w:rsid w:val="71D478F2"/>
    <w:rsid w:val="71D58401"/>
    <w:rsid w:val="71DC61A6"/>
    <w:rsid w:val="71EBA19E"/>
    <w:rsid w:val="71F043F0"/>
    <w:rsid w:val="71F390CA"/>
    <w:rsid w:val="71FE9DD6"/>
    <w:rsid w:val="71FFB030"/>
    <w:rsid w:val="7210E4DC"/>
    <w:rsid w:val="7218E34A"/>
    <w:rsid w:val="721CDBCE"/>
    <w:rsid w:val="7231005E"/>
    <w:rsid w:val="72368FBE"/>
    <w:rsid w:val="723CB590"/>
    <w:rsid w:val="723EC421"/>
    <w:rsid w:val="7246AE7C"/>
    <w:rsid w:val="7248C9F9"/>
    <w:rsid w:val="725B6E43"/>
    <w:rsid w:val="725EE1A5"/>
    <w:rsid w:val="72627B55"/>
    <w:rsid w:val="7269C653"/>
    <w:rsid w:val="726E6E87"/>
    <w:rsid w:val="72762371"/>
    <w:rsid w:val="72773025"/>
    <w:rsid w:val="727EF62D"/>
    <w:rsid w:val="72859EEF"/>
    <w:rsid w:val="728BC942"/>
    <w:rsid w:val="728E79F6"/>
    <w:rsid w:val="7297880C"/>
    <w:rsid w:val="72978882"/>
    <w:rsid w:val="729A5ABA"/>
    <w:rsid w:val="729D3324"/>
    <w:rsid w:val="72A1C138"/>
    <w:rsid w:val="72B148E3"/>
    <w:rsid w:val="72B32D28"/>
    <w:rsid w:val="72BF71EF"/>
    <w:rsid w:val="72C3340D"/>
    <w:rsid w:val="72C3528B"/>
    <w:rsid w:val="72CDAF40"/>
    <w:rsid w:val="72CFBA70"/>
    <w:rsid w:val="72D3DE16"/>
    <w:rsid w:val="72D9C756"/>
    <w:rsid w:val="72DA1915"/>
    <w:rsid w:val="72E45710"/>
    <w:rsid w:val="72E5553C"/>
    <w:rsid w:val="72EC91D4"/>
    <w:rsid w:val="72F72568"/>
    <w:rsid w:val="72F93E52"/>
    <w:rsid w:val="72FBE787"/>
    <w:rsid w:val="730C6ACC"/>
    <w:rsid w:val="7313DF0C"/>
    <w:rsid w:val="73251F55"/>
    <w:rsid w:val="73370562"/>
    <w:rsid w:val="733847A8"/>
    <w:rsid w:val="733F1398"/>
    <w:rsid w:val="734BF79E"/>
    <w:rsid w:val="734EB230"/>
    <w:rsid w:val="73507DB4"/>
    <w:rsid w:val="735472DE"/>
    <w:rsid w:val="736226E2"/>
    <w:rsid w:val="7377FF0F"/>
    <w:rsid w:val="737DAD1A"/>
    <w:rsid w:val="7381E535"/>
    <w:rsid w:val="73830FF4"/>
    <w:rsid w:val="73850FC3"/>
    <w:rsid w:val="738771FF"/>
    <w:rsid w:val="7387B265"/>
    <w:rsid w:val="7397E3C2"/>
    <w:rsid w:val="7397F1F2"/>
    <w:rsid w:val="73A99046"/>
    <w:rsid w:val="73ABDE2C"/>
    <w:rsid w:val="73B81842"/>
    <w:rsid w:val="73B87251"/>
    <w:rsid w:val="73BA93BE"/>
    <w:rsid w:val="73BE6020"/>
    <w:rsid w:val="73C03371"/>
    <w:rsid w:val="73C82B7C"/>
    <w:rsid w:val="73CD6BCE"/>
    <w:rsid w:val="73D6F6A9"/>
    <w:rsid w:val="73E11786"/>
    <w:rsid w:val="73E2276F"/>
    <w:rsid w:val="73E4A2A9"/>
    <w:rsid w:val="73E53DFD"/>
    <w:rsid w:val="73F193DF"/>
    <w:rsid w:val="73F2C511"/>
    <w:rsid w:val="73F420FF"/>
    <w:rsid w:val="73FB2783"/>
    <w:rsid w:val="73FFF235"/>
    <w:rsid w:val="741786DA"/>
    <w:rsid w:val="742088AF"/>
    <w:rsid w:val="74269BBF"/>
    <w:rsid w:val="7427DF2F"/>
    <w:rsid w:val="742F2366"/>
    <w:rsid w:val="743B04F9"/>
    <w:rsid w:val="744162B1"/>
    <w:rsid w:val="74419D14"/>
    <w:rsid w:val="74454EFA"/>
    <w:rsid w:val="7446DD45"/>
    <w:rsid w:val="744BB33A"/>
    <w:rsid w:val="744D0023"/>
    <w:rsid w:val="745146B4"/>
    <w:rsid w:val="745D6626"/>
    <w:rsid w:val="745EBD2E"/>
    <w:rsid w:val="7461E763"/>
    <w:rsid w:val="7466DC2C"/>
    <w:rsid w:val="74678D2A"/>
    <w:rsid w:val="746B1D78"/>
    <w:rsid w:val="7494DDE7"/>
    <w:rsid w:val="749966D6"/>
    <w:rsid w:val="749FC5FC"/>
    <w:rsid w:val="74A4982B"/>
    <w:rsid w:val="74A4B7B2"/>
    <w:rsid w:val="74B19219"/>
    <w:rsid w:val="74B64947"/>
    <w:rsid w:val="74C298AA"/>
    <w:rsid w:val="74CC0ECC"/>
    <w:rsid w:val="74DF9A52"/>
    <w:rsid w:val="74E79263"/>
    <w:rsid w:val="74EFA268"/>
    <w:rsid w:val="74F51278"/>
    <w:rsid w:val="74F9AE95"/>
    <w:rsid w:val="75009A53"/>
    <w:rsid w:val="7501F00F"/>
    <w:rsid w:val="75076402"/>
    <w:rsid w:val="7509BBC7"/>
    <w:rsid w:val="750A19DC"/>
    <w:rsid w:val="750B78E3"/>
    <w:rsid w:val="7543FCF9"/>
    <w:rsid w:val="754BAB7E"/>
    <w:rsid w:val="756589FF"/>
    <w:rsid w:val="756BC3D6"/>
    <w:rsid w:val="757A3BB5"/>
    <w:rsid w:val="757F25A4"/>
    <w:rsid w:val="7589A853"/>
    <w:rsid w:val="758F1F7B"/>
    <w:rsid w:val="759A1092"/>
    <w:rsid w:val="75A03E1A"/>
    <w:rsid w:val="75A46738"/>
    <w:rsid w:val="75B6CB3B"/>
    <w:rsid w:val="75B7F49C"/>
    <w:rsid w:val="75E773AB"/>
    <w:rsid w:val="75F51125"/>
    <w:rsid w:val="75F86997"/>
    <w:rsid w:val="75FD4E46"/>
    <w:rsid w:val="75FEEDF4"/>
    <w:rsid w:val="7607C59E"/>
    <w:rsid w:val="760F20D6"/>
    <w:rsid w:val="76149BD8"/>
    <w:rsid w:val="7615FD90"/>
    <w:rsid w:val="7617B6B7"/>
    <w:rsid w:val="76182283"/>
    <w:rsid w:val="76196DB6"/>
    <w:rsid w:val="761B6558"/>
    <w:rsid w:val="761F9017"/>
    <w:rsid w:val="7626C2A8"/>
    <w:rsid w:val="762B7FB6"/>
    <w:rsid w:val="76308423"/>
    <w:rsid w:val="76319727"/>
    <w:rsid w:val="7632B014"/>
    <w:rsid w:val="76408813"/>
    <w:rsid w:val="7649EB22"/>
    <w:rsid w:val="7650397E"/>
    <w:rsid w:val="76513F05"/>
    <w:rsid w:val="7653E91F"/>
    <w:rsid w:val="765626E3"/>
    <w:rsid w:val="7656D539"/>
    <w:rsid w:val="765D6F5C"/>
    <w:rsid w:val="765EE644"/>
    <w:rsid w:val="766315DD"/>
    <w:rsid w:val="76675FCC"/>
    <w:rsid w:val="76752A7E"/>
    <w:rsid w:val="768362C4"/>
    <w:rsid w:val="768B298F"/>
    <w:rsid w:val="768B951E"/>
    <w:rsid w:val="768E9335"/>
    <w:rsid w:val="7696084B"/>
    <w:rsid w:val="7696C404"/>
    <w:rsid w:val="7697C849"/>
    <w:rsid w:val="769AB47F"/>
    <w:rsid w:val="76A641AE"/>
    <w:rsid w:val="76A8DE9A"/>
    <w:rsid w:val="76A90A3D"/>
    <w:rsid w:val="76AAC3F0"/>
    <w:rsid w:val="76AAE269"/>
    <w:rsid w:val="76AEFB47"/>
    <w:rsid w:val="76B8DEF1"/>
    <w:rsid w:val="76C1E082"/>
    <w:rsid w:val="76C29600"/>
    <w:rsid w:val="76D8DB6F"/>
    <w:rsid w:val="76E921B0"/>
    <w:rsid w:val="76F3613C"/>
    <w:rsid w:val="76F37D88"/>
    <w:rsid w:val="76F7D2B1"/>
    <w:rsid w:val="76F7E60E"/>
    <w:rsid w:val="77058E86"/>
    <w:rsid w:val="77083179"/>
    <w:rsid w:val="77163794"/>
    <w:rsid w:val="771A355B"/>
    <w:rsid w:val="77293A8B"/>
    <w:rsid w:val="772DF5BF"/>
    <w:rsid w:val="774357CD"/>
    <w:rsid w:val="7745D49D"/>
    <w:rsid w:val="7747950F"/>
    <w:rsid w:val="7747C33D"/>
    <w:rsid w:val="7748B3A2"/>
    <w:rsid w:val="774B3D07"/>
    <w:rsid w:val="7751A581"/>
    <w:rsid w:val="775426AC"/>
    <w:rsid w:val="7755EE89"/>
    <w:rsid w:val="77580BA9"/>
    <w:rsid w:val="775A2DFD"/>
    <w:rsid w:val="77696383"/>
    <w:rsid w:val="7769AA09"/>
    <w:rsid w:val="776CA74A"/>
    <w:rsid w:val="777DD1ED"/>
    <w:rsid w:val="778BFE8D"/>
    <w:rsid w:val="77A1F4A6"/>
    <w:rsid w:val="77A24C41"/>
    <w:rsid w:val="77B30A1B"/>
    <w:rsid w:val="77B82716"/>
    <w:rsid w:val="77C63654"/>
    <w:rsid w:val="77C6CA20"/>
    <w:rsid w:val="77C6D84B"/>
    <w:rsid w:val="77DD187C"/>
    <w:rsid w:val="77E6BE15"/>
    <w:rsid w:val="77ED080B"/>
    <w:rsid w:val="77F79003"/>
    <w:rsid w:val="77F82117"/>
    <w:rsid w:val="77F9CFA8"/>
    <w:rsid w:val="78119DD1"/>
    <w:rsid w:val="7815FB87"/>
    <w:rsid w:val="781812CC"/>
    <w:rsid w:val="781A49F6"/>
    <w:rsid w:val="7824D4B8"/>
    <w:rsid w:val="7829F297"/>
    <w:rsid w:val="782C4017"/>
    <w:rsid w:val="7842317A"/>
    <w:rsid w:val="784737DC"/>
    <w:rsid w:val="7853585D"/>
    <w:rsid w:val="78553475"/>
    <w:rsid w:val="785AE322"/>
    <w:rsid w:val="785B0436"/>
    <w:rsid w:val="7863E8B8"/>
    <w:rsid w:val="786F7A40"/>
    <w:rsid w:val="786FE1CF"/>
    <w:rsid w:val="78701FB1"/>
    <w:rsid w:val="7874ABD0"/>
    <w:rsid w:val="7877E185"/>
    <w:rsid w:val="787BA5C6"/>
    <w:rsid w:val="788382FF"/>
    <w:rsid w:val="7884D45D"/>
    <w:rsid w:val="78906217"/>
    <w:rsid w:val="7893B66F"/>
    <w:rsid w:val="78A4D5EF"/>
    <w:rsid w:val="78B22864"/>
    <w:rsid w:val="78B52391"/>
    <w:rsid w:val="78B7EB76"/>
    <w:rsid w:val="78B91455"/>
    <w:rsid w:val="78C26C65"/>
    <w:rsid w:val="78C521E2"/>
    <w:rsid w:val="78C5977B"/>
    <w:rsid w:val="78C5F67B"/>
    <w:rsid w:val="78CC6A9C"/>
    <w:rsid w:val="78CDCB5F"/>
    <w:rsid w:val="78D1C7E7"/>
    <w:rsid w:val="78D23639"/>
    <w:rsid w:val="78D357E1"/>
    <w:rsid w:val="78D9E1F3"/>
    <w:rsid w:val="78DBF9AF"/>
    <w:rsid w:val="78DC1235"/>
    <w:rsid w:val="78DC2E11"/>
    <w:rsid w:val="78E88472"/>
    <w:rsid w:val="78EC7854"/>
    <w:rsid w:val="78EC9D01"/>
    <w:rsid w:val="78F3E789"/>
    <w:rsid w:val="78F5F1D5"/>
    <w:rsid w:val="790306FE"/>
    <w:rsid w:val="79099C3E"/>
    <w:rsid w:val="7911114B"/>
    <w:rsid w:val="7913C6D9"/>
    <w:rsid w:val="79181584"/>
    <w:rsid w:val="791F6E17"/>
    <w:rsid w:val="79214D03"/>
    <w:rsid w:val="79280848"/>
    <w:rsid w:val="792AA5CE"/>
    <w:rsid w:val="792B1C99"/>
    <w:rsid w:val="792D53C4"/>
    <w:rsid w:val="794288AA"/>
    <w:rsid w:val="7947EDFA"/>
    <w:rsid w:val="7948C149"/>
    <w:rsid w:val="794C6BF0"/>
    <w:rsid w:val="79500290"/>
    <w:rsid w:val="795FAFEB"/>
    <w:rsid w:val="79761691"/>
    <w:rsid w:val="797A2896"/>
    <w:rsid w:val="797AE660"/>
    <w:rsid w:val="797BB0A9"/>
    <w:rsid w:val="79814F42"/>
    <w:rsid w:val="79819963"/>
    <w:rsid w:val="79820EDF"/>
    <w:rsid w:val="7988F5BF"/>
    <w:rsid w:val="798B2A5A"/>
    <w:rsid w:val="79935EDD"/>
    <w:rsid w:val="7997410E"/>
    <w:rsid w:val="799ACA0D"/>
    <w:rsid w:val="799D88B2"/>
    <w:rsid w:val="799EBC93"/>
    <w:rsid w:val="79AE551C"/>
    <w:rsid w:val="79B58618"/>
    <w:rsid w:val="79B5A57E"/>
    <w:rsid w:val="79B6BDE4"/>
    <w:rsid w:val="79BA0158"/>
    <w:rsid w:val="79BC50B8"/>
    <w:rsid w:val="79C717BF"/>
    <w:rsid w:val="79C81078"/>
    <w:rsid w:val="79C95ED9"/>
    <w:rsid w:val="79CD68FC"/>
    <w:rsid w:val="79D04D00"/>
    <w:rsid w:val="79DCE1E3"/>
    <w:rsid w:val="79E3C093"/>
    <w:rsid w:val="79EA10F6"/>
    <w:rsid w:val="79EA9659"/>
    <w:rsid w:val="79EE04E9"/>
    <w:rsid w:val="79F05FA2"/>
    <w:rsid w:val="79F3EAAC"/>
    <w:rsid w:val="79F41AC7"/>
    <w:rsid w:val="7A0305BC"/>
    <w:rsid w:val="7A0F4B29"/>
    <w:rsid w:val="7A129575"/>
    <w:rsid w:val="7A204FBC"/>
    <w:rsid w:val="7A2ECF2E"/>
    <w:rsid w:val="7A318A2F"/>
    <w:rsid w:val="7A33065C"/>
    <w:rsid w:val="7A36DEDF"/>
    <w:rsid w:val="7A3DA5F3"/>
    <w:rsid w:val="7A49FCEF"/>
    <w:rsid w:val="7A4A2D4A"/>
    <w:rsid w:val="7A4BD044"/>
    <w:rsid w:val="7A4C191A"/>
    <w:rsid w:val="7A543A31"/>
    <w:rsid w:val="7A6DFD15"/>
    <w:rsid w:val="7A7206CD"/>
    <w:rsid w:val="7A73D7AC"/>
    <w:rsid w:val="7A75F0CE"/>
    <w:rsid w:val="7A87FAD2"/>
    <w:rsid w:val="7A891335"/>
    <w:rsid w:val="7A891D6D"/>
    <w:rsid w:val="7A8A9200"/>
    <w:rsid w:val="7A8DAB56"/>
    <w:rsid w:val="7A8DF1CD"/>
    <w:rsid w:val="7A8E491E"/>
    <w:rsid w:val="7A935345"/>
    <w:rsid w:val="7A9879F1"/>
    <w:rsid w:val="7A9CBAD2"/>
    <w:rsid w:val="7AA71DFB"/>
    <w:rsid w:val="7AACE1AC"/>
    <w:rsid w:val="7AB2C7E5"/>
    <w:rsid w:val="7AB3BD0F"/>
    <w:rsid w:val="7AB936AD"/>
    <w:rsid w:val="7ABD6511"/>
    <w:rsid w:val="7AC322F8"/>
    <w:rsid w:val="7AC92425"/>
    <w:rsid w:val="7AD436AC"/>
    <w:rsid w:val="7AD54A28"/>
    <w:rsid w:val="7AE0EDB4"/>
    <w:rsid w:val="7AE26BAB"/>
    <w:rsid w:val="7AEDDFDD"/>
    <w:rsid w:val="7AEF73B0"/>
    <w:rsid w:val="7AEFBAC0"/>
    <w:rsid w:val="7AF324FA"/>
    <w:rsid w:val="7AF65AEF"/>
    <w:rsid w:val="7B10CB63"/>
    <w:rsid w:val="7B1200F8"/>
    <w:rsid w:val="7B1AAC7F"/>
    <w:rsid w:val="7B2BFD39"/>
    <w:rsid w:val="7B2EFF73"/>
    <w:rsid w:val="7B300208"/>
    <w:rsid w:val="7B36C0B9"/>
    <w:rsid w:val="7B3B4C9A"/>
    <w:rsid w:val="7B3DBCA1"/>
    <w:rsid w:val="7B457255"/>
    <w:rsid w:val="7B557264"/>
    <w:rsid w:val="7B5B97C8"/>
    <w:rsid w:val="7B5CBFAB"/>
    <w:rsid w:val="7B63CA99"/>
    <w:rsid w:val="7B6606FB"/>
    <w:rsid w:val="7B67E442"/>
    <w:rsid w:val="7B69E897"/>
    <w:rsid w:val="7B71CF89"/>
    <w:rsid w:val="7B741A4B"/>
    <w:rsid w:val="7B7CAE80"/>
    <w:rsid w:val="7B7DA42C"/>
    <w:rsid w:val="7B81EB60"/>
    <w:rsid w:val="7B830824"/>
    <w:rsid w:val="7B8616ED"/>
    <w:rsid w:val="7B8726C2"/>
    <w:rsid w:val="7BA3F84D"/>
    <w:rsid w:val="7BADF45E"/>
    <w:rsid w:val="7BB0B086"/>
    <w:rsid w:val="7BB317C2"/>
    <w:rsid w:val="7BB48799"/>
    <w:rsid w:val="7BCA69B3"/>
    <w:rsid w:val="7BCBEC6E"/>
    <w:rsid w:val="7BDDFD15"/>
    <w:rsid w:val="7BE1CFD6"/>
    <w:rsid w:val="7BE6052C"/>
    <w:rsid w:val="7BEAF0A8"/>
    <w:rsid w:val="7BEC9023"/>
    <w:rsid w:val="7BF6DFC1"/>
    <w:rsid w:val="7BFE64DE"/>
    <w:rsid w:val="7BFEC5FD"/>
    <w:rsid w:val="7C08C371"/>
    <w:rsid w:val="7C0B533D"/>
    <w:rsid w:val="7C0BC571"/>
    <w:rsid w:val="7C134C00"/>
    <w:rsid w:val="7C21851A"/>
    <w:rsid w:val="7C2A4D8B"/>
    <w:rsid w:val="7C343F01"/>
    <w:rsid w:val="7C39E6AF"/>
    <w:rsid w:val="7C3DD724"/>
    <w:rsid w:val="7C4FB646"/>
    <w:rsid w:val="7C618421"/>
    <w:rsid w:val="7C64828D"/>
    <w:rsid w:val="7C64F486"/>
    <w:rsid w:val="7C67D32D"/>
    <w:rsid w:val="7C6B8BDF"/>
    <w:rsid w:val="7C6CF922"/>
    <w:rsid w:val="7C6E6D2E"/>
    <w:rsid w:val="7C7B323C"/>
    <w:rsid w:val="7C810AE3"/>
    <w:rsid w:val="7C8F344D"/>
    <w:rsid w:val="7C8F855F"/>
    <w:rsid w:val="7C96F590"/>
    <w:rsid w:val="7C982719"/>
    <w:rsid w:val="7C9A5928"/>
    <w:rsid w:val="7CA35372"/>
    <w:rsid w:val="7CAF7AEF"/>
    <w:rsid w:val="7CCEC601"/>
    <w:rsid w:val="7CD158E4"/>
    <w:rsid w:val="7CDA36F3"/>
    <w:rsid w:val="7CDAEC1A"/>
    <w:rsid w:val="7CDB833F"/>
    <w:rsid w:val="7CDFB89E"/>
    <w:rsid w:val="7CF790C1"/>
    <w:rsid w:val="7CFF4AA2"/>
    <w:rsid w:val="7D0F2006"/>
    <w:rsid w:val="7D11860E"/>
    <w:rsid w:val="7D1DCAD2"/>
    <w:rsid w:val="7D1EECB6"/>
    <w:rsid w:val="7D2055E8"/>
    <w:rsid w:val="7D2B38F4"/>
    <w:rsid w:val="7D2BADF7"/>
    <w:rsid w:val="7D4443A6"/>
    <w:rsid w:val="7D490D13"/>
    <w:rsid w:val="7D497E2E"/>
    <w:rsid w:val="7D4A3637"/>
    <w:rsid w:val="7D58FFC2"/>
    <w:rsid w:val="7D610517"/>
    <w:rsid w:val="7D6773F3"/>
    <w:rsid w:val="7D6A03A6"/>
    <w:rsid w:val="7D7383FD"/>
    <w:rsid w:val="7D7E807E"/>
    <w:rsid w:val="7D9499AE"/>
    <w:rsid w:val="7D95694D"/>
    <w:rsid w:val="7D9A71BD"/>
    <w:rsid w:val="7DA13D70"/>
    <w:rsid w:val="7DA83312"/>
    <w:rsid w:val="7DAEC201"/>
    <w:rsid w:val="7DB9BB49"/>
    <w:rsid w:val="7DBFE075"/>
    <w:rsid w:val="7DC3F89E"/>
    <w:rsid w:val="7DC7683C"/>
    <w:rsid w:val="7DCA396E"/>
    <w:rsid w:val="7DCF7649"/>
    <w:rsid w:val="7DD48D12"/>
    <w:rsid w:val="7DE56552"/>
    <w:rsid w:val="7DEBDF89"/>
    <w:rsid w:val="7DEF6127"/>
    <w:rsid w:val="7DF2403B"/>
    <w:rsid w:val="7DF9623F"/>
    <w:rsid w:val="7E07D23F"/>
    <w:rsid w:val="7E1C2D2A"/>
    <w:rsid w:val="7E1E715E"/>
    <w:rsid w:val="7E21C999"/>
    <w:rsid w:val="7E23660C"/>
    <w:rsid w:val="7E30FFDF"/>
    <w:rsid w:val="7E35488E"/>
    <w:rsid w:val="7E3D045A"/>
    <w:rsid w:val="7E41AA7D"/>
    <w:rsid w:val="7E468365"/>
    <w:rsid w:val="7E5665B3"/>
    <w:rsid w:val="7E658034"/>
    <w:rsid w:val="7E79062E"/>
    <w:rsid w:val="7E7BB28D"/>
    <w:rsid w:val="7E81871B"/>
    <w:rsid w:val="7E82593E"/>
    <w:rsid w:val="7E9295C7"/>
    <w:rsid w:val="7E95E36A"/>
    <w:rsid w:val="7EA3861C"/>
    <w:rsid w:val="7EA41C92"/>
    <w:rsid w:val="7EA5BD67"/>
    <w:rsid w:val="7EA7ACB0"/>
    <w:rsid w:val="7EAE55FB"/>
    <w:rsid w:val="7EAFBA71"/>
    <w:rsid w:val="7EBE410D"/>
    <w:rsid w:val="7ECB2184"/>
    <w:rsid w:val="7ECCA012"/>
    <w:rsid w:val="7ED0D83F"/>
    <w:rsid w:val="7ED2122C"/>
    <w:rsid w:val="7ED6B1CA"/>
    <w:rsid w:val="7EDD2A61"/>
    <w:rsid w:val="7EE07451"/>
    <w:rsid w:val="7EE65FC1"/>
    <w:rsid w:val="7EEC285B"/>
    <w:rsid w:val="7EF3A136"/>
    <w:rsid w:val="7EF4F6F2"/>
    <w:rsid w:val="7EF76652"/>
    <w:rsid w:val="7EFEC7DA"/>
    <w:rsid w:val="7EFFCA8A"/>
    <w:rsid w:val="7F04D172"/>
    <w:rsid w:val="7F053F4C"/>
    <w:rsid w:val="7F0FF23C"/>
    <w:rsid w:val="7F15418B"/>
    <w:rsid w:val="7F226518"/>
    <w:rsid w:val="7F243C50"/>
    <w:rsid w:val="7F260421"/>
    <w:rsid w:val="7F27DACF"/>
    <w:rsid w:val="7F2C29D6"/>
    <w:rsid w:val="7F2C7456"/>
    <w:rsid w:val="7F302AB2"/>
    <w:rsid w:val="7F3E35FC"/>
    <w:rsid w:val="7F3ECE92"/>
    <w:rsid w:val="7F43684E"/>
    <w:rsid w:val="7F4B9C9C"/>
    <w:rsid w:val="7F4CC84C"/>
    <w:rsid w:val="7F4FBFF3"/>
    <w:rsid w:val="7F5A3152"/>
    <w:rsid w:val="7F5A36C1"/>
    <w:rsid w:val="7F69C3E9"/>
    <w:rsid w:val="7F70A472"/>
    <w:rsid w:val="7F70EDA0"/>
    <w:rsid w:val="7F75F35B"/>
    <w:rsid w:val="7F825D4E"/>
    <w:rsid w:val="7F82BE84"/>
    <w:rsid w:val="7F8EDDF6"/>
    <w:rsid w:val="7F8FCCAF"/>
    <w:rsid w:val="7F96018C"/>
    <w:rsid w:val="7F96147A"/>
    <w:rsid w:val="7F98C3BA"/>
    <w:rsid w:val="7FA8BBD0"/>
    <w:rsid w:val="7FB39BE2"/>
    <w:rsid w:val="7FBE3E6B"/>
    <w:rsid w:val="7FC25B53"/>
    <w:rsid w:val="7FC4DEC3"/>
    <w:rsid w:val="7FD2600C"/>
    <w:rsid w:val="7FD8D12D"/>
    <w:rsid w:val="7FE3E0CC"/>
    <w:rsid w:val="7FEC656E"/>
    <w:rsid w:val="7FF913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7DEFB"/>
  <w15:chartTrackingRefBased/>
  <w15:docId w15:val="{BACA1FAF-9E9C-48F8-9CD7-5E6300F9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DF"/>
    <w:pPr>
      <w:spacing w:after="0" w:line="240" w:lineRule="auto"/>
      <w:jc w:val="both"/>
    </w:pPr>
    <w:rPr>
      <w:rFonts w:ascii="Calibri Light" w:eastAsia="Times New Roman" w:hAnsi="Calibri Light" w:cs="Calibri Light"/>
      <w:color w:val="4F4F4F"/>
      <w:szCs w:val="20"/>
      <w:lang w:val="en-IE"/>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Bodytextversion1"/>
    <w:link w:val="Heading1Char"/>
    <w:qFormat/>
    <w:rsid w:val="001242DF"/>
    <w:pPr>
      <w:keepNext/>
      <w:pageBreakBefore/>
      <w:numPr>
        <w:numId w:val="15"/>
      </w:numPr>
      <w:spacing w:before="240" w:after="60"/>
      <w:jc w:val="left"/>
      <w:outlineLvl w:val="0"/>
    </w:pPr>
    <w:rPr>
      <w:rFonts w:ascii="Verdana" w:hAnsi="Verdana"/>
      <w:b/>
      <w:caps/>
      <w:color w:val="00938F"/>
      <w:kern w:val="28"/>
      <w:sz w:val="32"/>
    </w:rPr>
  </w:style>
  <w:style w:type="paragraph" w:styleId="Heading2">
    <w:name w:val="heading 2"/>
    <w:aliases w:val="h2,2,Prophead 2,H2,HD2,Proposal,Heading 2 Hidden,minor side,sl2,sh2,Project 2,RFS 2,2nd level,Level 2 Heading,Numbered indent 2,ni2,Hanging 2 Indent,numbered indent 2,exercise,Heading 2 substyle,Heading 2 std,ctf345-2,Titre3,Major,Major1,21,L2"/>
    <w:basedOn w:val="Normal"/>
    <w:next w:val="Bodytextversion1"/>
    <w:link w:val="Heading2Char"/>
    <w:qFormat/>
    <w:rsid w:val="001242DF"/>
    <w:pPr>
      <w:keepNext/>
      <w:numPr>
        <w:ilvl w:val="1"/>
        <w:numId w:val="15"/>
      </w:numPr>
      <w:spacing w:before="240" w:after="60"/>
      <w:outlineLvl w:val="1"/>
    </w:pPr>
    <w:rPr>
      <w:rFonts w:ascii="Verdana" w:hAnsi="Verdana"/>
      <w:b/>
      <w:color w:val="00B7B6"/>
      <w:sz w:val="24"/>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Bodytextversion1"/>
    <w:link w:val="Heading3Char"/>
    <w:autoRedefine/>
    <w:qFormat/>
    <w:rsid w:val="003107A5"/>
    <w:pPr>
      <w:keepNext/>
      <w:numPr>
        <w:ilvl w:val="2"/>
        <w:numId w:val="15"/>
      </w:numPr>
      <w:spacing w:before="240" w:after="60"/>
      <w:jc w:val="left"/>
      <w:outlineLvl w:val="2"/>
    </w:pPr>
    <w:rPr>
      <w:rFonts w:ascii="Verdana" w:hAnsi="Verdana"/>
      <w:i/>
      <w:color w:val="00D2A2"/>
    </w:rPr>
  </w:style>
  <w:style w:type="paragraph" w:styleId="Heading4">
    <w:name w:val="heading 4"/>
    <w:aliases w:val="h4,h4 sub sub heading,Level 2 - a,D Sub-Sub/Plain,l4,Map Title,hd4,Bullet 1,Sub-Minor,Project table,Propos,Bullet 11,Bullet 12,Bullet 13,Bullet 14,Bullet 15,Bullet 16,H4,Tempo Heading 4,Lev 4,Project table1,Project table2,Project table3,4,Pro"/>
    <w:basedOn w:val="Normal"/>
    <w:next w:val="Bodytextversion1"/>
    <w:link w:val="Heading4Char"/>
    <w:autoRedefine/>
    <w:qFormat/>
    <w:rsid w:val="003107A5"/>
    <w:pPr>
      <w:keepNext/>
      <w:numPr>
        <w:ilvl w:val="3"/>
        <w:numId w:val="15"/>
      </w:numPr>
      <w:ind w:left="2281"/>
      <w:outlineLvl w:val="3"/>
    </w:pPr>
    <w:rPr>
      <w:rFonts w:ascii="Verdana" w:eastAsia="Verdana" w:hAnsi="Verdana" w:cs="Times New Roman"/>
      <w:bCs/>
      <w:i/>
      <w:color w:val="00B7B6"/>
      <w:sz w:val="20"/>
      <w:lang w:val="en-GB"/>
    </w:rPr>
  </w:style>
  <w:style w:type="paragraph" w:styleId="Heading5">
    <w:name w:val="heading 5"/>
    <w:aliases w:val="5"/>
    <w:basedOn w:val="Normal"/>
    <w:next w:val="Normal"/>
    <w:link w:val="Heading5Char"/>
    <w:unhideWhenUsed/>
    <w:qFormat/>
    <w:rsid w:val="001242DF"/>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uiPriority w:val="9"/>
    <w:qFormat/>
    <w:rsid w:val="001242DF"/>
    <w:pPr>
      <w:numPr>
        <w:ilvl w:val="5"/>
        <w:numId w:val="15"/>
      </w:numPr>
      <w:spacing w:before="240" w:after="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uiPriority w:val="9"/>
    <w:qFormat/>
    <w:rsid w:val="001242DF"/>
    <w:pPr>
      <w:numPr>
        <w:ilvl w:val="6"/>
        <w:numId w:val="15"/>
      </w:numPr>
      <w:spacing w:before="240" w:after="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uiPriority w:val="9"/>
    <w:qFormat/>
    <w:rsid w:val="001242DF"/>
    <w:pPr>
      <w:numPr>
        <w:ilvl w:val="7"/>
        <w:numId w:val="15"/>
      </w:numPr>
      <w:spacing w:before="240" w:after="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uiPriority w:val="9"/>
    <w:qFormat/>
    <w:rsid w:val="001242DF"/>
    <w:pPr>
      <w:numPr>
        <w:ilvl w:val="8"/>
        <w:numId w:val="1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1242DF"/>
    <w:rPr>
      <w:rFonts w:ascii="Verdana" w:eastAsia="Times New Roman" w:hAnsi="Verdana" w:cs="Calibri Light"/>
      <w:b/>
      <w:caps/>
      <w:color w:val="00938F"/>
      <w:kern w:val="28"/>
      <w:sz w:val="32"/>
      <w:szCs w:val="20"/>
      <w:lang w:val="en-IE"/>
    </w:rPr>
  </w:style>
  <w:style w:type="character" w:customStyle="1" w:styleId="Heading2Char">
    <w:name w:val="Heading 2 Char"/>
    <w:aliases w:val="h2 Char,2 Char,Prophead 2 Char,H2 Char,HD2 Char,Proposal Char,Heading 2 Hidden Char,minor side Char,sl2 Char,sh2 Char,Project 2 Char,RFS 2 Char,2nd level Char,Level 2 Heading Char,Numbered indent 2 Char,ni2 Char,Hanging 2 Indent Char"/>
    <w:basedOn w:val="DefaultParagraphFont"/>
    <w:link w:val="Heading2"/>
    <w:rsid w:val="001242DF"/>
    <w:rPr>
      <w:rFonts w:ascii="Verdana" w:eastAsia="Times New Roman" w:hAnsi="Verdana" w:cs="Calibri Light"/>
      <w:b/>
      <w:color w:val="00B7B6"/>
      <w:sz w:val="24"/>
      <w:szCs w:val="20"/>
      <w:lang w:val="en-IE"/>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3107A5"/>
    <w:rPr>
      <w:rFonts w:ascii="Verdana" w:eastAsia="Times New Roman" w:hAnsi="Verdana" w:cs="Calibri Light"/>
      <w:i/>
      <w:color w:val="00D2A2"/>
      <w:szCs w:val="20"/>
      <w:lang w:val="en-IE"/>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3107A5"/>
    <w:rPr>
      <w:rFonts w:ascii="Verdana" w:eastAsia="Verdana" w:hAnsi="Verdana" w:cs="Times New Roman"/>
      <w:bCs/>
      <w:i/>
      <w:color w:val="00B7B6"/>
      <w:sz w:val="20"/>
      <w:szCs w:val="20"/>
    </w:rPr>
  </w:style>
  <w:style w:type="character" w:customStyle="1" w:styleId="Heading5Char">
    <w:name w:val="Heading 5 Char"/>
    <w:aliases w:val="5 Char"/>
    <w:basedOn w:val="DefaultParagraphFont"/>
    <w:link w:val="Heading5"/>
    <w:rsid w:val="001242DF"/>
    <w:rPr>
      <w:rFonts w:asciiTheme="majorHAnsi" w:eastAsiaTheme="majorEastAsia" w:hAnsiTheme="majorHAnsi" w:cstheme="majorBidi"/>
      <w:color w:val="2F5496" w:themeColor="accent1" w:themeShade="BF"/>
      <w:szCs w:val="20"/>
      <w:lang w:val="en-IE"/>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uiPriority w:val="9"/>
    <w:rsid w:val="001242DF"/>
    <w:rPr>
      <w:rFonts w:ascii="Calibri Light" w:eastAsia="Times New Roman" w:hAnsi="Calibri Light" w:cs="Calibri Light"/>
      <w:i/>
      <w:color w:val="4F4F4F"/>
      <w:szCs w:val="20"/>
      <w:lang w:val="en-IE"/>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uiPriority w:val="9"/>
    <w:rsid w:val="001242DF"/>
    <w:rPr>
      <w:rFonts w:ascii="Arial" w:eastAsia="Times New Roman" w:hAnsi="Arial" w:cs="Calibri Light"/>
      <w:color w:val="4F4F4F"/>
      <w:szCs w:val="20"/>
      <w:lang w:val="en-IE"/>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uiPriority w:val="9"/>
    <w:rsid w:val="001242DF"/>
    <w:rPr>
      <w:rFonts w:ascii="Arial" w:eastAsia="Times New Roman" w:hAnsi="Arial" w:cs="Calibri Light"/>
      <w:i/>
      <w:color w:val="4F4F4F"/>
      <w:szCs w:val="20"/>
      <w:lang w:val="en-IE"/>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uiPriority w:val="9"/>
    <w:rsid w:val="001242DF"/>
    <w:rPr>
      <w:rFonts w:ascii="Arial" w:eastAsia="Times New Roman" w:hAnsi="Arial" w:cs="Calibri Light"/>
      <w:b/>
      <w:i/>
      <w:color w:val="4F4F4F"/>
      <w:sz w:val="18"/>
      <w:szCs w:val="20"/>
      <w:lang w:val="en-IE"/>
    </w:rPr>
  </w:style>
  <w:style w:type="paragraph" w:customStyle="1" w:styleId="NormalHead3">
    <w:name w:val="Normal Head 3"/>
    <w:basedOn w:val="Normal"/>
    <w:link w:val="NormalHead3Char"/>
    <w:rsid w:val="001242DF"/>
  </w:style>
  <w:style w:type="paragraph" w:styleId="Header">
    <w:name w:val="header"/>
    <w:basedOn w:val="Normal"/>
    <w:link w:val="HeaderChar"/>
    <w:rsid w:val="001242DF"/>
    <w:pPr>
      <w:tabs>
        <w:tab w:val="center" w:pos="4153"/>
        <w:tab w:val="right" w:pos="8306"/>
      </w:tabs>
    </w:pPr>
    <w:rPr>
      <w:rFonts w:ascii="Arial" w:hAnsi="Arial"/>
      <w:b/>
    </w:rPr>
  </w:style>
  <w:style w:type="character" w:customStyle="1" w:styleId="HeaderChar">
    <w:name w:val="Header Char"/>
    <w:basedOn w:val="DefaultParagraphFont"/>
    <w:link w:val="Header"/>
    <w:rsid w:val="001242DF"/>
    <w:rPr>
      <w:rFonts w:ascii="Arial" w:eastAsia="Times New Roman" w:hAnsi="Arial" w:cs="Calibri Light"/>
      <w:b/>
      <w:color w:val="4F4F4F"/>
      <w:szCs w:val="20"/>
      <w:lang w:val="en-IE"/>
    </w:rPr>
  </w:style>
  <w:style w:type="paragraph" w:styleId="Footer">
    <w:name w:val="footer"/>
    <w:basedOn w:val="Normal"/>
    <w:link w:val="FooterChar"/>
    <w:rsid w:val="001242DF"/>
    <w:pPr>
      <w:tabs>
        <w:tab w:val="center" w:pos="4153"/>
        <w:tab w:val="right" w:pos="8306"/>
      </w:tabs>
    </w:pPr>
  </w:style>
  <w:style w:type="character" w:customStyle="1" w:styleId="FooterChar">
    <w:name w:val="Footer Char"/>
    <w:basedOn w:val="DefaultParagraphFont"/>
    <w:link w:val="Footer"/>
    <w:rsid w:val="001242DF"/>
    <w:rPr>
      <w:rFonts w:ascii="Calibri Light" w:eastAsia="Times New Roman" w:hAnsi="Calibri Light" w:cs="Calibri Light"/>
      <w:color w:val="4F4F4F"/>
      <w:szCs w:val="20"/>
      <w:lang w:val="en-IE"/>
    </w:rPr>
  </w:style>
  <w:style w:type="paragraph" w:styleId="TOC1">
    <w:name w:val="toc 1"/>
    <w:basedOn w:val="Normal"/>
    <w:next w:val="Normal"/>
    <w:autoRedefine/>
    <w:uiPriority w:val="39"/>
    <w:qFormat/>
    <w:rsid w:val="009F6C6F"/>
    <w:pPr>
      <w:tabs>
        <w:tab w:val="left" w:pos="1134"/>
        <w:tab w:val="right" w:leader="dot" w:pos="8313"/>
      </w:tabs>
      <w:spacing w:before="120"/>
      <w:jc w:val="left"/>
    </w:pPr>
    <w:rPr>
      <w:rFonts w:ascii="Verdana" w:hAnsi="Verdana"/>
      <w:caps/>
      <w:noProof/>
      <w:color w:val="00938F"/>
      <w:sz w:val="20"/>
    </w:rPr>
  </w:style>
  <w:style w:type="paragraph" w:styleId="TOC2">
    <w:name w:val="toc 2"/>
    <w:basedOn w:val="Normal"/>
    <w:next w:val="Normal"/>
    <w:autoRedefine/>
    <w:uiPriority w:val="39"/>
    <w:qFormat/>
    <w:rsid w:val="008A6272"/>
    <w:pPr>
      <w:tabs>
        <w:tab w:val="right" w:pos="1021"/>
        <w:tab w:val="left" w:pos="1134"/>
        <w:tab w:val="right" w:leader="dot" w:pos="3261"/>
      </w:tabs>
      <w:spacing w:before="120"/>
      <w:ind w:left="1134" w:right="326"/>
      <w:jc w:val="left"/>
    </w:pPr>
    <w:rPr>
      <w:rFonts w:ascii="Verdana" w:hAnsi="Verdana"/>
      <w:noProof/>
      <w:color w:val="00B7B6"/>
      <w:sz w:val="20"/>
    </w:rPr>
  </w:style>
  <w:style w:type="paragraph" w:styleId="TOCHeading">
    <w:name w:val="TOC Heading"/>
    <w:basedOn w:val="Normal"/>
    <w:uiPriority w:val="39"/>
    <w:qFormat/>
    <w:rsid w:val="001242DF"/>
    <w:pPr>
      <w:spacing w:after="120"/>
    </w:pPr>
    <w:rPr>
      <w:rFonts w:ascii="Verdana" w:hAnsi="Verdana"/>
      <w:b/>
      <w:color w:val="00938F"/>
      <w:sz w:val="28"/>
    </w:rPr>
  </w:style>
  <w:style w:type="paragraph" w:customStyle="1" w:styleId="fpfooter">
    <w:name w:val="fpfooter"/>
    <w:basedOn w:val="Footer"/>
    <w:rsid w:val="001242DF"/>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242DF"/>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242DF"/>
    <w:rPr>
      <w:rFonts w:ascii="Tahoma" w:hAnsi="Tahoma" w:cs="Tahoma"/>
      <w:sz w:val="16"/>
      <w:szCs w:val="16"/>
    </w:rPr>
  </w:style>
  <w:style w:type="character" w:customStyle="1" w:styleId="BalloonTextChar">
    <w:name w:val="Balloon Text Char"/>
    <w:basedOn w:val="DefaultParagraphFont"/>
    <w:link w:val="BalloonText"/>
    <w:uiPriority w:val="99"/>
    <w:semiHidden/>
    <w:rsid w:val="001242DF"/>
    <w:rPr>
      <w:rFonts w:ascii="Tahoma" w:eastAsia="Times New Roman" w:hAnsi="Tahoma" w:cs="Tahoma"/>
      <w:color w:val="4F4F4F"/>
      <w:sz w:val="16"/>
      <w:szCs w:val="16"/>
      <w:lang w:val="en-IE"/>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1242DF"/>
    <w:pPr>
      <w:ind w:left="720"/>
      <w:contextualSpacing/>
    </w:pPr>
  </w:style>
  <w:style w:type="paragraph" w:customStyle="1" w:styleId="Default">
    <w:name w:val="Default"/>
    <w:rsid w:val="001242DF"/>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link w:val="TOC3Char"/>
    <w:autoRedefine/>
    <w:uiPriority w:val="39"/>
    <w:unhideWhenUsed/>
    <w:qFormat/>
    <w:rsid w:val="002A5B3A"/>
    <w:pPr>
      <w:tabs>
        <w:tab w:val="right" w:pos="8647"/>
        <w:tab w:val="right" w:leader="dot" w:pos="8683"/>
      </w:tabs>
      <w:spacing w:after="100"/>
      <w:ind w:left="440"/>
    </w:pPr>
  </w:style>
  <w:style w:type="character" w:styleId="CommentReference">
    <w:name w:val="annotation reference"/>
    <w:basedOn w:val="DefaultParagraphFont"/>
    <w:uiPriority w:val="99"/>
    <w:unhideWhenUsed/>
    <w:rsid w:val="001242DF"/>
    <w:rPr>
      <w:sz w:val="16"/>
      <w:szCs w:val="16"/>
    </w:rPr>
  </w:style>
  <w:style w:type="paragraph" w:styleId="CommentText">
    <w:name w:val="annotation text"/>
    <w:basedOn w:val="Normal"/>
    <w:link w:val="CommentTextChar"/>
    <w:uiPriority w:val="99"/>
    <w:unhideWhenUsed/>
    <w:rsid w:val="001242DF"/>
    <w:rPr>
      <w:sz w:val="20"/>
    </w:rPr>
  </w:style>
  <w:style w:type="character" w:customStyle="1" w:styleId="CommentTextChar">
    <w:name w:val="Comment Text Char"/>
    <w:basedOn w:val="DefaultParagraphFont"/>
    <w:link w:val="CommentText"/>
    <w:uiPriority w:val="99"/>
    <w:rsid w:val="001242DF"/>
    <w:rPr>
      <w:rFonts w:ascii="Calibri Light" w:eastAsia="Times New Roman" w:hAnsi="Calibri Light" w:cs="Calibri Light"/>
      <w:color w:val="4F4F4F"/>
      <w:sz w:val="20"/>
      <w:szCs w:val="20"/>
      <w:lang w:val="en-IE"/>
    </w:rPr>
  </w:style>
  <w:style w:type="paragraph" w:styleId="CommentSubject">
    <w:name w:val="annotation subject"/>
    <w:basedOn w:val="CommentText"/>
    <w:next w:val="CommentText"/>
    <w:link w:val="CommentSubjectChar"/>
    <w:uiPriority w:val="99"/>
    <w:unhideWhenUsed/>
    <w:rsid w:val="001242DF"/>
    <w:rPr>
      <w:b/>
      <w:bCs/>
    </w:rPr>
  </w:style>
  <w:style w:type="character" w:customStyle="1" w:styleId="CommentSubjectChar">
    <w:name w:val="Comment Subject Char"/>
    <w:basedOn w:val="CommentTextChar"/>
    <w:link w:val="CommentSubject"/>
    <w:uiPriority w:val="99"/>
    <w:rsid w:val="001242DF"/>
    <w:rPr>
      <w:rFonts w:ascii="Calibri Light" w:eastAsia="Times New Roman" w:hAnsi="Calibri Light" w:cs="Calibri Light"/>
      <w:b/>
      <w:bCs/>
      <w:color w:val="4F4F4F"/>
      <w:sz w:val="20"/>
      <w:szCs w:val="20"/>
      <w:lang w:val="en-IE"/>
    </w:rPr>
  </w:style>
  <w:style w:type="paragraph" w:customStyle="1" w:styleId="HeaderFootertags">
    <w:name w:val="Header Footer tags"/>
    <w:next w:val="Normal"/>
    <w:link w:val="HeaderFootertagsChar"/>
    <w:qFormat/>
    <w:rsid w:val="001242DF"/>
    <w:pPr>
      <w:spacing w:after="100" w:afterAutospacing="1" w:line="240" w:lineRule="auto"/>
    </w:pPr>
    <w:rPr>
      <w:rFonts w:ascii="Calibri Light" w:eastAsia="Times New Roman" w:hAnsi="Calibri Light" w:cs="Times New Roman"/>
      <w:color w:val="102F37"/>
      <w:sz w:val="20"/>
      <w:lang w:val="en-IE" w:eastAsia="en-IE"/>
    </w:rPr>
  </w:style>
  <w:style w:type="character" w:customStyle="1" w:styleId="HeaderFootertagsChar">
    <w:name w:val="Header Footer tags Char"/>
    <w:link w:val="HeaderFootertags"/>
    <w:rsid w:val="001242DF"/>
    <w:rPr>
      <w:rFonts w:ascii="Calibri Light" w:eastAsia="Times New Roman" w:hAnsi="Calibri Light" w:cs="Times New Roman"/>
      <w:color w:val="102F37"/>
      <w:sz w:val="20"/>
      <w:lang w:val="en-IE" w:eastAsia="en-IE"/>
    </w:rPr>
  </w:style>
  <w:style w:type="paragraph" w:styleId="Subtitle">
    <w:name w:val="Subtitle"/>
    <w:basedOn w:val="Normal"/>
    <w:next w:val="Normal"/>
    <w:link w:val="SubtitleChar"/>
    <w:qFormat/>
    <w:rsid w:val="001242DF"/>
    <w:pPr>
      <w:numPr>
        <w:ilvl w:val="1"/>
      </w:numPr>
      <w:spacing w:after="240"/>
      <w:jc w:val="left"/>
    </w:pPr>
    <w:rPr>
      <w:rFonts w:asciiTheme="majorHAnsi" w:eastAsiaTheme="majorEastAsia" w:hAnsiTheme="majorHAnsi" w:cstheme="majorBidi"/>
      <w:color w:val="4472C4" w:themeColor="accent1"/>
      <w:sz w:val="28"/>
      <w:szCs w:val="28"/>
      <w:lang w:val="en-US"/>
    </w:rPr>
  </w:style>
  <w:style w:type="character" w:customStyle="1" w:styleId="SubtitleChar">
    <w:name w:val="Subtitle Char"/>
    <w:basedOn w:val="DefaultParagraphFont"/>
    <w:link w:val="Subtitle"/>
    <w:rsid w:val="001242DF"/>
    <w:rPr>
      <w:rFonts w:asciiTheme="majorHAnsi" w:eastAsiaTheme="majorEastAsia" w:hAnsiTheme="majorHAnsi" w:cstheme="majorBidi"/>
      <w:color w:val="4472C4" w:themeColor="accent1"/>
      <w:sz w:val="28"/>
      <w:szCs w:val="28"/>
      <w:lang w:val="en-US"/>
    </w:rPr>
  </w:style>
  <w:style w:type="character" w:styleId="SubtleEmphasis">
    <w:name w:val="Subtle Emphasis"/>
    <w:basedOn w:val="DefaultParagraphFont"/>
    <w:uiPriority w:val="19"/>
    <w:qFormat/>
    <w:rsid w:val="001242DF"/>
    <w:rPr>
      <w:i/>
      <w:iCs/>
      <w:color w:val="595959" w:themeColor="text1" w:themeTint="A6"/>
    </w:rPr>
  </w:style>
  <w:style w:type="character" w:styleId="Hyperlink">
    <w:name w:val="Hyperlink"/>
    <w:basedOn w:val="DefaultParagraphFont"/>
    <w:uiPriority w:val="99"/>
    <w:unhideWhenUsed/>
    <w:rsid w:val="001242DF"/>
    <w:rPr>
      <w:color w:val="0563C1" w:themeColor="hyperlink"/>
      <w:u w:val="single"/>
    </w:rPr>
  </w:style>
  <w:style w:type="paragraph" w:customStyle="1" w:styleId="Bodytextversion1">
    <w:name w:val="Body text version 1"/>
    <w:basedOn w:val="Normal"/>
    <w:link w:val="Bodytextversion1Char"/>
    <w:qFormat/>
    <w:rsid w:val="001242DF"/>
  </w:style>
  <w:style w:type="character" w:customStyle="1" w:styleId="Bodytextversion1Char">
    <w:name w:val="Body text version 1 Char"/>
    <w:link w:val="Bodytextversion1"/>
    <w:rsid w:val="001242DF"/>
    <w:rPr>
      <w:rFonts w:ascii="Calibri Light" w:eastAsia="Times New Roman" w:hAnsi="Calibri Light" w:cs="Calibri Light"/>
      <w:color w:val="4F4F4F"/>
      <w:szCs w:val="20"/>
      <w:lang w:val="en-IE"/>
    </w:rPr>
  </w:style>
  <w:style w:type="paragraph" w:styleId="NoSpacing">
    <w:name w:val="No Spacing"/>
    <w:aliases w:val="version 1 content"/>
    <w:link w:val="NoSpacingChar"/>
    <w:uiPriority w:val="1"/>
    <w:qFormat/>
    <w:rsid w:val="001242DF"/>
    <w:pPr>
      <w:spacing w:after="0" w:line="240" w:lineRule="auto"/>
      <w:jc w:val="both"/>
    </w:pPr>
    <w:rPr>
      <w:rFonts w:ascii="Calibri" w:eastAsia="Times New Roman" w:hAnsi="Calibri" w:cs="Times New Roman"/>
      <w:color w:val="4F4F4F"/>
      <w:szCs w:val="20"/>
    </w:rPr>
  </w:style>
  <w:style w:type="table" w:styleId="TableGrid">
    <w:name w:val="Table Grid"/>
    <w:basedOn w:val="TableNormal"/>
    <w:uiPriority w:val="39"/>
    <w:rsid w:val="001242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42DF"/>
    <w:pPr>
      <w:spacing w:before="100" w:beforeAutospacing="1" w:after="100" w:afterAutospacing="1"/>
      <w:jc w:val="left"/>
    </w:pPr>
    <w:rPr>
      <w:rFonts w:ascii="Times New Roman" w:hAnsi="Times New Roman"/>
      <w:color w:val="auto"/>
      <w:sz w:val="24"/>
      <w:szCs w:val="24"/>
      <w:lang w:eastAsia="en-GB"/>
    </w:rPr>
  </w:style>
  <w:style w:type="character" w:customStyle="1" w:styleId="UnresolvedMention1">
    <w:name w:val="Unresolved Mention1"/>
    <w:basedOn w:val="DefaultParagraphFont"/>
    <w:uiPriority w:val="99"/>
    <w:semiHidden/>
    <w:unhideWhenUsed/>
    <w:rsid w:val="001242DF"/>
    <w:rPr>
      <w:color w:val="808080"/>
      <w:shd w:val="clear" w:color="auto" w:fill="E6E6E6"/>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1"/>
    <w:qFormat/>
    <w:locked/>
    <w:rsid w:val="001242DF"/>
    <w:rPr>
      <w:rFonts w:ascii="Calibri Light" w:eastAsia="Times New Roman" w:hAnsi="Calibri Light" w:cs="Calibri Light"/>
      <w:color w:val="4F4F4F"/>
      <w:szCs w:val="20"/>
      <w:lang w:val="en-IE"/>
    </w:rPr>
  </w:style>
  <w:style w:type="paragraph" w:styleId="Caption">
    <w:name w:val="caption"/>
    <w:basedOn w:val="Normal"/>
    <w:next w:val="Normal"/>
    <w:uiPriority w:val="35"/>
    <w:unhideWhenUsed/>
    <w:qFormat/>
    <w:rsid w:val="001242DF"/>
    <w:pPr>
      <w:spacing w:after="200"/>
    </w:pPr>
    <w:rPr>
      <w:rFonts w:ascii="Times New Roman" w:hAnsi="Times New Roman"/>
      <w:i/>
      <w:iCs/>
      <w:color w:val="44546A" w:themeColor="text2"/>
      <w:sz w:val="18"/>
      <w:szCs w:val="18"/>
      <w:lang w:eastAsia="en-IE"/>
    </w:rPr>
  </w:style>
  <w:style w:type="character" w:styleId="Strong">
    <w:name w:val="Strong"/>
    <w:basedOn w:val="DefaultParagraphFont"/>
    <w:uiPriority w:val="22"/>
    <w:qFormat/>
    <w:rsid w:val="001242DF"/>
    <w:rPr>
      <w:b/>
      <w:bCs/>
    </w:rPr>
  </w:style>
  <w:style w:type="character" w:styleId="IntenseReference">
    <w:name w:val="Intense Reference"/>
    <w:basedOn w:val="DefaultParagraphFont"/>
    <w:uiPriority w:val="32"/>
    <w:qFormat/>
    <w:rsid w:val="001242DF"/>
    <w:rPr>
      <w:b/>
      <w:bCs/>
      <w:smallCaps/>
      <w:color w:val="4472C4" w:themeColor="accent1"/>
      <w:spacing w:val="5"/>
    </w:rPr>
  </w:style>
  <w:style w:type="character" w:customStyle="1" w:styleId="NormalHead3Char">
    <w:name w:val="Normal Head 3 Char"/>
    <w:basedOn w:val="DefaultParagraphFont"/>
    <w:link w:val="NormalHead3"/>
    <w:locked/>
    <w:rsid w:val="001242DF"/>
    <w:rPr>
      <w:rFonts w:ascii="Calibri Light" w:eastAsia="Times New Roman" w:hAnsi="Calibri Light" w:cs="Calibri Light"/>
      <w:color w:val="4F4F4F"/>
      <w:szCs w:val="20"/>
      <w:lang w:val="en-IE"/>
    </w:rPr>
  </w:style>
  <w:style w:type="paragraph" w:customStyle="1" w:styleId="bulletlist">
    <w:name w:val="bullet list"/>
    <w:basedOn w:val="Normal"/>
    <w:rsid w:val="001242DF"/>
    <w:pPr>
      <w:numPr>
        <w:numId w:val="1"/>
      </w:numPr>
      <w:spacing w:after="80"/>
    </w:pPr>
    <w:rPr>
      <w:rFonts w:ascii="Garamond" w:hAnsi="Garamond"/>
      <w:color w:val="auto"/>
    </w:rPr>
  </w:style>
  <w:style w:type="table" w:styleId="GridTable4-Accent6">
    <w:name w:val="Grid Table 4 Accent 6"/>
    <w:basedOn w:val="TableNormal"/>
    <w:uiPriority w:val="49"/>
    <w:rsid w:val="001242DF"/>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ainHeading">
    <w:name w:val="Main Heading"/>
    <w:basedOn w:val="Bodytextversion1"/>
    <w:next w:val="Normal"/>
    <w:link w:val="MainHeadingChar"/>
    <w:qFormat/>
    <w:rsid w:val="001242DF"/>
    <w:pPr>
      <w:pageBreakBefore/>
      <w:numPr>
        <w:numId w:val="3"/>
      </w:numPr>
      <w:spacing w:after="120"/>
      <w:outlineLvl w:val="0"/>
    </w:pPr>
    <w:rPr>
      <w:rFonts w:ascii="Verdana" w:hAnsi="Verdana" w:cs="Times New Roman"/>
      <w:b/>
      <w:caps/>
      <w:color w:val="4472C4" w:themeColor="accent1"/>
      <w:sz w:val="32"/>
      <w:szCs w:val="32"/>
      <w:lang w:eastAsia="en-IE"/>
    </w:rPr>
  </w:style>
  <w:style w:type="character" w:customStyle="1" w:styleId="MainHeadingChar">
    <w:name w:val="Main Heading Char"/>
    <w:link w:val="MainHeading"/>
    <w:rsid w:val="001242DF"/>
    <w:rPr>
      <w:rFonts w:ascii="Verdana" w:eastAsia="Times New Roman" w:hAnsi="Verdana" w:cs="Times New Roman"/>
      <w:b/>
      <w:caps/>
      <w:color w:val="4472C4" w:themeColor="accent1"/>
      <w:sz w:val="32"/>
      <w:szCs w:val="32"/>
      <w:lang w:val="en-IE" w:eastAsia="en-IE"/>
    </w:rPr>
  </w:style>
  <w:style w:type="paragraph" w:customStyle="1" w:styleId="Style1">
    <w:name w:val="Style1"/>
    <w:basedOn w:val="Normal"/>
    <w:link w:val="Style1Char"/>
    <w:rsid w:val="001242DF"/>
    <w:pPr>
      <w:keepNext/>
      <w:keepLines/>
      <w:tabs>
        <w:tab w:val="left" w:pos="567"/>
      </w:tabs>
      <w:spacing w:before="100" w:beforeAutospacing="1" w:after="100" w:afterAutospacing="1"/>
      <w:ind w:left="432" w:hanging="432"/>
      <w:jc w:val="left"/>
      <w:outlineLvl w:val="0"/>
    </w:pPr>
    <w:rPr>
      <w:rFonts w:ascii="Arial" w:eastAsia="Calibri" w:hAnsi="Arial"/>
      <w:color w:val="1E5262"/>
      <w:sz w:val="20"/>
      <w:szCs w:val="32"/>
      <w:lang w:eastAsia="en-IE"/>
    </w:rPr>
  </w:style>
  <w:style w:type="paragraph" w:customStyle="1" w:styleId="Style2">
    <w:name w:val="Style2"/>
    <w:basedOn w:val="Style1"/>
    <w:link w:val="Style2Char"/>
    <w:rsid w:val="001242DF"/>
    <w:rPr>
      <w:b/>
    </w:rPr>
  </w:style>
  <w:style w:type="character" w:customStyle="1" w:styleId="Style1Char">
    <w:name w:val="Style1 Char"/>
    <w:link w:val="Style1"/>
    <w:rsid w:val="001242DF"/>
    <w:rPr>
      <w:rFonts w:ascii="Arial" w:eastAsia="Calibri" w:hAnsi="Arial" w:cs="Calibri Light"/>
      <w:color w:val="1E5262"/>
      <w:sz w:val="20"/>
      <w:szCs w:val="32"/>
      <w:lang w:val="en-IE" w:eastAsia="en-IE"/>
    </w:rPr>
  </w:style>
  <w:style w:type="character" w:customStyle="1" w:styleId="Style2Char">
    <w:name w:val="Style2 Char"/>
    <w:link w:val="Style2"/>
    <w:rsid w:val="001242DF"/>
    <w:rPr>
      <w:rFonts w:ascii="Arial" w:eastAsia="Calibri" w:hAnsi="Arial" w:cs="Calibri Light"/>
      <w:b/>
      <w:color w:val="1E5262"/>
      <w:sz w:val="20"/>
      <w:szCs w:val="32"/>
      <w:lang w:val="en-IE" w:eastAsia="en-IE"/>
    </w:rPr>
  </w:style>
  <w:style w:type="paragraph" w:customStyle="1" w:styleId="TableTitle">
    <w:name w:val="Table Title"/>
    <w:basedOn w:val="Normal"/>
    <w:next w:val="TableHeading"/>
    <w:link w:val="TableTitleChar"/>
    <w:qFormat/>
    <w:rsid w:val="001242DF"/>
    <w:pPr>
      <w:jc w:val="left"/>
    </w:pPr>
    <w:rPr>
      <w:rFonts w:ascii="Arial" w:eastAsia="Calibri" w:hAnsi="Arial"/>
      <w:i/>
      <w:color w:val="000000"/>
      <w:sz w:val="18"/>
      <w:lang w:eastAsia="en-IE"/>
    </w:rPr>
  </w:style>
  <w:style w:type="character" w:customStyle="1" w:styleId="TableTitleChar">
    <w:name w:val="Table Title Char"/>
    <w:link w:val="TableTitle"/>
    <w:rsid w:val="001242DF"/>
    <w:rPr>
      <w:rFonts w:ascii="Arial" w:eastAsia="Calibri" w:hAnsi="Arial" w:cs="Calibri Light"/>
      <w:i/>
      <w:color w:val="000000"/>
      <w:sz w:val="18"/>
      <w:szCs w:val="20"/>
      <w:lang w:val="en-IE" w:eastAsia="en-IE"/>
    </w:rPr>
  </w:style>
  <w:style w:type="table" w:styleId="TableList7">
    <w:name w:val="Table List 7"/>
    <w:basedOn w:val="TableNormal"/>
    <w:uiPriority w:val="99"/>
    <w:semiHidden/>
    <w:unhideWhenUsed/>
    <w:rsid w:val="001242DF"/>
    <w:pPr>
      <w:spacing w:after="0" w:line="240" w:lineRule="auto"/>
    </w:pPr>
    <w:rPr>
      <w:rFonts w:ascii="Arial" w:eastAsia="Calibri" w:hAnsi="Arial" w:cs="Times New Roman"/>
      <w:sz w:val="20"/>
      <w:szCs w:val="20"/>
      <w:lang w:val="en-IE" w:eastAsia="en-I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1242DF"/>
    <w:pPr>
      <w:jc w:val="right"/>
    </w:pPr>
    <w:rPr>
      <w:rFonts w:ascii="Myriad Pro" w:hAnsi="Myriad Pro"/>
      <w:color w:val="1E5262"/>
      <w:lang w:val="en-US"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1242DF"/>
    <w:rPr>
      <w:rFonts w:ascii="Calibri" w:eastAsia="Times New Roman" w:hAnsi="Calibri" w:cs="Times New Roman"/>
      <w:color w:val="4F4F4F"/>
      <w:szCs w:val="20"/>
    </w:rPr>
  </w:style>
  <w:style w:type="paragraph" w:customStyle="1" w:styleId="BasicParagraph">
    <w:name w:val="[Basic Paragraph]"/>
    <w:basedOn w:val="Normal"/>
    <w:uiPriority w:val="99"/>
    <w:rsid w:val="001242DF"/>
    <w:pPr>
      <w:autoSpaceDE w:val="0"/>
      <w:autoSpaceDN w:val="0"/>
      <w:adjustRightInd w:val="0"/>
      <w:spacing w:line="288" w:lineRule="auto"/>
      <w:jc w:val="left"/>
      <w:textAlignment w:val="center"/>
    </w:pPr>
    <w:rPr>
      <w:rFonts w:ascii="Times Regular" w:eastAsia="Calibri" w:hAnsi="Times Regular" w:cs="Times Regular"/>
      <w:color w:val="000000"/>
      <w:sz w:val="24"/>
      <w:szCs w:val="24"/>
    </w:rPr>
  </w:style>
  <w:style w:type="table" w:styleId="TableProfessional">
    <w:name w:val="Table Professional"/>
    <w:basedOn w:val="TableNormal"/>
    <w:unhideWhenUsed/>
    <w:rsid w:val="001242DF"/>
    <w:pPr>
      <w:spacing w:after="0" w:line="240" w:lineRule="auto"/>
    </w:pPr>
    <w:rPr>
      <w:rFonts w:ascii="Arial" w:eastAsia="Calibri" w:hAnsi="Arial" w:cs="Times New Roman"/>
      <w:sz w:val="20"/>
      <w:szCs w:val="20"/>
      <w:lang w:val="en-IE" w:eastAsia="en-I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PlaceholderText">
    <w:name w:val="Placeholder Text"/>
    <w:basedOn w:val="DefaultParagraphFont"/>
    <w:uiPriority w:val="99"/>
    <w:semiHidden/>
    <w:rsid w:val="001242DF"/>
    <w:rPr>
      <w:color w:val="808080"/>
    </w:rPr>
  </w:style>
  <w:style w:type="table" w:customStyle="1" w:styleId="GridTable4-Accent11">
    <w:name w:val="Grid Table 4 - Accent 1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41">
    <w:name w:val="Grid Table 6 Colorful - Accent 41"/>
    <w:basedOn w:val="TableNormal"/>
    <w:uiPriority w:val="51"/>
    <w:rsid w:val="00680E25"/>
    <w:pPr>
      <w:spacing w:after="0" w:line="240" w:lineRule="auto"/>
    </w:pPr>
    <w:rPr>
      <w:rFonts w:ascii="Myriad Pro" w:eastAsia="Calibri" w:hAnsi="Myriad Pro" w:cs="Times New Roman"/>
      <w:color w:val="1E5262"/>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cPr>
      <w:shd w:val="clear" w:color="auto" w:fill="auto"/>
    </w:tc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Version1">
    <w:name w:val="Version 1"/>
    <w:basedOn w:val="TableNormal"/>
    <w:uiPriority w:val="99"/>
    <w:rsid w:val="001242DF"/>
    <w:pPr>
      <w:spacing w:after="0" w:line="240" w:lineRule="auto"/>
    </w:pPr>
    <w:rPr>
      <w:rFonts w:ascii="Arial" w:eastAsia="Calibri" w:hAnsi="Arial" w:cs="Times New Roman"/>
      <w:color w:val="4472C4" w:themeColor="accent1"/>
      <w:sz w:val="18"/>
      <w:szCs w:val="20"/>
      <w:lang w:val="en-IE" w:eastAsia="en-IE"/>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vAlign w:val="center"/>
    </w:tcPr>
    <w:tblStylePr w:type="firstRow">
      <w:rPr>
        <w:rFonts w:ascii="Arial" w:hAnsi="Arial"/>
        <w:b/>
        <w:color w:val="FFFFFF" w:themeColor="background1"/>
        <w:sz w:val="18"/>
      </w:rPr>
      <w:tblPr/>
      <w:tcPr>
        <w:shd w:val="clear" w:color="auto" w:fill="4472C4" w:themeFill="accent1"/>
      </w:tcPr>
    </w:tblStylePr>
    <w:tblStylePr w:type="lastRow">
      <w:rPr>
        <w:rFonts w:ascii="Arial" w:hAnsi="Arial"/>
        <w:b/>
        <w:color w:val="FFFFFF" w:themeColor="background1"/>
        <w:sz w:val="18"/>
      </w:rPr>
      <w:tblPr/>
      <w:tcPr>
        <w:shd w:val="clear" w:color="auto" w:fill="4472C4"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table" w:styleId="TableGrid4">
    <w:name w:val="Table Grid 4"/>
    <w:basedOn w:val="TableNormal"/>
    <w:unhideWhenUsed/>
    <w:rsid w:val="001242DF"/>
    <w:rPr>
      <w:rFonts w:ascii="Arial" w:eastAsia="Calibri" w:hAnsi="Arial" w:cs="Times New Roman"/>
      <w:sz w:val="20"/>
      <w:szCs w:val="20"/>
      <w:lang w:val="en-IE" w:eastAsia="en-I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nhideWhenUsed/>
    <w:rsid w:val="001242DF"/>
    <w:rPr>
      <w:rFonts w:ascii="Arial" w:eastAsia="Calibri" w:hAnsi="Arial" w:cs="Times New Roman"/>
      <w:sz w:val="20"/>
      <w:szCs w:val="20"/>
      <w:lang w:val="en-IE" w:eastAsia="en-I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TOC3"/>
    <w:next w:val="Normal"/>
    <w:autoRedefine/>
    <w:uiPriority w:val="39"/>
    <w:unhideWhenUsed/>
    <w:rsid w:val="001242DF"/>
    <w:pPr>
      <w:keepNext/>
      <w:keepLines/>
      <w:tabs>
        <w:tab w:val="left" w:pos="2835"/>
        <w:tab w:val="right" w:leader="dot" w:pos="9072"/>
      </w:tabs>
      <w:spacing w:before="120" w:after="120"/>
      <w:ind w:left="2410" w:hanging="709"/>
    </w:pPr>
    <w:rPr>
      <w:rFonts w:ascii="Garamond" w:eastAsiaTheme="majorEastAsia" w:hAnsi="Garamond" w:cs="Arial"/>
      <w:i/>
      <w:noProof/>
      <w:color w:val="1E5262"/>
      <w:sz w:val="24"/>
      <w:szCs w:val="32"/>
      <w:lang w:val="en-US"/>
    </w:rPr>
  </w:style>
  <w:style w:type="paragraph" w:styleId="TOC6">
    <w:name w:val="toc 6"/>
    <w:basedOn w:val="Normal"/>
    <w:next w:val="Normal"/>
    <w:autoRedefine/>
    <w:uiPriority w:val="39"/>
    <w:unhideWhenUsed/>
    <w:rsid w:val="001242DF"/>
    <w:pPr>
      <w:spacing w:after="100"/>
      <w:jc w:val="left"/>
    </w:pPr>
    <w:rPr>
      <w:rFonts w:ascii="Myriad Pro" w:eastAsia="Calibri" w:hAnsi="Myriad Pro"/>
      <w:color w:val="D3E6CA"/>
      <w:sz w:val="20"/>
      <w:lang w:eastAsia="en-IE"/>
    </w:rPr>
  </w:style>
  <w:style w:type="paragraph" w:styleId="TOC7">
    <w:name w:val="toc 7"/>
    <w:basedOn w:val="Normal"/>
    <w:next w:val="Normal"/>
    <w:autoRedefine/>
    <w:uiPriority w:val="39"/>
    <w:unhideWhenUsed/>
    <w:rsid w:val="001242DF"/>
    <w:pPr>
      <w:spacing w:after="100"/>
      <w:jc w:val="left"/>
    </w:pPr>
    <w:rPr>
      <w:rFonts w:ascii="Myriad Pro" w:eastAsia="Calibri" w:hAnsi="Myriad Pro"/>
      <w:color w:val="1E5262"/>
      <w:sz w:val="20"/>
      <w:lang w:eastAsia="en-IE"/>
    </w:rPr>
  </w:style>
  <w:style w:type="paragraph" w:styleId="TOC8">
    <w:name w:val="toc 8"/>
    <w:basedOn w:val="Normal"/>
    <w:next w:val="Normal"/>
    <w:autoRedefine/>
    <w:uiPriority w:val="39"/>
    <w:unhideWhenUsed/>
    <w:rsid w:val="001242DF"/>
    <w:pPr>
      <w:spacing w:after="100"/>
      <w:jc w:val="left"/>
    </w:pPr>
    <w:rPr>
      <w:rFonts w:ascii="Myriad Pro" w:eastAsia="Calibri" w:hAnsi="Myriad Pro"/>
      <w:color w:val="6EAC51"/>
      <w:sz w:val="20"/>
      <w:lang w:eastAsia="en-IE"/>
    </w:rPr>
  </w:style>
  <w:style w:type="paragraph" w:styleId="TOC5">
    <w:name w:val="toc 5"/>
    <w:basedOn w:val="TOC4"/>
    <w:next w:val="Normal"/>
    <w:autoRedefine/>
    <w:uiPriority w:val="39"/>
    <w:unhideWhenUsed/>
    <w:rsid w:val="001242DF"/>
    <w:pPr>
      <w:tabs>
        <w:tab w:val="clear" w:pos="2835"/>
        <w:tab w:val="left" w:pos="3686"/>
      </w:tabs>
      <w:ind w:left="2977"/>
    </w:pPr>
    <w:rPr>
      <w:i w:val="0"/>
      <w:color w:val="4472C4" w:themeColor="accent1"/>
    </w:rPr>
  </w:style>
  <w:style w:type="table" w:styleId="LightShading">
    <w:name w:val="Light Shading"/>
    <w:basedOn w:val="TableNormal"/>
    <w:uiPriority w:val="60"/>
    <w:rsid w:val="001242DF"/>
    <w:pPr>
      <w:spacing w:after="0" w:line="240" w:lineRule="auto"/>
    </w:pPr>
    <w:rPr>
      <w:rFonts w:ascii="Arial" w:eastAsia="Calibri" w:hAnsi="Arial" w:cs="Times New Roman"/>
      <w:color w:val="000000" w:themeColor="text1" w:themeShade="BF"/>
      <w:sz w:val="20"/>
      <w:szCs w:val="20"/>
      <w:lang w:val="en-IE" w:eastAsia="en-I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1242DF"/>
    <w:rPr>
      <w:b/>
      <w:bCs/>
      <w:i w:val="0"/>
      <w:iCs w:val="0"/>
    </w:rPr>
  </w:style>
  <w:style w:type="character" w:customStyle="1" w:styleId="TOC3Char">
    <w:name w:val="TOC 3 Char"/>
    <w:basedOn w:val="DefaultParagraphFont"/>
    <w:link w:val="TOC3"/>
    <w:uiPriority w:val="39"/>
    <w:rsid w:val="002A5B3A"/>
    <w:rPr>
      <w:rFonts w:ascii="Calibri Light" w:eastAsia="Times New Roman" w:hAnsi="Calibri Light" w:cs="Calibri Light"/>
      <w:color w:val="4F4F4F"/>
      <w:szCs w:val="20"/>
      <w:lang w:val="en-IE"/>
    </w:rPr>
  </w:style>
  <w:style w:type="table" w:customStyle="1" w:styleId="Version1RowTitleSpecific">
    <w:name w:val="Version 1 Row Title Specific"/>
    <w:basedOn w:val="Version1"/>
    <w:uiPriority w:val="99"/>
    <w:rsid w:val="001242DF"/>
    <w:tblPr/>
    <w:tcPr>
      <w:shd w:val="clear" w:color="auto" w:fill="FFFFFF" w:themeFill="background1"/>
    </w:tcPr>
    <w:tblStylePr w:type="firstRow">
      <w:pPr>
        <w:jc w:val="center"/>
      </w:pPr>
      <w:rPr>
        <w:rFonts w:ascii="Arial" w:hAnsi="Arial"/>
        <w:b/>
        <w:color w:val="FFFFFF" w:themeColor="background1"/>
        <w:sz w:val="18"/>
      </w:rPr>
      <w:tblPr/>
      <w:tcPr>
        <w:shd w:val="clear" w:color="auto" w:fill="4472C4" w:themeFill="accent1"/>
      </w:tcPr>
    </w:tblStylePr>
    <w:tblStylePr w:type="lastRow">
      <w:pPr>
        <w:jc w:val="left"/>
      </w:pPr>
      <w:rPr>
        <w:rFonts w:ascii="Arial" w:hAnsi="Arial"/>
        <w:b/>
        <w:color w:val="FFFFFF" w:themeColor="background1"/>
        <w:sz w:val="18"/>
      </w:rPr>
      <w:tblPr/>
      <w:tcPr>
        <w:shd w:val="clear" w:color="auto" w:fill="4472C4" w:themeFill="accent1"/>
        <w:vAlign w:val="top"/>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paragraph" w:customStyle="1" w:styleId="Heading1NoNumber">
    <w:name w:val="Heading 1 (No Number)"/>
    <w:basedOn w:val="Heading1"/>
    <w:next w:val="Normal"/>
    <w:uiPriority w:val="1"/>
    <w:qFormat/>
    <w:rsid w:val="001242DF"/>
    <w:pPr>
      <w:keepLines/>
      <w:pageBreakBefore w:val="0"/>
      <w:numPr>
        <w:numId w:val="0"/>
      </w:numPr>
      <w:tabs>
        <w:tab w:val="left" w:pos="567"/>
      </w:tabs>
      <w:spacing w:after="240"/>
      <w:jc w:val="both"/>
    </w:pPr>
    <w:rPr>
      <w:rFonts w:ascii="Garamond" w:eastAsia="Calibri" w:hAnsi="Garamond" w:cs="Arial"/>
      <w:caps w:val="0"/>
      <w:color w:val="4472C4" w:themeColor="accent1"/>
      <w:kern w:val="0"/>
      <w:szCs w:val="32"/>
      <w:lang w:val="en-AU" w:eastAsia="ja-JP"/>
    </w:rPr>
  </w:style>
  <w:style w:type="paragraph" w:customStyle="1" w:styleId="Heading2NoNumber">
    <w:name w:val="Heading 2 (No Number)"/>
    <w:basedOn w:val="Heading2"/>
    <w:next w:val="Normal"/>
    <w:uiPriority w:val="1"/>
    <w:qFormat/>
    <w:rsid w:val="001242DF"/>
    <w:pPr>
      <w:keepLines/>
      <w:numPr>
        <w:ilvl w:val="0"/>
        <w:numId w:val="0"/>
      </w:numPr>
      <w:tabs>
        <w:tab w:val="left" w:pos="567"/>
      </w:tabs>
      <w:spacing w:after="200"/>
    </w:pPr>
    <w:rPr>
      <w:rFonts w:ascii="Garamond" w:eastAsiaTheme="majorEastAsia" w:hAnsi="Garamond" w:cstheme="majorBidi"/>
      <w:color w:val="2F5496" w:themeColor="accent1" w:themeShade="BF"/>
      <w:sz w:val="28"/>
      <w:szCs w:val="26"/>
      <w:lang w:val="en-AU" w:eastAsia="ja-JP"/>
    </w:rPr>
  </w:style>
  <w:style w:type="paragraph" w:customStyle="1" w:styleId="Heading3NoNumber">
    <w:name w:val="Heading 3 (No Number)"/>
    <w:basedOn w:val="Heading3"/>
    <w:next w:val="Normal"/>
    <w:uiPriority w:val="1"/>
    <w:qFormat/>
    <w:rsid w:val="001242DF"/>
    <w:pPr>
      <w:keepLines/>
      <w:numPr>
        <w:ilvl w:val="0"/>
        <w:numId w:val="0"/>
      </w:numPr>
      <w:tabs>
        <w:tab w:val="left" w:pos="567"/>
      </w:tabs>
      <w:spacing w:after="120"/>
    </w:pPr>
    <w:rPr>
      <w:rFonts w:ascii="Garamond" w:eastAsiaTheme="majorEastAsia" w:hAnsi="Garamond" w:cstheme="majorBidi"/>
      <w:bCs/>
      <w:i w:val="0"/>
      <w:color w:val="4472C4" w:themeColor="accent1"/>
      <w:sz w:val="26"/>
      <w:szCs w:val="26"/>
      <w:lang w:val="en-AU" w:eastAsia="ja-JP"/>
    </w:rPr>
  </w:style>
  <w:style w:type="paragraph" w:customStyle="1" w:styleId="Heading4NoNumber">
    <w:name w:val="Heading 4 (No Number)"/>
    <w:basedOn w:val="Heading4"/>
    <w:next w:val="Normal"/>
    <w:uiPriority w:val="1"/>
    <w:qFormat/>
    <w:rsid w:val="001242DF"/>
    <w:pPr>
      <w:keepLines/>
      <w:numPr>
        <w:ilvl w:val="0"/>
        <w:numId w:val="0"/>
      </w:numPr>
      <w:tabs>
        <w:tab w:val="left" w:pos="567"/>
      </w:tabs>
      <w:spacing w:before="240" w:after="80"/>
    </w:pPr>
    <w:rPr>
      <w:rFonts w:ascii="Garamond" w:eastAsiaTheme="majorEastAsia" w:hAnsi="Garamond" w:cstheme="majorBidi"/>
      <w:bCs w:val="0"/>
      <w:i w:val="0"/>
      <w:iCs/>
      <w:color w:val="2F5496" w:themeColor="accent1" w:themeShade="BF"/>
      <w:sz w:val="26"/>
      <w:szCs w:val="26"/>
      <w:lang w:val="en-AU" w:eastAsia="ja-JP"/>
    </w:rPr>
  </w:style>
  <w:style w:type="paragraph" w:customStyle="1" w:styleId="Heading5NoNumber">
    <w:name w:val="Heading 5 (No Number)"/>
    <w:basedOn w:val="Heading5"/>
    <w:next w:val="Normal"/>
    <w:uiPriority w:val="1"/>
    <w:qFormat/>
    <w:rsid w:val="001242DF"/>
    <w:pPr>
      <w:tabs>
        <w:tab w:val="left" w:pos="567"/>
      </w:tabs>
      <w:spacing w:before="240" w:after="40"/>
    </w:pPr>
    <w:rPr>
      <w:rFonts w:ascii="Garamond" w:hAnsi="Garamond"/>
      <w:b/>
      <w:bCs/>
      <w:i/>
      <w:iCs/>
      <w:szCs w:val="26"/>
      <w:lang w:val="en-AU" w:eastAsia="ja-JP"/>
    </w:rPr>
  </w:style>
  <w:style w:type="table" w:customStyle="1" w:styleId="GridTable4-Accent21">
    <w:name w:val="Grid Table 4 - Accent 21"/>
    <w:basedOn w:val="TableNormal"/>
    <w:uiPriority w:val="49"/>
    <w:rsid w:val="001242D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Heading">
    <w:name w:val="Table Heading"/>
    <w:basedOn w:val="TableTitle"/>
    <w:next w:val="Normal"/>
    <w:link w:val="TableHeadingChar"/>
    <w:qFormat/>
    <w:rsid w:val="001242DF"/>
    <w:rPr>
      <w:b/>
      <w:bCs/>
      <w:i w:val="0"/>
      <w:color w:val="FFFFFF" w:themeColor="background1"/>
      <w:sz w:val="20"/>
    </w:rPr>
  </w:style>
  <w:style w:type="paragraph" w:customStyle="1" w:styleId="AppendixHeading">
    <w:name w:val="Appendix Heading"/>
    <w:basedOn w:val="TableTitle"/>
    <w:next w:val="Normal"/>
    <w:rsid w:val="001242DF"/>
  </w:style>
  <w:style w:type="character" w:customStyle="1" w:styleId="TableHeadingChar">
    <w:name w:val="Table Heading Char"/>
    <w:basedOn w:val="TableTitleChar"/>
    <w:link w:val="TableHeading"/>
    <w:rsid w:val="001242DF"/>
    <w:rPr>
      <w:rFonts w:ascii="Arial" w:eastAsia="Calibri" w:hAnsi="Arial" w:cs="Calibri Light"/>
      <w:b/>
      <w:bCs/>
      <w:i w:val="0"/>
      <w:color w:val="FFFFFF" w:themeColor="background1"/>
      <w:sz w:val="20"/>
      <w:szCs w:val="20"/>
      <w:lang w:val="en-IE" w:eastAsia="en-IE"/>
    </w:rPr>
  </w:style>
  <w:style w:type="character" w:styleId="PageNumber">
    <w:name w:val="page number"/>
    <w:basedOn w:val="DefaultParagraphFont"/>
    <w:rsid w:val="001242DF"/>
  </w:style>
  <w:style w:type="character" w:customStyle="1" w:styleId="eop">
    <w:name w:val="eop"/>
    <w:basedOn w:val="DefaultParagraphFont"/>
    <w:rsid w:val="001242DF"/>
  </w:style>
  <w:style w:type="character" w:customStyle="1" w:styleId="Mention1">
    <w:name w:val="Mention1"/>
    <w:basedOn w:val="DefaultParagraphFont"/>
    <w:uiPriority w:val="99"/>
    <w:unhideWhenUsed/>
    <w:rsid w:val="001242DF"/>
    <w:rPr>
      <w:color w:val="2B579A"/>
      <w:shd w:val="clear" w:color="auto" w:fill="E6E6E6"/>
    </w:rPr>
  </w:style>
  <w:style w:type="table" w:styleId="GridTable4-Accent2">
    <w:name w:val="Grid Table 4 Accent 2"/>
    <w:basedOn w:val="TableNormal"/>
    <w:uiPriority w:val="49"/>
    <w:rsid w:val="00680E25"/>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title0">
    <w:name w:val="Table title"/>
    <w:basedOn w:val="Normal"/>
    <w:link w:val="TabletitleChar0"/>
    <w:qFormat/>
    <w:rsid w:val="001242DF"/>
    <w:pPr>
      <w:spacing w:after="160" w:line="259" w:lineRule="auto"/>
      <w:jc w:val="left"/>
    </w:pPr>
    <w:rPr>
      <w:rFonts w:ascii="Arial" w:hAnsi="Arial"/>
      <w:i/>
      <w:color w:val="000000"/>
      <w:sz w:val="18"/>
      <w:szCs w:val="22"/>
      <w:lang w:eastAsia="en-IE"/>
    </w:rPr>
  </w:style>
  <w:style w:type="character" w:customStyle="1" w:styleId="TabletitleChar0">
    <w:name w:val="Table title Char"/>
    <w:link w:val="Tabletitle0"/>
    <w:rsid w:val="001242DF"/>
    <w:rPr>
      <w:rFonts w:ascii="Arial" w:eastAsia="Times New Roman" w:hAnsi="Arial" w:cs="Calibri Light"/>
      <w:i/>
      <w:color w:val="000000"/>
      <w:sz w:val="18"/>
      <w:lang w:val="en-IE" w:eastAsia="en-IE"/>
    </w:rPr>
  </w:style>
  <w:style w:type="character" w:styleId="FollowedHyperlink">
    <w:name w:val="FollowedHyperlink"/>
    <w:basedOn w:val="DefaultParagraphFont"/>
    <w:unhideWhenUsed/>
    <w:rsid w:val="001242DF"/>
    <w:rPr>
      <w:color w:val="954F72" w:themeColor="followedHyperlink"/>
      <w:u w:val="single"/>
    </w:rPr>
  </w:style>
  <w:style w:type="paragraph" w:customStyle="1" w:styleId="bulletlist1">
    <w:name w:val="bullet list1"/>
    <w:basedOn w:val="Normal"/>
    <w:autoRedefine/>
    <w:rsid w:val="001242DF"/>
    <w:pPr>
      <w:numPr>
        <w:numId w:val="2"/>
      </w:numPr>
    </w:pPr>
    <w:rPr>
      <w:rFonts w:ascii="Garamond" w:hAnsi="Garamond" w:cs="Arial"/>
      <w:color w:val="auto"/>
      <w:szCs w:val="22"/>
    </w:rPr>
  </w:style>
  <w:style w:type="table" w:customStyle="1" w:styleId="ListTable4-Accent31">
    <w:name w:val="List Table 4 - Accent 31"/>
    <w:basedOn w:val="TableNormal"/>
    <w:uiPriority w:val="49"/>
    <w:rsid w:val="001242DF"/>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2">
    <w:name w:val="Unresolved Mention2"/>
    <w:basedOn w:val="DefaultParagraphFont"/>
    <w:uiPriority w:val="99"/>
    <w:unhideWhenUsed/>
    <w:rsid w:val="001242DF"/>
    <w:rPr>
      <w:color w:val="808080"/>
      <w:shd w:val="clear" w:color="auto" w:fill="E6E6E6"/>
    </w:rPr>
  </w:style>
  <w:style w:type="table" w:styleId="GridTable4-Accent1">
    <w:name w:val="Grid Table 4 Accent 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1SubHeading1">
    <w:name w:val="V1 Sub Heading 1"/>
    <w:basedOn w:val="Normal"/>
    <w:link w:val="V1SubHeading1Char"/>
    <w:qFormat/>
    <w:rsid w:val="001242DF"/>
    <w:pPr>
      <w:keepNext/>
      <w:keepLines/>
      <w:spacing w:line="259" w:lineRule="auto"/>
      <w:jc w:val="left"/>
      <w:outlineLvl w:val="1"/>
    </w:pPr>
    <w:rPr>
      <w:rFonts w:ascii="Verdana" w:hAnsi="Verdana" w:cs="Arial"/>
      <w:b/>
      <w:color w:val="ED7D31" w:themeColor="accent2"/>
      <w:sz w:val="24"/>
      <w:szCs w:val="26"/>
      <w:lang w:eastAsia="en-IE"/>
    </w:rPr>
  </w:style>
  <w:style w:type="character" w:customStyle="1" w:styleId="V1SubHeading1Char">
    <w:name w:val="V1 Sub Heading 1 Char"/>
    <w:basedOn w:val="DefaultParagraphFont"/>
    <w:link w:val="V1SubHeading1"/>
    <w:rsid w:val="001242DF"/>
    <w:rPr>
      <w:rFonts w:ascii="Verdana" w:eastAsia="Times New Roman" w:hAnsi="Verdana" w:cs="Arial"/>
      <w:b/>
      <w:color w:val="ED7D31" w:themeColor="accent2"/>
      <w:sz w:val="24"/>
      <w:szCs w:val="26"/>
      <w:lang w:val="en-IE" w:eastAsia="en-IE"/>
    </w:rPr>
  </w:style>
  <w:style w:type="paragraph" w:customStyle="1" w:styleId="Heading1Numbered">
    <w:name w:val="Heading 1 (Numbered)"/>
    <w:basedOn w:val="Heading1"/>
    <w:next w:val="Normal"/>
    <w:uiPriority w:val="14"/>
    <w:qFormat/>
    <w:rsid w:val="001242DF"/>
    <w:pPr>
      <w:pageBreakBefore w:val="0"/>
      <w:numPr>
        <w:numId w:val="7"/>
      </w:numPr>
      <w:spacing w:before="0" w:after="120" w:line="276" w:lineRule="auto"/>
      <w:jc w:val="both"/>
    </w:pPr>
    <w:rPr>
      <w:rFonts w:ascii="Calibri" w:eastAsia="Calibri" w:hAnsi="Calibri" w:cs="Calibri"/>
      <w:bCs/>
      <w:caps w:val="0"/>
      <w:color w:val="4472C4" w:themeColor="accent1"/>
      <w:kern w:val="32"/>
      <w:szCs w:val="32"/>
      <w:lang w:val="en-AU" w:eastAsia="ja-JP"/>
    </w:rPr>
  </w:style>
  <w:style w:type="paragraph" w:customStyle="1" w:styleId="Heading2Numbered">
    <w:name w:val="Heading 2 (Numbered)"/>
    <w:basedOn w:val="Heading2"/>
    <w:next w:val="Normal"/>
    <w:uiPriority w:val="14"/>
    <w:qFormat/>
    <w:rsid w:val="001242DF"/>
    <w:pPr>
      <w:numPr>
        <w:numId w:val="7"/>
      </w:numPr>
      <w:spacing w:after="80" w:line="276" w:lineRule="auto"/>
      <w:jc w:val="left"/>
    </w:pPr>
    <w:rPr>
      <w:rFonts w:ascii="Calibri" w:eastAsia="Calibri" w:hAnsi="Calibri" w:cs="Calibri"/>
      <w:bCs/>
      <w:color w:val="4472C4" w:themeColor="accent1"/>
      <w:sz w:val="28"/>
      <w:szCs w:val="28"/>
      <w:lang w:val="en-AU" w:eastAsia="ja-JP"/>
    </w:rPr>
  </w:style>
  <w:style w:type="numbering" w:customStyle="1" w:styleId="HeadingNumbered">
    <w:name w:val="Heading Numbered"/>
    <w:basedOn w:val="111111"/>
    <w:uiPriority w:val="99"/>
    <w:rsid w:val="001242DF"/>
    <w:pPr>
      <w:numPr>
        <w:numId w:val="2"/>
      </w:numPr>
    </w:pPr>
  </w:style>
  <w:style w:type="paragraph" w:customStyle="1" w:styleId="Heading3Numbered">
    <w:name w:val="Heading 3 (Numbered)"/>
    <w:basedOn w:val="Heading3"/>
    <w:next w:val="Normal"/>
    <w:uiPriority w:val="14"/>
    <w:qFormat/>
    <w:rsid w:val="001242DF"/>
    <w:pPr>
      <w:numPr>
        <w:numId w:val="7"/>
      </w:numPr>
      <w:spacing w:before="180" w:after="80" w:line="276" w:lineRule="auto"/>
    </w:pPr>
    <w:rPr>
      <w:rFonts w:ascii="Calibri" w:eastAsia="Calibri" w:hAnsi="Calibri" w:cs="Calibri"/>
      <w:i w:val="0"/>
      <w:color w:val="4472C4" w:themeColor="accent1"/>
      <w:sz w:val="24"/>
      <w:szCs w:val="24"/>
      <w:lang w:val="en-AU" w:eastAsia="ja-JP"/>
    </w:rPr>
  </w:style>
  <w:style w:type="numbering" w:styleId="111111">
    <w:name w:val="Outline List 2"/>
    <w:basedOn w:val="NoList"/>
    <w:uiPriority w:val="99"/>
    <w:semiHidden/>
    <w:unhideWhenUsed/>
    <w:rsid w:val="001242DF"/>
    <w:pPr>
      <w:numPr>
        <w:numId w:val="7"/>
      </w:numPr>
    </w:pPr>
  </w:style>
  <w:style w:type="paragraph" w:styleId="TableofFigures">
    <w:name w:val="table of figures"/>
    <w:basedOn w:val="Normal"/>
    <w:next w:val="Normal"/>
    <w:uiPriority w:val="99"/>
    <w:unhideWhenUsed/>
    <w:rsid w:val="001242DF"/>
  </w:style>
  <w:style w:type="paragraph" w:styleId="Quote">
    <w:name w:val="Quote"/>
    <w:basedOn w:val="Normal"/>
    <w:next w:val="Normal"/>
    <w:link w:val="QuoteChar"/>
    <w:uiPriority w:val="29"/>
    <w:qFormat/>
    <w:rsid w:val="001242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42DF"/>
    <w:rPr>
      <w:rFonts w:ascii="Calibri Light" w:eastAsia="Times New Roman" w:hAnsi="Calibri Light" w:cs="Calibri Light"/>
      <w:i/>
      <w:iCs/>
      <w:color w:val="404040" w:themeColor="text1" w:themeTint="BF"/>
      <w:szCs w:val="20"/>
      <w:lang w:val="en-IE"/>
    </w:rPr>
  </w:style>
  <w:style w:type="paragraph" w:customStyle="1" w:styleId="Codeblock">
    <w:name w:val="Code block"/>
    <w:basedOn w:val="Normal"/>
    <w:link w:val="CodeblockChar"/>
    <w:qFormat/>
    <w:rsid w:val="001242DF"/>
    <w:pPr>
      <w:spacing w:line="259" w:lineRule="auto"/>
      <w:ind w:left="720"/>
      <w:jc w:val="left"/>
    </w:pPr>
    <w:rPr>
      <w:rFonts w:ascii="Courier New" w:hAnsi="Courier New" w:cs="Times New Roman"/>
      <w:color w:val="auto"/>
      <w:sz w:val="20"/>
      <w:lang w:val="en-AU" w:eastAsia="ja-JP"/>
    </w:rPr>
  </w:style>
  <w:style w:type="character" w:customStyle="1" w:styleId="CodeblockChar">
    <w:name w:val="Code block Char"/>
    <w:basedOn w:val="DefaultParagraphFont"/>
    <w:link w:val="Codeblock"/>
    <w:rsid w:val="001242DF"/>
    <w:rPr>
      <w:rFonts w:ascii="Courier New" w:eastAsia="Times New Roman" w:hAnsi="Courier New" w:cs="Times New Roman"/>
      <w:sz w:val="20"/>
      <w:szCs w:val="20"/>
      <w:lang w:val="en-AU" w:eastAsia="ja-JP"/>
    </w:rPr>
  </w:style>
  <w:style w:type="paragraph" w:styleId="HTMLPreformatted">
    <w:name w:val="HTML Preformatted"/>
    <w:basedOn w:val="Normal"/>
    <w:link w:val="HTMLPreformattedChar"/>
    <w:uiPriority w:val="99"/>
    <w:unhideWhenUsed/>
    <w:rsid w:val="0012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sz w:val="20"/>
      <w:lang w:eastAsia="en-IE"/>
    </w:rPr>
  </w:style>
  <w:style w:type="character" w:customStyle="1" w:styleId="HTMLPreformattedChar">
    <w:name w:val="HTML Preformatted Char"/>
    <w:basedOn w:val="DefaultParagraphFont"/>
    <w:link w:val="HTMLPreformatted"/>
    <w:uiPriority w:val="99"/>
    <w:rsid w:val="001242DF"/>
    <w:rPr>
      <w:rFonts w:ascii="Courier New" w:eastAsia="Times New Roman" w:hAnsi="Courier New" w:cs="Courier New"/>
      <w:sz w:val="20"/>
      <w:szCs w:val="20"/>
      <w:lang w:val="en-IE" w:eastAsia="en-IE"/>
    </w:rPr>
  </w:style>
  <w:style w:type="paragraph" w:styleId="ListBullet">
    <w:name w:val="List Bullet"/>
    <w:basedOn w:val="Normal"/>
    <w:uiPriority w:val="99"/>
    <w:unhideWhenUsed/>
    <w:rsid w:val="001242DF"/>
    <w:pPr>
      <w:numPr>
        <w:numId w:val="4"/>
      </w:numPr>
      <w:spacing w:after="160" w:line="259" w:lineRule="auto"/>
      <w:contextualSpacing/>
      <w:jc w:val="left"/>
    </w:pPr>
    <w:rPr>
      <w:rFonts w:asciiTheme="minorHAnsi" w:eastAsiaTheme="minorHAnsi" w:hAnsiTheme="minorHAnsi" w:cstheme="minorBidi"/>
      <w:color w:val="auto"/>
      <w:szCs w:val="22"/>
    </w:rPr>
  </w:style>
  <w:style w:type="table" w:styleId="GridTable5Dark-Accent1">
    <w:name w:val="Grid Table 5 Dark Accent 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6Colorful-Accent3">
    <w:name w:val="List Table 6 Colorful Accent 3"/>
    <w:basedOn w:val="TableNormal"/>
    <w:uiPriority w:val="51"/>
    <w:rsid w:val="001242DF"/>
    <w:pPr>
      <w:spacing w:after="0" w:line="240" w:lineRule="auto"/>
    </w:pPr>
    <w:rPr>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4">
    <w:name w:val="Grid Table 5 Dark Accent 4"/>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Revision">
    <w:name w:val="Revision"/>
    <w:hidden/>
    <w:uiPriority w:val="99"/>
    <w:semiHidden/>
    <w:rsid w:val="001242DF"/>
    <w:pPr>
      <w:spacing w:after="0" w:line="240" w:lineRule="auto"/>
    </w:pPr>
    <w:rPr>
      <w:rFonts w:ascii="Calibri Light" w:eastAsia="Times New Roman" w:hAnsi="Calibri Light" w:cs="Calibri Light"/>
      <w:color w:val="4F4F4F"/>
      <w:szCs w:val="20"/>
      <w:lang w:val="en-IE"/>
    </w:rPr>
  </w:style>
  <w:style w:type="table" w:styleId="ListTable3-Accent6">
    <w:name w:val="List Table 3 Accent 6"/>
    <w:basedOn w:val="TableNormal"/>
    <w:uiPriority w:val="48"/>
    <w:rsid w:val="001242DF"/>
    <w:pPr>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paragraph">
    <w:name w:val="paragraph"/>
    <w:basedOn w:val="Normal"/>
    <w:rsid w:val="001242DF"/>
    <w:pPr>
      <w:spacing w:before="100" w:beforeAutospacing="1" w:after="100" w:afterAutospacing="1"/>
      <w:jc w:val="left"/>
    </w:pPr>
    <w:rPr>
      <w:rFonts w:ascii="Times New Roman" w:hAnsi="Times New Roman" w:cs="Times New Roman"/>
      <w:color w:val="auto"/>
      <w:sz w:val="24"/>
      <w:szCs w:val="24"/>
      <w:lang w:val="en-GB" w:eastAsia="en-GB"/>
    </w:rPr>
  </w:style>
  <w:style w:type="character" w:customStyle="1" w:styleId="normaltextrun">
    <w:name w:val="normaltextrun"/>
    <w:basedOn w:val="DefaultParagraphFont"/>
    <w:rsid w:val="001242DF"/>
  </w:style>
  <w:style w:type="character" w:customStyle="1" w:styleId="contextualspellingandgrammarerror">
    <w:name w:val="contextualspellingandgrammarerror"/>
    <w:basedOn w:val="DefaultParagraphFont"/>
    <w:rsid w:val="001242DF"/>
  </w:style>
  <w:style w:type="character" w:customStyle="1" w:styleId="advancedproofingissue">
    <w:name w:val="advancedproofingissue"/>
    <w:basedOn w:val="DefaultParagraphFont"/>
    <w:rsid w:val="001242DF"/>
  </w:style>
  <w:style w:type="paragraph" w:customStyle="1" w:styleId="Schedule3">
    <w:name w:val="Schedule3"/>
    <w:basedOn w:val="Normal"/>
    <w:rsid w:val="001242DF"/>
    <w:pPr>
      <w:spacing w:before="120" w:after="120"/>
    </w:pPr>
    <w:rPr>
      <w:rFonts w:ascii="Univers (W1)" w:hAnsi="Univers (W1)" w:cs="Times New Roman"/>
      <w:color w:val="auto"/>
      <w:szCs w:val="24"/>
      <w:lang w:val="en-GB"/>
    </w:rPr>
  </w:style>
  <w:style w:type="paragraph" w:styleId="Title">
    <w:name w:val="Title"/>
    <w:basedOn w:val="Normal"/>
    <w:link w:val="TitleChar"/>
    <w:qFormat/>
    <w:rsid w:val="001242DF"/>
    <w:pPr>
      <w:jc w:val="center"/>
    </w:pPr>
    <w:rPr>
      <w:rFonts w:ascii="Times New Roman" w:hAnsi="Times New Roman" w:cs="Times New Roman"/>
      <w:b/>
      <w:noProof/>
      <w:color w:val="auto"/>
      <w:sz w:val="28"/>
      <w:lang w:val="en-GB"/>
    </w:rPr>
  </w:style>
  <w:style w:type="character" w:customStyle="1" w:styleId="TitleChar">
    <w:name w:val="Title Char"/>
    <w:basedOn w:val="DefaultParagraphFont"/>
    <w:link w:val="Title"/>
    <w:rsid w:val="001242DF"/>
    <w:rPr>
      <w:rFonts w:ascii="Times New Roman" w:eastAsia="Times New Roman" w:hAnsi="Times New Roman" w:cs="Times New Roman"/>
      <w:b/>
      <w:noProof/>
      <w:sz w:val="28"/>
      <w:szCs w:val="20"/>
    </w:rPr>
  </w:style>
  <w:style w:type="table" w:styleId="ListTable4-Accent6">
    <w:name w:val="List Table 4 Accent 6"/>
    <w:basedOn w:val="TableNormal"/>
    <w:uiPriority w:val="49"/>
    <w:rsid w:val="001242DF"/>
    <w:pPr>
      <w:spacing w:after="0" w:line="240" w:lineRule="auto"/>
    </w:pPr>
    <w:rPr>
      <w:rFonts w:ascii="Arial" w:eastAsia="Calibri" w:hAnsi="Arial" w:cs="Times New Roman"/>
      <w:sz w:val="20"/>
      <w:szCs w:val="20"/>
      <w:lang w:val="en-IE" w:eastAsia="en-I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1242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42DF"/>
    <w:rPr>
      <w:rFonts w:ascii="Calibri Light" w:eastAsia="Times New Roman" w:hAnsi="Calibri Light" w:cs="Calibri Light"/>
      <w:i/>
      <w:iCs/>
      <w:color w:val="4472C4" w:themeColor="accent1"/>
      <w:szCs w:val="20"/>
      <w:lang w:val="en-IE"/>
    </w:rPr>
  </w:style>
  <w:style w:type="paragraph" w:styleId="FootnoteText">
    <w:name w:val="footnote text"/>
    <w:basedOn w:val="Normal"/>
    <w:link w:val="FootnoteTextChar"/>
    <w:uiPriority w:val="99"/>
    <w:unhideWhenUsed/>
    <w:rsid w:val="001242DF"/>
    <w:rPr>
      <w:sz w:val="20"/>
    </w:rPr>
  </w:style>
  <w:style w:type="character" w:customStyle="1" w:styleId="FootnoteTextChar">
    <w:name w:val="Footnote Text Char"/>
    <w:basedOn w:val="DefaultParagraphFont"/>
    <w:link w:val="FootnoteText"/>
    <w:uiPriority w:val="99"/>
    <w:rsid w:val="001242DF"/>
    <w:rPr>
      <w:rFonts w:ascii="Calibri Light" w:eastAsia="Times New Roman" w:hAnsi="Calibri Light" w:cs="Calibri Light"/>
      <w:color w:val="4F4F4F"/>
      <w:sz w:val="20"/>
      <w:szCs w:val="20"/>
      <w:lang w:val="en-IE"/>
    </w:rPr>
  </w:style>
  <w:style w:type="character" w:styleId="FootnoteReference">
    <w:name w:val="footnote reference"/>
    <w:basedOn w:val="DefaultParagraphFont"/>
    <w:uiPriority w:val="99"/>
    <w:unhideWhenUsed/>
    <w:rsid w:val="001242DF"/>
    <w:rPr>
      <w:vertAlign w:val="superscript"/>
    </w:rPr>
  </w:style>
  <w:style w:type="character" w:customStyle="1" w:styleId="oui-metadata-itemscontent">
    <w:name w:val="oui-metadata-items__content"/>
    <w:basedOn w:val="DefaultParagraphFont"/>
    <w:rsid w:val="001242DF"/>
  </w:style>
  <w:style w:type="character" w:customStyle="1" w:styleId="st1">
    <w:name w:val="st1"/>
    <w:basedOn w:val="DefaultParagraphFont"/>
    <w:rsid w:val="001242DF"/>
  </w:style>
  <w:style w:type="paragraph" w:customStyle="1" w:styleId="V1Heading4">
    <w:name w:val="V1 Heading 4"/>
    <w:basedOn w:val="Heading4"/>
    <w:link w:val="V1Heading4Char"/>
    <w:qFormat/>
    <w:rsid w:val="001242DF"/>
    <w:pPr>
      <w:numPr>
        <w:ilvl w:val="0"/>
        <w:numId w:val="0"/>
      </w:numPr>
      <w:pBdr>
        <w:bottom w:val="single" w:sz="2" w:space="1" w:color="C0C0C0"/>
      </w:pBdr>
      <w:spacing w:before="240" w:after="100" w:afterAutospacing="1"/>
      <w:ind w:left="2832" w:hanging="708"/>
      <w:jc w:val="left"/>
    </w:pPr>
    <w:rPr>
      <w:rFonts w:ascii="Tahoma" w:hAnsi="Tahoma"/>
      <w:color w:val="000000"/>
      <w:kern w:val="28"/>
      <w:sz w:val="22"/>
      <w:szCs w:val="22"/>
      <w:lang w:val="en-NZ"/>
    </w:rPr>
  </w:style>
  <w:style w:type="character" w:customStyle="1" w:styleId="hps">
    <w:name w:val="hps"/>
    <w:basedOn w:val="DefaultParagraphFont"/>
    <w:rsid w:val="001242DF"/>
  </w:style>
  <w:style w:type="paragraph" w:customStyle="1" w:styleId="StyleHeading3H3Headlineh33Heading31Heading32Heading33H">
    <w:name w:val="Style Heading 3H3Headlineh33Heading 31Heading 32Heading 33H..."/>
    <w:basedOn w:val="Heading3"/>
    <w:rsid w:val="001242DF"/>
    <w:pPr>
      <w:numPr>
        <w:ilvl w:val="0"/>
        <w:numId w:val="0"/>
      </w:numPr>
      <w:spacing w:before="120" w:after="120"/>
    </w:pPr>
    <w:rPr>
      <w:rFonts w:cs="Times New Roman"/>
      <w:bCs/>
      <w:i w:val="0"/>
      <w:smallCaps/>
      <w:color w:val="auto"/>
      <w:sz w:val="20"/>
      <w:szCs w:val="22"/>
    </w:rPr>
  </w:style>
  <w:style w:type="paragraph" w:styleId="BodyText">
    <w:name w:val="Body Text"/>
    <w:basedOn w:val="Normal"/>
    <w:link w:val="BodyTextChar"/>
    <w:rsid w:val="00B73B7D"/>
    <w:pPr>
      <w:jc w:val="left"/>
    </w:pPr>
    <w:rPr>
      <w:rFonts w:asciiTheme="majorHAnsi" w:hAnsiTheme="majorHAnsi" w:cs="Times New Roman"/>
      <w:color w:val="auto"/>
      <w:szCs w:val="22"/>
      <w:lang w:val="en-NZ"/>
    </w:rPr>
  </w:style>
  <w:style w:type="character" w:customStyle="1" w:styleId="BodyTextChar">
    <w:name w:val="Body Text Char"/>
    <w:basedOn w:val="DefaultParagraphFont"/>
    <w:link w:val="BodyText"/>
    <w:rsid w:val="00B73B7D"/>
    <w:rPr>
      <w:rFonts w:asciiTheme="majorHAnsi" w:eastAsia="Times New Roman" w:hAnsiTheme="majorHAnsi" w:cs="Times New Roman"/>
      <w:lang w:val="en-NZ"/>
    </w:rPr>
  </w:style>
  <w:style w:type="paragraph" w:styleId="BodyText3">
    <w:name w:val="Body Text 3"/>
    <w:basedOn w:val="Normal"/>
    <w:link w:val="BodyText3Char"/>
    <w:rsid w:val="001242DF"/>
    <w:pPr>
      <w:spacing w:after="120"/>
    </w:pPr>
    <w:rPr>
      <w:rFonts w:ascii="Garamond" w:hAnsi="Garamond" w:cs="Times New Roman"/>
      <w:color w:val="auto"/>
      <w:sz w:val="16"/>
      <w:szCs w:val="16"/>
    </w:rPr>
  </w:style>
  <w:style w:type="character" w:customStyle="1" w:styleId="BodyText3Char">
    <w:name w:val="Body Text 3 Char"/>
    <w:basedOn w:val="DefaultParagraphFont"/>
    <w:link w:val="BodyText3"/>
    <w:rsid w:val="001242DF"/>
    <w:rPr>
      <w:rFonts w:ascii="Garamond" w:eastAsia="Times New Roman" w:hAnsi="Garamond" w:cs="Times New Roman"/>
      <w:sz w:val="16"/>
      <w:szCs w:val="16"/>
      <w:lang w:val="en-IE"/>
    </w:rPr>
  </w:style>
  <w:style w:type="character" w:customStyle="1" w:styleId="CharChar">
    <w:name w:val="Char Char"/>
    <w:rsid w:val="001242DF"/>
    <w:rPr>
      <w:rFonts w:ascii="Arial" w:hAnsi="Arial"/>
      <w:sz w:val="22"/>
      <w:lang w:val="en-NZ" w:eastAsia="en-US" w:bidi="ar-SA"/>
    </w:rPr>
  </w:style>
  <w:style w:type="paragraph" w:customStyle="1" w:styleId="Method123subsubheading">
    <w:name w:val="Method123 sub sub heading"/>
    <w:basedOn w:val="Heading3"/>
    <w:rsid w:val="001242DF"/>
    <w:pPr>
      <w:numPr>
        <w:ilvl w:val="0"/>
        <w:numId w:val="0"/>
      </w:numPr>
      <w:tabs>
        <w:tab w:val="num" w:pos="720"/>
      </w:tabs>
      <w:ind w:left="720" w:hanging="720"/>
    </w:pPr>
    <w:rPr>
      <w:rFonts w:ascii="Imago Book" w:hAnsi="Imago Book" w:cs="Arial"/>
      <w:bCs/>
      <w:color w:val="313896"/>
      <w:szCs w:val="26"/>
      <w:lang w:val="en-AU"/>
    </w:rPr>
  </w:style>
  <w:style w:type="paragraph" w:customStyle="1" w:styleId="StyleHeading1LeftSinglesolidlineAuto05ptLinewidt">
    <w:name w:val="Style Heading 1 + Left: (Single solid line Auto  0.5 pt Line widt..."/>
    <w:basedOn w:val="Heading1"/>
    <w:rsid w:val="001242DF"/>
    <w:pPr>
      <w:numPr>
        <w:numId w:val="0"/>
      </w:numPr>
      <w:pBdr>
        <w:top w:val="single" w:sz="4" w:space="1" w:color="auto"/>
        <w:left w:val="single" w:sz="4" w:space="0" w:color="auto"/>
        <w:bottom w:val="single" w:sz="4" w:space="1" w:color="auto"/>
        <w:right w:val="single" w:sz="4" w:space="4" w:color="auto"/>
      </w:pBdr>
      <w:shd w:val="clear" w:color="auto" w:fill="808080"/>
      <w:spacing w:before="120" w:after="120"/>
      <w:ind w:left="432" w:hanging="432"/>
      <w:jc w:val="both"/>
    </w:pPr>
    <w:rPr>
      <w:rFonts w:ascii="Garamond" w:hAnsi="Garamond" w:cs="Times New Roman"/>
      <w:bCs/>
      <w:caps w:val="0"/>
      <w:color w:val="FFFFFF"/>
      <w:kern w:val="32"/>
      <w:sz w:val="28"/>
    </w:rPr>
  </w:style>
  <w:style w:type="paragraph" w:customStyle="1" w:styleId="Tableheadingblue">
    <w:name w:val="Table_heading_blue"/>
    <w:basedOn w:val="Normal"/>
    <w:rsid w:val="001242DF"/>
    <w:pPr>
      <w:spacing w:before="120" w:after="120"/>
      <w:jc w:val="left"/>
    </w:pPr>
    <w:rPr>
      <w:rFonts w:ascii="Arial" w:hAnsi="Arial" w:cs="Times New Roman"/>
      <w:b/>
      <w:bCs/>
      <w:color w:val="FFFFFF"/>
      <w:sz w:val="20"/>
      <w:szCs w:val="22"/>
    </w:rPr>
  </w:style>
  <w:style w:type="paragraph" w:styleId="BodyText2">
    <w:name w:val="Body Text 2"/>
    <w:basedOn w:val="Normal"/>
    <w:link w:val="BodyText2Char"/>
    <w:rsid w:val="001242DF"/>
    <w:rPr>
      <w:rFonts w:ascii="Garamond" w:hAnsi="Garamond" w:cs="Times New Roman"/>
      <w:color w:val="FF0000"/>
      <w:szCs w:val="22"/>
    </w:rPr>
  </w:style>
  <w:style w:type="character" w:customStyle="1" w:styleId="BodyText2Char">
    <w:name w:val="Body Text 2 Char"/>
    <w:basedOn w:val="DefaultParagraphFont"/>
    <w:link w:val="BodyText2"/>
    <w:rsid w:val="001242DF"/>
    <w:rPr>
      <w:rFonts w:ascii="Garamond" w:eastAsia="Times New Roman" w:hAnsi="Garamond" w:cs="Times New Roman"/>
      <w:color w:val="FF0000"/>
      <w:lang w:val="en-IE"/>
    </w:rPr>
  </w:style>
  <w:style w:type="paragraph" w:styleId="PlainText">
    <w:name w:val="Plain Text"/>
    <w:basedOn w:val="Normal"/>
    <w:link w:val="PlainTextChar"/>
    <w:unhideWhenUsed/>
    <w:rsid w:val="001242DF"/>
    <w:pPr>
      <w:jc w:val="left"/>
    </w:pPr>
    <w:rPr>
      <w:rFonts w:ascii="Consolas" w:eastAsia="Calibri" w:hAnsi="Consolas" w:cs="Times New Roman"/>
      <w:color w:val="auto"/>
      <w:sz w:val="21"/>
      <w:szCs w:val="21"/>
    </w:rPr>
  </w:style>
  <w:style w:type="character" w:customStyle="1" w:styleId="PlainTextChar">
    <w:name w:val="Plain Text Char"/>
    <w:basedOn w:val="DefaultParagraphFont"/>
    <w:link w:val="PlainText"/>
    <w:rsid w:val="001242DF"/>
    <w:rPr>
      <w:rFonts w:ascii="Consolas" w:eastAsia="Calibri" w:hAnsi="Consolas" w:cs="Times New Roman"/>
      <w:sz w:val="21"/>
      <w:szCs w:val="21"/>
      <w:lang w:val="en-IE"/>
    </w:rPr>
  </w:style>
  <w:style w:type="paragraph" w:styleId="BodyTextIndent">
    <w:name w:val="Body Text Indent"/>
    <w:basedOn w:val="Normal"/>
    <w:link w:val="BodyTextIndentChar"/>
    <w:rsid w:val="001242DF"/>
    <w:pPr>
      <w:spacing w:after="120"/>
      <w:ind w:left="283"/>
    </w:pPr>
    <w:rPr>
      <w:rFonts w:ascii="Garamond" w:hAnsi="Garamond" w:cs="Times New Roman"/>
      <w:color w:val="auto"/>
      <w:szCs w:val="22"/>
    </w:rPr>
  </w:style>
  <w:style w:type="character" w:customStyle="1" w:styleId="BodyTextIndentChar">
    <w:name w:val="Body Text Indent Char"/>
    <w:basedOn w:val="DefaultParagraphFont"/>
    <w:link w:val="BodyTextIndent"/>
    <w:rsid w:val="001242DF"/>
    <w:rPr>
      <w:rFonts w:ascii="Garamond" w:eastAsia="Times New Roman" w:hAnsi="Garamond" w:cs="Times New Roman"/>
      <w:lang w:val="en-IE"/>
    </w:rPr>
  </w:style>
  <w:style w:type="paragraph" w:customStyle="1" w:styleId="BodyText1">
    <w:name w:val="Body Text1"/>
    <w:basedOn w:val="Normal"/>
    <w:rsid w:val="001242DF"/>
    <w:pPr>
      <w:spacing w:before="120" w:after="120"/>
      <w:jc w:val="left"/>
    </w:pPr>
    <w:rPr>
      <w:rFonts w:ascii="Arial" w:hAnsi="Arial" w:cs="Arial"/>
      <w:color w:val="auto"/>
      <w:sz w:val="18"/>
      <w:szCs w:val="24"/>
    </w:rPr>
  </w:style>
  <w:style w:type="character" w:customStyle="1" w:styleId="V1Heading4Char">
    <w:name w:val="V1 Heading 4 Char"/>
    <w:link w:val="V1Heading4"/>
    <w:rsid w:val="001242DF"/>
    <w:rPr>
      <w:rFonts w:ascii="Tahoma" w:eastAsia="Times New Roman" w:hAnsi="Tahoma" w:cs="Times New Roman"/>
      <w:b/>
      <w:i/>
      <w:color w:val="000000"/>
      <w:kern w:val="28"/>
      <w:lang w:val="en-NZ"/>
    </w:rPr>
  </w:style>
  <w:style w:type="paragraph" w:customStyle="1" w:styleId="Numberlist">
    <w:name w:val="Number list"/>
    <w:basedOn w:val="BodyText1"/>
    <w:rsid w:val="001242DF"/>
  </w:style>
  <w:style w:type="paragraph" w:customStyle="1" w:styleId="Listnumber1">
    <w:name w:val="List number 1"/>
    <w:basedOn w:val="ListBullet"/>
    <w:rsid w:val="001242DF"/>
    <w:pPr>
      <w:numPr>
        <w:numId w:val="5"/>
      </w:numPr>
      <w:tabs>
        <w:tab w:val="clear" w:pos="720"/>
        <w:tab w:val="num" w:pos="360"/>
      </w:tabs>
      <w:ind w:left="360"/>
    </w:pPr>
  </w:style>
  <w:style w:type="table" w:styleId="TableClassic3">
    <w:name w:val="Table Classic 3"/>
    <w:basedOn w:val="TableNormal"/>
    <w:rsid w:val="001242DF"/>
    <w:pPr>
      <w:spacing w:after="0" w:line="240" w:lineRule="auto"/>
      <w:jc w:val="both"/>
    </w:pPr>
    <w:rPr>
      <w:rFonts w:ascii="Times New Roman" w:eastAsia="Times New Roman" w:hAnsi="Times New Roman" w:cs="Times New Roman"/>
      <w:color w:val="000080"/>
      <w:sz w:val="20"/>
      <w:szCs w:val="20"/>
      <w:lang w:val="en-IE" w:eastAsia="en-I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tn">
    <w:name w:val="atn"/>
    <w:basedOn w:val="DefaultParagraphFont"/>
    <w:rsid w:val="001242DF"/>
  </w:style>
  <w:style w:type="table" w:styleId="Table3Deffects3">
    <w:name w:val="Table 3D effects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3">
    <w:name w:val="Table Grid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List-Accent2">
    <w:name w:val="Light List Accent 2"/>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eWeb2">
    <w:name w:val="Table Web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0"/>
    <w:uiPriority w:val="99"/>
    <w:rsid w:val="001242DF"/>
    <w:rPr>
      <w:rFonts w:cs="Myriad Pro"/>
      <w:color w:val="000000"/>
      <w:sz w:val="20"/>
      <w:szCs w:val="20"/>
    </w:rPr>
  </w:style>
  <w:style w:type="paragraph" w:customStyle="1" w:styleId="MFSchLev1">
    <w:name w:val="MFSchLev1"/>
    <w:rsid w:val="001242DF"/>
    <w:pPr>
      <w:keepNext/>
      <w:numPr>
        <w:numId w:val="6"/>
      </w:numPr>
      <w:spacing w:after="240" w:line="240" w:lineRule="auto"/>
      <w:jc w:val="both"/>
    </w:pPr>
    <w:rPr>
      <w:rFonts w:ascii="Book Antiqua" w:eastAsia="Times New Roman" w:hAnsi="Book Antiqua" w:cs="Times New Roman"/>
      <w:sz w:val="20"/>
      <w:szCs w:val="24"/>
      <w:lang w:val="en-IE" w:eastAsia="en-GB"/>
    </w:rPr>
  </w:style>
  <w:style w:type="paragraph" w:customStyle="1" w:styleId="MFSchLev2">
    <w:name w:val="MFSchLev2"/>
    <w:basedOn w:val="MFSchLev1"/>
    <w:rsid w:val="001242DF"/>
    <w:pPr>
      <w:keepNext w:val="0"/>
      <w:numPr>
        <w:ilvl w:val="1"/>
      </w:numPr>
    </w:pPr>
  </w:style>
  <w:style w:type="paragraph" w:customStyle="1" w:styleId="MFSchLev3">
    <w:name w:val="MFSchLev3"/>
    <w:basedOn w:val="MFSchLev2"/>
    <w:rsid w:val="001242DF"/>
    <w:pPr>
      <w:numPr>
        <w:ilvl w:val="2"/>
      </w:numPr>
    </w:pPr>
  </w:style>
  <w:style w:type="paragraph" w:customStyle="1" w:styleId="MFSchLev4">
    <w:name w:val="MFSchLev4"/>
    <w:basedOn w:val="MFSchLev2"/>
    <w:rsid w:val="001242DF"/>
    <w:pPr>
      <w:numPr>
        <w:ilvl w:val="3"/>
      </w:numPr>
    </w:pPr>
  </w:style>
  <w:style w:type="paragraph" w:customStyle="1" w:styleId="MFSchLev5">
    <w:name w:val="MFSchLev5"/>
    <w:basedOn w:val="MFSchLev2"/>
    <w:rsid w:val="001242DF"/>
    <w:pPr>
      <w:numPr>
        <w:ilvl w:val="4"/>
      </w:numPr>
    </w:pPr>
  </w:style>
  <w:style w:type="paragraph" w:customStyle="1" w:styleId="MFSchLev6">
    <w:name w:val="MFSchLev6"/>
    <w:basedOn w:val="MFSchLev2"/>
    <w:rsid w:val="001242DF"/>
    <w:pPr>
      <w:numPr>
        <w:ilvl w:val="5"/>
      </w:numPr>
    </w:pPr>
  </w:style>
  <w:style w:type="table" w:styleId="MediumShading1-Accent3">
    <w:name w:val="Medium Shading 1 Accent 3"/>
    <w:basedOn w:val="TableNormal"/>
    <w:uiPriority w:val="63"/>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TOC9">
    <w:name w:val="toc 9"/>
    <w:basedOn w:val="Normal"/>
    <w:next w:val="Normal"/>
    <w:autoRedefine/>
    <w:uiPriority w:val="39"/>
    <w:unhideWhenUsed/>
    <w:rsid w:val="001242DF"/>
    <w:pPr>
      <w:ind w:left="1760"/>
      <w:jc w:val="left"/>
    </w:pPr>
    <w:rPr>
      <w:rFonts w:asciiTheme="minorHAnsi" w:hAnsiTheme="minorHAnsi" w:cs="Times New Roman"/>
      <w:color w:val="auto"/>
      <w:sz w:val="18"/>
      <w:szCs w:val="18"/>
    </w:rPr>
  </w:style>
  <w:style w:type="table" w:styleId="LightList-Accent3">
    <w:name w:val="Light List Accent 3"/>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style5">
    <w:name w:val="style5"/>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character" w:customStyle="1" w:styleId="style10">
    <w:name w:val="style1"/>
    <w:basedOn w:val="DefaultParagraphFont"/>
    <w:rsid w:val="001242DF"/>
  </w:style>
  <w:style w:type="paragraph" w:customStyle="1" w:styleId="style20">
    <w:name w:val="style2"/>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table" w:styleId="MediumShading2-Accent3">
    <w:name w:val="Medium Shading 2 Accent 3"/>
    <w:basedOn w:val="TableNormal"/>
    <w:uiPriority w:val="64"/>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afhovertarget">
    <w:name w:val="p_afhovertarget"/>
    <w:basedOn w:val="DefaultParagraphFont"/>
    <w:rsid w:val="001242DF"/>
  </w:style>
  <w:style w:type="character" w:customStyle="1" w:styleId="authors">
    <w:name w:val="authors"/>
    <w:basedOn w:val="DefaultParagraphFont"/>
    <w:rsid w:val="001242DF"/>
  </w:style>
  <w:style w:type="table" w:styleId="TableGrid8">
    <w:name w:val="Table Grid 8"/>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3">
    <w:name w:val="A3"/>
    <w:uiPriority w:val="99"/>
    <w:rsid w:val="001242DF"/>
    <w:rPr>
      <w:rFonts w:cs="Univers 47 CondensedLight"/>
      <w:b/>
      <w:bCs/>
      <w:color w:val="000000"/>
      <w:sz w:val="44"/>
      <w:szCs w:val="44"/>
    </w:rPr>
  </w:style>
  <w:style w:type="table" w:styleId="TableColumns3">
    <w:name w:val="Table Columns 3"/>
    <w:basedOn w:val="TableNormal"/>
    <w:rsid w:val="001242DF"/>
    <w:pPr>
      <w:spacing w:after="0" w:line="240" w:lineRule="auto"/>
      <w:jc w:val="both"/>
    </w:pPr>
    <w:rPr>
      <w:rFonts w:ascii="Times New Roman" w:eastAsia="Times New Roman" w:hAnsi="Times New Roman" w:cs="Times New Roman"/>
      <w:b/>
      <w:bCs/>
      <w:sz w:val="20"/>
      <w:szCs w:val="20"/>
      <w:lang w:val="en-IE" w:eastAsia="en-I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dnoteText">
    <w:name w:val="endnote text"/>
    <w:basedOn w:val="Normal"/>
    <w:link w:val="EndnoteTextChar"/>
    <w:rsid w:val="001242DF"/>
    <w:rPr>
      <w:rFonts w:ascii="Garamond" w:hAnsi="Garamond" w:cs="Times New Roman"/>
      <w:color w:val="auto"/>
      <w:sz w:val="20"/>
    </w:rPr>
  </w:style>
  <w:style w:type="character" w:customStyle="1" w:styleId="EndnoteTextChar">
    <w:name w:val="Endnote Text Char"/>
    <w:basedOn w:val="DefaultParagraphFont"/>
    <w:link w:val="EndnoteText"/>
    <w:rsid w:val="001242DF"/>
    <w:rPr>
      <w:rFonts w:ascii="Garamond" w:eastAsia="Times New Roman" w:hAnsi="Garamond" w:cs="Times New Roman"/>
      <w:sz w:val="20"/>
      <w:szCs w:val="20"/>
      <w:lang w:val="en-IE"/>
    </w:rPr>
  </w:style>
  <w:style w:type="character" w:styleId="EndnoteReference">
    <w:name w:val="endnote reference"/>
    <w:basedOn w:val="DefaultParagraphFont"/>
    <w:rsid w:val="001242DF"/>
    <w:rPr>
      <w:vertAlign w:val="superscript"/>
    </w:rPr>
  </w:style>
  <w:style w:type="paragraph" w:customStyle="1" w:styleId="SubHeading3">
    <w:name w:val="Sub Heading 3"/>
    <w:basedOn w:val="Normal"/>
    <w:next w:val="Bodytextversion1"/>
    <w:link w:val="SubHeading3Char"/>
    <w:autoRedefine/>
    <w:qFormat/>
    <w:rsid w:val="001242DF"/>
    <w:pPr>
      <w:spacing w:before="100" w:beforeAutospacing="1" w:line="259" w:lineRule="auto"/>
      <w:jc w:val="left"/>
      <w:outlineLvl w:val="0"/>
    </w:pPr>
    <w:rPr>
      <w:rFonts w:ascii="Garamond" w:hAnsi="Garamond" w:cs="Times New Roman"/>
      <w:b/>
      <w:color w:val="auto"/>
      <w:sz w:val="24"/>
      <w:szCs w:val="24"/>
      <w:u w:val="single"/>
      <w:lang w:val="en-GB"/>
    </w:rPr>
  </w:style>
  <w:style w:type="character" w:customStyle="1" w:styleId="SubHeading3Char">
    <w:name w:val="Sub Heading 3 Char"/>
    <w:link w:val="SubHeading3"/>
    <w:rsid w:val="001242DF"/>
    <w:rPr>
      <w:rFonts w:ascii="Garamond" w:eastAsia="Times New Roman" w:hAnsi="Garamond" w:cs="Times New Roman"/>
      <w:b/>
      <w:sz w:val="24"/>
      <w:szCs w:val="24"/>
      <w:u w:val="single"/>
    </w:rPr>
  </w:style>
  <w:style w:type="character" w:styleId="HTMLCode">
    <w:name w:val="HTML Code"/>
    <w:basedOn w:val="DefaultParagraphFont"/>
    <w:uiPriority w:val="99"/>
    <w:unhideWhenUsed/>
    <w:rsid w:val="001242DF"/>
    <w:rPr>
      <w:rFonts w:ascii="Courier New" w:eastAsia="Times New Roman" w:hAnsi="Courier New" w:cs="Courier New" w:hint="default"/>
      <w:sz w:val="26"/>
      <w:szCs w:val="26"/>
    </w:rPr>
  </w:style>
  <w:style w:type="character" w:customStyle="1" w:styleId="H4Char">
    <w:name w:val="H4 Char"/>
    <w:basedOn w:val="V1Heading4Char"/>
    <w:rsid w:val="001242DF"/>
    <w:rPr>
      <w:rFonts w:ascii="Garamond" w:eastAsia="Times New Roman" w:hAnsi="Garamond" w:cs="Times New Roman"/>
      <w:b/>
      <w:i/>
      <w:color w:val="000000"/>
      <w:kern w:val="28"/>
      <w:lang w:val="en-NZ"/>
    </w:rPr>
  </w:style>
  <w:style w:type="paragraph" w:customStyle="1" w:styleId="H4b">
    <w:name w:val="H4b"/>
    <w:basedOn w:val="V1Heading4"/>
    <w:link w:val="H4bChar"/>
    <w:qFormat/>
    <w:rsid w:val="001242DF"/>
    <w:pPr>
      <w:ind w:left="864" w:hanging="864"/>
    </w:pPr>
    <w:rPr>
      <w:rFonts w:ascii="Garamond" w:hAnsi="Garamond"/>
    </w:rPr>
  </w:style>
  <w:style w:type="character" w:customStyle="1" w:styleId="H4bChar">
    <w:name w:val="H4b Char"/>
    <w:basedOn w:val="V1Heading4Char"/>
    <w:link w:val="H4b"/>
    <w:rsid w:val="001242DF"/>
    <w:rPr>
      <w:rFonts w:ascii="Garamond" w:eastAsia="Times New Roman" w:hAnsi="Garamond" w:cs="Times New Roman"/>
      <w:b/>
      <w:i/>
      <w:color w:val="000000"/>
      <w:kern w:val="28"/>
      <w:lang w:val="en-NZ"/>
    </w:rPr>
  </w:style>
  <w:style w:type="paragraph" w:customStyle="1" w:styleId="xl65">
    <w:name w:val="xl65"/>
    <w:basedOn w:val="Normal"/>
    <w:rsid w:val="001242DF"/>
    <w:pPr>
      <w:pBdr>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6">
    <w:name w:val="xl66"/>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67">
    <w:name w:val="xl67"/>
    <w:basedOn w:val="Normal"/>
    <w:rsid w:val="001242DF"/>
    <w:pPr>
      <w:pBdr>
        <w:lef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8">
    <w:name w:val="xl68"/>
    <w:basedOn w:val="Normal"/>
    <w:rsid w:val="001242DF"/>
    <w:pPr>
      <w:pBdr>
        <w:top w:val="single" w:sz="8" w:space="0" w:color="auto"/>
        <w:left w:val="single" w:sz="8" w:space="0" w:color="auto"/>
      </w:pBdr>
      <w:shd w:val="clear" w:color="000000" w:fill="F2F2F2"/>
      <w:spacing w:before="100" w:beforeAutospacing="1" w:after="100" w:afterAutospacing="1"/>
      <w:jc w:val="left"/>
      <w:textAlignment w:val="top"/>
    </w:pPr>
    <w:rPr>
      <w:rFonts w:ascii="Times New Roman" w:hAnsi="Times New Roman" w:cs="Times New Roman"/>
      <w:b/>
      <w:bCs/>
      <w:color w:val="000000"/>
      <w:sz w:val="24"/>
      <w:szCs w:val="24"/>
      <w:lang w:val="en-US"/>
    </w:rPr>
  </w:style>
  <w:style w:type="paragraph" w:customStyle="1" w:styleId="xl69">
    <w:name w:val="xl69"/>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0">
    <w:name w:val="xl70"/>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1">
    <w:name w:val="xl71"/>
    <w:basedOn w:val="Normal"/>
    <w:rsid w:val="001242DF"/>
    <w:pPr>
      <w:spacing w:before="100" w:beforeAutospacing="1" w:after="100" w:afterAutospacing="1"/>
      <w:jc w:val="left"/>
    </w:pPr>
    <w:rPr>
      <w:rFonts w:ascii="Times New Roman" w:hAnsi="Times New Roman" w:cs="Times New Roman"/>
      <w:b/>
      <w:bCs/>
      <w:color w:val="auto"/>
      <w:sz w:val="36"/>
      <w:szCs w:val="36"/>
      <w:lang w:val="en-US"/>
    </w:rPr>
  </w:style>
  <w:style w:type="paragraph" w:customStyle="1" w:styleId="xl72">
    <w:name w:val="xl72"/>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73">
    <w:name w:val="xl73"/>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4">
    <w:name w:val="xl74"/>
    <w:basedOn w:val="Normal"/>
    <w:rsid w:val="001242DF"/>
    <w:pPr>
      <w:pBdr>
        <w:lef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5">
    <w:name w:val="xl75"/>
    <w:basedOn w:val="Normal"/>
    <w:rsid w:val="001242DF"/>
    <w:pPr>
      <w:pBdr>
        <w:left w:val="single" w:sz="8" w:space="0" w:color="auto"/>
      </w:pBd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76">
    <w:name w:val="xl76"/>
    <w:basedOn w:val="Normal"/>
    <w:rsid w:val="001242DF"/>
    <w:pPr>
      <w:pBdr>
        <w:left w:val="single" w:sz="8"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7">
    <w:name w:val="xl77"/>
    <w:basedOn w:val="Normal"/>
    <w:rsid w:val="001242DF"/>
    <w:pPr>
      <w:pBdr>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8">
    <w:name w:val="xl78"/>
    <w:basedOn w:val="Normal"/>
    <w:rsid w:val="001242DF"/>
    <w:pPr>
      <w:pBdr>
        <w:bottom w:val="single" w:sz="8" w:space="0" w:color="auto"/>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9">
    <w:name w:val="xl79"/>
    <w:basedOn w:val="Normal"/>
    <w:rsid w:val="001242DF"/>
    <w:pPr>
      <w:pBdr>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0">
    <w:name w:val="xl80"/>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81">
    <w:name w:val="xl81"/>
    <w:basedOn w:val="Normal"/>
    <w:rsid w:val="001242DF"/>
    <w:pP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2">
    <w:name w:val="xl82"/>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3">
    <w:name w:val="xl83"/>
    <w:basedOn w:val="Normal"/>
    <w:rsid w:val="001242DF"/>
    <w:pPr>
      <w:pBdr>
        <w:left w:val="single" w:sz="4"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4">
    <w:name w:val="xl84"/>
    <w:basedOn w:val="Normal"/>
    <w:rsid w:val="001242DF"/>
    <w:pPr>
      <w:pBdr>
        <w:bottom w:val="single" w:sz="8" w:space="0" w:color="auto"/>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5">
    <w:name w:val="xl85"/>
    <w:basedOn w:val="Normal"/>
    <w:rsid w:val="001242DF"/>
    <w:pP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6">
    <w:name w:val="xl86"/>
    <w:basedOn w:val="Normal"/>
    <w:rsid w:val="001242DF"/>
    <w:pP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7">
    <w:name w:val="xl87"/>
    <w:basedOn w:val="Normal"/>
    <w:rsid w:val="001242DF"/>
    <w:pPr>
      <w:pBdr>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8">
    <w:name w:val="xl88"/>
    <w:basedOn w:val="Normal"/>
    <w:rsid w:val="001242DF"/>
    <w:pPr>
      <w:pBdr>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9">
    <w:name w:val="xl89"/>
    <w:basedOn w:val="Normal"/>
    <w:rsid w:val="001242DF"/>
    <w:pPr>
      <w:pBdr>
        <w:left w:val="single" w:sz="8" w:space="0" w:color="auto"/>
      </w:pBd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0">
    <w:name w:val="xl90"/>
    <w:basedOn w:val="Normal"/>
    <w:rsid w:val="001242DF"/>
    <w:pP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1">
    <w:name w:val="xl91"/>
    <w:basedOn w:val="Normal"/>
    <w:rsid w:val="001242DF"/>
    <w:pP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2">
    <w:name w:val="xl92"/>
    <w:basedOn w:val="Normal"/>
    <w:rsid w:val="001242DF"/>
    <w:pPr>
      <w:pBdr>
        <w:bottom w:val="single" w:sz="8"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93">
    <w:name w:val="xl93"/>
    <w:basedOn w:val="Normal"/>
    <w:rsid w:val="001242DF"/>
    <w:pPr>
      <w:pBdr>
        <w:bottom w:val="single" w:sz="8" w:space="0" w:color="auto"/>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4">
    <w:name w:val="xl94"/>
    <w:basedOn w:val="Normal"/>
    <w:rsid w:val="001242DF"/>
    <w:pPr>
      <w:pBdr>
        <w:right w:val="single" w:sz="8"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5">
    <w:name w:val="xl95"/>
    <w:basedOn w:val="Normal"/>
    <w:rsid w:val="001242DF"/>
    <w:pP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96">
    <w:name w:val="xl96"/>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97">
    <w:name w:val="xl97"/>
    <w:basedOn w:val="Normal"/>
    <w:rsid w:val="001242DF"/>
    <w:pPr>
      <w:pBdr>
        <w:right w:val="single" w:sz="8" w:space="0" w:color="auto"/>
      </w:pBd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8">
    <w:name w:val="xl98"/>
    <w:basedOn w:val="Normal"/>
    <w:rsid w:val="001242DF"/>
    <w:pPr>
      <w:pBdr>
        <w:top w:val="single" w:sz="8" w:space="0" w:color="auto"/>
        <w:lef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99">
    <w:name w:val="xl99"/>
    <w:basedOn w:val="Normal"/>
    <w:rsid w:val="001242DF"/>
    <w:pPr>
      <w:pBdr>
        <w:top w:val="single" w:sz="8"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0">
    <w:name w:val="xl100"/>
    <w:basedOn w:val="Normal"/>
    <w:rsid w:val="001242DF"/>
    <w:pPr>
      <w:pBdr>
        <w:top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1">
    <w:name w:val="xl101"/>
    <w:basedOn w:val="Normal"/>
    <w:rsid w:val="001242DF"/>
    <w:pPr>
      <w:pBdr>
        <w:top w:val="single" w:sz="8" w:space="0" w:color="auto"/>
        <w:right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table" w:styleId="LightList-Accent4">
    <w:name w:val="Light List Accent 4"/>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PlainTable41">
    <w:name w:val="Plain Table 41"/>
    <w:basedOn w:val="TableNormal"/>
    <w:uiPriority w:val="44"/>
    <w:rsid w:val="001242DF"/>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1242DF"/>
    <w:pPr>
      <w:spacing w:after="0" w:line="240" w:lineRule="auto"/>
    </w:pPr>
    <w:rPr>
      <w:lang w:val="en-I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ghtShading-Accent6">
    <w:name w:val="Light Shading Accent 6"/>
    <w:basedOn w:val="TableNormal"/>
    <w:uiPriority w:val="60"/>
    <w:rsid w:val="001242DF"/>
    <w:pPr>
      <w:spacing w:after="0" w:line="240" w:lineRule="auto"/>
    </w:pPr>
    <w:rPr>
      <w:rFonts w:ascii="Times New Roman" w:eastAsia="Times New Roman" w:hAnsi="Times New Roman" w:cs="Times New Roman"/>
      <w:color w:val="538135" w:themeColor="accent6" w:themeShade="BF"/>
      <w:sz w:val="20"/>
      <w:szCs w:val="20"/>
      <w:lang w:val="en-IE" w:eastAsia="en-I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dTable1Light-Accent1">
    <w:name w:val="Grid Table 1 Light Accent 1"/>
    <w:basedOn w:val="TableNormal"/>
    <w:uiPriority w:val="46"/>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ubHeading1">
    <w:name w:val="Sub Heading 1"/>
    <w:basedOn w:val="style20"/>
    <w:next w:val="Bodytextversion1"/>
    <w:link w:val="SubHeading1Char"/>
    <w:autoRedefine/>
    <w:qFormat/>
    <w:rsid w:val="001242DF"/>
    <w:pPr>
      <w:keepNext/>
      <w:keepLines/>
      <w:spacing w:line="259" w:lineRule="auto"/>
      <w:outlineLvl w:val="0"/>
    </w:pPr>
    <w:rPr>
      <w:rFonts w:ascii="Arial" w:hAnsi="Arial" w:cs="Arial"/>
      <w:b/>
      <w:color w:val="1E5262"/>
      <w:sz w:val="26"/>
      <w:szCs w:val="26"/>
    </w:rPr>
  </w:style>
  <w:style w:type="character" w:customStyle="1" w:styleId="SubHeading1Char">
    <w:name w:val="Sub Heading 1 Char"/>
    <w:link w:val="SubHeading1"/>
    <w:rsid w:val="001242DF"/>
    <w:rPr>
      <w:rFonts w:ascii="Arial" w:eastAsia="Times New Roman" w:hAnsi="Arial" w:cs="Arial"/>
      <w:b/>
      <w:color w:val="1E5262"/>
      <w:sz w:val="26"/>
      <w:szCs w:val="26"/>
      <w:lang w:val="en-IE" w:eastAsia="en-IE"/>
    </w:rPr>
  </w:style>
  <w:style w:type="paragraph" w:customStyle="1" w:styleId="SubHeading2">
    <w:name w:val="Sub Heading 2"/>
    <w:basedOn w:val="SubHeading3"/>
    <w:next w:val="Bodytextversion1"/>
    <w:link w:val="SubHeading2Char"/>
    <w:qFormat/>
    <w:rsid w:val="001242DF"/>
    <w:pPr>
      <w:spacing w:after="100" w:afterAutospacing="1"/>
    </w:pPr>
    <w:rPr>
      <w:b w:val="0"/>
      <w:color w:val="1E5262"/>
      <w:sz w:val="26"/>
    </w:rPr>
  </w:style>
  <w:style w:type="character" w:customStyle="1" w:styleId="SubHeading2Char">
    <w:name w:val="Sub Heading 2 Char"/>
    <w:link w:val="SubHeading2"/>
    <w:rsid w:val="001242DF"/>
    <w:rPr>
      <w:rFonts w:ascii="Garamond" w:eastAsia="Times New Roman" w:hAnsi="Garamond" w:cs="Times New Roman"/>
      <w:color w:val="1E5262"/>
      <w:sz w:val="26"/>
      <w:szCs w:val="24"/>
      <w:u w:val="single"/>
    </w:rPr>
  </w:style>
  <w:style w:type="table" w:styleId="GridTable4-Accent3">
    <w:name w:val="Grid Table 4 Accent 3"/>
    <w:basedOn w:val="TableNormal"/>
    <w:uiPriority w:val="49"/>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1242DF"/>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1242D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V1">
    <w:name w:val="Grid Table 4 - Accent 2V1"/>
    <w:basedOn w:val="TableNormal"/>
    <w:uiPriority w:val="49"/>
    <w:rsid w:val="009A5AC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00B6B5"/>
        <w:left w:val="single" w:sz="4" w:space="0" w:color="00B6B5"/>
        <w:bottom w:val="single" w:sz="4" w:space="0" w:color="00B6B5"/>
        <w:right w:val="single" w:sz="4" w:space="0" w:color="00B6B5"/>
        <w:insideH w:val="single" w:sz="4" w:space="0" w:color="00B6B5"/>
        <w:insideV w:val="single" w:sz="4" w:space="0" w:color="00B6B5"/>
      </w:tblBorders>
    </w:tblPr>
    <w:tblStylePr w:type="firstRow">
      <w:rPr>
        <w:rFonts w:ascii="Arial" w:hAnsi="Arial"/>
        <w:b/>
        <w:bCs/>
        <w:color w:val="FFFFFF" w:themeColor="background1"/>
        <w:sz w:val="18"/>
      </w:rPr>
      <w:tblPr/>
      <w:tcPr>
        <w:tcBorders>
          <w:top w:val="single" w:sz="4" w:space="0" w:color="00B6B5"/>
          <w:left w:val="single" w:sz="4" w:space="0" w:color="00B6B5"/>
          <w:bottom w:val="single" w:sz="4" w:space="0" w:color="00B6B5"/>
          <w:right w:val="single" w:sz="4" w:space="0" w:color="00B6B5"/>
          <w:insideH w:val="nil"/>
          <w:insideV w:val="nil"/>
        </w:tcBorders>
        <w:shd w:val="clear" w:color="auto" w:fill="00B6B5"/>
      </w:tcPr>
    </w:tblStylePr>
    <w:tblStylePr w:type="lastRow">
      <w:rPr>
        <w:b/>
        <w:bCs/>
      </w:rPr>
      <w:tblPr/>
      <w:tcPr>
        <w:tcBorders>
          <w:top w:val="double" w:sz="4" w:space="0" w:color="00B6B5"/>
        </w:tcBorders>
      </w:tcPr>
    </w:tblStylePr>
    <w:tblStylePr w:type="firstCol">
      <w:rPr>
        <w:b/>
        <w:bCs/>
      </w:rPr>
    </w:tblStylePr>
    <w:tblStylePr w:type="lastCol">
      <w:rPr>
        <w:b/>
        <w:bCs/>
      </w:rPr>
    </w:tblStylePr>
    <w:tblStylePr w:type="band1Vert">
      <w:tblPr/>
      <w:tcPr>
        <w:shd w:val="clear" w:color="auto" w:fill="BDFFFE"/>
      </w:tcPr>
    </w:tblStylePr>
    <w:tblStylePr w:type="band1Horz">
      <w:tblPr/>
      <w:tcPr>
        <w:shd w:val="clear" w:color="auto" w:fill="BDFFFE"/>
      </w:tcPr>
    </w:tblStylePr>
  </w:style>
  <w:style w:type="paragraph" w:customStyle="1" w:styleId="breadcrumb-item">
    <w:name w:val="breadcrumb-item"/>
    <w:basedOn w:val="Normal"/>
    <w:rsid w:val="004A1F95"/>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OResponse1">
    <w:name w:val="*O.Response 1"/>
    <w:link w:val="OResponse1Char"/>
    <w:rsid w:val="006248CD"/>
    <w:pPr>
      <w:tabs>
        <w:tab w:val="left" w:pos="0"/>
      </w:tabs>
      <w:spacing w:before="120" w:line="276" w:lineRule="auto"/>
    </w:pPr>
    <w:rPr>
      <w:rFonts w:ascii="Calibri" w:eastAsia="Calibri" w:hAnsi="Calibri" w:cs="Arial"/>
      <w:color w:val="5F5F5F"/>
      <w:szCs w:val="20"/>
    </w:rPr>
  </w:style>
  <w:style w:type="character" w:customStyle="1" w:styleId="OResponse1Char">
    <w:name w:val="*O.Response 1 Char"/>
    <w:basedOn w:val="DefaultParagraphFont"/>
    <w:link w:val="OResponse1"/>
    <w:rsid w:val="006248CD"/>
    <w:rPr>
      <w:rFonts w:ascii="Calibri" w:eastAsia="Calibri" w:hAnsi="Calibri" w:cs="Arial"/>
      <w:color w:val="5F5F5F"/>
      <w:szCs w:val="20"/>
    </w:rPr>
  </w:style>
  <w:style w:type="paragraph" w:customStyle="1" w:styleId="CustQuestionBullet1">
    <w:name w:val="*Cust.Question Bullet 1"/>
    <w:basedOn w:val="Normal"/>
    <w:qFormat/>
    <w:rsid w:val="007A0F72"/>
    <w:pPr>
      <w:keepNext/>
      <w:numPr>
        <w:numId w:val="9"/>
      </w:numPr>
      <w:spacing w:before="240" w:after="60" w:line="288" w:lineRule="auto"/>
      <w:jc w:val="left"/>
    </w:pPr>
    <w:rPr>
      <w:rFonts w:ascii="Calibri" w:hAnsi="Calibri" w:cs="Times New Roman"/>
      <w:b/>
      <w:color w:val="344042"/>
      <w:szCs w:val="24"/>
      <w:lang w:val="en-US"/>
    </w:rPr>
  </w:style>
  <w:style w:type="paragraph" w:customStyle="1" w:styleId="CustQuestionBullet3">
    <w:name w:val="*Cust.Question Bullet 3"/>
    <w:basedOn w:val="Normal"/>
    <w:next w:val="Normal"/>
    <w:qFormat/>
    <w:rsid w:val="007A0F72"/>
    <w:pPr>
      <w:keepNext/>
      <w:numPr>
        <w:ilvl w:val="2"/>
        <w:numId w:val="10"/>
      </w:numPr>
      <w:spacing w:before="240" w:after="60" w:line="288" w:lineRule="auto"/>
      <w:ind w:left="1413"/>
      <w:jc w:val="left"/>
    </w:pPr>
    <w:rPr>
      <w:rFonts w:ascii="Calibri" w:hAnsi="Calibri" w:cs="Times New Roman"/>
      <w:b/>
      <w:color w:val="344042"/>
      <w:szCs w:val="24"/>
      <w:lang w:val="en-US"/>
    </w:rPr>
  </w:style>
  <w:style w:type="paragraph" w:customStyle="1" w:styleId="OracleText">
    <w:name w:val="*Oracle Text"/>
    <w:basedOn w:val="Normal"/>
    <w:link w:val="OracleTextChar"/>
    <w:qFormat/>
    <w:rsid w:val="007A0F72"/>
    <w:pPr>
      <w:tabs>
        <w:tab w:val="left" w:pos="0"/>
      </w:tabs>
      <w:spacing w:before="120" w:after="160" w:line="276" w:lineRule="auto"/>
    </w:pPr>
    <w:rPr>
      <w:rFonts w:ascii="Calibri" w:eastAsia="Calibri" w:hAnsi="Calibri" w:cs="Times New Roman"/>
      <w:color w:val="5F5F5F"/>
      <w:sz w:val="24"/>
      <w:lang w:val="en-GB"/>
    </w:rPr>
  </w:style>
  <w:style w:type="character" w:customStyle="1" w:styleId="OracleTextChar">
    <w:name w:val="*Oracle Text Char"/>
    <w:basedOn w:val="DefaultParagraphFont"/>
    <w:link w:val="OracleText"/>
    <w:locked/>
    <w:rsid w:val="007A0F72"/>
    <w:rPr>
      <w:rFonts w:ascii="Calibri" w:eastAsia="Calibri" w:hAnsi="Calibri" w:cs="Times New Roman"/>
      <w:color w:val="5F5F5F"/>
      <w:sz w:val="24"/>
      <w:szCs w:val="20"/>
    </w:rPr>
  </w:style>
  <w:style w:type="paragraph" w:customStyle="1" w:styleId="CustomerBullet">
    <w:name w:val="*Customer Bullet"/>
    <w:basedOn w:val="Normal"/>
    <w:link w:val="CustomerBulletChar"/>
    <w:qFormat/>
    <w:rsid w:val="007A0F72"/>
    <w:pPr>
      <w:numPr>
        <w:numId w:val="11"/>
      </w:numPr>
      <w:spacing w:before="240" w:after="60" w:line="288" w:lineRule="auto"/>
      <w:jc w:val="left"/>
    </w:pPr>
    <w:rPr>
      <w:rFonts w:ascii="Calibri" w:eastAsia="Calibri" w:hAnsi="Calibri" w:cs="Times New Roman"/>
      <w:b/>
      <w:color w:val="344042"/>
      <w:lang w:val="en-GB"/>
    </w:rPr>
  </w:style>
  <w:style w:type="paragraph" w:customStyle="1" w:styleId="Bullet1">
    <w:name w:val="Bullet_1"/>
    <w:basedOn w:val="Normal"/>
    <w:qFormat/>
    <w:rsid w:val="007A0F72"/>
    <w:pPr>
      <w:numPr>
        <w:numId w:val="12"/>
      </w:numPr>
      <w:contextualSpacing/>
      <w:jc w:val="left"/>
    </w:pPr>
    <w:rPr>
      <w:rFonts w:ascii="Calibri" w:eastAsia="Calibri" w:hAnsi="Calibri" w:cs="Times New Roman"/>
      <w:color w:val="5F5F5F"/>
      <w:lang w:val="en-GB"/>
    </w:rPr>
  </w:style>
  <w:style w:type="paragraph" w:customStyle="1" w:styleId="Bullet2">
    <w:name w:val="Bullet_2"/>
    <w:basedOn w:val="Bullet1"/>
    <w:qFormat/>
    <w:rsid w:val="007A0F72"/>
    <w:pPr>
      <w:numPr>
        <w:ilvl w:val="1"/>
      </w:numPr>
      <w:ind w:left="1009" w:hanging="289"/>
    </w:pPr>
  </w:style>
  <w:style w:type="paragraph" w:customStyle="1" w:styleId="CustomerText">
    <w:name w:val="*Customer Text"/>
    <w:basedOn w:val="Normal"/>
    <w:link w:val="CustomerTextChar"/>
    <w:qFormat/>
    <w:rsid w:val="007A0F72"/>
    <w:pPr>
      <w:spacing w:before="240" w:after="60" w:line="288" w:lineRule="auto"/>
      <w:jc w:val="left"/>
    </w:pPr>
    <w:rPr>
      <w:rFonts w:ascii="Calibri" w:eastAsia="Calibri" w:hAnsi="Calibri" w:cs="Times New Roman"/>
      <w:b/>
      <w:color w:val="344042"/>
      <w:lang w:val="en-GB"/>
    </w:rPr>
  </w:style>
  <w:style w:type="character" w:customStyle="1" w:styleId="CustomerTextChar">
    <w:name w:val="*Customer Text Char"/>
    <w:basedOn w:val="DefaultParagraphFont"/>
    <w:link w:val="CustomerText"/>
    <w:rsid w:val="007A0F72"/>
    <w:rPr>
      <w:rFonts w:ascii="Calibri" w:eastAsia="Calibri" w:hAnsi="Calibri" w:cs="Times New Roman"/>
      <w:b/>
      <w:color w:val="344042"/>
      <w:szCs w:val="20"/>
    </w:rPr>
  </w:style>
  <w:style w:type="character" w:customStyle="1" w:styleId="CustomerBulletChar">
    <w:name w:val="*Customer Bullet Char"/>
    <w:basedOn w:val="CustomerTextChar"/>
    <w:link w:val="CustomerBullet"/>
    <w:rsid w:val="007A0F72"/>
    <w:rPr>
      <w:rFonts w:ascii="Calibri" w:eastAsia="Calibri" w:hAnsi="Calibri" w:cs="Times New Roman"/>
      <w:b/>
      <w:color w:val="344042"/>
      <w:szCs w:val="20"/>
    </w:rPr>
  </w:style>
  <w:style w:type="character" w:customStyle="1" w:styleId="fontstyle01">
    <w:name w:val="fontstyle01"/>
    <w:basedOn w:val="DefaultParagraphFont"/>
    <w:rsid w:val="00833942"/>
    <w:rPr>
      <w:rFonts w:ascii="Verdana-Bold" w:hAnsi="Verdana-Bold" w:hint="default"/>
      <w:b/>
      <w:bCs/>
      <w:i w:val="0"/>
      <w:iCs w:val="0"/>
      <w:color w:val="00D2A2"/>
      <w:sz w:val="22"/>
      <w:szCs w:val="22"/>
    </w:rPr>
  </w:style>
  <w:style w:type="character" w:customStyle="1" w:styleId="fontstyle21">
    <w:name w:val="fontstyle21"/>
    <w:basedOn w:val="DefaultParagraphFont"/>
    <w:rsid w:val="00833942"/>
    <w:rPr>
      <w:rFonts w:ascii="Calibri-Light" w:hAnsi="Calibri-Light" w:hint="default"/>
      <w:b w:val="0"/>
      <w:bCs w:val="0"/>
      <w:i w:val="0"/>
      <w:iCs w:val="0"/>
      <w:color w:val="4F4F4F"/>
      <w:sz w:val="22"/>
      <w:szCs w:val="22"/>
    </w:rPr>
  </w:style>
  <w:style w:type="paragraph" w:customStyle="1" w:styleId="Nic">
    <w:name w:val="Nic"/>
    <w:basedOn w:val="Heading4"/>
    <w:link w:val="NicChar"/>
    <w:qFormat/>
    <w:rsid w:val="001D2FA2"/>
    <w:pPr>
      <w:numPr>
        <w:numId w:val="8"/>
      </w:numPr>
    </w:pPr>
    <w:rPr>
      <w:color w:val="08BBCE"/>
    </w:rPr>
  </w:style>
  <w:style w:type="character" w:customStyle="1" w:styleId="NicChar">
    <w:name w:val="Nic Char"/>
    <w:basedOn w:val="Heading4Char"/>
    <w:link w:val="Nic"/>
    <w:rsid w:val="001D2FA2"/>
    <w:rPr>
      <w:rFonts w:ascii="Verdana" w:eastAsia="Verdana" w:hAnsi="Verdana" w:cs="Times New Roman"/>
      <w:bCs/>
      <w:i/>
      <w:color w:val="08BBCE"/>
      <w:sz w:val="20"/>
      <w:szCs w:val="20"/>
    </w:rPr>
  </w:style>
  <w:style w:type="table" w:styleId="GridTable6Colorful-Accent6">
    <w:name w:val="Grid Table 6 Colorful Accent 6"/>
    <w:basedOn w:val="TableNormal"/>
    <w:uiPriority w:val="5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5">
    <w:name w:val="H5"/>
    <w:basedOn w:val="Heading4"/>
    <w:qFormat/>
    <w:rsid w:val="00A30701"/>
    <w:pPr>
      <w:numPr>
        <w:ilvl w:val="0"/>
        <w:numId w:val="0"/>
      </w:numPr>
      <w:tabs>
        <w:tab w:val="num" w:pos="1418"/>
      </w:tabs>
      <w:ind w:left="1418" w:hanging="992"/>
    </w:pPr>
    <w:rPr>
      <w:b/>
      <w:bCs w:val="0"/>
    </w:rPr>
  </w:style>
  <w:style w:type="paragraph" w:customStyle="1" w:styleId="Title-Major">
    <w:name w:val="Title-Major"/>
    <w:basedOn w:val="Title"/>
    <w:rsid w:val="002A70C6"/>
    <w:rPr>
      <w:smallCaps/>
    </w:rPr>
  </w:style>
  <w:style w:type="character" w:customStyle="1" w:styleId="HighlightedVariable">
    <w:name w:val="Highlighted Variable"/>
    <w:qFormat/>
    <w:rsid w:val="002A70C6"/>
    <w:rPr>
      <w:rFonts w:ascii="Book Antiqua" w:hAnsi="Book Antiqua"/>
      <w:color w:val="0000FF"/>
    </w:rPr>
  </w:style>
  <w:style w:type="paragraph" w:customStyle="1" w:styleId="Note">
    <w:name w:val="Note"/>
    <w:basedOn w:val="BodyText"/>
    <w:rsid w:val="002A70C6"/>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HeadingBar">
    <w:name w:val="Heading Bar"/>
    <w:basedOn w:val="Normal"/>
    <w:next w:val="Heading3"/>
    <w:rsid w:val="002A70C6"/>
    <w:pPr>
      <w:keepNext/>
      <w:keepLines/>
      <w:shd w:val="solid" w:color="auto" w:fill="auto"/>
      <w:spacing w:before="240"/>
      <w:ind w:right="7920"/>
    </w:pPr>
    <w:rPr>
      <w:rFonts w:ascii="Book Antiqua" w:hAnsi="Book Antiqua"/>
      <w:color w:val="FFFFFF"/>
      <w:sz w:val="8"/>
      <w:lang w:val="en-US"/>
    </w:rPr>
  </w:style>
  <w:style w:type="paragraph" w:customStyle="1" w:styleId="TableText">
    <w:name w:val="Table Text"/>
    <w:basedOn w:val="Normal"/>
    <w:qFormat/>
    <w:rsid w:val="002A70C6"/>
    <w:pPr>
      <w:keepLines/>
    </w:pPr>
    <w:rPr>
      <w:rFonts w:ascii="Book Antiqua" w:hAnsi="Book Antiqua"/>
      <w:sz w:val="16"/>
      <w:lang w:val="en-US"/>
    </w:rPr>
  </w:style>
  <w:style w:type="paragraph" w:customStyle="1" w:styleId="TOCHeading1">
    <w:name w:val="TOC Heading1"/>
    <w:basedOn w:val="Normal"/>
    <w:rsid w:val="002A70C6"/>
    <w:pPr>
      <w:keepNext/>
      <w:pageBreakBefore/>
      <w:pBdr>
        <w:top w:val="single" w:sz="48" w:space="26" w:color="auto"/>
      </w:pBdr>
      <w:spacing w:before="960" w:after="960"/>
      <w:ind w:left="2520"/>
    </w:pPr>
    <w:rPr>
      <w:rFonts w:ascii="Book Antiqua" w:hAnsi="Book Antiqua"/>
      <w:sz w:val="36"/>
      <w:lang w:val="en-US"/>
    </w:rPr>
  </w:style>
  <w:style w:type="paragraph" w:customStyle="1" w:styleId="Bullet">
    <w:name w:val="Bullet"/>
    <w:basedOn w:val="BodyText"/>
    <w:rsid w:val="002A70C6"/>
    <w:pPr>
      <w:keepLines/>
      <w:spacing w:before="60" w:after="60"/>
      <w:ind w:left="3096" w:hanging="216"/>
    </w:pPr>
  </w:style>
  <w:style w:type="table" w:styleId="GridTable2-Accent1">
    <w:name w:val="Grid Table 2 Accent 1"/>
    <w:basedOn w:val="TableNormal"/>
    <w:uiPriority w:val="47"/>
    <w:rsid w:val="00BE5CE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V1-bandedtable1">
    <w:name w:val="V1-banded table 1"/>
    <w:basedOn w:val="TableNormal"/>
    <w:uiPriority w:val="99"/>
    <w:rsid w:val="00BE5CE1"/>
    <w:pPr>
      <w:spacing w:after="0" w:line="240" w:lineRule="auto"/>
    </w:pPr>
    <w:tblPr>
      <w:tblStyleRowBandSize w:val="1"/>
      <w:tblBorders>
        <w:top w:val="single" w:sz="4" w:space="0" w:color="009999"/>
        <w:left w:val="single" w:sz="4" w:space="0" w:color="009999"/>
        <w:bottom w:val="single" w:sz="4" w:space="0" w:color="009999"/>
        <w:right w:val="single" w:sz="4" w:space="0" w:color="009999"/>
        <w:insideH w:val="single" w:sz="4" w:space="0" w:color="009999"/>
        <w:insideV w:val="single" w:sz="4" w:space="0" w:color="009999"/>
      </w:tblBorders>
    </w:tblPr>
    <w:tcPr>
      <w:shd w:val="clear" w:color="auto" w:fill="auto"/>
    </w:tcPr>
    <w:tblStylePr w:type="firstRow">
      <w:rPr>
        <w:rFonts w:asciiTheme="majorHAnsi" w:hAnsiTheme="majorHAnsi"/>
        <w:b w:val="0"/>
        <w:color w:val="F2F2F2" w:themeColor="background1" w:themeShade="F2"/>
        <w:sz w:val="20"/>
      </w:rPr>
      <w:tblPr/>
      <w:tcPr>
        <w:shd w:val="clear" w:color="auto" w:fill="009999"/>
      </w:tcPr>
    </w:tblStylePr>
    <w:tblStylePr w:type="band1Horz">
      <w:tblPr/>
      <w:tcPr>
        <w:shd w:val="clear" w:color="auto" w:fill="auto"/>
      </w:tcPr>
    </w:tblStylePr>
  </w:style>
  <w:style w:type="character" w:customStyle="1" w:styleId="ph">
    <w:name w:val="ph"/>
    <w:basedOn w:val="DefaultParagraphFont"/>
    <w:rsid w:val="00C76980"/>
  </w:style>
  <w:style w:type="paragraph" w:customStyle="1" w:styleId="KBHeading2-noPBTOC">
    <w:name w:val="KB Heading 2 - noPB TOC"/>
    <w:basedOn w:val="Normal"/>
    <w:qFormat/>
    <w:rsid w:val="00A35D0A"/>
    <w:pPr>
      <w:keepNext/>
      <w:pBdr>
        <w:bottom w:val="single" w:sz="12" w:space="1" w:color="404040" w:themeColor="text1" w:themeTint="BF"/>
      </w:pBdr>
      <w:spacing w:after="120"/>
      <w:ind w:right="2160"/>
      <w:jc w:val="left"/>
      <w:outlineLvl w:val="2"/>
    </w:pPr>
    <w:rPr>
      <w:rFonts w:ascii="Calibri" w:eastAsia="MingLiU" w:hAnsi="Calibri" w:cs="Times New Roman"/>
      <w:b/>
      <w:bCs/>
      <w:color w:val="404040" w:themeColor="text1" w:themeTint="BF"/>
      <w:sz w:val="28"/>
      <w:szCs w:val="26"/>
      <w:lang w:val="en-US"/>
    </w:rPr>
  </w:style>
  <w:style w:type="paragraph" w:customStyle="1" w:styleId="p">
    <w:name w:val="p"/>
    <w:basedOn w:val="Normal"/>
    <w:rsid w:val="001D748D"/>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KBHeading1-PB">
    <w:name w:val="KB Heading 1 - PB"/>
    <w:basedOn w:val="Normal"/>
    <w:qFormat/>
    <w:rsid w:val="00A92454"/>
    <w:pPr>
      <w:keepNext/>
      <w:keepLines/>
      <w:pageBreakBefore/>
      <w:pBdr>
        <w:bottom w:val="single" w:sz="12" w:space="1" w:color="035271"/>
      </w:pBdr>
      <w:spacing w:after="120"/>
      <w:jc w:val="left"/>
      <w:outlineLvl w:val="1"/>
    </w:pPr>
    <w:rPr>
      <w:rFonts w:ascii="Calibri" w:eastAsia="MingLiU" w:hAnsi="Calibri" w:cs="Arial"/>
      <w:b/>
      <w:bCs/>
      <w:color w:val="035271"/>
      <w:sz w:val="36"/>
      <w:szCs w:val="28"/>
      <w:lang w:val="en-US"/>
    </w:rPr>
  </w:style>
  <w:style w:type="character" w:customStyle="1" w:styleId="cf01">
    <w:name w:val="cf01"/>
    <w:basedOn w:val="DefaultParagraphFont"/>
    <w:rsid w:val="00965A0D"/>
    <w:rPr>
      <w:rFonts w:ascii="Segoe UI" w:hAnsi="Segoe UI" w:cs="Segoe UI" w:hint="default"/>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84">
      <w:bodyDiv w:val="1"/>
      <w:marLeft w:val="0"/>
      <w:marRight w:val="0"/>
      <w:marTop w:val="0"/>
      <w:marBottom w:val="0"/>
      <w:divBdr>
        <w:top w:val="none" w:sz="0" w:space="0" w:color="auto"/>
        <w:left w:val="none" w:sz="0" w:space="0" w:color="auto"/>
        <w:bottom w:val="none" w:sz="0" w:space="0" w:color="auto"/>
        <w:right w:val="none" w:sz="0" w:space="0" w:color="auto"/>
      </w:divBdr>
      <w:divsChild>
        <w:div w:id="299380526">
          <w:marLeft w:val="446"/>
          <w:marRight w:val="0"/>
          <w:marTop w:val="0"/>
          <w:marBottom w:val="0"/>
          <w:divBdr>
            <w:top w:val="none" w:sz="0" w:space="0" w:color="auto"/>
            <w:left w:val="none" w:sz="0" w:space="0" w:color="auto"/>
            <w:bottom w:val="none" w:sz="0" w:space="0" w:color="auto"/>
            <w:right w:val="none" w:sz="0" w:space="0" w:color="auto"/>
          </w:divBdr>
        </w:div>
        <w:div w:id="399989316">
          <w:marLeft w:val="446"/>
          <w:marRight w:val="0"/>
          <w:marTop w:val="0"/>
          <w:marBottom w:val="0"/>
          <w:divBdr>
            <w:top w:val="none" w:sz="0" w:space="0" w:color="auto"/>
            <w:left w:val="none" w:sz="0" w:space="0" w:color="auto"/>
            <w:bottom w:val="none" w:sz="0" w:space="0" w:color="auto"/>
            <w:right w:val="none" w:sz="0" w:space="0" w:color="auto"/>
          </w:divBdr>
        </w:div>
      </w:divsChild>
    </w:div>
    <w:div w:id="6832969">
      <w:bodyDiv w:val="1"/>
      <w:marLeft w:val="0"/>
      <w:marRight w:val="0"/>
      <w:marTop w:val="0"/>
      <w:marBottom w:val="0"/>
      <w:divBdr>
        <w:top w:val="none" w:sz="0" w:space="0" w:color="auto"/>
        <w:left w:val="none" w:sz="0" w:space="0" w:color="auto"/>
        <w:bottom w:val="none" w:sz="0" w:space="0" w:color="auto"/>
        <w:right w:val="none" w:sz="0" w:space="0" w:color="auto"/>
      </w:divBdr>
    </w:div>
    <w:div w:id="14038888">
      <w:bodyDiv w:val="1"/>
      <w:marLeft w:val="0"/>
      <w:marRight w:val="0"/>
      <w:marTop w:val="0"/>
      <w:marBottom w:val="0"/>
      <w:divBdr>
        <w:top w:val="none" w:sz="0" w:space="0" w:color="auto"/>
        <w:left w:val="none" w:sz="0" w:space="0" w:color="auto"/>
        <w:bottom w:val="none" w:sz="0" w:space="0" w:color="auto"/>
        <w:right w:val="none" w:sz="0" w:space="0" w:color="auto"/>
      </w:divBdr>
    </w:div>
    <w:div w:id="39211183">
      <w:bodyDiv w:val="1"/>
      <w:marLeft w:val="0"/>
      <w:marRight w:val="0"/>
      <w:marTop w:val="0"/>
      <w:marBottom w:val="0"/>
      <w:divBdr>
        <w:top w:val="none" w:sz="0" w:space="0" w:color="auto"/>
        <w:left w:val="none" w:sz="0" w:space="0" w:color="auto"/>
        <w:bottom w:val="none" w:sz="0" w:space="0" w:color="auto"/>
        <w:right w:val="none" w:sz="0" w:space="0" w:color="auto"/>
      </w:divBdr>
      <w:divsChild>
        <w:div w:id="514810819">
          <w:marLeft w:val="0"/>
          <w:marRight w:val="0"/>
          <w:marTop w:val="0"/>
          <w:marBottom w:val="0"/>
          <w:divBdr>
            <w:top w:val="none" w:sz="0" w:space="0" w:color="auto"/>
            <w:left w:val="none" w:sz="0" w:space="0" w:color="auto"/>
            <w:bottom w:val="none" w:sz="0" w:space="0" w:color="auto"/>
            <w:right w:val="none" w:sz="0" w:space="0" w:color="auto"/>
          </w:divBdr>
        </w:div>
        <w:div w:id="1735272612">
          <w:marLeft w:val="0"/>
          <w:marRight w:val="0"/>
          <w:marTop w:val="0"/>
          <w:marBottom w:val="0"/>
          <w:divBdr>
            <w:top w:val="none" w:sz="0" w:space="0" w:color="auto"/>
            <w:left w:val="none" w:sz="0" w:space="0" w:color="auto"/>
            <w:bottom w:val="none" w:sz="0" w:space="0" w:color="auto"/>
            <w:right w:val="none" w:sz="0" w:space="0" w:color="auto"/>
          </w:divBdr>
        </w:div>
        <w:div w:id="1831939532">
          <w:marLeft w:val="0"/>
          <w:marRight w:val="0"/>
          <w:marTop w:val="0"/>
          <w:marBottom w:val="0"/>
          <w:divBdr>
            <w:top w:val="none" w:sz="0" w:space="0" w:color="auto"/>
            <w:left w:val="none" w:sz="0" w:space="0" w:color="auto"/>
            <w:bottom w:val="none" w:sz="0" w:space="0" w:color="auto"/>
            <w:right w:val="none" w:sz="0" w:space="0" w:color="auto"/>
          </w:divBdr>
        </w:div>
        <w:div w:id="1919711940">
          <w:marLeft w:val="0"/>
          <w:marRight w:val="0"/>
          <w:marTop w:val="0"/>
          <w:marBottom w:val="0"/>
          <w:divBdr>
            <w:top w:val="none" w:sz="0" w:space="0" w:color="auto"/>
            <w:left w:val="none" w:sz="0" w:space="0" w:color="auto"/>
            <w:bottom w:val="none" w:sz="0" w:space="0" w:color="auto"/>
            <w:right w:val="none" w:sz="0" w:space="0" w:color="auto"/>
          </w:divBdr>
        </w:div>
      </w:divsChild>
    </w:div>
    <w:div w:id="47841630">
      <w:bodyDiv w:val="1"/>
      <w:marLeft w:val="0"/>
      <w:marRight w:val="0"/>
      <w:marTop w:val="0"/>
      <w:marBottom w:val="0"/>
      <w:divBdr>
        <w:top w:val="none" w:sz="0" w:space="0" w:color="auto"/>
        <w:left w:val="none" w:sz="0" w:space="0" w:color="auto"/>
        <w:bottom w:val="none" w:sz="0" w:space="0" w:color="auto"/>
        <w:right w:val="none" w:sz="0" w:space="0" w:color="auto"/>
      </w:divBdr>
      <w:divsChild>
        <w:div w:id="1275987608">
          <w:marLeft w:val="1440"/>
          <w:marRight w:val="0"/>
          <w:marTop w:val="0"/>
          <w:marBottom w:val="0"/>
          <w:divBdr>
            <w:top w:val="none" w:sz="0" w:space="0" w:color="auto"/>
            <w:left w:val="none" w:sz="0" w:space="0" w:color="auto"/>
            <w:bottom w:val="none" w:sz="0" w:space="0" w:color="auto"/>
            <w:right w:val="none" w:sz="0" w:space="0" w:color="auto"/>
          </w:divBdr>
        </w:div>
        <w:div w:id="1852063417">
          <w:marLeft w:val="1440"/>
          <w:marRight w:val="0"/>
          <w:marTop w:val="0"/>
          <w:marBottom w:val="0"/>
          <w:divBdr>
            <w:top w:val="none" w:sz="0" w:space="0" w:color="auto"/>
            <w:left w:val="none" w:sz="0" w:space="0" w:color="auto"/>
            <w:bottom w:val="none" w:sz="0" w:space="0" w:color="auto"/>
            <w:right w:val="none" w:sz="0" w:space="0" w:color="auto"/>
          </w:divBdr>
        </w:div>
        <w:div w:id="1401753365">
          <w:marLeft w:val="1440"/>
          <w:marRight w:val="0"/>
          <w:marTop w:val="0"/>
          <w:marBottom w:val="0"/>
          <w:divBdr>
            <w:top w:val="none" w:sz="0" w:space="0" w:color="auto"/>
            <w:left w:val="none" w:sz="0" w:space="0" w:color="auto"/>
            <w:bottom w:val="none" w:sz="0" w:space="0" w:color="auto"/>
            <w:right w:val="none" w:sz="0" w:space="0" w:color="auto"/>
          </w:divBdr>
        </w:div>
        <w:div w:id="658391271">
          <w:marLeft w:val="1440"/>
          <w:marRight w:val="0"/>
          <w:marTop w:val="0"/>
          <w:marBottom w:val="0"/>
          <w:divBdr>
            <w:top w:val="none" w:sz="0" w:space="0" w:color="auto"/>
            <w:left w:val="none" w:sz="0" w:space="0" w:color="auto"/>
            <w:bottom w:val="none" w:sz="0" w:space="0" w:color="auto"/>
            <w:right w:val="none" w:sz="0" w:space="0" w:color="auto"/>
          </w:divBdr>
        </w:div>
      </w:divsChild>
    </w:div>
    <w:div w:id="49421562">
      <w:bodyDiv w:val="1"/>
      <w:marLeft w:val="0"/>
      <w:marRight w:val="0"/>
      <w:marTop w:val="0"/>
      <w:marBottom w:val="0"/>
      <w:divBdr>
        <w:top w:val="none" w:sz="0" w:space="0" w:color="auto"/>
        <w:left w:val="none" w:sz="0" w:space="0" w:color="auto"/>
        <w:bottom w:val="none" w:sz="0" w:space="0" w:color="auto"/>
        <w:right w:val="none" w:sz="0" w:space="0" w:color="auto"/>
      </w:divBdr>
    </w:div>
    <w:div w:id="57749196">
      <w:bodyDiv w:val="1"/>
      <w:marLeft w:val="0"/>
      <w:marRight w:val="0"/>
      <w:marTop w:val="0"/>
      <w:marBottom w:val="0"/>
      <w:divBdr>
        <w:top w:val="none" w:sz="0" w:space="0" w:color="auto"/>
        <w:left w:val="none" w:sz="0" w:space="0" w:color="auto"/>
        <w:bottom w:val="none" w:sz="0" w:space="0" w:color="auto"/>
        <w:right w:val="none" w:sz="0" w:space="0" w:color="auto"/>
      </w:divBdr>
    </w:div>
    <w:div w:id="71389943">
      <w:bodyDiv w:val="1"/>
      <w:marLeft w:val="0"/>
      <w:marRight w:val="0"/>
      <w:marTop w:val="0"/>
      <w:marBottom w:val="0"/>
      <w:divBdr>
        <w:top w:val="none" w:sz="0" w:space="0" w:color="auto"/>
        <w:left w:val="none" w:sz="0" w:space="0" w:color="auto"/>
        <w:bottom w:val="none" w:sz="0" w:space="0" w:color="auto"/>
        <w:right w:val="none" w:sz="0" w:space="0" w:color="auto"/>
      </w:divBdr>
    </w:div>
    <w:div w:id="84769619">
      <w:bodyDiv w:val="1"/>
      <w:marLeft w:val="0"/>
      <w:marRight w:val="0"/>
      <w:marTop w:val="0"/>
      <w:marBottom w:val="0"/>
      <w:divBdr>
        <w:top w:val="none" w:sz="0" w:space="0" w:color="auto"/>
        <w:left w:val="none" w:sz="0" w:space="0" w:color="auto"/>
        <w:bottom w:val="none" w:sz="0" w:space="0" w:color="auto"/>
        <w:right w:val="none" w:sz="0" w:space="0" w:color="auto"/>
      </w:divBdr>
    </w:div>
    <w:div w:id="100339957">
      <w:bodyDiv w:val="1"/>
      <w:marLeft w:val="0"/>
      <w:marRight w:val="0"/>
      <w:marTop w:val="0"/>
      <w:marBottom w:val="0"/>
      <w:divBdr>
        <w:top w:val="none" w:sz="0" w:space="0" w:color="auto"/>
        <w:left w:val="none" w:sz="0" w:space="0" w:color="auto"/>
        <w:bottom w:val="none" w:sz="0" w:space="0" w:color="auto"/>
        <w:right w:val="none" w:sz="0" w:space="0" w:color="auto"/>
      </w:divBdr>
    </w:div>
    <w:div w:id="131406071">
      <w:bodyDiv w:val="1"/>
      <w:marLeft w:val="0"/>
      <w:marRight w:val="0"/>
      <w:marTop w:val="0"/>
      <w:marBottom w:val="0"/>
      <w:divBdr>
        <w:top w:val="none" w:sz="0" w:space="0" w:color="auto"/>
        <w:left w:val="none" w:sz="0" w:space="0" w:color="auto"/>
        <w:bottom w:val="none" w:sz="0" w:space="0" w:color="auto"/>
        <w:right w:val="none" w:sz="0" w:space="0" w:color="auto"/>
      </w:divBdr>
      <w:divsChild>
        <w:div w:id="1330131898">
          <w:marLeft w:val="446"/>
          <w:marRight w:val="0"/>
          <w:marTop w:val="0"/>
          <w:marBottom w:val="0"/>
          <w:divBdr>
            <w:top w:val="none" w:sz="0" w:space="0" w:color="auto"/>
            <w:left w:val="none" w:sz="0" w:space="0" w:color="auto"/>
            <w:bottom w:val="none" w:sz="0" w:space="0" w:color="auto"/>
            <w:right w:val="none" w:sz="0" w:space="0" w:color="auto"/>
          </w:divBdr>
        </w:div>
        <w:div w:id="1990478437">
          <w:marLeft w:val="446"/>
          <w:marRight w:val="0"/>
          <w:marTop w:val="0"/>
          <w:marBottom w:val="0"/>
          <w:divBdr>
            <w:top w:val="none" w:sz="0" w:space="0" w:color="auto"/>
            <w:left w:val="none" w:sz="0" w:space="0" w:color="auto"/>
            <w:bottom w:val="none" w:sz="0" w:space="0" w:color="auto"/>
            <w:right w:val="none" w:sz="0" w:space="0" w:color="auto"/>
          </w:divBdr>
        </w:div>
      </w:divsChild>
    </w:div>
    <w:div w:id="165555105">
      <w:bodyDiv w:val="1"/>
      <w:marLeft w:val="0"/>
      <w:marRight w:val="0"/>
      <w:marTop w:val="0"/>
      <w:marBottom w:val="0"/>
      <w:divBdr>
        <w:top w:val="none" w:sz="0" w:space="0" w:color="auto"/>
        <w:left w:val="none" w:sz="0" w:space="0" w:color="auto"/>
        <w:bottom w:val="none" w:sz="0" w:space="0" w:color="auto"/>
        <w:right w:val="none" w:sz="0" w:space="0" w:color="auto"/>
      </w:divBdr>
    </w:div>
    <w:div w:id="170144930">
      <w:bodyDiv w:val="1"/>
      <w:marLeft w:val="0"/>
      <w:marRight w:val="0"/>
      <w:marTop w:val="0"/>
      <w:marBottom w:val="0"/>
      <w:divBdr>
        <w:top w:val="none" w:sz="0" w:space="0" w:color="auto"/>
        <w:left w:val="none" w:sz="0" w:space="0" w:color="auto"/>
        <w:bottom w:val="none" w:sz="0" w:space="0" w:color="auto"/>
        <w:right w:val="none" w:sz="0" w:space="0" w:color="auto"/>
      </w:divBdr>
      <w:divsChild>
        <w:div w:id="39282232">
          <w:marLeft w:val="0"/>
          <w:marRight w:val="0"/>
          <w:marTop w:val="0"/>
          <w:marBottom w:val="0"/>
          <w:divBdr>
            <w:top w:val="none" w:sz="0" w:space="0" w:color="auto"/>
            <w:left w:val="none" w:sz="0" w:space="0" w:color="auto"/>
            <w:bottom w:val="none" w:sz="0" w:space="0" w:color="auto"/>
            <w:right w:val="none" w:sz="0" w:space="0" w:color="auto"/>
          </w:divBdr>
        </w:div>
        <w:div w:id="489372334">
          <w:marLeft w:val="0"/>
          <w:marRight w:val="0"/>
          <w:marTop w:val="0"/>
          <w:marBottom w:val="0"/>
          <w:divBdr>
            <w:top w:val="none" w:sz="0" w:space="0" w:color="auto"/>
            <w:left w:val="none" w:sz="0" w:space="0" w:color="auto"/>
            <w:bottom w:val="none" w:sz="0" w:space="0" w:color="auto"/>
            <w:right w:val="none" w:sz="0" w:space="0" w:color="auto"/>
          </w:divBdr>
        </w:div>
        <w:div w:id="560136980">
          <w:marLeft w:val="0"/>
          <w:marRight w:val="0"/>
          <w:marTop w:val="0"/>
          <w:marBottom w:val="0"/>
          <w:divBdr>
            <w:top w:val="none" w:sz="0" w:space="0" w:color="auto"/>
            <w:left w:val="none" w:sz="0" w:space="0" w:color="auto"/>
            <w:bottom w:val="none" w:sz="0" w:space="0" w:color="auto"/>
            <w:right w:val="none" w:sz="0" w:space="0" w:color="auto"/>
          </w:divBdr>
        </w:div>
        <w:div w:id="907418797">
          <w:marLeft w:val="0"/>
          <w:marRight w:val="0"/>
          <w:marTop w:val="0"/>
          <w:marBottom w:val="0"/>
          <w:divBdr>
            <w:top w:val="none" w:sz="0" w:space="0" w:color="auto"/>
            <w:left w:val="none" w:sz="0" w:space="0" w:color="auto"/>
            <w:bottom w:val="none" w:sz="0" w:space="0" w:color="auto"/>
            <w:right w:val="none" w:sz="0" w:space="0" w:color="auto"/>
          </w:divBdr>
        </w:div>
      </w:divsChild>
    </w:div>
    <w:div w:id="184561774">
      <w:bodyDiv w:val="1"/>
      <w:marLeft w:val="0"/>
      <w:marRight w:val="0"/>
      <w:marTop w:val="0"/>
      <w:marBottom w:val="0"/>
      <w:divBdr>
        <w:top w:val="none" w:sz="0" w:space="0" w:color="auto"/>
        <w:left w:val="none" w:sz="0" w:space="0" w:color="auto"/>
        <w:bottom w:val="none" w:sz="0" w:space="0" w:color="auto"/>
        <w:right w:val="none" w:sz="0" w:space="0" w:color="auto"/>
      </w:divBdr>
    </w:div>
    <w:div w:id="197359939">
      <w:bodyDiv w:val="1"/>
      <w:marLeft w:val="0"/>
      <w:marRight w:val="0"/>
      <w:marTop w:val="0"/>
      <w:marBottom w:val="0"/>
      <w:divBdr>
        <w:top w:val="none" w:sz="0" w:space="0" w:color="auto"/>
        <w:left w:val="none" w:sz="0" w:space="0" w:color="auto"/>
        <w:bottom w:val="none" w:sz="0" w:space="0" w:color="auto"/>
        <w:right w:val="none" w:sz="0" w:space="0" w:color="auto"/>
      </w:divBdr>
    </w:div>
    <w:div w:id="200018236">
      <w:bodyDiv w:val="1"/>
      <w:marLeft w:val="0"/>
      <w:marRight w:val="0"/>
      <w:marTop w:val="0"/>
      <w:marBottom w:val="0"/>
      <w:divBdr>
        <w:top w:val="none" w:sz="0" w:space="0" w:color="auto"/>
        <w:left w:val="none" w:sz="0" w:space="0" w:color="auto"/>
        <w:bottom w:val="none" w:sz="0" w:space="0" w:color="auto"/>
        <w:right w:val="none" w:sz="0" w:space="0" w:color="auto"/>
      </w:divBdr>
      <w:divsChild>
        <w:div w:id="45572824">
          <w:marLeft w:val="0"/>
          <w:marRight w:val="0"/>
          <w:marTop w:val="0"/>
          <w:marBottom w:val="0"/>
          <w:divBdr>
            <w:top w:val="none" w:sz="0" w:space="0" w:color="auto"/>
            <w:left w:val="none" w:sz="0" w:space="0" w:color="auto"/>
            <w:bottom w:val="none" w:sz="0" w:space="0" w:color="auto"/>
            <w:right w:val="none" w:sz="0" w:space="0" w:color="auto"/>
          </w:divBdr>
          <w:divsChild>
            <w:div w:id="610356686">
              <w:marLeft w:val="0"/>
              <w:marRight w:val="0"/>
              <w:marTop w:val="0"/>
              <w:marBottom w:val="0"/>
              <w:divBdr>
                <w:top w:val="none" w:sz="0" w:space="0" w:color="auto"/>
                <w:left w:val="none" w:sz="0" w:space="0" w:color="auto"/>
                <w:bottom w:val="none" w:sz="0" w:space="0" w:color="auto"/>
                <w:right w:val="none" w:sz="0" w:space="0" w:color="auto"/>
              </w:divBdr>
            </w:div>
          </w:divsChild>
        </w:div>
        <w:div w:id="67268774">
          <w:marLeft w:val="0"/>
          <w:marRight w:val="0"/>
          <w:marTop w:val="0"/>
          <w:marBottom w:val="0"/>
          <w:divBdr>
            <w:top w:val="none" w:sz="0" w:space="0" w:color="auto"/>
            <w:left w:val="none" w:sz="0" w:space="0" w:color="auto"/>
            <w:bottom w:val="none" w:sz="0" w:space="0" w:color="auto"/>
            <w:right w:val="none" w:sz="0" w:space="0" w:color="auto"/>
          </w:divBdr>
          <w:divsChild>
            <w:div w:id="1561749865">
              <w:marLeft w:val="0"/>
              <w:marRight w:val="0"/>
              <w:marTop w:val="0"/>
              <w:marBottom w:val="0"/>
              <w:divBdr>
                <w:top w:val="none" w:sz="0" w:space="0" w:color="auto"/>
                <w:left w:val="none" w:sz="0" w:space="0" w:color="auto"/>
                <w:bottom w:val="none" w:sz="0" w:space="0" w:color="auto"/>
                <w:right w:val="none" w:sz="0" w:space="0" w:color="auto"/>
              </w:divBdr>
            </w:div>
          </w:divsChild>
        </w:div>
        <w:div w:id="224413549">
          <w:marLeft w:val="0"/>
          <w:marRight w:val="0"/>
          <w:marTop w:val="0"/>
          <w:marBottom w:val="0"/>
          <w:divBdr>
            <w:top w:val="none" w:sz="0" w:space="0" w:color="auto"/>
            <w:left w:val="none" w:sz="0" w:space="0" w:color="auto"/>
            <w:bottom w:val="none" w:sz="0" w:space="0" w:color="auto"/>
            <w:right w:val="none" w:sz="0" w:space="0" w:color="auto"/>
          </w:divBdr>
          <w:divsChild>
            <w:div w:id="628315429">
              <w:marLeft w:val="0"/>
              <w:marRight w:val="0"/>
              <w:marTop w:val="0"/>
              <w:marBottom w:val="0"/>
              <w:divBdr>
                <w:top w:val="none" w:sz="0" w:space="0" w:color="auto"/>
                <w:left w:val="none" w:sz="0" w:space="0" w:color="auto"/>
                <w:bottom w:val="none" w:sz="0" w:space="0" w:color="auto"/>
                <w:right w:val="none" w:sz="0" w:space="0" w:color="auto"/>
              </w:divBdr>
            </w:div>
          </w:divsChild>
        </w:div>
        <w:div w:id="597064495">
          <w:marLeft w:val="0"/>
          <w:marRight w:val="0"/>
          <w:marTop w:val="0"/>
          <w:marBottom w:val="0"/>
          <w:divBdr>
            <w:top w:val="none" w:sz="0" w:space="0" w:color="auto"/>
            <w:left w:val="none" w:sz="0" w:space="0" w:color="auto"/>
            <w:bottom w:val="none" w:sz="0" w:space="0" w:color="auto"/>
            <w:right w:val="none" w:sz="0" w:space="0" w:color="auto"/>
          </w:divBdr>
          <w:divsChild>
            <w:div w:id="1877085469">
              <w:marLeft w:val="0"/>
              <w:marRight w:val="0"/>
              <w:marTop w:val="0"/>
              <w:marBottom w:val="0"/>
              <w:divBdr>
                <w:top w:val="none" w:sz="0" w:space="0" w:color="auto"/>
                <w:left w:val="none" w:sz="0" w:space="0" w:color="auto"/>
                <w:bottom w:val="none" w:sz="0" w:space="0" w:color="auto"/>
                <w:right w:val="none" w:sz="0" w:space="0" w:color="auto"/>
              </w:divBdr>
            </w:div>
          </w:divsChild>
        </w:div>
        <w:div w:id="617294935">
          <w:marLeft w:val="0"/>
          <w:marRight w:val="0"/>
          <w:marTop w:val="0"/>
          <w:marBottom w:val="0"/>
          <w:divBdr>
            <w:top w:val="none" w:sz="0" w:space="0" w:color="auto"/>
            <w:left w:val="none" w:sz="0" w:space="0" w:color="auto"/>
            <w:bottom w:val="none" w:sz="0" w:space="0" w:color="auto"/>
            <w:right w:val="none" w:sz="0" w:space="0" w:color="auto"/>
          </w:divBdr>
          <w:divsChild>
            <w:div w:id="2146004257">
              <w:marLeft w:val="0"/>
              <w:marRight w:val="0"/>
              <w:marTop w:val="0"/>
              <w:marBottom w:val="0"/>
              <w:divBdr>
                <w:top w:val="none" w:sz="0" w:space="0" w:color="auto"/>
                <w:left w:val="none" w:sz="0" w:space="0" w:color="auto"/>
                <w:bottom w:val="none" w:sz="0" w:space="0" w:color="auto"/>
                <w:right w:val="none" w:sz="0" w:space="0" w:color="auto"/>
              </w:divBdr>
            </w:div>
          </w:divsChild>
        </w:div>
        <w:div w:id="765425553">
          <w:marLeft w:val="0"/>
          <w:marRight w:val="0"/>
          <w:marTop w:val="0"/>
          <w:marBottom w:val="0"/>
          <w:divBdr>
            <w:top w:val="none" w:sz="0" w:space="0" w:color="auto"/>
            <w:left w:val="none" w:sz="0" w:space="0" w:color="auto"/>
            <w:bottom w:val="none" w:sz="0" w:space="0" w:color="auto"/>
            <w:right w:val="none" w:sz="0" w:space="0" w:color="auto"/>
          </w:divBdr>
          <w:divsChild>
            <w:div w:id="1906990121">
              <w:marLeft w:val="0"/>
              <w:marRight w:val="0"/>
              <w:marTop w:val="0"/>
              <w:marBottom w:val="0"/>
              <w:divBdr>
                <w:top w:val="none" w:sz="0" w:space="0" w:color="auto"/>
                <w:left w:val="none" w:sz="0" w:space="0" w:color="auto"/>
                <w:bottom w:val="none" w:sz="0" w:space="0" w:color="auto"/>
                <w:right w:val="none" w:sz="0" w:space="0" w:color="auto"/>
              </w:divBdr>
            </w:div>
          </w:divsChild>
        </w:div>
        <w:div w:id="775445684">
          <w:marLeft w:val="0"/>
          <w:marRight w:val="0"/>
          <w:marTop w:val="0"/>
          <w:marBottom w:val="0"/>
          <w:divBdr>
            <w:top w:val="none" w:sz="0" w:space="0" w:color="auto"/>
            <w:left w:val="none" w:sz="0" w:space="0" w:color="auto"/>
            <w:bottom w:val="none" w:sz="0" w:space="0" w:color="auto"/>
            <w:right w:val="none" w:sz="0" w:space="0" w:color="auto"/>
          </w:divBdr>
          <w:divsChild>
            <w:div w:id="1086608241">
              <w:marLeft w:val="0"/>
              <w:marRight w:val="0"/>
              <w:marTop w:val="0"/>
              <w:marBottom w:val="0"/>
              <w:divBdr>
                <w:top w:val="none" w:sz="0" w:space="0" w:color="auto"/>
                <w:left w:val="none" w:sz="0" w:space="0" w:color="auto"/>
                <w:bottom w:val="none" w:sz="0" w:space="0" w:color="auto"/>
                <w:right w:val="none" w:sz="0" w:space="0" w:color="auto"/>
              </w:divBdr>
            </w:div>
          </w:divsChild>
        </w:div>
        <w:div w:id="854029388">
          <w:marLeft w:val="0"/>
          <w:marRight w:val="0"/>
          <w:marTop w:val="0"/>
          <w:marBottom w:val="0"/>
          <w:divBdr>
            <w:top w:val="none" w:sz="0" w:space="0" w:color="auto"/>
            <w:left w:val="none" w:sz="0" w:space="0" w:color="auto"/>
            <w:bottom w:val="none" w:sz="0" w:space="0" w:color="auto"/>
            <w:right w:val="none" w:sz="0" w:space="0" w:color="auto"/>
          </w:divBdr>
          <w:divsChild>
            <w:div w:id="58209568">
              <w:marLeft w:val="0"/>
              <w:marRight w:val="0"/>
              <w:marTop w:val="0"/>
              <w:marBottom w:val="0"/>
              <w:divBdr>
                <w:top w:val="none" w:sz="0" w:space="0" w:color="auto"/>
                <w:left w:val="none" w:sz="0" w:space="0" w:color="auto"/>
                <w:bottom w:val="none" w:sz="0" w:space="0" w:color="auto"/>
                <w:right w:val="none" w:sz="0" w:space="0" w:color="auto"/>
              </w:divBdr>
            </w:div>
          </w:divsChild>
        </w:div>
        <w:div w:id="984970655">
          <w:marLeft w:val="0"/>
          <w:marRight w:val="0"/>
          <w:marTop w:val="0"/>
          <w:marBottom w:val="0"/>
          <w:divBdr>
            <w:top w:val="none" w:sz="0" w:space="0" w:color="auto"/>
            <w:left w:val="none" w:sz="0" w:space="0" w:color="auto"/>
            <w:bottom w:val="none" w:sz="0" w:space="0" w:color="auto"/>
            <w:right w:val="none" w:sz="0" w:space="0" w:color="auto"/>
          </w:divBdr>
          <w:divsChild>
            <w:div w:id="1293170313">
              <w:marLeft w:val="0"/>
              <w:marRight w:val="0"/>
              <w:marTop w:val="0"/>
              <w:marBottom w:val="0"/>
              <w:divBdr>
                <w:top w:val="none" w:sz="0" w:space="0" w:color="auto"/>
                <w:left w:val="none" w:sz="0" w:space="0" w:color="auto"/>
                <w:bottom w:val="none" w:sz="0" w:space="0" w:color="auto"/>
                <w:right w:val="none" w:sz="0" w:space="0" w:color="auto"/>
              </w:divBdr>
            </w:div>
          </w:divsChild>
        </w:div>
        <w:div w:id="1165557889">
          <w:marLeft w:val="0"/>
          <w:marRight w:val="0"/>
          <w:marTop w:val="0"/>
          <w:marBottom w:val="0"/>
          <w:divBdr>
            <w:top w:val="none" w:sz="0" w:space="0" w:color="auto"/>
            <w:left w:val="none" w:sz="0" w:space="0" w:color="auto"/>
            <w:bottom w:val="none" w:sz="0" w:space="0" w:color="auto"/>
            <w:right w:val="none" w:sz="0" w:space="0" w:color="auto"/>
          </w:divBdr>
          <w:divsChild>
            <w:div w:id="1066032159">
              <w:marLeft w:val="0"/>
              <w:marRight w:val="0"/>
              <w:marTop w:val="0"/>
              <w:marBottom w:val="0"/>
              <w:divBdr>
                <w:top w:val="none" w:sz="0" w:space="0" w:color="auto"/>
                <w:left w:val="none" w:sz="0" w:space="0" w:color="auto"/>
                <w:bottom w:val="none" w:sz="0" w:space="0" w:color="auto"/>
                <w:right w:val="none" w:sz="0" w:space="0" w:color="auto"/>
              </w:divBdr>
            </w:div>
          </w:divsChild>
        </w:div>
        <w:div w:id="1198548987">
          <w:marLeft w:val="0"/>
          <w:marRight w:val="0"/>
          <w:marTop w:val="0"/>
          <w:marBottom w:val="0"/>
          <w:divBdr>
            <w:top w:val="none" w:sz="0" w:space="0" w:color="auto"/>
            <w:left w:val="none" w:sz="0" w:space="0" w:color="auto"/>
            <w:bottom w:val="none" w:sz="0" w:space="0" w:color="auto"/>
            <w:right w:val="none" w:sz="0" w:space="0" w:color="auto"/>
          </w:divBdr>
          <w:divsChild>
            <w:div w:id="335574923">
              <w:marLeft w:val="0"/>
              <w:marRight w:val="0"/>
              <w:marTop w:val="0"/>
              <w:marBottom w:val="0"/>
              <w:divBdr>
                <w:top w:val="none" w:sz="0" w:space="0" w:color="auto"/>
                <w:left w:val="none" w:sz="0" w:space="0" w:color="auto"/>
                <w:bottom w:val="none" w:sz="0" w:space="0" w:color="auto"/>
                <w:right w:val="none" w:sz="0" w:space="0" w:color="auto"/>
              </w:divBdr>
            </w:div>
          </w:divsChild>
        </w:div>
        <w:div w:id="1278297179">
          <w:marLeft w:val="0"/>
          <w:marRight w:val="0"/>
          <w:marTop w:val="0"/>
          <w:marBottom w:val="0"/>
          <w:divBdr>
            <w:top w:val="none" w:sz="0" w:space="0" w:color="auto"/>
            <w:left w:val="none" w:sz="0" w:space="0" w:color="auto"/>
            <w:bottom w:val="none" w:sz="0" w:space="0" w:color="auto"/>
            <w:right w:val="none" w:sz="0" w:space="0" w:color="auto"/>
          </w:divBdr>
          <w:divsChild>
            <w:div w:id="738985052">
              <w:marLeft w:val="0"/>
              <w:marRight w:val="0"/>
              <w:marTop w:val="0"/>
              <w:marBottom w:val="0"/>
              <w:divBdr>
                <w:top w:val="none" w:sz="0" w:space="0" w:color="auto"/>
                <w:left w:val="none" w:sz="0" w:space="0" w:color="auto"/>
                <w:bottom w:val="none" w:sz="0" w:space="0" w:color="auto"/>
                <w:right w:val="none" w:sz="0" w:space="0" w:color="auto"/>
              </w:divBdr>
            </w:div>
          </w:divsChild>
        </w:div>
        <w:div w:id="1285888977">
          <w:marLeft w:val="0"/>
          <w:marRight w:val="0"/>
          <w:marTop w:val="0"/>
          <w:marBottom w:val="0"/>
          <w:divBdr>
            <w:top w:val="none" w:sz="0" w:space="0" w:color="auto"/>
            <w:left w:val="none" w:sz="0" w:space="0" w:color="auto"/>
            <w:bottom w:val="none" w:sz="0" w:space="0" w:color="auto"/>
            <w:right w:val="none" w:sz="0" w:space="0" w:color="auto"/>
          </w:divBdr>
          <w:divsChild>
            <w:div w:id="1094984325">
              <w:marLeft w:val="0"/>
              <w:marRight w:val="0"/>
              <w:marTop w:val="0"/>
              <w:marBottom w:val="0"/>
              <w:divBdr>
                <w:top w:val="none" w:sz="0" w:space="0" w:color="auto"/>
                <w:left w:val="none" w:sz="0" w:space="0" w:color="auto"/>
                <w:bottom w:val="none" w:sz="0" w:space="0" w:color="auto"/>
                <w:right w:val="none" w:sz="0" w:space="0" w:color="auto"/>
              </w:divBdr>
            </w:div>
          </w:divsChild>
        </w:div>
        <w:div w:id="1305350597">
          <w:marLeft w:val="0"/>
          <w:marRight w:val="0"/>
          <w:marTop w:val="0"/>
          <w:marBottom w:val="0"/>
          <w:divBdr>
            <w:top w:val="none" w:sz="0" w:space="0" w:color="auto"/>
            <w:left w:val="none" w:sz="0" w:space="0" w:color="auto"/>
            <w:bottom w:val="none" w:sz="0" w:space="0" w:color="auto"/>
            <w:right w:val="none" w:sz="0" w:space="0" w:color="auto"/>
          </w:divBdr>
          <w:divsChild>
            <w:div w:id="172305923">
              <w:marLeft w:val="0"/>
              <w:marRight w:val="0"/>
              <w:marTop w:val="0"/>
              <w:marBottom w:val="0"/>
              <w:divBdr>
                <w:top w:val="none" w:sz="0" w:space="0" w:color="auto"/>
                <w:left w:val="none" w:sz="0" w:space="0" w:color="auto"/>
                <w:bottom w:val="none" w:sz="0" w:space="0" w:color="auto"/>
                <w:right w:val="none" w:sz="0" w:space="0" w:color="auto"/>
              </w:divBdr>
            </w:div>
          </w:divsChild>
        </w:div>
        <w:div w:id="1359314776">
          <w:marLeft w:val="0"/>
          <w:marRight w:val="0"/>
          <w:marTop w:val="0"/>
          <w:marBottom w:val="0"/>
          <w:divBdr>
            <w:top w:val="none" w:sz="0" w:space="0" w:color="auto"/>
            <w:left w:val="none" w:sz="0" w:space="0" w:color="auto"/>
            <w:bottom w:val="none" w:sz="0" w:space="0" w:color="auto"/>
            <w:right w:val="none" w:sz="0" w:space="0" w:color="auto"/>
          </w:divBdr>
          <w:divsChild>
            <w:div w:id="958532374">
              <w:marLeft w:val="0"/>
              <w:marRight w:val="0"/>
              <w:marTop w:val="0"/>
              <w:marBottom w:val="0"/>
              <w:divBdr>
                <w:top w:val="none" w:sz="0" w:space="0" w:color="auto"/>
                <w:left w:val="none" w:sz="0" w:space="0" w:color="auto"/>
                <w:bottom w:val="none" w:sz="0" w:space="0" w:color="auto"/>
                <w:right w:val="none" w:sz="0" w:space="0" w:color="auto"/>
              </w:divBdr>
            </w:div>
          </w:divsChild>
        </w:div>
        <w:div w:id="1760322238">
          <w:marLeft w:val="0"/>
          <w:marRight w:val="0"/>
          <w:marTop w:val="0"/>
          <w:marBottom w:val="0"/>
          <w:divBdr>
            <w:top w:val="none" w:sz="0" w:space="0" w:color="auto"/>
            <w:left w:val="none" w:sz="0" w:space="0" w:color="auto"/>
            <w:bottom w:val="none" w:sz="0" w:space="0" w:color="auto"/>
            <w:right w:val="none" w:sz="0" w:space="0" w:color="auto"/>
          </w:divBdr>
          <w:divsChild>
            <w:div w:id="680624069">
              <w:marLeft w:val="0"/>
              <w:marRight w:val="0"/>
              <w:marTop w:val="0"/>
              <w:marBottom w:val="0"/>
              <w:divBdr>
                <w:top w:val="none" w:sz="0" w:space="0" w:color="auto"/>
                <w:left w:val="none" w:sz="0" w:space="0" w:color="auto"/>
                <w:bottom w:val="none" w:sz="0" w:space="0" w:color="auto"/>
                <w:right w:val="none" w:sz="0" w:space="0" w:color="auto"/>
              </w:divBdr>
            </w:div>
          </w:divsChild>
        </w:div>
        <w:div w:id="1783962272">
          <w:marLeft w:val="0"/>
          <w:marRight w:val="0"/>
          <w:marTop w:val="0"/>
          <w:marBottom w:val="0"/>
          <w:divBdr>
            <w:top w:val="none" w:sz="0" w:space="0" w:color="auto"/>
            <w:left w:val="none" w:sz="0" w:space="0" w:color="auto"/>
            <w:bottom w:val="none" w:sz="0" w:space="0" w:color="auto"/>
            <w:right w:val="none" w:sz="0" w:space="0" w:color="auto"/>
          </w:divBdr>
          <w:divsChild>
            <w:div w:id="1285621716">
              <w:marLeft w:val="0"/>
              <w:marRight w:val="0"/>
              <w:marTop w:val="0"/>
              <w:marBottom w:val="0"/>
              <w:divBdr>
                <w:top w:val="none" w:sz="0" w:space="0" w:color="auto"/>
                <w:left w:val="none" w:sz="0" w:space="0" w:color="auto"/>
                <w:bottom w:val="none" w:sz="0" w:space="0" w:color="auto"/>
                <w:right w:val="none" w:sz="0" w:space="0" w:color="auto"/>
              </w:divBdr>
            </w:div>
          </w:divsChild>
        </w:div>
        <w:div w:id="2026981101">
          <w:marLeft w:val="0"/>
          <w:marRight w:val="0"/>
          <w:marTop w:val="0"/>
          <w:marBottom w:val="0"/>
          <w:divBdr>
            <w:top w:val="none" w:sz="0" w:space="0" w:color="auto"/>
            <w:left w:val="none" w:sz="0" w:space="0" w:color="auto"/>
            <w:bottom w:val="none" w:sz="0" w:space="0" w:color="auto"/>
            <w:right w:val="none" w:sz="0" w:space="0" w:color="auto"/>
          </w:divBdr>
          <w:divsChild>
            <w:div w:id="2090884859">
              <w:marLeft w:val="0"/>
              <w:marRight w:val="0"/>
              <w:marTop w:val="0"/>
              <w:marBottom w:val="0"/>
              <w:divBdr>
                <w:top w:val="none" w:sz="0" w:space="0" w:color="auto"/>
                <w:left w:val="none" w:sz="0" w:space="0" w:color="auto"/>
                <w:bottom w:val="none" w:sz="0" w:space="0" w:color="auto"/>
                <w:right w:val="none" w:sz="0" w:space="0" w:color="auto"/>
              </w:divBdr>
            </w:div>
          </w:divsChild>
        </w:div>
        <w:div w:id="2077556846">
          <w:marLeft w:val="0"/>
          <w:marRight w:val="0"/>
          <w:marTop w:val="0"/>
          <w:marBottom w:val="0"/>
          <w:divBdr>
            <w:top w:val="none" w:sz="0" w:space="0" w:color="auto"/>
            <w:left w:val="none" w:sz="0" w:space="0" w:color="auto"/>
            <w:bottom w:val="none" w:sz="0" w:space="0" w:color="auto"/>
            <w:right w:val="none" w:sz="0" w:space="0" w:color="auto"/>
          </w:divBdr>
          <w:divsChild>
            <w:div w:id="1996451057">
              <w:marLeft w:val="0"/>
              <w:marRight w:val="0"/>
              <w:marTop w:val="0"/>
              <w:marBottom w:val="0"/>
              <w:divBdr>
                <w:top w:val="none" w:sz="0" w:space="0" w:color="auto"/>
                <w:left w:val="none" w:sz="0" w:space="0" w:color="auto"/>
                <w:bottom w:val="none" w:sz="0" w:space="0" w:color="auto"/>
                <w:right w:val="none" w:sz="0" w:space="0" w:color="auto"/>
              </w:divBdr>
            </w:div>
          </w:divsChild>
        </w:div>
        <w:div w:id="2095127463">
          <w:marLeft w:val="0"/>
          <w:marRight w:val="0"/>
          <w:marTop w:val="0"/>
          <w:marBottom w:val="0"/>
          <w:divBdr>
            <w:top w:val="none" w:sz="0" w:space="0" w:color="auto"/>
            <w:left w:val="none" w:sz="0" w:space="0" w:color="auto"/>
            <w:bottom w:val="none" w:sz="0" w:space="0" w:color="auto"/>
            <w:right w:val="none" w:sz="0" w:space="0" w:color="auto"/>
          </w:divBdr>
          <w:divsChild>
            <w:div w:id="814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978">
      <w:bodyDiv w:val="1"/>
      <w:marLeft w:val="0"/>
      <w:marRight w:val="0"/>
      <w:marTop w:val="0"/>
      <w:marBottom w:val="0"/>
      <w:divBdr>
        <w:top w:val="none" w:sz="0" w:space="0" w:color="auto"/>
        <w:left w:val="none" w:sz="0" w:space="0" w:color="auto"/>
        <w:bottom w:val="none" w:sz="0" w:space="0" w:color="auto"/>
        <w:right w:val="none" w:sz="0" w:space="0" w:color="auto"/>
      </w:divBdr>
    </w:div>
    <w:div w:id="221330864">
      <w:bodyDiv w:val="1"/>
      <w:marLeft w:val="0"/>
      <w:marRight w:val="0"/>
      <w:marTop w:val="0"/>
      <w:marBottom w:val="0"/>
      <w:divBdr>
        <w:top w:val="none" w:sz="0" w:space="0" w:color="auto"/>
        <w:left w:val="none" w:sz="0" w:space="0" w:color="auto"/>
        <w:bottom w:val="none" w:sz="0" w:space="0" w:color="auto"/>
        <w:right w:val="none" w:sz="0" w:space="0" w:color="auto"/>
      </w:divBdr>
      <w:divsChild>
        <w:div w:id="477301861">
          <w:marLeft w:val="1166"/>
          <w:marRight w:val="0"/>
          <w:marTop w:val="140"/>
          <w:marBottom w:val="0"/>
          <w:divBdr>
            <w:top w:val="none" w:sz="0" w:space="0" w:color="auto"/>
            <w:left w:val="none" w:sz="0" w:space="0" w:color="auto"/>
            <w:bottom w:val="none" w:sz="0" w:space="0" w:color="auto"/>
            <w:right w:val="none" w:sz="0" w:space="0" w:color="auto"/>
          </w:divBdr>
        </w:div>
        <w:div w:id="2107073320">
          <w:marLeft w:val="1166"/>
          <w:marRight w:val="0"/>
          <w:marTop w:val="140"/>
          <w:marBottom w:val="0"/>
          <w:divBdr>
            <w:top w:val="none" w:sz="0" w:space="0" w:color="auto"/>
            <w:left w:val="none" w:sz="0" w:space="0" w:color="auto"/>
            <w:bottom w:val="none" w:sz="0" w:space="0" w:color="auto"/>
            <w:right w:val="none" w:sz="0" w:space="0" w:color="auto"/>
          </w:divBdr>
        </w:div>
      </w:divsChild>
    </w:div>
    <w:div w:id="254215980">
      <w:bodyDiv w:val="1"/>
      <w:marLeft w:val="0"/>
      <w:marRight w:val="0"/>
      <w:marTop w:val="0"/>
      <w:marBottom w:val="0"/>
      <w:divBdr>
        <w:top w:val="none" w:sz="0" w:space="0" w:color="auto"/>
        <w:left w:val="none" w:sz="0" w:space="0" w:color="auto"/>
        <w:bottom w:val="none" w:sz="0" w:space="0" w:color="auto"/>
        <w:right w:val="none" w:sz="0" w:space="0" w:color="auto"/>
      </w:divBdr>
    </w:div>
    <w:div w:id="255793808">
      <w:bodyDiv w:val="1"/>
      <w:marLeft w:val="0"/>
      <w:marRight w:val="0"/>
      <w:marTop w:val="0"/>
      <w:marBottom w:val="0"/>
      <w:divBdr>
        <w:top w:val="none" w:sz="0" w:space="0" w:color="auto"/>
        <w:left w:val="none" w:sz="0" w:space="0" w:color="auto"/>
        <w:bottom w:val="none" w:sz="0" w:space="0" w:color="auto"/>
        <w:right w:val="none" w:sz="0" w:space="0" w:color="auto"/>
      </w:divBdr>
    </w:div>
    <w:div w:id="257565384">
      <w:bodyDiv w:val="1"/>
      <w:marLeft w:val="0"/>
      <w:marRight w:val="0"/>
      <w:marTop w:val="0"/>
      <w:marBottom w:val="0"/>
      <w:divBdr>
        <w:top w:val="none" w:sz="0" w:space="0" w:color="auto"/>
        <w:left w:val="none" w:sz="0" w:space="0" w:color="auto"/>
        <w:bottom w:val="none" w:sz="0" w:space="0" w:color="auto"/>
        <w:right w:val="none" w:sz="0" w:space="0" w:color="auto"/>
      </w:divBdr>
    </w:div>
    <w:div w:id="30358340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66">
          <w:marLeft w:val="0"/>
          <w:marRight w:val="0"/>
          <w:marTop w:val="0"/>
          <w:marBottom w:val="0"/>
          <w:divBdr>
            <w:top w:val="none" w:sz="0" w:space="0" w:color="auto"/>
            <w:left w:val="none" w:sz="0" w:space="0" w:color="auto"/>
            <w:bottom w:val="none" w:sz="0" w:space="0" w:color="auto"/>
            <w:right w:val="none" w:sz="0" w:space="0" w:color="auto"/>
          </w:divBdr>
        </w:div>
      </w:divsChild>
    </w:div>
    <w:div w:id="321350238">
      <w:bodyDiv w:val="1"/>
      <w:marLeft w:val="0"/>
      <w:marRight w:val="0"/>
      <w:marTop w:val="0"/>
      <w:marBottom w:val="0"/>
      <w:divBdr>
        <w:top w:val="none" w:sz="0" w:space="0" w:color="auto"/>
        <w:left w:val="none" w:sz="0" w:space="0" w:color="auto"/>
        <w:bottom w:val="none" w:sz="0" w:space="0" w:color="auto"/>
        <w:right w:val="none" w:sz="0" w:space="0" w:color="auto"/>
      </w:divBdr>
    </w:div>
    <w:div w:id="355498552">
      <w:bodyDiv w:val="1"/>
      <w:marLeft w:val="0"/>
      <w:marRight w:val="0"/>
      <w:marTop w:val="0"/>
      <w:marBottom w:val="0"/>
      <w:divBdr>
        <w:top w:val="none" w:sz="0" w:space="0" w:color="auto"/>
        <w:left w:val="none" w:sz="0" w:space="0" w:color="auto"/>
        <w:bottom w:val="none" w:sz="0" w:space="0" w:color="auto"/>
        <w:right w:val="none" w:sz="0" w:space="0" w:color="auto"/>
      </w:divBdr>
    </w:div>
    <w:div w:id="358622662">
      <w:bodyDiv w:val="1"/>
      <w:marLeft w:val="0"/>
      <w:marRight w:val="0"/>
      <w:marTop w:val="0"/>
      <w:marBottom w:val="0"/>
      <w:divBdr>
        <w:top w:val="none" w:sz="0" w:space="0" w:color="auto"/>
        <w:left w:val="none" w:sz="0" w:space="0" w:color="auto"/>
        <w:bottom w:val="none" w:sz="0" w:space="0" w:color="auto"/>
        <w:right w:val="none" w:sz="0" w:space="0" w:color="auto"/>
      </w:divBdr>
    </w:div>
    <w:div w:id="359015668">
      <w:bodyDiv w:val="1"/>
      <w:marLeft w:val="0"/>
      <w:marRight w:val="0"/>
      <w:marTop w:val="0"/>
      <w:marBottom w:val="0"/>
      <w:divBdr>
        <w:top w:val="none" w:sz="0" w:space="0" w:color="auto"/>
        <w:left w:val="none" w:sz="0" w:space="0" w:color="auto"/>
        <w:bottom w:val="none" w:sz="0" w:space="0" w:color="auto"/>
        <w:right w:val="none" w:sz="0" w:space="0" w:color="auto"/>
      </w:divBdr>
    </w:div>
    <w:div w:id="362290521">
      <w:bodyDiv w:val="1"/>
      <w:marLeft w:val="0"/>
      <w:marRight w:val="0"/>
      <w:marTop w:val="0"/>
      <w:marBottom w:val="0"/>
      <w:divBdr>
        <w:top w:val="none" w:sz="0" w:space="0" w:color="auto"/>
        <w:left w:val="none" w:sz="0" w:space="0" w:color="auto"/>
        <w:bottom w:val="none" w:sz="0" w:space="0" w:color="auto"/>
        <w:right w:val="none" w:sz="0" w:space="0" w:color="auto"/>
      </w:divBdr>
    </w:div>
    <w:div w:id="366685477">
      <w:bodyDiv w:val="1"/>
      <w:marLeft w:val="0"/>
      <w:marRight w:val="0"/>
      <w:marTop w:val="0"/>
      <w:marBottom w:val="0"/>
      <w:divBdr>
        <w:top w:val="none" w:sz="0" w:space="0" w:color="auto"/>
        <w:left w:val="none" w:sz="0" w:space="0" w:color="auto"/>
        <w:bottom w:val="none" w:sz="0" w:space="0" w:color="auto"/>
        <w:right w:val="none" w:sz="0" w:space="0" w:color="auto"/>
      </w:divBdr>
    </w:div>
    <w:div w:id="401759734">
      <w:bodyDiv w:val="1"/>
      <w:marLeft w:val="0"/>
      <w:marRight w:val="0"/>
      <w:marTop w:val="0"/>
      <w:marBottom w:val="0"/>
      <w:divBdr>
        <w:top w:val="none" w:sz="0" w:space="0" w:color="auto"/>
        <w:left w:val="none" w:sz="0" w:space="0" w:color="auto"/>
        <w:bottom w:val="none" w:sz="0" w:space="0" w:color="auto"/>
        <w:right w:val="none" w:sz="0" w:space="0" w:color="auto"/>
      </w:divBdr>
    </w:div>
    <w:div w:id="414254158">
      <w:bodyDiv w:val="1"/>
      <w:marLeft w:val="0"/>
      <w:marRight w:val="0"/>
      <w:marTop w:val="0"/>
      <w:marBottom w:val="0"/>
      <w:divBdr>
        <w:top w:val="none" w:sz="0" w:space="0" w:color="auto"/>
        <w:left w:val="none" w:sz="0" w:space="0" w:color="auto"/>
        <w:bottom w:val="none" w:sz="0" w:space="0" w:color="auto"/>
        <w:right w:val="none" w:sz="0" w:space="0" w:color="auto"/>
      </w:divBdr>
    </w:div>
    <w:div w:id="417865469">
      <w:bodyDiv w:val="1"/>
      <w:marLeft w:val="0"/>
      <w:marRight w:val="0"/>
      <w:marTop w:val="0"/>
      <w:marBottom w:val="0"/>
      <w:divBdr>
        <w:top w:val="none" w:sz="0" w:space="0" w:color="auto"/>
        <w:left w:val="none" w:sz="0" w:space="0" w:color="auto"/>
        <w:bottom w:val="none" w:sz="0" w:space="0" w:color="auto"/>
        <w:right w:val="none" w:sz="0" w:space="0" w:color="auto"/>
      </w:divBdr>
    </w:div>
    <w:div w:id="437530153">
      <w:bodyDiv w:val="1"/>
      <w:marLeft w:val="0"/>
      <w:marRight w:val="0"/>
      <w:marTop w:val="0"/>
      <w:marBottom w:val="0"/>
      <w:divBdr>
        <w:top w:val="none" w:sz="0" w:space="0" w:color="auto"/>
        <w:left w:val="none" w:sz="0" w:space="0" w:color="auto"/>
        <w:bottom w:val="none" w:sz="0" w:space="0" w:color="auto"/>
        <w:right w:val="none" w:sz="0" w:space="0" w:color="auto"/>
      </w:divBdr>
    </w:div>
    <w:div w:id="442382817">
      <w:bodyDiv w:val="1"/>
      <w:marLeft w:val="0"/>
      <w:marRight w:val="0"/>
      <w:marTop w:val="0"/>
      <w:marBottom w:val="0"/>
      <w:divBdr>
        <w:top w:val="none" w:sz="0" w:space="0" w:color="auto"/>
        <w:left w:val="none" w:sz="0" w:space="0" w:color="auto"/>
        <w:bottom w:val="none" w:sz="0" w:space="0" w:color="auto"/>
        <w:right w:val="none" w:sz="0" w:space="0" w:color="auto"/>
      </w:divBdr>
    </w:div>
    <w:div w:id="496505331">
      <w:bodyDiv w:val="1"/>
      <w:marLeft w:val="0"/>
      <w:marRight w:val="0"/>
      <w:marTop w:val="0"/>
      <w:marBottom w:val="0"/>
      <w:divBdr>
        <w:top w:val="none" w:sz="0" w:space="0" w:color="auto"/>
        <w:left w:val="none" w:sz="0" w:space="0" w:color="auto"/>
        <w:bottom w:val="none" w:sz="0" w:space="0" w:color="auto"/>
        <w:right w:val="none" w:sz="0" w:space="0" w:color="auto"/>
      </w:divBdr>
    </w:div>
    <w:div w:id="497355049">
      <w:bodyDiv w:val="1"/>
      <w:marLeft w:val="0"/>
      <w:marRight w:val="0"/>
      <w:marTop w:val="0"/>
      <w:marBottom w:val="0"/>
      <w:divBdr>
        <w:top w:val="none" w:sz="0" w:space="0" w:color="auto"/>
        <w:left w:val="none" w:sz="0" w:space="0" w:color="auto"/>
        <w:bottom w:val="none" w:sz="0" w:space="0" w:color="auto"/>
        <w:right w:val="none" w:sz="0" w:space="0" w:color="auto"/>
      </w:divBdr>
    </w:div>
    <w:div w:id="511188112">
      <w:bodyDiv w:val="1"/>
      <w:marLeft w:val="0"/>
      <w:marRight w:val="0"/>
      <w:marTop w:val="0"/>
      <w:marBottom w:val="0"/>
      <w:divBdr>
        <w:top w:val="none" w:sz="0" w:space="0" w:color="auto"/>
        <w:left w:val="none" w:sz="0" w:space="0" w:color="auto"/>
        <w:bottom w:val="none" w:sz="0" w:space="0" w:color="auto"/>
        <w:right w:val="none" w:sz="0" w:space="0" w:color="auto"/>
      </w:divBdr>
    </w:div>
    <w:div w:id="521631289">
      <w:bodyDiv w:val="1"/>
      <w:marLeft w:val="0"/>
      <w:marRight w:val="0"/>
      <w:marTop w:val="0"/>
      <w:marBottom w:val="0"/>
      <w:divBdr>
        <w:top w:val="none" w:sz="0" w:space="0" w:color="auto"/>
        <w:left w:val="none" w:sz="0" w:space="0" w:color="auto"/>
        <w:bottom w:val="none" w:sz="0" w:space="0" w:color="auto"/>
        <w:right w:val="none" w:sz="0" w:space="0" w:color="auto"/>
      </w:divBdr>
    </w:div>
    <w:div w:id="526527695">
      <w:bodyDiv w:val="1"/>
      <w:marLeft w:val="0"/>
      <w:marRight w:val="0"/>
      <w:marTop w:val="0"/>
      <w:marBottom w:val="0"/>
      <w:divBdr>
        <w:top w:val="none" w:sz="0" w:space="0" w:color="auto"/>
        <w:left w:val="none" w:sz="0" w:space="0" w:color="auto"/>
        <w:bottom w:val="none" w:sz="0" w:space="0" w:color="auto"/>
        <w:right w:val="none" w:sz="0" w:space="0" w:color="auto"/>
      </w:divBdr>
    </w:div>
    <w:div w:id="548372286">
      <w:bodyDiv w:val="1"/>
      <w:marLeft w:val="0"/>
      <w:marRight w:val="0"/>
      <w:marTop w:val="0"/>
      <w:marBottom w:val="0"/>
      <w:divBdr>
        <w:top w:val="none" w:sz="0" w:space="0" w:color="auto"/>
        <w:left w:val="none" w:sz="0" w:space="0" w:color="auto"/>
        <w:bottom w:val="none" w:sz="0" w:space="0" w:color="auto"/>
        <w:right w:val="none" w:sz="0" w:space="0" w:color="auto"/>
      </w:divBdr>
    </w:div>
    <w:div w:id="549191814">
      <w:bodyDiv w:val="1"/>
      <w:marLeft w:val="0"/>
      <w:marRight w:val="0"/>
      <w:marTop w:val="0"/>
      <w:marBottom w:val="0"/>
      <w:divBdr>
        <w:top w:val="none" w:sz="0" w:space="0" w:color="auto"/>
        <w:left w:val="none" w:sz="0" w:space="0" w:color="auto"/>
        <w:bottom w:val="none" w:sz="0" w:space="0" w:color="auto"/>
        <w:right w:val="none" w:sz="0" w:space="0" w:color="auto"/>
      </w:divBdr>
    </w:div>
    <w:div w:id="554589582">
      <w:bodyDiv w:val="1"/>
      <w:marLeft w:val="0"/>
      <w:marRight w:val="0"/>
      <w:marTop w:val="0"/>
      <w:marBottom w:val="0"/>
      <w:divBdr>
        <w:top w:val="none" w:sz="0" w:space="0" w:color="auto"/>
        <w:left w:val="none" w:sz="0" w:space="0" w:color="auto"/>
        <w:bottom w:val="none" w:sz="0" w:space="0" w:color="auto"/>
        <w:right w:val="none" w:sz="0" w:space="0" w:color="auto"/>
      </w:divBdr>
    </w:div>
    <w:div w:id="562300751">
      <w:bodyDiv w:val="1"/>
      <w:marLeft w:val="0"/>
      <w:marRight w:val="0"/>
      <w:marTop w:val="0"/>
      <w:marBottom w:val="0"/>
      <w:divBdr>
        <w:top w:val="none" w:sz="0" w:space="0" w:color="auto"/>
        <w:left w:val="none" w:sz="0" w:space="0" w:color="auto"/>
        <w:bottom w:val="none" w:sz="0" w:space="0" w:color="auto"/>
        <w:right w:val="none" w:sz="0" w:space="0" w:color="auto"/>
      </w:divBdr>
    </w:div>
    <w:div w:id="610862707">
      <w:bodyDiv w:val="1"/>
      <w:marLeft w:val="0"/>
      <w:marRight w:val="0"/>
      <w:marTop w:val="0"/>
      <w:marBottom w:val="0"/>
      <w:divBdr>
        <w:top w:val="none" w:sz="0" w:space="0" w:color="auto"/>
        <w:left w:val="none" w:sz="0" w:space="0" w:color="auto"/>
        <w:bottom w:val="none" w:sz="0" w:space="0" w:color="auto"/>
        <w:right w:val="none" w:sz="0" w:space="0" w:color="auto"/>
      </w:divBdr>
    </w:div>
    <w:div w:id="623387383">
      <w:bodyDiv w:val="1"/>
      <w:marLeft w:val="0"/>
      <w:marRight w:val="0"/>
      <w:marTop w:val="0"/>
      <w:marBottom w:val="0"/>
      <w:divBdr>
        <w:top w:val="none" w:sz="0" w:space="0" w:color="auto"/>
        <w:left w:val="none" w:sz="0" w:space="0" w:color="auto"/>
        <w:bottom w:val="none" w:sz="0" w:space="0" w:color="auto"/>
        <w:right w:val="none" w:sz="0" w:space="0" w:color="auto"/>
      </w:divBdr>
    </w:div>
    <w:div w:id="638147091">
      <w:bodyDiv w:val="1"/>
      <w:marLeft w:val="0"/>
      <w:marRight w:val="0"/>
      <w:marTop w:val="0"/>
      <w:marBottom w:val="0"/>
      <w:divBdr>
        <w:top w:val="none" w:sz="0" w:space="0" w:color="auto"/>
        <w:left w:val="none" w:sz="0" w:space="0" w:color="auto"/>
        <w:bottom w:val="none" w:sz="0" w:space="0" w:color="auto"/>
        <w:right w:val="none" w:sz="0" w:space="0" w:color="auto"/>
      </w:divBdr>
    </w:div>
    <w:div w:id="665548776">
      <w:bodyDiv w:val="1"/>
      <w:marLeft w:val="0"/>
      <w:marRight w:val="0"/>
      <w:marTop w:val="0"/>
      <w:marBottom w:val="0"/>
      <w:divBdr>
        <w:top w:val="none" w:sz="0" w:space="0" w:color="auto"/>
        <w:left w:val="none" w:sz="0" w:space="0" w:color="auto"/>
        <w:bottom w:val="none" w:sz="0" w:space="0" w:color="auto"/>
        <w:right w:val="none" w:sz="0" w:space="0" w:color="auto"/>
      </w:divBdr>
    </w:div>
    <w:div w:id="683242174">
      <w:bodyDiv w:val="1"/>
      <w:marLeft w:val="0"/>
      <w:marRight w:val="0"/>
      <w:marTop w:val="0"/>
      <w:marBottom w:val="0"/>
      <w:divBdr>
        <w:top w:val="none" w:sz="0" w:space="0" w:color="auto"/>
        <w:left w:val="none" w:sz="0" w:space="0" w:color="auto"/>
        <w:bottom w:val="none" w:sz="0" w:space="0" w:color="auto"/>
        <w:right w:val="none" w:sz="0" w:space="0" w:color="auto"/>
      </w:divBdr>
    </w:div>
    <w:div w:id="696930575">
      <w:bodyDiv w:val="1"/>
      <w:marLeft w:val="0"/>
      <w:marRight w:val="0"/>
      <w:marTop w:val="0"/>
      <w:marBottom w:val="0"/>
      <w:divBdr>
        <w:top w:val="none" w:sz="0" w:space="0" w:color="auto"/>
        <w:left w:val="none" w:sz="0" w:space="0" w:color="auto"/>
        <w:bottom w:val="none" w:sz="0" w:space="0" w:color="auto"/>
        <w:right w:val="none" w:sz="0" w:space="0" w:color="auto"/>
      </w:divBdr>
    </w:div>
    <w:div w:id="703209193">
      <w:bodyDiv w:val="1"/>
      <w:marLeft w:val="0"/>
      <w:marRight w:val="0"/>
      <w:marTop w:val="0"/>
      <w:marBottom w:val="0"/>
      <w:divBdr>
        <w:top w:val="none" w:sz="0" w:space="0" w:color="auto"/>
        <w:left w:val="none" w:sz="0" w:space="0" w:color="auto"/>
        <w:bottom w:val="none" w:sz="0" w:space="0" w:color="auto"/>
        <w:right w:val="none" w:sz="0" w:space="0" w:color="auto"/>
      </w:divBdr>
    </w:div>
    <w:div w:id="713501910">
      <w:bodyDiv w:val="1"/>
      <w:marLeft w:val="0"/>
      <w:marRight w:val="0"/>
      <w:marTop w:val="0"/>
      <w:marBottom w:val="0"/>
      <w:divBdr>
        <w:top w:val="none" w:sz="0" w:space="0" w:color="auto"/>
        <w:left w:val="none" w:sz="0" w:space="0" w:color="auto"/>
        <w:bottom w:val="none" w:sz="0" w:space="0" w:color="auto"/>
        <w:right w:val="none" w:sz="0" w:space="0" w:color="auto"/>
      </w:divBdr>
    </w:div>
    <w:div w:id="720785549">
      <w:bodyDiv w:val="1"/>
      <w:marLeft w:val="0"/>
      <w:marRight w:val="0"/>
      <w:marTop w:val="0"/>
      <w:marBottom w:val="0"/>
      <w:divBdr>
        <w:top w:val="none" w:sz="0" w:space="0" w:color="auto"/>
        <w:left w:val="none" w:sz="0" w:space="0" w:color="auto"/>
        <w:bottom w:val="none" w:sz="0" w:space="0" w:color="auto"/>
        <w:right w:val="none" w:sz="0" w:space="0" w:color="auto"/>
      </w:divBdr>
    </w:div>
    <w:div w:id="728042500">
      <w:bodyDiv w:val="1"/>
      <w:marLeft w:val="0"/>
      <w:marRight w:val="0"/>
      <w:marTop w:val="0"/>
      <w:marBottom w:val="0"/>
      <w:divBdr>
        <w:top w:val="none" w:sz="0" w:space="0" w:color="auto"/>
        <w:left w:val="none" w:sz="0" w:space="0" w:color="auto"/>
        <w:bottom w:val="none" w:sz="0" w:space="0" w:color="auto"/>
        <w:right w:val="none" w:sz="0" w:space="0" w:color="auto"/>
      </w:divBdr>
    </w:div>
    <w:div w:id="743457419">
      <w:bodyDiv w:val="1"/>
      <w:marLeft w:val="0"/>
      <w:marRight w:val="0"/>
      <w:marTop w:val="0"/>
      <w:marBottom w:val="0"/>
      <w:divBdr>
        <w:top w:val="none" w:sz="0" w:space="0" w:color="auto"/>
        <w:left w:val="none" w:sz="0" w:space="0" w:color="auto"/>
        <w:bottom w:val="none" w:sz="0" w:space="0" w:color="auto"/>
        <w:right w:val="none" w:sz="0" w:space="0" w:color="auto"/>
      </w:divBdr>
    </w:div>
    <w:div w:id="783040059">
      <w:bodyDiv w:val="1"/>
      <w:marLeft w:val="0"/>
      <w:marRight w:val="0"/>
      <w:marTop w:val="0"/>
      <w:marBottom w:val="0"/>
      <w:divBdr>
        <w:top w:val="none" w:sz="0" w:space="0" w:color="auto"/>
        <w:left w:val="none" w:sz="0" w:space="0" w:color="auto"/>
        <w:bottom w:val="none" w:sz="0" w:space="0" w:color="auto"/>
        <w:right w:val="none" w:sz="0" w:space="0" w:color="auto"/>
      </w:divBdr>
    </w:div>
    <w:div w:id="783623333">
      <w:bodyDiv w:val="1"/>
      <w:marLeft w:val="0"/>
      <w:marRight w:val="0"/>
      <w:marTop w:val="0"/>
      <w:marBottom w:val="0"/>
      <w:divBdr>
        <w:top w:val="none" w:sz="0" w:space="0" w:color="auto"/>
        <w:left w:val="none" w:sz="0" w:space="0" w:color="auto"/>
        <w:bottom w:val="none" w:sz="0" w:space="0" w:color="auto"/>
        <w:right w:val="none" w:sz="0" w:space="0" w:color="auto"/>
      </w:divBdr>
    </w:div>
    <w:div w:id="800927770">
      <w:bodyDiv w:val="1"/>
      <w:marLeft w:val="0"/>
      <w:marRight w:val="0"/>
      <w:marTop w:val="0"/>
      <w:marBottom w:val="0"/>
      <w:divBdr>
        <w:top w:val="none" w:sz="0" w:space="0" w:color="auto"/>
        <w:left w:val="none" w:sz="0" w:space="0" w:color="auto"/>
        <w:bottom w:val="none" w:sz="0" w:space="0" w:color="auto"/>
        <w:right w:val="none" w:sz="0" w:space="0" w:color="auto"/>
      </w:divBdr>
    </w:div>
    <w:div w:id="816342264">
      <w:bodyDiv w:val="1"/>
      <w:marLeft w:val="0"/>
      <w:marRight w:val="0"/>
      <w:marTop w:val="0"/>
      <w:marBottom w:val="0"/>
      <w:divBdr>
        <w:top w:val="none" w:sz="0" w:space="0" w:color="auto"/>
        <w:left w:val="none" w:sz="0" w:space="0" w:color="auto"/>
        <w:bottom w:val="none" w:sz="0" w:space="0" w:color="auto"/>
        <w:right w:val="none" w:sz="0" w:space="0" w:color="auto"/>
      </w:divBdr>
      <w:divsChild>
        <w:div w:id="123472161">
          <w:marLeft w:val="0"/>
          <w:marRight w:val="0"/>
          <w:marTop w:val="0"/>
          <w:marBottom w:val="300"/>
          <w:divBdr>
            <w:top w:val="single" w:sz="6" w:space="15" w:color="D9D9D6"/>
            <w:left w:val="single" w:sz="6" w:space="15" w:color="D9D9D6"/>
            <w:bottom w:val="single" w:sz="6" w:space="15" w:color="D9D9D6"/>
            <w:right w:val="single" w:sz="6" w:space="15" w:color="D9D9D6"/>
          </w:divBdr>
        </w:div>
        <w:div w:id="377752901">
          <w:marLeft w:val="0"/>
          <w:marRight w:val="0"/>
          <w:marTop w:val="0"/>
          <w:marBottom w:val="300"/>
          <w:divBdr>
            <w:top w:val="single" w:sz="6" w:space="15" w:color="D9D9D6"/>
            <w:left w:val="single" w:sz="6" w:space="15" w:color="D9D9D6"/>
            <w:bottom w:val="single" w:sz="6" w:space="15" w:color="D9D9D6"/>
            <w:right w:val="single" w:sz="6" w:space="15" w:color="D9D9D6"/>
          </w:divBdr>
        </w:div>
        <w:div w:id="668412547">
          <w:marLeft w:val="0"/>
          <w:marRight w:val="0"/>
          <w:marTop w:val="0"/>
          <w:marBottom w:val="300"/>
          <w:divBdr>
            <w:top w:val="none" w:sz="0" w:space="0" w:color="auto"/>
            <w:left w:val="none" w:sz="0" w:space="0" w:color="auto"/>
            <w:bottom w:val="none" w:sz="0" w:space="0" w:color="auto"/>
            <w:right w:val="none" w:sz="0" w:space="0" w:color="auto"/>
          </w:divBdr>
        </w:div>
        <w:div w:id="917523960">
          <w:marLeft w:val="0"/>
          <w:marRight w:val="0"/>
          <w:marTop w:val="0"/>
          <w:marBottom w:val="300"/>
          <w:divBdr>
            <w:top w:val="single" w:sz="6" w:space="15" w:color="D9D9D6"/>
            <w:left w:val="single" w:sz="6" w:space="15" w:color="D9D9D6"/>
            <w:bottom w:val="single" w:sz="6" w:space="15" w:color="D9D9D6"/>
            <w:right w:val="single" w:sz="6" w:space="15" w:color="D9D9D6"/>
          </w:divBdr>
        </w:div>
        <w:div w:id="1544169549">
          <w:marLeft w:val="0"/>
          <w:marRight w:val="0"/>
          <w:marTop w:val="0"/>
          <w:marBottom w:val="0"/>
          <w:divBdr>
            <w:top w:val="none" w:sz="0" w:space="0" w:color="auto"/>
            <w:left w:val="none" w:sz="0" w:space="0" w:color="auto"/>
            <w:bottom w:val="none" w:sz="0" w:space="0" w:color="auto"/>
            <w:right w:val="none" w:sz="0" w:space="0" w:color="auto"/>
          </w:divBdr>
        </w:div>
      </w:divsChild>
    </w:div>
    <w:div w:id="825899382">
      <w:bodyDiv w:val="1"/>
      <w:marLeft w:val="0"/>
      <w:marRight w:val="0"/>
      <w:marTop w:val="0"/>
      <w:marBottom w:val="0"/>
      <w:divBdr>
        <w:top w:val="none" w:sz="0" w:space="0" w:color="auto"/>
        <w:left w:val="none" w:sz="0" w:space="0" w:color="auto"/>
        <w:bottom w:val="none" w:sz="0" w:space="0" w:color="auto"/>
        <w:right w:val="none" w:sz="0" w:space="0" w:color="auto"/>
      </w:divBdr>
    </w:div>
    <w:div w:id="848570286">
      <w:bodyDiv w:val="1"/>
      <w:marLeft w:val="0"/>
      <w:marRight w:val="0"/>
      <w:marTop w:val="0"/>
      <w:marBottom w:val="0"/>
      <w:divBdr>
        <w:top w:val="none" w:sz="0" w:space="0" w:color="auto"/>
        <w:left w:val="none" w:sz="0" w:space="0" w:color="auto"/>
        <w:bottom w:val="none" w:sz="0" w:space="0" w:color="auto"/>
        <w:right w:val="none" w:sz="0" w:space="0" w:color="auto"/>
      </w:divBdr>
    </w:div>
    <w:div w:id="851801691">
      <w:bodyDiv w:val="1"/>
      <w:marLeft w:val="0"/>
      <w:marRight w:val="0"/>
      <w:marTop w:val="0"/>
      <w:marBottom w:val="0"/>
      <w:divBdr>
        <w:top w:val="none" w:sz="0" w:space="0" w:color="auto"/>
        <w:left w:val="none" w:sz="0" w:space="0" w:color="auto"/>
        <w:bottom w:val="none" w:sz="0" w:space="0" w:color="auto"/>
        <w:right w:val="none" w:sz="0" w:space="0" w:color="auto"/>
      </w:divBdr>
      <w:divsChild>
        <w:div w:id="130367881">
          <w:marLeft w:val="1166"/>
          <w:marRight w:val="0"/>
          <w:marTop w:val="140"/>
          <w:marBottom w:val="0"/>
          <w:divBdr>
            <w:top w:val="none" w:sz="0" w:space="0" w:color="auto"/>
            <w:left w:val="none" w:sz="0" w:space="0" w:color="auto"/>
            <w:bottom w:val="none" w:sz="0" w:space="0" w:color="auto"/>
            <w:right w:val="none" w:sz="0" w:space="0" w:color="auto"/>
          </w:divBdr>
        </w:div>
        <w:div w:id="1491217454">
          <w:marLeft w:val="1166"/>
          <w:marRight w:val="0"/>
          <w:marTop w:val="140"/>
          <w:marBottom w:val="0"/>
          <w:divBdr>
            <w:top w:val="none" w:sz="0" w:space="0" w:color="auto"/>
            <w:left w:val="none" w:sz="0" w:space="0" w:color="auto"/>
            <w:bottom w:val="none" w:sz="0" w:space="0" w:color="auto"/>
            <w:right w:val="none" w:sz="0" w:space="0" w:color="auto"/>
          </w:divBdr>
        </w:div>
        <w:div w:id="1842624662">
          <w:marLeft w:val="1166"/>
          <w:marRight w:val="0"/>
          <w:marTop w:val="140"/>
          <w:marBottom w:val="0"/>
          <w:divBdr>
            <w:top w:val="none" w:sz="0" w:space="0" w:color="auto"/>
            <w:left w:val="none" w:sz="0" w:space="0" w:color="auto"/>
            <w:bottom w:val="none" w:sz="0" w:space="0" w:color="auto"/>
            <w:right w:val="none" w:sz="0" w:space="0" w:color="auto"/>
          </w:divBdr>
        </w:div>
        <w:div w:id="1939949256">
          <w:marLeft w:val="1166"/>
          <w:marRight w:val="0"/>
          <w:marTop w:val="140"/>
          <w:marBottom w:val="0"/>
          <w:divBdr>
            <w:top w:val="none" w:sz="0" w:space="0" w:color="auto"/>
            <w:left w:val="none" w:sz="0" w:space="0" w:color="auto"/>
            <w:bottom w:val="none" w:sz="0" w:space="0" w:color="auto"/>
            <w:right w:val="none" w:sz="0" w:space="0" w:color="auto"/>
          </w:divBdr>
        </w:div>
        <w:div w:id="2026204160">
          <w:marLeft w:val="1166"/>
          <w:marRight w:val="0"/>
          <w:marTop w:val="140"/>
          <w:marBottom w:val="0"/>
          <w:divBdr>
            <w:top w:val="none" w:sz="0" w:space="0" w:color="auto"/>
            <w:left w:val="none" w:sz="0" w:space="0" w:color="auto"/>
            <w:bottom w:val="none" w:sz="0" w:space="0" w:color="auto"/>
            <w:right w:val="none" w:sz="0" w:space="0" w:color="auto"/>
          </w:divBdr>
        </w:div>
      </w:divsChild>
    </w:div>
    <w:div w:id="874847344">
      <w:bodyDiv w:val="1"/>
      <w:marLeft w:val="0"/>
      <w:marRight w:val="0"/>
      <w:marTop w:val="0"/>
      <w:marBottom w:val="0"/>
      <w:divBdr>
        <w:top w:val="none" w:sz="0" w:space="0" w:color="auto"/>
        <w:left w:val="none" w:sz="0" w:space="0" w:color="auto"/>
        <w:bottom w:val="none" w:sz="0" w:space="0" w:color="auto"/>
        <w:right w:val="none" w:sz="0" w:space="0" w:color="auto"/>
      </w:divBdr>
    </w:div>
    <w:div w:id="881403457">
      <w:bodyDiv w:val="1"/>
      <w:marLeft w:val="0"/>
      <w:marRight w:val="0"/>
      <w:marTop w:val="0"/>
      <w:marBottom w:val="0"/>
      <w:divBdr>
        <w:top w:val="none" w:sz="0" w:space="0" w:color="auto"/>
        <w:left w:val="none" w:sz="0" w:space="0" w:color="auto"/>
        <w:bottom w:val="none" w:sz="0" w:space="0" w:color="auto"/>
        <w:right w:val="none" w:sz="0" w:space="0" w:color="auto"/>
      </w:divBdr>
    </w:div>
    <w:div w:id="886990143">
      <w:bodyDiv w:val="1"/>
      <w:marLeft w:val="0"/>
      <w:marRight w:val="0"/>
      <w:marTop w:val="0"/>
      <w:marBottom w:val="0"/>
      <w:divBdr>
        <w:top w:val="none" w:sz="0" w:space="0" w:color="auto"/>
        <w:left w:val="none" w:sz="0" w:space="0" w:color="auto"/>
        <w:bottom w:val="none" w:sz="0" w:space="0" w:color="auto"/>
        <w:right w:val="none" w:sz="0" w:space="0" w:color="auto"/>
      </w:divBdr>
    </w:div>
    <w:div w:id="897476717">
      <w:bodyDiv w:val="1"/>
      <w:marLeft w:val="0"/>
      <w:marRight w:val="0"/>
      <w:marTop w:val="0"/>
      <w:marBottom w:val="0"/>
      <w:divBdr>
        <w:top w:val="none" w:sz="0" w:space="0" w:color="auto"/>
        <w:left w:val="none" w:sz="0" w:space="0" w:color="auto"/>
        <w:bottom w:val="none" w:sz="0" w:space="0" w:color="auto"/>
        <w:right w:val="none" w:sz="0" w:space="0" w:color="auto"/>
      </w:divBdr>
    </w:div>
    <w:div w:id="905453243">
      <w:bodyDiv w:val="1"/>
      <w:marLeft w:val="0"/>
      <w:marRight w:val="0"/>
      <w:marTop w:val="0"/>
      <w:marBottom w:val="0"/>
      <w:divBdr>
        <w:top w:val="none" w:sz="0" w:space="0" w:color="auto"/>
        <w:left w:val="none" w:sz="0" w:space="0" w:color="auto"/>
        <w:bottom w:val="none" w:sz="0" w:space="0" w:color="auto"/>
        <w:right w:val="none" w:sz="0" w:space="0" w:color="auto"/>
      </w:divBdr>
    </w:div>
    <w:div w:id="918365295">
      <w:bodyDiv w:val="1"/>
      <w:marLeft w:val="0"/>
      <w:marRight w:val="0"/>
      <w:marTop w:val="0"/>
      <w:marBottom w:val="0"/>
      <w:divBdr>
        <w:top w:val="none" w:sz="0" w:space="0" w:color="auto"/>
        <w:left w:val="none" w:sz="0" w:space="0" w:color="auto"/>
        <w:bottom w:val="none" w:sz="0" w:space="0" w:color="auto"/>
        <w:right w:val="none" w:sz="0" w:space="0" w:color="auto"/>
      </w:divBdr>
      <w:divsChild>
        <w:div w:id="27413284">
          <w:marLeft w:val="547"/>
          <w:marRight w:val="0"/>
          <w:marTop w:val="0"/>
          <w:marBottom w:val="0"/>
          <w:divBdr>
            <w:top w:val="none" w:sz="0" w:space="0" w:color="auto"/>
            <w:left w:val="none" w:sz="0" w:space="0" w:color="auto"/>
            <w:bottom w:val="none" w:sz="0" w:space="0" w:color="auto"/>
            <w:right w:val="none" w:sz="0" w:space="0" w:color="auto"/>
          </w:divBdr>
        </w:div>
        <w:div w:id="175702241">
          <w:marLeft w:val="547"/>
          <w:marRight w:val="0"/>
          <w:marTop w:val="0"/>
          <w:marBottom w:val="0"/>
          <w:divBdr>
            <w:top w:val="none" w:sz="0" w:space="0" w:color="auto"/>
            <w:left w:val="none" w:sz="0" w:space="0" w:color="auto"/>
            <w:bottom w:val="none" w:sz="0" w:space="0" w:color="auto"/>
            <w:right w:val="none" w:sz="0" w:space="0" w:color="auto"/>
          </w:divBdr>
        </w:div>
        <w:div w:id="1656958137">
          <w:marLeft w:val="446"/>
          <w:marRight w:val="0"/>
          <w:marTop w:val="0"/>
          <w:marBottom w:val="0"/>
          <w:divBdr>
            <w:top w:val="none" w:sz="0" w:space="0" w:color="auto"/>
            <w:left w:val="none" w:sz="0" w:space="0" w:color="auto"/>
            <w:bottom w:val="none" w:sz="0" w:space="0" w:color="auto"/>
            <w:right w:val="none" w:sz="0" w:space="0" w:color="auto"/>
          </w:divBdr>
        </w:div>
      </w:divsChild>
    </w:div>
    <w:div w:id="922177082">
      <w:bodyDiv w:val="1"/>
      <w:marLeft w:val="0"/>
      <w:marRight w:val="0"/>
      <w:marTop w:val="0"/>
      <w:marBottom w:val="0"/>
      <w:divBdr>
        <w:top w:val="none" w:sz="0" w:space="0" w:color="auto"/>
        <w:left w:val="none" w:sz="0" w:space="0" w:color="auto"/>
        <w:bottom w:val="none" w:sz="0" w:space="0" w:color="auto"/>
        <w:right w:val="none" w:sz="0" w:space="0" w:color="auto"/>
      </w:divBdr>
    </w:div>
    <w:div w:id="931009079">
      <w:bodyDiv w:val="1"/>
      <w:marLeft w:val="0"/>
      <w:marRight w:val="0"/>
      <w:marTop w:val="0"/>
      <w:marBottom w:val="0"/>
      <w:divBdr>
        <w:top w:val="none" w:sz="0" w:space="0" w:color="auto"/>
        <w:left w:val="none" w:sz="0" w:space="0" w:color="auto"/>
        <w:bottom w:val="none" w:sz="0" w:space="0" w:color="auto"/>
        <w:right w:val="none" w:sz="0" w:space="0" w:color="auto"/>
      </w:divBdr>
    </w:div>
    <w:div w:id="940183034">
      <w:bodyDiv w:val="1"/>
      <w:marLeft w:val="0"/>
      <w:marRight w:val="0"/>
      <w:marTop w:val="0"/>
      <w:marBottom w:val="0"/>
      <w:divBdr>
        <w:top w:val="none" w:sz="0" w:space="0" w:color="auto"/>
        <w:left w:val="none" w:sz="0" w:space="0" w:color="auto"/>
        <w:bottom w:val="none" w:sz="0" w:space="0" w:color="auto"/>
        <w:right w:val="none" w:sz="0" w:space="0" w:color="auto"/>
      </w:divBdr>
    </w:div>
    <w:div w:id="944460322">
      <w:bodyDiv w:val="1"/>
      <w:marLeft w:val="0"/>
      <w:marRight w:val="0"/>
      <w:marTop w:val="0"/>
      <w:marBottom w:val="0"/>
      <w:divBdr>
        <w:top w:val="none" w:sz="0" w:space="0" w:color="auto"/>
        <w:left w:val="none" w:sz="0" w:space="0" w:color="auto"/>
        <w:bottom w:val="none" w:sz="0" w:space="0" w:color="auto"/>
        <w:right w:val="none" w:sz="0" w:space="0" w:color="auto"/>
      </w:divBdr>
    </w:div>
    <w:div w:id="958072034">
      <w:bodyDiv w:val="1"/>
      <w:marLeft w:val="0"/>
      <w:marRight w:val="0"/>
      <w:marTop w:val="0"/>
      <w:marBottom w:val="0"/>
      <w:divBdr>
        <w:top w:val="none" w:sz="0" w:space="0" w:color="auto"/>
        <w:left w:val="none" w:sz="0" w:space="0" w:color="auto"/>
        <w:bottom w:val="none" w:sz="0" w:space="0" w:color="auto"/>
        <w:right w:val="none" w:sz="0" w:space="0" w:color="auto"/>
      </w:divBdr>
    </w:div>
    <w:div w:id="973370393">
      <w:bodyDiv w:val="1"/>
      <w:marLeft w:val="0"/>
      <w:marRight w:val="0"/>
      <w:marTop w:val="0"/>
      <w:marBottom w:val="0"/>
      <w:divBdr>
        <w:top w:val="none" w:sz="0" w:space="0" w:color="auto"/>
        <w:left w:val="none" w:sz="0" w:space="0" w:color="auto"/>
        <w:bottom w:val="none" w:sz="0" w:space="0" w:color="auto"/>
        <w:right w:val="none" w:sz="0" w:space="0" w:color="auto"/>
      </w:divBdr>
    </w:div>
    <w:div w:id="982655044">
      <w:bodyDiv w:val="1"/>
      <w:marLeft w:val="0"/>
      <w:marRight w:val="0"/>
      <w:marTop w:val="0"/>
      <w:marBottom w:val="0"/>
      <w:divBdr>
        <w:top w:val="none" w:sz="0" w:space="0" w:color="auto"/>
        <w:left w:val="none" w:sz="0" w:space="0" w:color="auto"/>
        <w:bottom w:val="none" w:sz="0" w:space="0" w:color="auto"/>
        <w:right w:val="none" w:sz="0" w:space="0" w:color="auto"/>
      </w:divBdr>
    </w:div>
    <w:div w:id="996491905">
      <w:bodyDiv w:val="1"/>
      <w:marLeft w:val="0"/>
      <w:marRight w:val="0"/>
      <w:marTop w:val="0"/>
      <w:marBottom w:val="0"/>
      <w:divBdr>
        <w:top w:val="none" w:sz="0" w:space="0" w:color="auto"/>
        <w:left w:val="none" w:sz="0" w:space="0" w:color="auto"/>
        <w:bottom w:val="none" w:sz="0" w:space="0" w:color="auto"/>
        <w:right w:val="none" w:sz="0" w:space="0" w:color="auto"/>
      </w:divBdr>
    </w:div>
    <w:div w:id="1008213731">
      <w:bodyDiv w:val="1"/>
      <w:marLeft w:val="0"/>
      <w:marRight w:val="0"/>
      <w:marTop w:val="0"/>
      <w:marBottom w:val="0"/>
      <w:divBdr>
        <w:top w:val="none" w:sz="0" w:space="0" w:color="auto"/>
        <w:left w:val="none" w:sz="0" w:space="0" w:color="auto"/>
        <w:bottom w:val="none" w:sz="0" w:space="0" w:color="auto"/>
        <w:right w:val="none" w:sz="0" w:space="0" w:color="auto"/>
      </w:divBdr>
    </w:div>
    <w:div w:id="1013336245">
      <w:bodyDiv w:val="1"/>
      <w:marLeft w:val="0"/>
      <w:marRight w:val="0"/>
      <w:marTop w:val="0"/>
      <w:marBottom w:val="0"/>
      <w:divBdr>
        <w:top w:val="none" w:sz="0" w:space="0" w:color="auto"/>
        <w:left w:val="none" w:sz="0" w:space="0" w:color="auto"/>
        <w:bottom w:val="none" w:sz="0" w:space="0" w:color="auto"/>
        <w:right w:val="none" w:sz="0" w:space="0" w:color="auto"/>
      </w:divBdr>
    </w:div>
    <w:div w:id="1013413059">
      <w:bodyDiv w:val="1"/>
      <w:marLeft w:val="0"/>
      <w:marRight w:val="0"/>
      <w:marTop w:val="0"/>
      <w:marBottom w:val="0"/>
      <w:divBdr>
        <w:top w:val="none" w:sz="0" w:space="0" w:color="auto"/>
        <w:left w:val="none" w:sz="0" w:space="0" w:color="auto"/>
        <w:bottom w:val="none" w:sz="0" w:space="0" w:color="auto"/>
        <w:right w:val="none" w:sz="0" w:space="0" w:color="auto"/>
      </w:divBdr>
    </w:div>
    <w:div w:id="1020396172">
      <w:bodyDiv w:val="1"/>
      <w:marLeft w:val="0"/>
      <w:marRight w:val="0"/>
      <w:marTop w:val="0"/>
      <w:marBottom w:val="0"/>
      <w:divBdr>
        <w:top w:val="none" w:sz="0" w:space="0" w:color="auto"/>
        <w:left w:val="none" w:sz="0" w:space="0" w:color="auto"/>
        <w:bottom w:val="none" w:sz="0" w:space="0" w:color="auto"/>
        <w:right w:val="none" w:sz="0" w:space="0" w:color="auto"/>
      </w:divBdr>
    </w:div>
    <w:div w:id="1026518393">
      <w:bodyDiv w:val="1"/>
      <w:marLeft w:val="0"/>
      <w:marRight w:val="0"/>
      <w:marTop w:val="0"/>
      <w:marBottom w:val="0"/>
      <w:divBdr>
        <w:top w:val="none" w:sz="0" w:space="0" w:color="auto"/>
        <w:left w:val="none" w:sz="0" w:space="0" w:color="auto"/>
        <w:bottom w:val="none" w:sz="0" w:space="0" w:color="auto"/>
        <w:right w:val="none" w:sz="0" w:space="0" w:color="auto"/>
      </w:divBdr>
    </w:div>
    <w:div w:id="1037852009">
      <w:bodyDiv w:val="1"/>
      <w:marLeft w:val="0"/>
      <w:marRight w:val="0"/>
      <w:marTop w:val="0"/>
      <w:marBottom w:val="0"/>
      <w:divBdr>
        <w:top w:val="none" w:sz="0" w:space="0" w:color="auto"/>
        <w:left w:val="none" w:sz="0" w:space="0" w:color="auto"/>
        <w:bottom w:val="none" w:sz="0" w:space="0" w:color="auto"/>
        <w:right w:val="none" w:sz="0" w:space="0" w:color="auto"/>
      </w:divBdr>
    </w:div>
    <w:div w:id="1038045216">
      <w:bodyDiv w:val="1"/>
      <w:marLeft w:val="0"/>
      <w:marRight w:val="0"/>
      <w:marTop w:val="0"/>
      <w:marBottom w:val="0"/>
      <w:divBdr>
        <w:top w:val="none" w:sz="0" w:space="0" w:color="auto"/>
        <w:left w:val="none" w:sz="0" w:space="0" w:color="auto"/>
        <w:bottom w:val="none" w:sz="0" w:space="0" w:color="auto"/>
        <w:right w:val="none" w:sz="0" w:space="0" w:color="auto"/>
      </w:divBdr>
    </w:div>
    <w:div w:id="1080714094">
      <w:bodyDiv w:val="1"/>
      <w:marLeft w:val="0"/>
      <w:marRight w:val="0"/>
      <w:marTop w:val="0"/>
      <w:marBottom w:val="0"/>
      <w:divBdr>
        <w:top w:val="none" w:sz="0" w:space="0" w:color="auto"/>
        <w:left w:val="none" w:sz="0" w:space="0" w:color="auto"/>
        <w:bottom w:val="none" w:sz="0" w:space="0" w:color="auto"/>
        <w:right w:val="none" w:sz="0" w:space="0" w:color="auto"/>
      </w:divBdr>
    </w:div>
    <w:div w:id="1113397874">
      <w:bodyDiv w:val="1"/>
      <w:marLeft w:val="0"/>
      <w:marRight w:val="0"/>
      <w:marTop w:val="0"/>
      <w:marBottom w:val="0"/>
      <w:divBdr>
        <w:top w:val="none" w:sz="0" w:space="0" w:color="auto"/>
        <w:left w:val="none" w:sz="0" w:space="0" w:color="auto"/>
        <w:bottom w:val="none" w:sz="0" w:space="0" w:color="auto"/>
        <w:right w:val="none" w:sz="0" w:space="0" w:color="auto"/>
      </w:divBdr>
      <w:divsChild>
        <w:div w:id="519708983">
          <w:marLeft w:val="446"/>
          <w:marRight w:val="0"/>
          <w:marTop w:val="0"/>
          <w:marBottom w:val="0"/>
          <w:divBdr>
            <w:top w:val="none" w:sz="0" w:space="0" w:color="auto"/>
            <w:left w:val="none" w:sz="0" w:space="0" w:color="auto"/>
            <w:bottom w:val="none" w:sz="0" w:space="0" w:color="auto"/>
            <w:right w:val="none" w:sz="0" w:space="0" w:color="auto"/>
          </w:divBdr>
        </w:div>
        <w:div w:id="1328751828">
          <w:marLeft w:val="446"/>
          <w:marRight w:val="0"/>
          <w:marTop w:val="0"/>
          <w:marBottom w:val="0"/>
          <w:divBdr>
            <w:top w:val="none" w:sz="0" w:space="0" w:color="auto"/>
            <w:left w:val="none" w:sz="0" w:space="0" w:color="auto"/>
            <w:bottom w:val="none" w:sz="0" w:space="0" w:color="auto"/>
            <w:right w:val="none" w:sz="0" w:space="0" w:color="auto"/>
          </w:divBdr>
        </w:div>
      </w:divsChild>
    </w:div>
    <w:div w:id="1148591413">
      <w:bodyDiv w:val="1"/>
      <w:marLeft w:val="0"/>
      <w:marRight w:val="0"/>
      <w:marTop w:val="0"/>
      <w:marBottom w:val="0"/>
      <w:divBdr>
        <w:top w:val="none" w:sz="0" w:space="0" w:color="auto"/>
        <w:left w:val="none" w:sz="0" w:space="0" w:color="auto"/>
        <w:bottom w:val="none" w:sz="0" w:space="0" w:color="auto"/>
        <w:right w:val="none" w:sz="0" w:space="0" w:color="auto"/>
      </w:divBdr>
    </w:div>
    <w:div w:id="1156261471">
      <w:bodyDiv w:val="1"/>
      <w:marLeft w:val="0"/>
      <w:marRight w:val="0"/>
      <w:marTop w:val="0"/>
      <w:marBottom w:val="0"/>
      <w:divBdr>
        <w:top w:val="none" w:sz="0" w:space="0" w:color="auto"/>
        <w:left w:val="none" w:sz="0" w:space="0" w:color="auto"/>
        <w:bottom w:val="none" w:sz="0" w:space="0" w:color="auto"/>
        <w:right w:val="none" w:sz="0" w:space="0" w:color="auto"/>
      </w:divBdr>
    </w:div>
    <w:div w:id="1159078654">
      <w:bodyDiv w:val="1"/>
      <w:marLeft w:val="0"/>
      <w:marRight w:val="0"/>
      <w:marTop w:val="0"/>
      <w:marBottom w:val="0"/>
      <w:divBdr>
        <w:top w:val="none" w:sz="0" w:space="0" w:color="auto"/>
        <w:left w:val="none" w:sz="0" w:space="0" w:color="auto"/>
        <w:bottom w:val="none" w:sz="0" w:space="0" w:color="auto"/>
        <w:right w:val="none" w:sz="0" w:space="0" w:color="auto"/>
      </w:divBdr>
    </w:div>
    <w:div w:id="1160660565">
      <w:bodyDiv w:val="1"/>
      <w:marLeft w:val="0"/>
      <w:marRight w:val="0"/>
      <w:marTop w:val="0"/>
      <w:marBottom w:val="0"/>
      <w:divBdr>
        <w:top w:val="none" w:sz="0" w:space="0" w:color="auto"/>
        <w:left w:val="none" w:sz="0" w:space="0" w:color="auto"/>
        <w:bottom w:val="none" w:sz="0" w:space="0" w:color="auto"/>
        <w:right w:val="none" w:sz="0" w:space="0" w:color="auto"/>
      </w:divBdr>
    </w:div>
    <w:div w:id="1163617670">
      <w:bodyDiv w:val="1"/>
      <w:marLeft w:val="0"/>
      <w:marRight w:val="0"/>
      <w:marTop w:val="0"/>
      <w:marBottom w:val="0"/>
      <w:divBdr>
        <w:top w:val="none" w:sz="0" w:space="0" w:color="auto"/>
        <w:left w:val="none" w:sz="0" w:space="0" w:color="auto"/>
        <w:bottom w:val="none" w:sz="0" w:space="0" w:color="auto"/>
        <w:right w:val="none" w:sz="0" w:space="0" w:color="auto"/>
      </w:divBdr>
      <w:divsChild>
        <w:div w:id="37708977">
          <w:marLeft w:val="1166"/>
          <w:marRight w:val="0"/>
          <w:marTop w:val="140"/>
          <w:marBottom w:val="0"/>
          <w:divBdr>
            <w:top w:val="none" w:sz="0" w:space="0" w:color="auto"/>
            <w:left w:val="none" w:sz="0" w:space="0" w:color="auto"/>
            <w:bottom w:val="none" w:sz="0" w:space="0" w:color="auto"/>
            <w:right w:val="none" w:sz="0" w:space="0" w:color="auto"/>
          </w:divBdr>
        </w:div>
        <w:div w:id="150294573">
          <w:marLeft w:val="1166"/>
          <w:marRight w:val="0"/>
          <w:marTop w:val="140"/>
          <w:marBottom w:val="0"/>
          <w:divBdr>
            <w:top w:val="none" w:sz="0" w:space="0" w:color="auto"/>
            <w:left w:val="none" w:sz="0" w:space="0" w:color="auto"/>
            <w:bottom w:val="none" w:sz="0" w:space="0" w:color="auto"/>
            <w:right w:val="none" w:sz="0" w:space="0" w:color="auto"/>
          </w:divBdr>
        </w:div>
        <w:div w:id="539123066">
          <w:marLeft w:val="1166"/>
          <w:marRight w:val="0"/>
          <w:marTop w:val="140"/>
          <w:marBottom w:val="0"/>
          <w:divBdr>
            <w:top w:val="none" w:sz="0" w:space="0" w:color="auto"/>
            <w:left w:val="none" w:sz="0" w:space="0" w:color="auto"/>
            <w:bottom w:val="none" w:sz="0" w:space="0" w:color="auto"/>
            <w:right w:val="none" w:sz="0" w:space="0" w:color="auto"/>
          </w:divBdr>
        </w:div>
        <w:div w:id="911895401">
          <w:marLeft w:val="1166"/>
          <w:marRight w:val="0"/>
          <w:marTop w:val="140"/>
          <w:marBottom w:val="0"/>
          <w:divBdr>
            <w:top w:val="none" w:sz="0" w:space="0" w:color="auto"/>
            <w:left w:val="none" w:sz="0" w:space="0" w:color="auto"/>
            <w:bottom w:val="none" w:sz="0" w:space="0" w:color="auto"/>
            <w:right w:val="none" w:sz="0" w:space="0" w:color="auto"/>
          </w:divBdr>
        </w:div>
        <w:div w:id="1080906844">
          <w:marLeft w:val="1166"/>
          <w:marRight w:val="0"/>
          <w:marTop w:val="140"/>
          <w:marBottom w:val="0"/>
          <w:divBdr>
            <w:top w:val="none" w:sz="0" w:space="0" w:color="auto"/>
            <w:left w:val="none" w:sz="0" w:space="0" w:color="auto"/>
            <w:bottom w:val="none" w:sz="0" w:space="0" w:color="auto"/>
            <w:right w:val="none" w:sz="0" w:space="0" w:color="auto"/>
          </w:divBdr>
        </w:div>
        <w:div w:id="1172255792">
          <w:marLeft w:val="1166"/>
          <w:marRight w:val="0"/>
          <w:marTop w:val="140"/>
          <w:marBottom w:val="0"/>
          <w:divBdr>
            <w:top w:val="none" w:sz="0" w:space="0" w:color="auto"/>
            <w:left w:val="none" w:sz="0" w:space="0" w:color="auto"/>
            <w:bottom w:val="none" w:sz="0" w:space="0" w:color="auto"/>
            <w:right w:val="none" w:sz="0" w:space="0" w:color="auto"/>
          </w:divBdr>
        </w:div>
        <w:div w:id="1477529153">
          <w:marLeft w:val="1166"/>
          <w:marRight w:val="0"/>
          <w:marTop w:val="140"/>
          <w:marBottom w:val="0"/>
          <w:divBdr>
            <w:top w:val="none" w:sz="0" w:space="0" w:color="auto"/>
            <w:left w:val="none" w:sz="0" w:space="0" w:color="auto"/>
            <w:bottom w:val="none" w:sz="0" w:space="0" w:color="auto"/>
            <w:right w:val="none" w:sz="0" w:space="0" w:color="auto"/>
          </w:divBdr>
        </w:div>
        <w:div w:id="1505049001">
          <w:marLeft w:val="1166"/>
          <w:marRight w:val="0"/>
          <w:marTop w:val="140"/>
          <w:marBottom w:val="0"/>
          <w:divBdr>
            <w:top w:val="none" w:sz="0" w:space="0" w:color="auto"/>
            <w:left w:val="none" w:sz="0" w:space="0" w:color="auto"/>
            <w:bottom w:val="none" w:sz="0" w:space="0" w:color="auto"/>
            <w:right w:val="none" w:sz="0" w:space="0" w:color="auto"/>
          </w:divBdr>
        </w:div>
        <w:div w:id="1715304404">
          <w:marLeft w:val="1166"/>
          <w:marRight w:val="0"/>
          <w:marTop w:val="140"/>
          <w:marBottom w:val="0"/>
          <w:divBdr>
            <w:top w:val="none" w:sz="0" w:space="0" w:color="auto"/>
            <w:left w:val="none" w:sz="0" w:space="0" w:color="auto"/>
            <w:bottom w:val="none" w:sz="0" w:space="0" w:color="auto"/>
            <w:right w:val="none" w:sz="0" w:space="0" w:color="auto"/>
          </w:divBdr>
        </w:div>
        <w:div w:id="1974484908">
          <w:marLeft w:val="1166"/>
          <w:marRight w:val="0"/>
          <w:marTop w:val="140"/>
          <w:marBottom w:val="0"/>
          <w:divBdr>
            <w:top w:val="none" w:sz="0" w:space="0" w:color="auto"/>
            <w:left w:val="none" w:sz="0" w:space="0" w:color="auto"/>
            <w:bottom w:val="none" w:sz="0" w:space="0" w:color="auto"/>
            <w:right w:val="none" w:sz="0" w:space="0" w:color="auto"/>
          </w:divBdr>
        </w:div>
      </w:divsChild>
    </w:div>
    <w:div w:id="1164126929">
      <w:bodyDiv w:val="1"/>
      <w:marLeft w:val="0"/>
      <w:marRight w:val="0"/>
      <w:marTop w:val="0"/>
      <w:marBottom w:val="0"/>
      <w:divBdr>
        <w:top w:val="none" w:sz="0" w:space="0" w:color="auto"/>
        <w:left w:val="none" w:sz="0" w:space="0" w:color="auto"/>
        <w:bottom w:val="none" w:sz="0" w:space="0" w:color="auto"/>
        <w:right w:val="none" w:sz="0" w:space="0" w:color="auto"/>
      </w:divBdr>
    </w:div>
    <w:div w:id="1175222128">
      <w:bodyDiv w:val="1"/>
      <w:marLeft w:val="0"/>
      <w:marRight w:val="0"/>
      <w:marTop w:val="0"/>
      <w:marBottom w:val="0"/>
      <w:divBdr>
        <w:top w:val="none" w:sz="0" w:space="0" w:color="auto"/>
        <w:left w:val="none" w:sz="0" w:space="0" w:color="auto"/>
        <w:bottom w:val="none" w:sz="0" w:space="0" w:color="auto"/>
        <w:right w:val="none" w:sz="0" w:space="0" w:color="auto"/>
      </w:divBdr>
      <w:divsChild>
        <w:div w:id="634410188">
          <w:marLeft w:val="1166"/>
          <w:marRight w:val="0"/>
          <w:marTop w:val="77"/>
          <w:marBottom w:val="0"/>
          <w:divBdr>
            <w:top w:val="none" w:sz="0" w:space="0" w:color="auto"/>
            <w:left w:val="none" w:sz="0" w:space="0" w:color="auto"/>
            <w:bottom w:val="none" w:sz="0" w:space="0" w:color="auto"/>
            <w:right w:val="none" w:sz="0" w:space="0" w:color="auto"/>
          </w:divBdr>
        </w:div>
        <w:div w:id="637341201">
          <w:marLeft w:val="1166"/>
          <w:marRight w:val="0"/>
          <w:marTop w:val="77"/>
          <w:marBottom w:val="0"/>
          <w:divBdr>
            <w:top w:val="none" w:sz="0" w:space="0" w:color="auto"/>
            <w:left w:val="none" w:sz="0" w:space="0" w:color="auto"/>
            <w:bottom w:val="none" w:sz="0" w:space="0" w:color="auto"/>
            <w:right w:val="none" w:sz="0" w:space="0" w:color="auto"/>
          </w:divBdr>
        </w:div>
      </w:divsChild>
    </w:div>
    <w:div w:id="1185362882">
      <w:bodyDiv w:val="1"/>
      <w:marLeft w:val="0"/>
      <w:marRight w:val="0"/>
      <w:marTop w:val="0"/>
      <w:marBottom w:val="0"/>
      <w:divBdr>
        <w:top w:val="none" w:sz="0" w:space="0" w:color="auto"/>
        <w:left w:val="none" w:sz="0" w:space="0" w:color="auto"/>
        <w:bottom w:val="none" w:sz="0" w:space="0" w:color="auto"/>
        <w:right w:val="none" w:sz="0" w:space="0" w:color="auto"/>
      </w:divBdr>
    </w:div>
    <w:div w:id="1194927919">
      <w:bodyDiv w:val="1"/>
      <w:marLeft w:val="0"/>
      <w:marRight w:val="0"/>
      <w:marTop w:val="0"/>
      <w:marBottom w:val="0"/>
      <w:divBdr>
        <w:top w:val="none" w:sz="0" w:space="0" w:color="auto"/>
        <w:left w:val="none" w:sz="0" w:space="0" w:color="auto"/>
        <w:bottom w:val="none" w:sz="0" w:space="0" w:color="auto"/>
        <w:right w:val="none" w:sz="0" w:space="0" w:color="auto"/>
      </w:divBdr>
    </w:div>
    <w:div w:id="1210073040">
      <w:bodyDiv w:val="1"/>
      <w:marLeft w:val="0"/>
      <w:marRight w:val="0"/>
      <w:marTop w:val="0"/>
      <w:marBottom w:val="0"/>
      <w:divBdr>
        <w:top w:val="none" w:sz="0" w:space="0" w:color="auto"/>
        <w:left w:val="none" w:sz="0" w:space="0" w:color="auto"/>
        <w:bottom w:val="none" w:sz="0" w:space="0" w:color="auto"/>
        <w:right w:val="none" w:sz="0" w:space="0" w:color="auto"/>
      </w:divBdr>
      <w:divsChild>
        <w:div w:id="334236301">
          <w:marLeft w:val="0"/>
          <w:marRight w:val="0"/>
          <w:marTop w:val="0"/>
          <w:marBottom w:val="0"/>
          <w:divBdr>
            <w:top w:val="none" w:sz="0" w:space="0" w:color="auto"/>
            <w:left w:val="none" w:sz="0" w:space="0" w:color="auto"/>
            <w:bottom w:val="none" w:sz="0" w:space="0" w:color="auto"/>
            <w:right w:val="none" w:sz="0" w:space="0" w:color="auto"/>
          </w:divBdr>
          <w:divsChild>
            <w:div w:id="1831169552">
              <w:marLeft w:val="0"/>
              <w:marRight w:val="0"/>
              <w:marTop w:val="0"/>
              <w:marBottom w:val="0"/>
              <w:divBdr>
                <w:top w:val="none" w:sz="0" w:space="0" w:color="auto"/>
                <w:left w:val="none" w:sz="0" w:space="0" w:color="auto"/>
                <w:bottom w:val="none" w:sz="0" w:space="0" w:color="auto"/>
                <w:right w:val="none" w:sz="0" w:space="0" w:color="auto"/>
              </w:divBdr>
              <w:divsChild>
                <w:div w:id="1953632837">
                  <w:marLeft w:val="0"/>
                  <w:marRight w:val="0"/>
                  <w:marTop w:val="0"/>
                  <w:marBottom w:val="0"/>
                  <w:divBdr>
                    <w:top w:val="none" w:sz="0" w:space="0" w:color="auto"/>
                    <w:left w:val="none" w:sz="0" w:space="0" w:color="auto"/>
                    <w:bottom w:val="none" w:sz="0" w:space="0" w:color="auto"/>
                    <w:right w:val="none" w:sz="0" w:space="0" w:color="auto"/>
                  </w:divBdr>
                  <w:divsChild>
                    <w:div w:id="1800950933">
                      <w:marLeft w:val="0"/>
                      <w:marRight w:val="0"/>
                      <w:marTop w:val="0"/>
                      <w:marBottom w:val="0"/>
                      <w:divBdr>
                        <w:top w:val="none" w:sz="0" w:space="0" w:color="auto"/>
                        <w:left w:val="none" w:sz="0" w:space="0" w:color="auto"/>
                        <w:bottom w:val="none" w:sz="0" w:space="0" w:color="auto"/>
                        <w:right w:val="none" w:sz="0" w:space="0" w:color="auto"/>
                      </w:divBdr>
                      <w:divsChild>
                        <w:div w:id="985627446">
                          <w:marLeft w:val="0"/>
                          <w:marRight w:val="0"/>
                          <w:marTop w:val="0"/>
                          <w:marBottom w:val="0"/>
                          <w:divBdr>
                            <w:top w:val="none" w:sz="0" w:space="0" w:color="auto"/>
                            <w:left w:val="none" w:sz="0" w:space="0" w:color="auto"/>
                            <w:bottom w:val="none" w:sz="0" w:space="0" w:color="auto"/>
                            <w:right w:val="none" w:sz="0" w:space="0" w:color="auto"/>
                          </w:divBdr>
                          <w:divsChild>
                            <w:div w:id="162626954">
                              <w:marLeft w:val="0"/>
                              <w:marRight w:val="0"/>
                              <w:marTop w:val="0"/>
                              <w:marBottom w:val="0"/>
                              <w:divBdr>
                                <w:top w:val="none" w:sz="0" w:space="0" w:color="auto"/>
                                <w:left w:val="none" w:sz="0" w:space="0" w:color="auto"/>
                                <w:bottom w:val="none" w:sz="0" w:space="0" w:color="auto"/>
                                <w:right w:val="none" w:sz="0" w:space="0" w:color="auto"/>
                              </w:divBdr>
                              <w:divsChild>
                                <w:div w:id="7788363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17160884">
      <w:bodyDiv w:val="1"/>
      <w:marLeft w:val="0"/>
      <w:marRight w:val="0"/>
      <w:marTop w:val="0"/>
      <w:marBottom w:val="0"/>
      <w:divBdr>
        <w:top w:val="none" w:sz="0" w:space="0" w:color="auto"/>
        <w:left w:val="none" w:sz="0" w:space="0" w:color="auto"/>
        <w:bottom w:val="none" w:sz="0" w:space="0" w:color="auto"/>
        <w:right w:val="none" w:sz="0" w:space="0" w:color="auto"/>
      </w:divBdr>
      <w:divsChild>
        <w:div w:id="172303341">
          <w:marLeft w:val="0"/>
          <w:marRight w:val="0"/>
          <w:marTop w:val="0"/>
          <w:marBottom w:val="0"/>
          <w:divBdr>
            <w:top w:val="none" w:sz="0" w:space="0" w:color="auto"/>
            <w:left w:val="none" w:sz="0" w:space="0" w:color="auto"/>
            <w:bottom w:val="none" w:sz="0" w:space="0" w:color="auto"/>
            <w:right w:val="none" w:sz="0" w:space="0" w:color="auto"/>
          </w:divBdr>
        </w:div>
        <w:div w:id="512257914">
          <w:marLeft w:val="0"/>
          <w:marRight w:val="0"/>
          <w:marTop w:val="0"/>
          <w:marBottom w:val="0"/>
          <w:divBdr>
            <w:top w:val="none" w:sz="0" w:space="0" w:color="auto"/>
            <w:left w:val="none" w:sz="0" w:space="0" w:color="auto"/>
            <w:bottom w:val="none" w:sz="0" w:space="0" w:color="auto"/>
            <w:right w:val="none" w:sz="0" w:space="0" w:color="auto"/>
          </w:divBdr>
        </w:div>
        <w:div w:id="720131974">
          <w:marLeft w:val="0"/>
          <w:marRight w:val="0"/>
          <w:marTop w:val="0"/>
          <w:marBottom w:val="0"/>
          <w:divBdr>
            <w:top w:val="none" w:sz="0" w:space="0" w:color="auto"/>
            <w:left w:val="none" w:sz="0" w:space="0" w:color="auto"/>
            <w:bottom w:val="none" w:sz="0" w:space="0" w:color="auto"/>
            <w:right w:val="none" w:sz="0" w:space="0" w:color="auto"/>
          </w:divBdr>
        </w:div>
        <w:div w:id="1011181697">
          <w:marLeft w:val="0"/>
          <w:marRight w:val="0"/>
          <w:marTop w:val="0"/>
          <w:marBottom w:val="0"/>
          <w:divBdr>
            <w:top w:val="none" w:sz="0" w:space="0" w:color="auto"/>
            <w:left w:val="none" w:sz="0" w:space="0" w:color="auto"/>
            <w:bottom w:val="none" w:sz="0" w:space="0" w:color="auto"/>
            <w:right w:val="none" w:sz="0" w:space="0" w:color="auto"/>
          </w:divBdr>
        </w:div>
        <w:div w:id="1310357170">
          <w:marLeft w:val="0"/>
          <w:marRight w:val="0"/>
          <w:marTop w:val="0"/>
          <w:marBottom w:val="0"/>
          <w:divBdr>
            <w:top w:val="none" w:sz="0" w:space="0" w:color="auto"/>
            <w:left w:val="none" w:sz="0" w:space="0" w:color="auto"/>
            <w:bottom w:val="none" w:sz="0" w:space="0" w:color="auto"/>
            <w:right w:val="none" w:sz="0" w:space="0" w:color="auto"/>
          </w:divBdr>
        </w:div>
        <w:div w:id="1381435593">
          <w:marLeft w:val="0"/>
          <w:marRight w:val="0"/>
          <w:marTop w:val="0"/>
          <w:marBottom w:val="0"/>
          <w:divBdr>
            <w:top w:val="none" w:sz="0" w:space="0" w:color="auto"/>
            <w:left w:val="none" w:sz="0" w:space="0" w:color="auto"/>
            <w:bottom w:val="none" w:sz="0" w:space="0" w:color="auto"/>
            <w:right w:val="none" w:sz="0" w:space="0" w:color="auto"/>
          </w:divBdr>
        </w:div>
        <w:div w:id="1506049720">
          <w:marLeft w:val="0"/>
          <w:marRight w:val="0"/>
          <w:marTop w:val="0"/>
          <w:marBottom w:val="0"/>
          <w:divBdr>
            <w:top w:val="none" w:sz="0" w:space="0" w:color="auto"/>
            <w:left w:val="none" w:sz="0" w:space="0" w:color="auto"/>
            <w:bottom w:val="none" w:sz="0" w:space="0" w:color="auto"/>
            <w:right w:val="none" w:sz="0" w:space="0" w:color="auto"/>
          </w:divBdr>
        </w:div>
      </w:divsChild>
    </w:div>
    <w:div w:id="1217863109">
      <w:bodyDiv w:val="1"/>
      <w:marLeft w:val="0"/>
      <w:marRight w:val="0"/>
      <w:marTop w:val="0"/>
      <w:marBottom w:val="0"/>
      <w:divBdr>
        <w:top w:val="none" w:sz="0" w:space="0" w:color="auto"/>
        <w:left w:val="none" w:sz="0" w:space="0" w:color="auto"/>
        <w:bottom w:val="none" w:sz="0" w:space="0" w:color="auto"/>
        <w:right w:val="none" w:sz="0" w:space="0" w:color="auto"/>
      </w:divBdr>
    </w:div>
    <w:div w:id="1223830177">
      <w:bodyDiv w:val="1"/>
      <w:marLeft w:val="0"/>
      <w:marRight w:val="0"/>
      <w:marTop w:val="0"/>
      <w:marBottom w:val="0"/>
      <w:divBdr>
        <w:top w:val="none" w:sz="0" w:space="0" w:color="auto"/>
        <w:left w:val="none" w:sz="0" w:space="0" w:color="auto"/>
        <w:bottom w:val="none" w:sz="0" w:space="0" w:color="auto"/>
        <w:right w:val="none" w:sz="0" w:space="0" w:color="auto"/>
      </w:divBdr>
    </w:div>
    <w:div w:id="1225213308">
      <w:bodyDiv w:val="1"/>
      <w:marLeft w:val="0"/>
      <w:marRight w:val="0"/>
      <w:marTop w:val="0"/>
      <w:marBottom w:val="0"/>
      <w:divBdr>
        <w:top w:val="none" w:sz="0" w:space="0" w:color="auto"/>
        <w:left w:val="none" w:sz="0" w:space="0" w:color="auto"/>
        <w:bottom w:val="none" w:sz="0" w:space="0" w:color="auto"/>
        <w:right w:val="none" w:sz="0" w:space="0" w:color="auto"/>
      </w:divBdr>
    </w:div>
    <w:div w:id="1260941422">
      <w:bodyDiv w:val="1"/>
      <w:marLeft w:val="0"/>
      <w:marRight w:val="0"/>
      <w:marTop w:val="0"/>
      <w:marBottom w:val="0"/>
      <w:divBdr>
        <w:top w:val="none" w:sz="0" w:space="0" w:color="auto"/>
        <w:left w:val="none" w:sz="0" w:space="0" w:color="auto"/>
        <w:bottom w:val="none" w:sz="0" w:space="0" w:color="auto"/>
        <w:right w:val="none" w:sz="0" w:space="0" w:color="auto"/>
      </w:divBdr>
    </w:div>
    <w:div w:id="1279482353">
      <w:bodyDiv w:val="1"/>
      <w:marLeft w:val="0"/>
      <w:marRight w:val="0"/>
      <w:marTop w:val="0"/>
      <w:marBottom w:val="0"/>
      <w:divBdr>
        <w:top w:val="none" w:sz="0" w:space="0" w:color="auto"/>
        <w:left w:val="none" w:sz="0" w:space="0" w:color="auto"/>
        <w:bottom w:val="none" w:sz="0" w:space="0" w:color="auto"/>
        <w:right w:val="none" w:sz="0" w:space="0" w:color="auto"/>
      </w:divBdr>
      <w:divsChild>
        <w:div w:id="312488898">
          <w:marLeft w:val="0"/>
          <w:marRight w:val="0"/>
          <w:marTop w:val="0"/>
          <w:marBottom w:val="0"/>
          <w:divBdr>
            <w:top w:val="none" w:sz="0" w:space="0" w:color="auto"/>
            <w:left w:val="none" w:sz="0" w:space="0" w:color="auto"/>
            <w:bottom w:val="none" w:sz="0" w:space="0" w:color="auto"/>
            <w:right w:val="none" w:sz="0" w:space="0" w:color="auto"/>
          </w:divBdr>
        </w:div>
        <w:div w:id="523175926">
          <w:marLeft w:val="0"/>
          <w:marRight w:val="0"/>
          <w:marTop w:val="0"/>
          <w:marBottom w:val="0"/>
          <w:divBdr>
            <w:top w:val="none" w:sz="0" w:space="0" w:color="auto"/>
            <w:left w:val="none" w:sz="0" w:space="0" w:color="auto"/>
            <w:bottom w:val="none" w:sz="0" w:space="0" w:color="auto"/>
            <w:right w:val="none" w:sz="0" w:space="0" w:color="auto"/>
          </w:divBdr>
        </w:div>
        <w:div w:id="524563894">
          <w:marLeft w:val="0"/>
          <w:marRight w:val="0"/>
          <w:marTop w:val="0"/>
          <w:marBottom w:val="0"/>
          <w:divBdr>
            <w:top w:val="none" w:sz="0" w:space="0" w:color="auto"/>
            <w:left w:val="none" w:sz="0" w:space="0" w:color="auto"/>
            <w:bottom w:val="none" w:sz="0" w:space="0" w:color="auto"/>
            <w:right w:val="none" w:sz="0" w:space="0" w:color="auto"/>
          </w:divBdr>
          <w:divsChild>
            <w:div w:id="594093960">
              <w:marLeft w:val="0"/>
              <w:marRight w:val="0"/>
              <w:marTop w:val="0"/>
              <w:marBottom w:val="0"/>
              <w:divBdr>
                <w:top w:val="none" w:sz="0" w:space="0" w:color="auto"/>
                <w:left w:val="none" w:sz="0" w:space="0" w:color="auto"/>
                <w:bottom w:val="none" w:sz="0" w:space="0" w:color="auto"/>
                <w:right w:val="none" w:sz="0" w:space="0" w:color="auto"/>
              </w:divBdr>
            </w:div>
            <w:div w:id="905647351">
              <w:marLeft w:val="0"/>
              <w:marRight w:val="0"/>
              <w:marTop w:val="0"/>
              <w:marBottom w:val="0"/>
              <w:divBdr>
                <w:top w:val="none" w:sz="0" w:space="0" w:color="auto"/>
                <w:left w:val="none" w:sz="0" w:space="0" w:color="auto"/>
                <w:bottom w:val="none" w:sz="0" w:space="0" w:color="auto"/>
                <w:right w:val="none" w:sz="0" w:space="0" w:color="auto"/>
              </w:divBdr>
            </w:div>
            <w:div w:id="1682853773">
              <w:marLeft w:val="0"/>
              <w:marRight w:val="0"/>
              <w:marTop w:val="0"/>
              <w:marBottom w:val="0"/>
              <w:divBdr>
                <w:top w:val="none" w:sz="0" w:space="0" w:color="auto"/>
                <w:left w:val="none" w:sz="0" w:space="0" w:color="auto"/>
                <w:bottom w:val="none" w:sz="0" w:space="0" w:color="auto"/>
                <w:right w:val="none" w:sz="0" w:space="0" w:color="auto"/>
              </w:divBdr>
            </w:div>
            <w:div w:id="1785495165">
              <w:marLeft w:val="0"/>
              <w:marRight w:val="0"/>
              <w:marTop w:val="0"/>
              <w:marBottom w:val="0"/>
              <w:divBdr>
                <w:top w:val="none" w:sz="0" w:space="0" w:color="auto"/>
                <w:left w:val="none" w:sz="0" w:space="0" w:color="auto"/>
                <w:bottom w:val="none" w:sz="0" w:space="0" w:color="auto"/>
                <w:right w:val="none" w:sz="0" w:space="0" w:color="auto"/>
              </w:divBdr>
            </w:div>
          </w:divsChild>
        </w:div>
        <w:div w:id="748498449">
          <w:marLeft w:val="0"/>
          <w:marRight w:val="0"/>
          <w:marTop w:val="0"/>
          <w:marBottom w:val="0"/>
          <w:divBdr>
            <w:top w:val="none" w:sz="0" w:space="0" w:color="auto"/>
            <w:left w:val="none" w:sz="0" w:space="0" w:color="auto"/>
            <w:bottom w:val="none" w:sz="0" w:space="0" w:color="auto"/>
            <w:right w:val="none" w:sz="0" w:space="0" w:color="auto"/>
          </w:divBdr>
        </w:div>
        <w:div w:id="1568110621">
          <w:marLeft w:val="0"/>
          <w:marRight w:val="0"/>
          <w:marTop w:val="0"/>
          <w:marBottom w:val="0"/>
          <w:divBdr>
            <w:top w:val="none" w:sz="0" w:space="0" w:color="auto"/>
            <w:left w:val="none" w:sz="0" w:space="0" w:color="auto"/>
            <w:bottom w:val="none" w:sz="0" w:space="0" w:color="auto"/>
            <w:right w:val="none" w:sz="0" w:space="0" w:color="auto"/>
          </w:divBdr>
        </w:div>
        <w:div w:id="1777943799">
          <w:marLeft w:val="0"/>
          <w:marRight w:val="0"/>
          <w:marTop w:val="0"/>
          <w:marBottom w:val="0"/>
          <w:divBdr>
            <w:top w:val="none" w:sz="0" w:space="0" w:color="auto"/>
            <w:left w:val="none" w:sz="0" w:space="0" w:color="auto"/>
            <w:bottom w:val="none" w:sz="0" w:space="0" w:color="auto"/>
            <w:right w:val="none" w:sz="0" w:space="0" w:color="auto"/>
          </w:divBdr>
        </w:div>
      </w:divsChild>
    </w:div>
    <w:div w:id="1287468937">
      <w:bodyDiv w:val="1"/>
      <w:marLeft w:val="0"/>
      <w:marRight w:val="0"/>
      <w:marTop w:val="0"/>
      <w:marBottom w:val="0"/>
      <w:divBdr>
        <w:top w:val="none" w:sz="0" w:space="0" w:color="auto"/>
        <w:left w:val="none" w:sz="0" w:space="0" w:color="auto"/>
        <w:bottom w:val="none" w:sz="0" w:space="0" w:color="auto"/>
        <w:right w:val="none" w:sz="0" w:space="0" w:color="auto"/>
      </w:divBdr>
    </w:div>
    <w:div w:id="1326975346">
      <w:bodyDiv w:val="1"/>
      <w:marLeft w:val="0"/>
      <w:marRight w:val="0"/>
      <w:marTop w:val="0"/>
      <w:marBottom w:val="0"/>
      <w:divBdr>
        <w:top w:val="none" w:sz="0" w:space="0" w:color="auto"/>
        <w:left w:val="none" w:sz="0" w:space="0" w:color="auto"/>
        <w:bottom w:val="none" w:sz="0" w:space="0" w:color="auto"/>
        <w:right w:val="none" w:sz="0" w:space="0" w:color="auto"/>
      </w:divBdr>
    </w:div>
    <w:div w:id="1338002196">
      <w:bodyDiv w:val="1"/>
      <w:marLeft w:val="0"/>
      <w:marRight w:val="0"/>
      <w:marTop w:val="0"/>
      <w:marBottom w:val="0"/>
      <w:divBdr>
        <w:top w:val="none" w:sz="0" w:space="0" w:color="auto"/>
        <w:left w:val="none" w:sz="0" w:space="0" w:color="auto"/>
        <w:bottom w:val="none" w:sz="0" w:space="0" w:color="auto"/>
        <w:right w:val="none" w:sz="0" w:space="0" w:color="auto"/>
      </w:divBdr>
    </w:div>
    <w:div w:id="1346401345">
      <w:bodyDiv w:val="1"/>
      <w:marLeft w:val="0"/>
      <w:marRight w:val="0"/>
      <w:marTop w:val="0"/>
      <w:marBottom w:val="0"/>
      <w:divBdr>
        <w:top w:val="none" w:sz="0" w:space="0" w:color="auto"/>
        <w:left w:val="none" w:sz="0" w:space="0" w:color="auto"/>
        <w:bottom w:val="none" w:sz="0" w:space="0" w:color="auto"/>
        <w:right w:val="none" w:sz="0" w:space="0" w:color="auto"/>
      </w:divBdr>
    </w:div>
    <w:div w:id="1347052316">
      <w:bodyDiv w:val="1"/>
      <w:marLeft w:val="0"/>
      <w:marRight w:val="0"/>
      <w:marTop w:val="0"/>
      <w:marBottom w:val="0"/>
      <w:divBdr>
        <w:top w:val="none" w:sz="0" w:space="0" w:color="auto"/>
        <w:left w:val="none" w:sz="0" w:space="0" w:color="auto"/>
        <w:bottom w:val="none" w:sz="0" w:space="0" w:color="auto"/>
        <w:right w:val="none" w:sz="0" w:space="0" w:color="auto"/>
      </w:divBdr>
    </w:div>
    <w:div w:id="1383871818">
      <w:bodyDiv w:val="1"/>
      <w:marLeft w:val="0"/>
      <w:marRight w:val="0"/>
      <w:marTop w:val="0"/>
      <w:marBottom w:val="0"/>
      <w:divBdr>
        <w:top w:val="none" w:sz="0" w:space="0" w:color="auto"/>
        <w:left w:val="none" w:sz="0" w:space="0" w:color="auto"/>
        <w:bottom w:val="none" w:sz="0" w:space="0" w:color="auto"/>
        <w:right w:val="none" w:sz="0" w:space="0" w:color="auto"/>
      </w:divBdr>
      <w:divsChild>
        <w:div w:id="49693105">
          <w:marLeft w:val="1166"/>
          <w:marRight w:val="0"/>
          <w:marTop w:val="140"/>
          <w:marBottom w:val="0"/>
          <w:divBdr>
            <w:top w:val="none" w:sz="0" w:space="0" w:color="auto"/>
            <w:left w:val="none" w:sz="0" w:space="0" w:color="auto"/>
            <w:bottom w:val="none" w:sz="0" w:space="0" w:color="auto"/>
            <w:right w:val="none" w:sz="0" w:space="0" w:color="auto"/>
          </w:divBdr>
        </w:div>
        <w:div w:id="195703409">
          <w:marLeft w:val="1166"/>
          <w:marRight w:val="0"/>
          <w:marTop w:val="140"/>
          <w:marBottom w:val="0"/>
          <w:divBdr>
            <w:top w:val="none" w:sz="0" w:space="0" w:color="auto"/>
            <w:left w:val="none" w:sz="0" w:space="0" w:color="auto"/>
            <w:bottom w:val="none" w:sz="0" w:space="0" w:color="auto"/>
            <w:right w:val="none" w:sz="0" w:space="0" w:color="auto"/>
          </w:divBdr>
        </w:div>
        <w:div w:id="767165332">
          <w:marLeft w:val="1800"/>
          <w:marRight w:val="0"/>
          <w:marTop w:val="100"/>
          <w:marBottom w:val="0"/>
          <w:divBdr>
            <w:top w:val="none" w:sz="0" w:space="0" w:color="auto"/>
            <w:left w:val="none" w:sz="0" w:space="0" w:color="auto"/>
            <w:bottom w:val="none" w:sz="0" w:space="0" w:color="auto"/>
            <w:right w:val="none" w:sz="0" w:space="0" w:color="auto"/>
          </w:divBdr>
        </w:div>
        <w:div w:id="855775429">
          <w:marLeft w:val="1166"/>
          <w:marRight w:val="0"/>
          <w:marTop w:val="140"/>
          <w:marBottom w:val="0"/>
          <w:divBdr>
            <w:top w:val="none" w:sz="0" w:space="0" w:color="auto"/>
            <w:left w:val="none" w:sz="0" w:space="0" w:color="auto"/>
            <w:bottom w:val="none" w:sz="0" w:space="0" w:color="auto"/>
            <w:right w:val="none" w:sz="0" w:space="0" w:color="auto"/>
          </w:divBdr>
        </w:div>
        <w:div w:id="1311012835">
          <w:marLeft w:val="1800"/>
          <w:marRight w:val="0"/>
          <w:marTop w:val="100"/>
          <w:marBottom w:val="0"/>
          <w:divBdr>
            <w:top w:val="none" w:sz="0" w:space="0" w:color="auto"/>
            <w:left w:val="none" w:sz="0" w:space="0" w:color="auto"/>
            <w:bottom w:val="none" w:sz="0" w:space="0" w:color="auto"/>
            <w:right w:val="none" w:sz="0" w:space="0" w:color="auto"/>
          </w:divBdr>
        </w:div>
        <w:div w:id="1792288304">
          <w:marLeft w:val="1166"/>
          <w:marRight w:val="0"/>
          <w:marTop w:val="140"/>
          <w:marBottom w:val="0"/>
          <w:divBdr>
            <w:top w:val="none" w:sz="0" w:space="0" w:color="auto"/>
            <w:left w:val="none" w:sz="0" w:space="0" w:color="auto"/>
            <w:bottom w:val="none" w:sz="0" w:space="0" w:color="auto"/>
            <w:right w:val="none" w:sz="0" w:space="0" w:color="auto"/>
          </w:divBdr>
        </w:div>
      </w:divsChild>
    </w:div>
    <w:div w:id="1387417141">
      <w:bodyDiv w:val="1"/>
      <w:marLeft w:val="0"/>
      <w:marRight w:val="0"/>
      <w:marTop w:val="0"/>
      <w:marBottom w:val="0"/>
      <w:divBdr>
        <w:top w:val="none" w:sz="0" w:space="0" w:color="auto"/>
        <w:left w:val="none" w:sz="0" w:space="0" w:color="auto"/>
        <w:bottom w:val="none" w:sz="0" w:space="0" w:color="auto"/>
        <w:right w:val="none" w:sz="0" w:space="0" w:color="auto"/>
      </w:divBdr>
    </w:div>
    <w:div w:id="1391033385">
      <w:bodyDiv w:val="1"/>
      <w:marLeft w:val="0"/>
      <w:marRight w:val="0"/>
      <w:marTop w:val="0"/>
      <w:marBottom w:val="0"/>
      <w:divBdr>
        <w:top w:val="none" w:sz="0" w:space="0" w:color="auto"/>
        <w:left w:val="none" w:sz="0" w:space="0" w:color="auto"/>
        <w:bottom w:val="none" w:sz="0" w:space="0" w:color="auto"/>
        <w:right w:val="none" w:sz="0" w:space="0" w:color="auto"/>
      </w:divBdr>
    </w:div>
    <w:div w:id="1391727297">
      <w:bodyDiv w:val="1"/>
      <w:marLeft w:val="0"/>
      <w:marRight w:val="0"/>
      <w:marTop w:val="0"/>
      <w:marBottom w:val="0"/>
      <w:divBdr>
        <w:top w:val="none" w:sz="0" w:space="0" w:color="auto"/>
        <w:left w:val="none" w:sz="0" w:space="0" w:color="auto"/>
        <w:bottom w:val="none" w:sz="0" w:space="0" w:color="auto"/>
        <w:right w:val="none" w:sz="0" w:space="0" w:color="auto"/>
      </w:divBdr>
      <w:divsChild>
        <w:div w:id="29965532">
          <w:marLeft w:val="0"/>
          <w:marRight w:val="0"/>
          <w:marTop w:val="0"/>
          <w:marBottom w:val="0"/>
          <w:divBdr>
            <w:top w:val="none" w:sz="0" w:space="0" w:color="auto"/>
            <w:left w:val="none" w:sz="0" w:space="0" w:color="auto"/>
            <w:bottom w:val="none" w:sz="0" w:space="0" w:color="auto"/>
            <w:right w:val="none" w:sz="0" w:space="0" w:color="auto"/>
          </w:divBdr>
          <w:divsChild>
            <w:div w:id="641810179">
              <w:marLeft w:val="0"/>
              <w:marRight w:val="0"/>
              <w:marTop w:val="0"/>
              <w:marBottom w:val="0"/>
              <w:divBdr>
                <w:top w:val="none" w:sz="0" w:space="0" w:color="auto"/>
                <w:left w:val="none" w:sz="0" w:space="0" w:color="auto"/>
                <w:bottom w:val="none" w:sz="0" w:space="0" w:color="auto"/>
                <w:right w:val="none" w:sz="0" w:space="0" w:color="auto"/>
              </w:divBdr>
            </w:div>
            <w:div w:id="786386190">
              <w:marLeft w:val="0"/>
              <w:marRight w:val="0"/>
              <w:marTop w:val="0"/>
              <w:marBottom w:val="0"/>
              <w:divBdr>
                <w:top w:val="none" w:sz="0" w:space="0" w:color="auto"/>
                <w:left w:val="none" w:sz="0" w:space="0" w:color="auto"/>
                <w:bottom w:val="none" w:sz="0" w:space="0" w:color="auto"/>
                <w:right w:val="none" w:sz="0" w:space="0" w:color="auto"/>
              </w:divBdr>
            </w:div>
            <w:div w:id="803425232">
              <w:marLeft w:val="0"/>
              <w:marRight w:val="0"/>
              <w:marTop w:val="0"/>
              <w:marBottom w:val="0"/>
              <w:divBdr>
                <w:top w:val="none" w:sz="0" w:space="0" w:color="auto"/>
                <w:left w:val="none" w:sz="0" w:space="0" w:color="auto"/>
                <w:bottom w:val="none" w:sz="0" w:space="0" w:color="auto"/>
                <w:right w:val="none" w:sz="0" w:space="0" w:color="auto"/>
              </w:divBdr>
            </w:div>
            <w:div w:id="997994847">
              <w:marLeft w:val="0"/>
              <w:marRight w:val="0"/>
              <w:marTop w:val="0"/>
              <w:marBottom w:val="0"/>
              <w:divBdr>
                <w:top w:val="none" w:sz="0" w:space="0" w:color="auto"/>
                <w:left w:val="none" w:sz="0" w:space="0" w:color="auto"/>
                <w:bottom w:val="none" w:sz="0" w:space="0" w:color="auto"/>
                <w:right w:val="none" w:sz="0" w:space="0" w:color="auto"/>
              </w:divBdr>
            </w:div>
          </w:divsChild>
        </w:div>
        <w:div w:id="157430292">
          <w:marLeft w:val="0"/>
          <w:marRight w:val="0"/>
          <w:marTop w:val="0"/>
          <w:marBottom w:val="0"/>
          <w:divBdr>
            <w:top w:val="none" w:sz="0" w:space="0" w:color="auto"/>
            <w:left w:val="none" w:sz="0" w:space="0" w:color="auto"/>
            <w:bottom w:val="none" w:sz="0" w:space="0" w:color="auto"/>
            <w:right w:val="none" w:sz="0" w:space="0" w:color="auto"/>
          </w:divBdr>
        </w:div>
        <w:div w:id="1016494056">
          <w:marLeft w:val="0"/>
          <w:marRight w:val="0"/>
          <w:marTop w:val="0"/>
          <w:marBottom w:val="0"/>
          <w:divBdr>
            <w:top w:val="none" w:sz="0" w:space="0" w:color="auto"/>
            <w:left w:val="none" w:sz="0" w:space="0" w:color="auto"/>
            <w:bottom w:val="none" w:sz="0" w:space="0" w:color="auto"/>
            <w:right w:val="none" w:sz="0" w:space="0" w:color="auto"/>
          </w:divBdr>
        </w:div>
        <w:div w:id="1243956282">
          <w:marLeft w:val="0"/>
          <w:marRight w:val="0"/>
          <w:marTop w:val="0"/>
          <w:marBottom w:val="0"/>
          <w:divBdr>
            <w:top w:val="none" w:sz="0" w:space="0" w:color="auto"/>
            <w:left w:val="none" w:sz="0" w:space="0" w:color="auto"/>
            <w:bottom w:val="none" w:sz="0" w:space="0" w:color="auto"/>
            <w:right w:val="none" w:sz="0" w:space="0" w:color="auto"/>
          </w:divBdr>
        </w:div>
        <w:div w:id="1800302243">
          <w:marLeft w:val="0"/>
          <w:marRight w:val="0"/>
          <w:marTop w:val="0"/>
          <w:marBottom w:val="0"/>
          <w:divBdr>
            <w:top w:val="none" w:sz="0" w:space="0" w:color="auto"/>
            <w:left w:val="none" w:sz="0" w:space="0" w:color="auto"/>
            <w:bottom w:val="none" w:sz="0" w:space="0" w:color="auto"/>
            <w:right w:val="none" w:sz="0" w:space="0" w:color="auto"/>
          </w:divBdr>
        </w:div>
        <w:div w:id="1999306770">
          <w:marLeft w:val="0"/>
          <w:marRight w:val="0"/>
          <w:marTop w:val="0"/>
          <w:marBottom w:val="0"/>
          <w:divBdr>
            <w:top w:val="none" w:sz="0" w:space="0" w:color="auto"/>
            <w:left w:val="none" w:sz="0" w:space="0" w:color="auto"/>
            <w:bottom w:val="none" w:sz="0" w:space="0" w:color="auto"/>
            <w:right w:val="none" w:sz="0" w:space="0" w:color="auto"/>
          </w:divBdr>
        </w:div>
      </w:divsChild>
    </w:div>
    <w:div w:id="1410729902">
      <w:bodyDiv w:val="1"/>
      <w:marLeft w:val="0"/>
      <w:marRight w:val="0"/>
      <w:marTop w:val="0"/>
      <w:marBottom w:val="0"/>
      <w:divBdr>
        <w:top w:val="none" w:sz="0" w:space="0" w:color="auto"/>
        <w:left w:val="none" w:sz="0" w:space="0" w:color="auto"/>
        <w:bottom w:val="none" w:sz="0" w:space="0" w:color="auto"/>
        <w:right w:val="none" w:sz="0" w:space="0" w:color="auto"/>
      </w:divBdr>
      <w:divsChild>
        <w:div w:id="438109611">
          <w:marLeft w:val="0"/>
          <w:marRight w:val="0"/>
          <w:marTop w:val="0"/>
          <w:marBottom w:val="0"/>
          <w:divBdr>
            <w:top w:val="none" w:sz="0" w:space="0" w:color="auto"/>
            <w:left w:val="none" w:sz="0" w:space="0" w:color="auto"/>
            <w:bottom w:val="none" w:sz="0" w:space="0" w:color="auto"/>
            <w:right w:val="none" w:sz="0" w:space="0" w:color="auto"/>
          </w:divBdr>
        </w:div>
        <w:div w:id="648024355">
          <w:marLeft w:val="0"/>
          <w:marRight w:val="0"/>
          <w:marTop w:val="0"/>
          <w:marBottom w:val="300"/>
          <w:divBdr>
            <w:top w:val="single" w:sz="6" w:space="15" w:color="D9D9D6"/>
            <w:left w:val="single" w:sz="6" w:space="15" w:color="D9D9D6"/>
            <w:bottom w:val="single" w:sz="6" w:space="15" w:color="D9D9D6"/>
            <w:right w:val="single" w:sz="6" w:space="15" w:color="D9D9D6"/>
          </w:divBdr>
        </w:div>
        <w:div w:id="1266383352">
          <w:marLeft w:val="0"/>
          <w:marRight w:val="0"/>
          <w:marTop w:val="0"/>
          <w:marBottom w:val="300"/>
          <w:divBdr>
            <w:top w:val="single" w:sz="6" w:space="15" w:color="D9D9D6"/>
            <w:left w:val="single" w:sz="6" w:space="15" w:color="D9D9D6"/>
            <w:bottom w:val="single" w:sz="6" w:space="15" w:color="D9D9D6"/>
            <w:right w:val="single" w:sz="6" w:space="15" w:color="D9D9D6"/>
          </w:divBdr>
        </w:div>
        <w:div w:id="1457262424">
          <w:marLeft w:val="0"/>
          <w:marRight w:val="0"/>
          <w:marTop w:val="0"/>
          <w:marBottom w:val="300"/>
          <w:divBdr>
            <w:top w:val="none" w:sz="0" w:space="0" w:color="auto"/>
            <w:left w:val="none" w:sz="0" w:space="0" w:color="auto"/>
            <w:bottom w:val="none" w:sz="0" w:space="0" w:color="auto"/>
            <w:right w:val="none" w:sz="0" w:space="0" w:color="auto"/>
          </w:divBdr>
        </w:div>
        <w:div w:id="2039545925">
          <w:marLeft w:val="0"/>
          <w:marRight w:val="0"/>
          <w:marTop w:val="0"/>
          <w:marBottom w:val="300"/>
          <w:divBdr>
            <w:top w:val="single" w:sz="6" w:space="15" w:color="D9D9D6"/>
            <w:left w:val="single" w:sz="6" w:space="15" w:color="D9D9D6"/>
            <w:bottom w:val="single" w:sz="6" w:space="15" w:color="D9D9D6"/>
            <w:right w:val="single" w:sz="6" w:space="15" w:color="D9D9D6"/>
          </w:divBdr>
        </w:div>
      </w:divsChild>
    </w:div>
    <w:div w:id="1432162873">
      <w:bodyDiv w:val="1"/>
      <w:marLeft w:val="0"/>
      <w:marRight w:val="0"/>
      <w:marTop w:val="0"/>
      <w:marBottom w:val="0"/>
      <w:divBdr>
        <w:top w:val="none" w:sz="0" w:space="0" w:color="auto"/>
        <w:left w:val="none" w:sz="0" w:space="0" w:color="auto"/>
        <w:bottom w:val="none" w:sz="0" w:space="0" w:color="auto"/>
        <w:right w:val="none" w:sz="0" w:space="0" w:color="auto"/>
      </w:divBdr>
    </w:div>
    <w:div w:id="1451777089">
      <w:bodyDiv w:val="1"/>
      <w:marLeft w:val="0"/>
      <w:marRight w:val="0"/>
      <w:marTop w:val="0"/>
      <w:marBottom w:val="0"/>
      <w:divBdr>
        <w:top w:val="none" w:sz="0" w:space="0" w:color="auto"/>
        <w:left w:val="none" w:sz="0" w:space="0" w:color="auto"/>
        <w:bottom w:val="none" w:sz="0" w:space="0" w:color="auto"/>
        <w:right w:val="none" w:sz="0" w:space="0" w:color="auto"/>
      </w:divBdr>
    </w:div>
    <w:div w:id="1453329631">
      <w:bodyDiv w:val="1"/>
      <w:marLeft w:val="0"/>
      <w:marRight w:val="0"/>
      <w:marTop w:val="0"/>
      <w:marBottom w:val="0"/>
      <w:divBdr>
        <w:top w:val="none" w:sz="0" w:space="0" w:color="auto"/>
        <w:left w:val="none" w:sz="0" w:space="0" w:color="auto"/>
        <w:bottom w:val="none" w:sz="0" w:space="0" w:color="auto"/>
        <w:right w:val="none" w:sz="0" w:space="0" w:color="auto"/>
      </w:divBdr>
    </w:div>
    <w:div w:id="1472551779">
      <w:bodyDiv w:val="1"/>
      <w:marLeft w:val="0"/>
      <w:marRight w:val="0"/>
      <w:marTop w:val="0"/>
      <w:marBottom w:val="0"/>
      <w:divBdr>
        <w:top w:val="none" w:sz="0" w:space="0" w:color="auto"/>
        <w:left w:val="none" w:sz="0" w:space="0" w:color="auto"/>
        <w:bottom w:val="none" w:sz="0" w:space="0" w:color="auto"/>
        <w:right w:val="none" w:sz="0" w:space="0" w:color="auto"/>
      </w:divBdr>
    </w:div>
    <w:div w:id="1490713530">
      <w:bodyDiv w:val="1"/>
      <w:marLeft w:val="0"/>
      <w:marRight w:val="0"/>
      <w:marTop w:val="0"/>
      <w:marBottom w:val="0"/>
      <w:divBdr>
        <w:top w:val="none" w:sz="0" w:space="0" w:color="auto"/>
        <w:left w:val="none" w:sz="0" w:space="0" w:color="auto"/>
        <w:bottom w:val="none" w:sz="0" w:space="0" w:color="auto"/>
        <w:right w:val="none" w:sz="0" w:space="0" w:color="auto"/>
      </w:divBdr>
      <w:divsChild>
        <w:div w:id="293366492">
          <w:marLeft w:val="446"/>
          <w:marRight w:val="0"/>
          <w:marTop w:val="0"/>
          <w:marBottom w:val="0"/>
          <w:divBdr>
            <w:top w:val="none" w:sz="0" w:space="0" w:color="auto"/>
            <w:left w:val="none" w:sz="0" w:space="0" w:color="auto"/>
            <w:bottom w:val="none" w:sz="0" w:space="0" w:color="auto"/>
            <w:right w:val="none" w:sz="0" w:space="0" w:color="auto"/>
          </w:divBdr>
        </w:div>
        <w:div w:id="480849532">
          <w:marLeft w:val="446"/>
          <w:marRight w:val="0"/>
          <w:marTop w:val="0"/>
          <w:marBottom w:val="0"/>
          <w:divBdr>
            <w:top w:val="none" w:sz="0" w:space="0" w:color="auto"/>
            <w:left w:val="none" w:sz="0" w:space="0" w:color="auto"/>
            <w:bottom w:val="none" w:sz="0" w:space="0" w:color="auto"/>
            <w:right w:val="none" w:sz="0" w:space="0" w:color="auto"/>
          </w:divBdr>
        </w:div>
        <w:div w:id="762065906">
          <w:marLeft w:val="446"/>
          <w:marRight w:val="0"/>
          <w:marTop w:val="0"/>
          <w:marBottom w:val="0"/>
          <w:divBdr>
            <w:top w:val="none" w:sz="0" w:space="0" w:color="auto"/>
            <w:left w:val="none" w:sz="0" w:space="0" w:color="auto"/>
            <w:bottom w:val="none" w:sz="0" w:space="0" w:color="auto"/>
            <w:right w:val="none" w:sz="0" w:space="0" w:color="auto"/>
          </w:divBdr>
        </w:div>
        <w:div w:id="1113095755">
          <w:marLeft w:val="446"/>
          <w:marRight w:val="0"/>
          <w:marTop w:val="0"/>
          <w:marBottom w:val="0"/>
          <w:divBdr>
            <w:top w:val="none" w:sz="0" w:space="0" w:color="auto"/>
            <w:left w:val="none" w:sz="0" w:space="0" w:color="auto"/>
            <w:bottom w:val="none" w:sz="0" w:space="0" w:color="auto"/>
            <w:right w:val="none" w:sz="0" w:space="0" w:color="auto"/>
          </w:divBdr>
        </w:div>
        <w:div w:id="1626229812">
          <w:marLeft w:val="446"/>
          <w:marRight w:val="0"/>
          <w:marTop w:val="0"/>
          <w:marBottom w:val="0"/>
          <w:divBdr>
            <w:top w:val="none" w:sz="0" w:space="0" w:color="auto"/>
            <w:left w:val="none" w:sz="0" w:space="0" w:color="auto"/>
            <w:bottom w:val="none" w:sz="0" w:space="0" w:color="auto"/>
            <w:right w:val="none" w:sz="0" w:space="0" w:color="auto"/>
          </w:divBdr>
        </w:div>
        <w:div w:id="1796636290">
          <w:marLeft w:val="446"/>
          <w:marRight w:val="0"/>
          <w:marTop w:val="0"/>
          <w:marBottom w:val="0"/>
          <w:divBdr>
            <w:top w:val="none" w:sz="0" w:space="0" w:color="auto"/>
            <w:left w:val="none" w:sz="0" w:space="0" w:color="auto"/>
            <w:bottom w:val="none" w:sz="0" w:space="0" w:color="auto"/>
            <w:right w:val="none" w:sz="0" w:space="0" w:color="auto"/>
          </w:divBdr>
        </w:div>
      </w:divsChild>
    </w:div>
    <w:div w:id="1504319742">
      <w:bodyDiv w:val="1"/>
      <w:marLeft w:val="0"/>
      <w:marRight w:val="0"/>
      <w:marTop w:val="0"/>
      <w:marBottom w:val="0"/>
      <w:divBdr>
        <w:top w:val="none" w:sz="0" w:space="0" w:color="auto"/>
        <w:left w:val="none" w:sz="0" w:space="0" w:color="auto"/>
        <w:bottom w:val="none" w:sz="0" w:space="0" w:color="auto"/>
        <w:right w:val="none" w:sz="0" w:space="0" w:color="auto"/>
      </w:divBdr>
      <w:divsChild>
        <w:div w:id="1036999921">
          <w:marLeft w:val="547"/>
          <w:marRight w:val="0"/>
          <w:marTop w:val="96"/>
          <w:marBottom w:val="0"/>
          <w:divBdr>
            <w:top w:val="none" w:sz="0" w:space="0" w:color="auto"/>
            <w:left w:val="none" w:sz="0" w:space="0" w:color="auto"/>
            <w:bottom w:val="none" w:sz="0" w:space="0" w:color="auto"/>
            <w:right w:val="none" w:sz="0" w:space="0" w:color="auto"/>
          </w:divBdr>
        </w:div>
        <w:div w:id="1625234845">
          <w:marLeft w:val="1166"/>
          <w:marRight w:val="0"/>
          <w:marTop w:val="77"/>
          <w:marBottom w:val="0"/>
          <w:divBdr>
            <w:top w:val="none" w:sz="0" w:space="0" w:color="auto"/>
            <w:left w:val="none" w:sz="0" w:space="0" w:color="auto"/>
            <w:bottom w:val="none" w:sz="0" w:space="0" w:color="auto"/>
            <w:right w:val="none" w:sz="0" w:space="0" w:color="auto"/>
          </w:divBdr>
        </w:div>
        <w:div w:id="1915120078">
          <w:marLeft w:val="1166"/>
          <w:marRight w:val="0"/>
          <w:marTop w:val="77"/>
          <w:marBottom w:val="0"/>
          <w:divBdr>
            <w:top w:val="none" w:sz="0" w:space="0" w:color="auto"/>
            <w:left w:val="none" w:sz="0" w:space="0" w:color="auto"/>
            <w:bottom w:val="none" w:sz="0" w:space="0" w:color="auto"/>
            <w:right w:val="none" w:sz="0" w:space="0" w:color="auto"/>
          </w:divBdr>
        </w:div>
        <w:div w:id="2066832386">
          <w:marLeft w:val="547"/>
          <w:marRight w:val="0"/>
          <w:marTop w:val="96"/>
          <w:marBottom w:val="0"/>
          <w:divBdr>
            <w:top w:val="none" w:sz="0" w:space="0" w:color="auto"/>
            <w:left w:val="none" w:sz="0" w:space="0" w:color="auto"/>
            <w:bottom w:val="none" w:sz="0" w:space="0" w:color="auto"/>
            <w:right w:val="none" w:sz="0" w:space="0" w:color="auto"/>
          </w:divBdr>
        </w:div>
      </w:divsChild>
    </w:div>
    <w:div w:id="1507135041">
      <w:bodyDiv w:val="1"/>
      <w:marLeft w:val="0"/>
      <w:marRight w:val="0"/>
      <w:marTop w:val="0"/>
      <w:marBottom w:val="0"/>
      <w:divBdr>
        <w:top w:val="none" w:sz="0" w:space="0" w:color="auto"/>
        <w:left w:val="none" w:sz="0" w:space="0" w:color="auto"/>
        <w:bottom w:val="none" w:sz="0" w:space="0" w:color="auto"/>
        <w:right w:val="none" w:sz="0" w:space="0" w:color="auto"/>
      </w:divBdr>
    </w:div>
    <w:div w:id="1514345672">
      <w:bodyDiv w:val="1"/>
      <w:marLeft w:val="0"/>
      <w:marRight w:val="0"/>
      <w:marTop w:val="0"/>
      <w:marBottom w:val="0"/>
      <w:divBdr>
        <w:top w:val="none" w:sz="0" w:space="0" w:color="auto"/>
        <w:left w:val="none" w:sz="0" w:space="0" w:color="auto"/>
        <w:bottom w:val="none" w:sz="0" w:space="0" w:color="auto"/>
        <w:right w:val="none" w:sz="0" w:space="0" w:color="auto"/>
      </w:divBdr>
    </w:div>
    <w:div w:id="1518227899">
      <w:bodyDiv w:val="1"/>
      <w:marLeft w:val="0"/>
      <w:marRight w:val="0"/>
      <w:marTop w:val="0"/>
      <w:marBottom w:val="0"/>
      <w:divBdr>
        <w:top w:val="none" w:sz="0" w:space="0" w:color="auto"/>
        <w:left w:val="none" w:sz="0" w:space="0" w:color="auto"/>
        <w:bottom w:val="none" w:sz="0" w:space="0" w:color="auto"/>
        <w:right w:val="none" w:sz="0" w:space="0" w:color="auto"/>
      </w:divBdr>
    </w:div>
    <w:div w:id="1526794311">
      <w:bodyDiv w:val="1"/>
      <w:marLeft w:val="0"/>
      <w:marRight w:val="0"/>
      <w:marTop w:val="0"/>
      <w:marBottom w:val="0"/>
      <w:divBdr>
        <w:top w:val="none" w:sz="0" w:space="0" w:color="auto"/>
        <w:left w:val="none" w:sz="0" w:space="0" w:color="auto"/>
        <w:bottom w:val="none" w:sz="0" w:space="0" w:color="auto"/>
        <w:right w:val="none" w:sz="0" w:space="0" w:color="auto"/>
      </w:divBdr>
    </w:div>
    <w:div w:id="1534347280">
      <w:bodyDiv w:val="1"/>
      <w:marLeft w:val="0"/>
      <w:marRight w:val="0"/>
      <w:marTop w:val="0"/>
      <w:marBottom w:val="0"/>
      <w:divBdr>
        <w:top w:val="none" w:sz="0" w:space="0" w:color="auto"/>
        <w:left w:val="none" w:sz="0" w:space="0" w:color="auto"/>
        <w:bottom w:val="none" w:sz="0" w:space="0" w:color="auto"/>
        <w:right w:val="none" w:sz="0" w:space="0" w:color="auto"/>
      </w:divBdr>
    </w:div>
    <w:div w:id="1553270158">
      <w:bodyDiv w:val="1"/>
      <w:marLeft w:val="0"/>
      <w:marRight w:val="0"/>
      <w:marTop w:val="0"/>
      <w:marBottom w:val="0"/>
      <w:divBdr>
        <w:top w:val="none" w:sz="0" w:space="0" w:color="auto"/>
        <w:left w:val="none" w:sz="0" w:space="0" w:color="auto"/>
        <w:bottom w:val="none" w:sz="0" w:space="0" w:color="auto"/>
        <w:right w:val="none" w:sz="0" w:space="0" w:color="auto"/>
      </w:divBdr>
    </w:div>
    <w:div w:id="1569683985">
      <w:bodyDiv w:val="1"/>
      <w:marLeft w:val="0"/>
      <w:marRight w:val="0"/>
      <w:marTop w:val="0"/>
      <w:marBottom w:val="0"/>
      <w:divBdr>
        <w:top w:val="none" w:sz="0" w:space="0" w:color="auto"/>
        <w:left w:val="none" w:sz="0" w:space="0" w:color="auto"/>
        <w:bottom w:val="none" w:sz="0" w:space="0" w:color="auto"/>
        <w:right w:val="none" w:sz="0" w:space="0" w:color="auto"/>
      </w:divBdr>
    </w:div>
    <w:div w:id="1573277609">
      <w:bodyDiv w:val="1"/>
      <w:marLeft w:val="0"/>
      <w:marRight w:val="0"/>
      <w:marTop w:val="0"/>
      <w:marBottom w:val="0"/>
      <w:divBdr>
        <w:top w:val="none" w:sz="0" w:space="0" w:color="auto"/>
        <w:left w:val="none" w:sz="0" w:space="0" w:color="auto"/>
        <w:bottom w:val="none" w:sz="0" w:space="0" w:color="auto"/>
        <w:right w:val="none" w:sz="0" w:space="0" w:color="auto"/>
      </w:divBdr>
    </w:div>
    <w:div w:id="1597522155">
      <w:bodyDiv w:val="1"/>
      <w:marLeft w:val="0"/>
      <w:marRight w:val="0"/>
      <w:marTop w:val="0"/>
      <w:marBottom w:val="0"/>
      <w:divBdr>
        <w:top w:val="none" w:sz="0" w:space="0" w:color="auto"/>
        <w:left w:val="none" w:sz="0" w:space="0" w:color="auto"/>
        <w:bottom w:val="none" w:sz="0" w:space="0" w:color="auto"/>
        <w:right w:val="none" w:sz="0" w:space="0" w:color="auto"/>
      </w:divBdr>
    </w:div>
    <w:div w:id="1600328093">
      <w:bodyDiv w:val="1"/>
      <w:marLeft w:val="0"/>
      <w:marRight w:val="0"/>
      <w:marTop w:val="0"/>
      <w:marBottom w:val="0"/>
      <w:divBdr>
        <w:top w:val="none" w:sz="0" w:space="0" w:color="auto"/>
        <w:left w:val="none" w:sz="0" w:space="0" w:color="auto"/>
        <w:bottom w:val="none" w:sz="0" w:space="0" w:color="auto"/>
        <w:right w:val="none" w:sz="0" w:space="0" w:color="auto"/>
      </w:divBdr>
    </w:div>
    <w:div w:id="1628587790">
      <w:bodyDiv w:val="1"/>
      <w:marLeft w:val="0"/>
      <w:marRight w:val="0"/>
      <w:marTop w:val="0"/>
      <w:marBottom w:val="0"/>
      <w:divBdr>
        <w:top w:val="none" w:sz="0" w:space="0" w:color="auto"/>
        <w:left w:val="none" w:sz="0" w:space="0" w:color="auto"/>
        <w:bottom w:val="none" w:sz="0" w:space="0" w:color="auto"/>
        <w:right w:val="none" w:sz="0" w:space="0" w:color="auto"/>
      </w:divBdr>
      <w:divsChild>
        <w:div w:id="79913637">
          <w:marLeft w:val="1166"/>
          <w:marRight w:val="0"/>
          <w:marTop w:val="140"/>
          <w:marBottom w:val="0"/>
          <w:divBdr>
            <w:top w:val="none" w:sz="0" w:space="0" w:color="auto"/>
            <w:left w:val="none" w:sz="0" w:space="0" w:color="auto"/>
            <w:bottom w:val="none" w:sz="0" w:space="0" w:color="auto"/>
            <w:right w:val="none" w:sz="0" w:space="0" w:color="auto"/>
          </w:divBdr>
        </w:div>
        <w:div w:id="129400169">
          <w:marLeft w:val="1166"/>
          <w:marRight w:val="0"/>
          <w:marTop w:val="140"/>
          <w:marBottom w:val="0"/>
          <w:divBdr>
            <w:top w:val="none" w:sz="0" w:space="0" w:color="auto"/>
            <w:left w:val="none" w:sz="0" w:space="0" w:color="auto"/>
            <w:bottom w:val="none" w:sz="0" w:space="0" w:color="auto"/>
            <w:right w:val="none" w:sz="0" w:space="0" w:color="auto"/>
          </w:divBdr>
        </w:div>
        <w:div w:id="922880434">
          <w:marLeft w:val="1166"/>
          <w:marRight w:val="0"/>
          <w:marTop w:val="140"/>
          <w:marBottom w:val="0"/>
          <w:divBdr>
            <w:top w:val="none" w:sz="0" w:space="0" w:color="auto"/>
            <w:left w:val="none" w:sz="0" w:space="0" w:color="auto"/>
            <w:bottom w:val="none" w:sz="0" w:space="0" w:color="auto"/>
            <w:right w:val="none" w:sz="0" w:space="0" w:color="auto"/>
          </w:divBdr>
        </w:div>
        <w:div w:id="1262761481">
          <w:marLeft w:val="1166"/>
          <w:marRight w:val="0"/>
          <w:marTop w:val="140"/>
          <w:marBottom w:val="0"/>
          <w:divBdr>
            <w:top w:val="none" w:sz="0" w:space="0" w:color="auto"/>
            <w:left w:val="none" w:sz="0" w:space="0" w:color="auto"/>
            <w:bottom w:val="none" w:sz="0" w:space="0" w:color="auto"/>
            <w:right w:val="none" w:sz="0" w:space="0" w:color="auto"/>
          </w:divBdr>
        </w:div>
        <w:div w:id="1382050209">
          <w:marLeft w:val="1166"/>
          <w:marRight w:val="0"/>
          <w:marTop w:val="140"/>
          <w:marBottom w:val="0"/>
          <w:divBdr>
            <w:top w:val="none" w:sz="0" w:space="0" w:color="auto"/>
            <w:left w:val="none" w:sz="0" w:space="0" w:color="auto"/>
            <w:bottom w:val="none" w:sz="0" w:space="0" w:color="auto"/>
            <w:right w:val="none" w:sz="0" w:space="0" w:color="auto"/>
          </w:divBdr>
        </w:div>
        <w:div w:id="1616597964">
          <w:marLeft w:val="1166"/>
          <w:marRight w:val="0"/>
          <w:marTop w:val="140"/>
          <w:marBottom w:val="0"/>
          <w:divBdr>
            <w:top w:val="none" w:sz="0" w:space="0" w:color="auto"/>
            <w:left w:val="none" w:sz="0" w:space="0" w:color="auto"/>
            <w:bottom w:val="none" w:sz="0" w:space="0" w:color="auto"/>
            <w:right w:val="none" w:sz="0" w:space="0" w:color="auto"/>
          </w:divBdr>
        </w:div>
      </w:divsChild>
    </w:div>
    <w:div w:id="1630622072">
      <w:bodyDiv w:val="1"/>
      <w:marLeft w:val="0"/>
      <w:marRight w:val="0"/>
      <w:marTop w:val="0"/>
      <w:marBottom w:val="0"/>
      <w:divBdr>
        <w:top w:val="none" w:sz="0" w:space="0" w:color="auto"/>
        <w:left w:val="none" w:sz="0" w:space="0" w:color="auto"/>
        <w:bottom w:val="none" w:sz="0" w:space="0" w:color="auto"/>
        <w:right w:val="none" w:sz="0" w:space="0" w:color="auto"/>
      </w:divBdr>
    </w:div>
    <w:div w:id="1636057754">
      <w:bodyDiv w:val="1"/>
      <w:marLeft w:val="0"/>
      <w:marRight w:val="0"/>
      <w:marTop w:val="0"/>
      <w:marBottom w:val="0"/>
      <w:divBdr>
        <w:top w:val="none" w:sz="0" w:space="0" w:color="auto"/>
        <w:left w:val="none" w:sz="0" w:space="0" w:color="auto"/>
        <w:bottom w:val="none" w:sz="0" w:space="0" w:color="auto"/>
        <w:right w:val="none" w:sz="0" w:space="0" w:color="auto"/>
      </w:divBdr>
    </w:div>
    <w:div w:id="1667243556">
      <w:bodyDiv w:val="1"/>
      <w:marLeft w:val="0"/>
      <w:marRight w:val="0"/>
      <w:marTop w:val="0"/>
      <w:marBottom w:val="0"/>
      <w:divBdr>
        <w:top w:val="none" w:sz="0" w:space="0" w:color="auto"/>
        <w:left w:val="none" w:sz="0" w:space="0" w:color="auto"/>
        <w:bottom w:val="none" w:sz="0" w:space="0" w:color="auto"/>
        <w:right w:val="none" w:sz="0" w:space="0" w:color="auto"/>
      </w:divBdr>
    </w:div>
    <w:div w:id="1671445319">
      <w:bodyDiv w:val="1"/>
      <w:marLeft w:val="0"/>
      <w:marRight w:val="0"/>
      <w:marTop w:val="0"/>
      <w:marBottom w:val="0"/>
      <w:divBdr>
        <w:top w:val="none" w:sz="0" w:space="0" w:color="auto"/>
        <w:left w:val="none" w:sz="0" w:space="0" w:color="auto"/>
        <w:bottom w:val="none" w:sz="0" w:space="0" w:color="auto"/>
        <w:right w:val="none" w:sz="0" w:space="0" w:color="auto"/>
      </w:divBdr>
    </w:div>
    <w:div w:id="1674725943">
      <w:bodyDiv w:val="1"/>
      <w:marLeft w:val="0"/>
      <w:marRight w:val="0"/>
      <w:marTop w:val="0"/>
      <w:marBottom w:val="0"/>
      <w:divBdr>
        <w:top w:val="none" w:sz="0" w:space="0" w:color="auto"/>
        <w:left w:val="none" w:sz="0" w:space="0" w:color="auto"/>
        <w:bottom w:val="none" w:sz="0" w:space="0" w:color="auto"/>
        <w:right w:val="none" w:sz="0" w:space="0" w:color="auto"/>
      </w:divBdr>
    </w:div>
    <w:div w:id="1689870073">
      <w:bodyDiv w:val="1"/>
      <w:marLeft w:val="0"/>
      <w:marRight w:val="0"/>
      <w:marTop w:val="0"/>
      <w:marBottom w:val="0"/>
      <w:divBdr>
        <w:top w:val="none" w:sz="0" w:space="0" w:color="auto"/>
        <w:left w:val="none" w:sz="0" w:space="0" w:color="auto"/>
        <w:bottom w:val="none" w:sz="0" w:space="0" w:color="auto"/>
        <w:right w:val="none" w:sz="0" w:space="0" w:color="auto"/>
      </w:divBdr>
    </w:div>
    <w:div w:id="1711371833">
      <w:bodyDiv w:val="1"/>
      <w:marLeft w:val="0"/>
      <w:marRight w:val="0"/>
      <w:marTop w:val="0"/>
      <w:marBottom w:val="0"/>
      <w:divBdr>
        <w:top w:val="none" w:sz="0" w:space="0" w:color="auto"/>
        <w:left w:val="none" w:sz="0" w:space="0" w:color="auto"/>
        <w:bottom w:val="none" w:sz="0" w:space="0" w:color="auto"/>
        <w:right w:val="none" w:sz="0" w:space="0" w:color="auto"/>
      </w:divBdr>
    </w:div>
    <w:div w:id="1753895786">
      <w:bodyDiv w:val="1"/>
      <w:marLeft w:val="0"/>
      <w:marRight w:val="0"/>
      <w:marTop w:val="0"/>
      <w:marBottom w:val="0"/>
      <w:divBdr>
        <w:top w:val="none" w:sz="0" w:space="0" w:color="auto"/>
        <w:left w:val="none" w:sz="0" w:space="0" w:color="auto"/>
        <w:bottom w:val="none" w:sz="0" w:space="0" w:color="auto"/>
        <w:right w:val="none" w:sz="0" w:space="0" w:color="auto"/>
      </w:divBdr>
    </w:div>
    <w:div w:id="1757895173">
      <w:bodyDiv w:val="1"/>
      <w:marLeft w:val="0"/>
      <w:marRight w:val="0"/>
      <w:marTop w:val="0"/>
      <w:marBottom w:val="0"/>
      <w:divBdr>
        <w:top w:val="none" w:sz="0" w:space="0" w:color="auto"/>
        <w:left w:val="none" w:sz="0" w:space="0" w:color="auto"/>
        <w:bottom w:val="none" w:sz="0" w:space="0" w:color="auto"/>
        <w:right w:val="none" w:sz="0" w:space="0" w:color="auto"/>
      </w:divBdr>
    </w:div>
    <w:div w:id="1763866617">
      <w:bodyDiv w:val="1"/>
      <w:marLeft w:val="0"/>
      <w:marRight w:val="0"/>
      <w:marTop w:val="0"/>
      <w:marBottom w:val="0"/>
      <w:divBdr>
        <w:top w:val="none" w:sz="0" w:space="0" w:color="auto"/>
        <w:left w:val="none" w:sz="0" w:space="0" w:color="auto"/>
        <w:bottom w:val="none" w:sz="0" w:space="0" w:color="auto"/>
        <w:right w:val="none" w:sz="0" w:space="0" w:color="auto"/>
      </w:divBdr>
    </w:div>
    <w:div w:id="1801728604">
      <w:bodyDiv w:val="1"/>
      <w:marLeft w:val="0"/>
      <w:marRight w:val="0"/>
      <w:marTop w:val="0"/>
      <w:marBottom w:val="0"/>
      <w:divBdr>
        <w:top w:val="none" w:sz="0" w:space="0" w:color="auto"/>
        <w:left w:val="none" w:sz="0" w:space="0" w:color="auto"/>
        <w:bottom w:val="none" w:sz="0" w:space="0" w:color="auto"/>
        <w:right w:val="none" w:sz="0" w:space="0" w:color="auto"/>
      </w:divBdr>
      <w:divsChild>
        <w:div w:id="817262002">
          <w:marLeft w:val="0"/>
          <w:marRight w:val="0"/>
          <w:marTop w:val="0"/>
          <w:marBottom w:val="120"/>
          <w:divBdr>
            <w:top w:val="none" w:sz="0" w:space="0" w:color="auto"/>
            <w:left w:val="none" w:sz="0" w:space="0" w:color="auto"/>
            <w:bottom w:val="none" w:sz="0" w:space="0" w:color="auto"/>
            <w:right w:val="none" w:sz="0" w:space="0" w:color="auto"/>
          </w:divBdr>
          <w:divsChild>
            <w:div w:id="1918830373">
              <w:marLeft w:val="0"/>
              <w:marRight w:val="0"/>
              <w:marTop w:val="0"/>
              <w:marBottom w:val="0"/>
              <w:divBdr>
                <w:top w:val="none" w:sz="0" w:space="0" w:color="auto"/>
                <w:left w:val="none" w:sz="0" w:space="0" w:color="auto"/>
                <w:bottom w:val="none" w:sz="0" w:space="0" w:color="auto"/>
                <w:right w:val="none" w:sz="0" w:space="0" w:color="auto"/>
              </w:divBdr>
            </w:div>
          </w:divsChild>
        </w:div>
        <w:div w:id="1584728254">
          <w:marLeft w:val="0"/>
          <w:marRight w:val="0"/>
          <w:marTop w:val="0"/>
          <w:marBottom w:val="120"/>
          <w:divBdr>
            <w:top w:val="none" w:sz="0" w:space="0" w:color="auto"/>
            <w:left w:val="none" w:sz="0" w:space="0" w:color="auto"/>
            <w:bottom w:val="none" w:sz="0" w:space="0" w:color="auto"/>
            <w:right w:val="none" w:sz="0" w:space="0" w:color="auto"/>
          </w:divBdr>
          <w:divsChild>
            <w:div w:id="1450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314">
      <w:bodyDiv w:val="1"/>
      <w:marLeft w:val="0"/>
      <w:marRight w:val="0"/>
      <w:marTop w:val="0"/>
      <w:marBottom w:val="0"/>
      <w:divBdr>
        <w:top w:val="none" w:sz="0" w:space="0" w:color="auto"/>
        <w:left w:val="none" w:sz="0" w:space="0" w:color="auto"/>
        <w:bottom w:val="none" w:sz="0" w:space="0" w:color="auto"/>
        <w:right w:val="none" w:sz="0" w:space="0" w:color="auto"/>
      </w:divBdr>
    </w:div>
    <w:div w:id="1827435122">
      <w:bodyDiv w:val="1"/>
      <w:marLeft w:val="0"/>
      <w:marRight w:val="0"/>
      <w:marTop w:val="0"/>
      <w:marBottom w:val="0"/>
      <w:divBdr>
        <w:top w:val="none" w:sz="0" w:space="0" w:color="auto"/>
        <w:left w:val="none" w:sz="0" w:space="0" w:color="auto"/>
        <w:bottom w:val="none" w:sz="0" w:space="0" w:color="auto"/>
        <w:right w:val="none" w:sz="0" w:space="0" w:color="auto"/>
      </w:divBdr>
    </w:div>
    <w:div w:id="1841506020">
      <w:bodyDiv w:val="1"/>
      <w:marLeft w:val="0"/>
      <w:marRight w:val="0"/>
      <w:marTop w:val="0"/>
      <w:marBottom w:val="0"/>
      <w:divBdr>
        <w:top w:val="none" w:sz="0" w:space="0" w:color="auto"/>
        <w:left w:val="none" w:sz="0" w:space="0" w:color="auto"/>
        <w:bottom w:val="none" w:sz="0" w:space="0" w:color="auto"/>
        <w:right w:val="none" w:sz="0" w:space="0" w:color="auto"/>
      </w:divBdr>
    </w:div>
    <w:div w:id="1845127420">
      <w:bodyDiv w:val="1"/>
      <w:marLeft w:val="0"/>
      <w:marRight w:val="0"/>
      <w:marTop w:val="0"/>
      <w:marBottom w:val="0"/>
      <w:divBdr>
        <w:top w:val="none" w:sz="0" w:space="0" w:color="auto"/>
        <w:left w:val="none" w:sz="0" w:space="0" w:color="auto"/>
        <w:bottom w:val="none" w:sz="0" w:space="0" w:color="auto"/>
        <w:right w:val="none" w:sz="0" w:space="0" w:color="auto"/>
      </w:divBdr>
    </w:div>
    <w:div w:id="1860392081">
      <w:bodyDiv w:val="1"/>
      <w:marLeft w:val="0"/>
      <w:marRight w:val="0"/>
      <w:marTop w:val="0"/>
      <w:marBottom w:val="0"/>
      <w:divBdr>
        <w:top w:val="none" w:sz="0" w:space="0" w:color="auto"/>
        <w:left w:val="none" w:sz="0" w:space="0" w:color="auto"/>
        <w:bottom w:val="none" w:sz="0" w:space="0" w:color="auto"/>
        <w:right w:val="none" w:sz="0" w:space="0" w:color="auto"/>
      </w:divBdr>
    </w:div>
    <w:div w:id="1865824347">
      <w:bodyDiv w:val="1"/>
      <w:marLeft w:val="0"/>
      <w:marRight w:val="0"/>
      <w:marTop w:val="0"/>
      <w:marBottom w:val="0"/>
      <w:divBdr>
        <w:top w:val="none" w:sz="0" w:space="0" w:color="auto"/>
        <w:left w:val="none" w:sz="0" w:space="0" w:color="auto"/>
        <w:bottom w:val="none" w:sz="0" w:space="0" w:color="auto"/>
        <w:right w:val="none" w:sz="0" w:space="0" w:color="auto"/>
      </w:divBdr>
    </w:div>
    <w:div w:id="1867936634">
      <w:bodyDiv w:val="1"/>
      <w:marLeft w:val="0"/>
      <w:marRight w:val="0"/>
      <w:marTop w:val="0"/>
      <w:marBottom w:val="0"/>
      <w:divBdr>
        <w:top w:val="none" w:sz="0" w:space="0" w:color="auto"/>
        <w:left w:val="none" w:sz="0" w:space="0" w:color="auto"/>
        <w:bottom w:val="none" w:sz="0" w:space="0" w:color="auto"/>
        <w:right w:val="none" w:sz="0" w:space="0" w:color="auto"/>
      </w:divBdr>
    </w:div>
    <w:div w:id="1883441749">
      <w:bodyDiv w:val="1"/>
      <w:marLeft w:val="0"/>
      <w:marRight w:val="0"/>
      <w:marTop w:val="0"/>
      <w:marBottom w:val="0"/>
      <w:divBdr>
        <w:top w:val="none" w:sz="0" w:space="0" w:color="auto"/>
        <w:left w:val="none" w:sz="0" w:space="0" w:color="auto"/>
        <w:bottom w:val="none" w:sz="0" w:space="0" w:color="auto"/>
        <w:right w:val="none" w:sz="0" w:space="0" w:color="auto"/>
      </w:divBdr>
    </w:div>
    <w:div w:id="1908494692">
      <w:bodyDiv w:val="1"/>
      <w:marLeft w:val="0"/>
      <w:marRight w:val="0"/>
      <w:marTop w:val="0"/>
      <w:marBottom w:val="0"/>
      <w:divBdr>
        <w:top w:val="none" w:sz="0" w:space="0" w:color="auto"/>
        <w:left w:val="none" w:sz="0" w:space="0" w:color="auto"/>
        <w:bottom w:val="none" w:sz="0" w:space="0" w:color="auto"/>
        <w:right w:val="none" w:sz="0" w:space="0" w:color="auto"/>
      </w:divBdr>
    </w:div>
    <w:div w:id="1910916047">
      <w:bodyDiv w:val="1"/>
      <w:marLeft w:val="0"/>
      <w:marRight w:val="0"/>
      <w:marTop w:val="0"/>
      <w:marBottom w:val="0"/>
      <w:divBdr>
        <w:top w:val="none" w:sz="0" w:space="0" w:color="auto"/>
        <w:left w:val="none" w:sz="0" w:space="0" w:color="auto"/>
        <w:bottom w:val="none" w:sz="0" w:space="0" w:color="auto"/>
        <w:right w:val="none" w:sz="0" w:space="0" w:color="auto"/>
      </w:divBdr>
    </w:div>
    <w:div w:id="1935936139">
      <w:bodyDiv w:val="1"/>
      <w:marLeft w:val="0"/>
      <w:marRight w:val="0"/>
      <w:marTop w:val="0"/>
      <w:marBottom w:val="0"/>
      <w:divBdr>
        <w:top w:val="none" w:sz="0" w:space="0" w:color="auto"/>
        <w:left w:val="none" w:sz="0" w:space="0" w:color="auto"/>
        <w:bottom w:val="none" w:sz="0" w:space="0" w:color="auto"/>
        <w:right w:val="none" w:sz="0" w:space="0" w:color="auto"/>
      </w:divBdr>
      <w:divsChild>
        <w:div w:id="635381168">
          <w:marLeft w:val="0"/>
          <w:marRight w:val="0"/>
          <w:marTop w:val="0"/>
          <w:marBottom w:val="0"/>
          <w:divBdr>
            <w:top w:val="none" w:sz="0" w:space="0" w:color="auto"/>
            <w:left w:val="none" w:sz="0" w:space="0" w:color="auto"/>
            <w:bottom w:val="none" w:sz="0" w:space="0" w:color="auto"/>
            <w:right w:val="none" w:sz="0" w:space="0" w:color="auto"/>
          </w:divBdr>
        </w:div>
        <w:div w:id="1378968799">
          <w:marLeft w:val="0"/>
          <w:marRight w:val="0"/>
          <w:marTop w:val="0"/>
          <w:marBottom w:val="0"/>
          <w:divBdr>
            <w:top w:val="none" w:sz="0" w:space="0" w:color="auto"/>
            <w:left w:val="none" w:sz="0" w:space="0" w:color="auto"/>
            <w:bottom w:val="none" w:sz="0" w:space="0" w:color="auto"/>
            <w:right w:val="none" w:sz="0" w:space="0" w:color="auto"/>
          </w:divBdr>
        </w:div>
      </w:divsChild>
    </w:div>
    <w:div w:id="1942372626">
      <w:bodyDiv w:val="1"/>
      <w:marLeft w:val="0"/>
      <w:marRight w:val="0"/>
      <w:marTop w:val="0"/>
      <w:marBottom w:val="0"/>
      <w:divBdr>
        <w:top w:val="none" w:sz="0" w:space="0" w:color="auto"/>
        <w:left w:val="none" w:sz="0" w:space="0" w:color="auto"/>
        <w:bottom w:val="none" w:sz="0" w:space="0" w:color="auto"/>
        <w:right w:val="none" w:sz="0" w:space="0" w:color="auto"/>
      </w:divBdr>
    </w:div>
    <w:div w:id="1963655657">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1976907767">
      <w:bodyDiv w:val="1"/>
      <w:marLeft w:val="0"/>
      <w:marRight w:val="0"/>
      <w:marTop w:val="0"/>
      <w:marBottom w:val="0"/>
      <w:divBdr>
        <w:top w:val="none" w:sz="0" w:space="0" w:color="auto"/>
        <w:left w:val="none" w:sz="0" w:space="0" w:color="auto"/>
        <w:bottom w:val="none" w:sz="0" w:space="0" w:color="auto"/>
        <w:right w:val="none" w:sz="0" w:space="0" w:color="auto"/>
      </w:divBdr>
    </w:div>
    <w:div w:id="2045712260">
      <w:bodyDiv w:val="1"/>
      <w:marLeft w:val="0"/>
      <w:marRight w:val="0"/>
      <w:marTop w:val="0"/>
      <w:marBottom w:val="0"/>
      <w:divBdr>
        <w:top w:val="none" w:sz="0" w:space="0" w:color="auto"/>
        <w:left w:val="none" w:sz="0" w:space="0" w:color="auto"/>
        <w:bottom w:val="none" w:sz="0" w:space="0" w:color="auto"/>
        <w:right w:val="none" w:sz="0" w:space="0" w:color="auto"/>
      </w:divBdr>
    </w:div>
    <w:div w:id="2091269137">
      <w:bodyDiv w:val="1"/>
      <w:marLeft w:val="0"/>
      <w:marRight w:val="0"/>
      <w:marTop w:val="0"/>
      <w:marBottom w:val="0"/>
      <w:divBdr>
        <w:top w:val="none" w:sz="0" w:space="0" w:color="auto"/>
        <w:left w:val="none" w:sz="0" w:space="0" w:color="auto"/>
        <w:bottom w:val="none" w:sz="0" w:space="0" w:color="auto"/>
        <w:right w:val="none" w:sz="0" w:space="0" w:color="auto"/>
      </w:divBdr>
    </w:div>
    <w:div w:id="2103915790">
      <w:bodyDiv w:val="1"/>
      <w:marLeft w:val="0"/>
      <w:marRight w:val="0"/>
      <w:marTop w:val="0"/>
      <w:marBottom w:val="0"/>
      <w:divBdr>
        <w:top w:val="none" w:sz="0" w:space="0" w:color="auto"/>
        <w:left w:val="none" w:sz="0" w:space="0" w:color="auto"/>
        <w:bottom w:val="none" w:sz="0" w:space="0" w:color="auto"/>
        <w:right w:val="none" w:sz="0" w:space="0" w:color="auto"/>
      </w:divBdr>
    </w:div>
    <w:div w:id="2116051168">
      <w:bodyDiv w:val="1"/>
      <w:marLeft w:val="0"/>
      <w:marRight w:val="0"/>
      <w:marTop w:val="0"/>
      <w:marBottom w:val="0"/>
      <w:divBdr>
        <w:top w:val="none" w:sz="0" w:space="0" w:color="auto"/>
        <w:left w:val="none" w:sz="0" w:space="0" w:color="auto"/>
        <w:bottom w:val="none" w:sz="0" w:space="0" w:color="auto"/>
        <w:right w:val="none" w:sz="0" w:space="0" w:color="auto"/>
      </w:divBdr>
    </w:div>
    <w:div w:id="2126462635">
      <w:bodyDiv w:val="1"/>
      <w:marLeft w:val="0"/>
      <w:marRight w:val="0"/>
      <w:marTop w:val="0"/>
      <w:marBottom w:val="0"/>
      <w:divBdr>
        <w:top w:val="none" w:sz="0" w:space="0" w:color="auto"/>
        <w:left w:val="none" w:sz="0" w:space="0" w:color="auto"/>
        <w:bottom w:val="none" w:sz="0" w:space="0" w:color="auto"/>
        <w:right w:val="none" w:sz="0" w:space="0" w:color="auto"/>
      </w:divBdr>
    </w:div>
    <w:div w:id="2133133265">
      <w:bodyDiv w:val="1"/>
      <w:marLeft w:val="0"/>
      <w:marRight w:val="0"/>
      <w:marTop w:val="0"/>
      <w:marBottom w:val="0"/>
      <w:divBdr>
        <w:top w:val="none" w:sz="0" w:space="0" w:color="auto"/>
        <w:left w:val="none" w:sz="0" w:space="0" w:color="auto"/>
        <w:bottom w:val="none" w:sz="0" w:space="0" w:color="auto"/>
        <w:right w:val="none" w:sz="0" w:space="0" w:color="auto"/>
      </w:divBdr>
      <w:divsChild>
        <w:div w:id="153255049">
          <w:marLeft w:val="0"/>
          <w:marRight w:val="0"/>
          <w:marTop w:val="0"/>
          <w:marBottom w:val="0"/>
          <w:divBdr>
            <w:top w:val="none" w:sz="0" w:space="0" w:color="auto"/>
            <w:left w:val="none" w:sz="0" w:space="0" w:color="auto"/>
            <w:bottom w:val="none" w:sz="0" w:space="0" w:color="auto"/>
            <w:right w:val="none" w:sz="0" w:space="0" w:color="auto"/>
          </w:divBdr>
          <w:divsChild>
            <w:div w:id="1286738552">
              <w:marLeft w:val="0"/>
              <w:marRight w:val="0"/>
              <w:marTop w:val="0"/>
              <w:marBottom w:val="0"/>
              <w:divBdr>
                <w:top w:val="none" w:sz="0" w:space="0" w:color="auto"/>
                <w:left w:val="none" w:sz="0" w:space="0" w:color="auto"/>
                <w:bottom w:val="none" w:sz="0" w:space="0" w:color="auto"/>
                <w:right w:val="none" w:sz="0" w:space="0" w:color="auto"/>
              </w:divBdr>
            </w:div>
          </w:divsChild>
        </w:div>
        <w:div w:id="297533610">
          <w:marLeft w:val="0"/>
          <w:marRight w:val="0"/>
          <w:marTop w:val="0"/>
          <w:marBottom w:val="0"/>
          <w:divBdr>
            <w:top w:val="none" w:sz="0" w:space="0" w:color="auto"/>
            <w:left w:val="none" w:sz="0" w:space="0" w:color="auto"/>
            <w:bottom w:val="none" w:sz="0" w:space="0" w:color="auto"/>
            <w:right w:val="none" w:sz="0" w:space="0" w:color="auto"/>
          </w:divBdr>
          <w:divsChild>
            <w:div w:id="1370834652">
              <w:marLeft w:val="0"/>
              <w:marRight w:val="0"/>
              <w:marTop w:val="0"/>
              <w:marBottom w:val="0"/>
              <w:divBdr>
                <w:top w:val="none" w:sz="0" w:space="0" w:color="auto"/>
                <w:left w:val="none" w:sz="0" w:space="0" w:color="auto"/>
                <w:bottom w:val="none" w:sz="0" w:space="0" w:color="auto"/>
                <w:right w:val="none" w:sz="0" w:space="0" w:color="auto"/>
              </w:divBdr>
            </w:div>
          </w:divsChild>
        </w:div>
        <w:div w:id="549610742">
          <w:marLeft w:val="0"/>
          <w:marRight w:val="0"/>
          <w:marTop w:val="0"/>
          <w:marBottom w:val="0"/>
          <w:divBdr>
            <w:top w:val="none" w:sz="0" w:space="0" w:color="auto"/>
            <w:left w:val="none" w:sz="0" w:space="0" w:color="auto"/>
            <w:bottom w:val="none" w:sz="0" w:space="0" w:color="auto"/>
            <w:right w:val="none" w:sz="0" w:space="0" w:color="auto"/>
          </w:divBdr>
          <w:divsChild>
            <w:div w:id="1365784484">
              <w:marLeft w:val="0"/>
              <w:marRight w:val="0"/>
              <w:marTop w:val="0"/>
              <w:marBottom w:val="0"/>
              <w:divBdr>
                <w:top w:val="none" w:sz="0" w:space="0" w:color="auto"/>
                <w:left w:val="none" w:sz="0" w:space="0" w:color="auto"/>
                <w:bottom w:val="none" w:sz="0" w:space="0" w:color="auto"/>
                <w:right w:val="none" w:sz="0" w:space="0" w:color="auto"/>
              </w:divBdr>
            </w:div>
          </w:divsChild>
        </w:div>
        <w:div w:id="563949667">
          <w:marLeft w:val="0"/>
          <w:marRight w:val="0"/>
          <w:marTop w:val="0"/>
          <w:marBottom w:val="0"/>
          <w:divBdr>
            <w:top w:val="none" w:sz="0" w:space="0" w:color="auto"/>
            <w:left w:val="none" w:sz="0" w:space="0" w:color="auto"/>
            <w:bottom w:val="none" w:sz="0" w:space="0" w:color="auto"/>
            <w:right w:val="none" w:sz="0" w:space="0" w:color="auto"/>
          </w:divBdr>
          <w:divsChild>
            <w:div w:id="449512939">
              <w:marLeft w:val="0"/>
              <w:marRight w:val="0"/>
              <w:marTop w:val="0"/>
              <w:marBottom w:val="0"/>
              <w:divBdr>
                <w:top w:val="none" w:sz="0" w:space="0" w:color="auto"/>
                <w:left w:val="none" w:sz="0" w:space="0" w:color="auto"/>
                <w:bottom w:val="none" w:sz="0" w:space="0" w:color="auto"/>
                <w:right w:val="none" w:sz="0" w:space="0" w:color="auto"/>
              </w:divBdr>
            </w:div>
          </w:divsChild>
        </w:div>
        <w:div w:id="622267868">
          <w:marLeft w:val="0"/>
          <w:marRight w:val="0"/>
          <w:marTop w:val="0"/>
          <w:marBottom w:val="0"/>
          <w:divBdr>
            <w:top w:val="none" w:sz="0" w:space="0" w:color="auto"/>
            <w:left w:val="none" w:sz="0" w:space="0" w:color="auto"/>
            <w:bottom w:val="none" w:sz="0" w:space="0" w:color="auto"/>
            <w:right w:val="none" w:sz="0" w:space="0" w:color="auto"/>
          </w:divBdr>
          <w:divsChild>
            <w:div w:id="840580328">
              <w:marLeft w:val="0"/>
              <w:marRight w:val="0"/>
              <w:marTop w:val="0"/>
              <w:marBottom w:val="0"/>
              <w:divBdr>
                <w:top w:val="none" w:sz="0" w:space="0" w:color="auto"/>
                <w:left w:val="none" w:sz="0" w:space="0" w:color="auto"/>
                <w:bottom w:val="none" w:sz="0" w:space="0" w:color="auto"/>
                <w:right w:val="none" w:sz="0" w:space="0" w:color="auto"/>
              </w:divBdr>
            </w:div>
          </w:divsChild>
        </w:div>
        <w:div w:id="901141475">
          <w:marLeft w:val="0"/>
          <w:marRight w:val="0"/>
          <w:marTop w:val="0"/>
          <w:marBottom w:val="0"/>
          <w:divBdr>
            <w:top w:val="none" w:sz="0" w:space="0" w:color="auto"/>
            <w:left w:val="none" w:sz="0" w:space="0" w:color="auto"/>
            <w:bottom w:val="none" w:sz="0" w:space="0" w:color="auto"/>
            <w:right w:val="none" w:sz="0" w:space="0" w:color="auto"/>
          </w:divBdr>
          <w:divsChild>
            <w:div w:id="1560823778">
              <w:marLeft w:val="0"/>
              <w:marRight w:val="0"/>
              <w:marTop w:val="0"/>
              <w:marBottom w:val="0"/>
              <w:divBdr>
                <w:top w:val="none" w:sz="0" w:space="0" w:color="auto"/>
                <w:left w:val="none" w:sz="0" w:space="0" w:color="auto"/>
                <w:bottom w:val="none" w:sz="0" w:space="0" w:color="auto"/>
                <w:right w:val="none" w:sz="0" w:space="0" w:color="auto"/>
              </w:divBdr>
            </w:div>
          </w:divsChild>
        </w:div>
        <w:div w:id="995494539">
          <w:marLeft w:val="0"/>
          <w:marRight w:val="0"/>
          <w:marTop w:val="0"/>
          <w:marBottom w:val="0"/>
          <w:divBdr>
            <w:top w:val="none" w:sz="0" w:space="0" w:color="auto"/>
            <w:left w:val="none" w:sz="0" w:space="0" w:color="auto"/>
            <w:bottom w:val="none" w:sz="0" w:space="0" w:color="auto"/>
            <w:right w:val="none" w:sz="0" w:space="0" w:color="auto"/>
          </w:divBdr>
          <w:divsChild>
            <w:div w:id="2133819389">
              <w:marLeft w:val="0"/>
              <w:marRight w:val="0"/>
              <w:marTop w:val="0"/>
              <w:marBottom w:val="0"/>
              <w:divBdr>
                <w:top w:val="none" w:sz="0" w:space="0" w:color="auto"/>
                <w:left w:val="none" w:sz="0" w:space="0" w:color="auto"/>
                <w:bottom w:val="none" w:sz="0" w:space="0" w:color="auto"/>
                <w:right w:val="none" w:sz="0" w:space="0" w:color="auto"/>
              </w:divBdr>
            </w:div>
          </w:divsChild>
        </w:div>
        <w:div w:id="1079400160">
          <w:marLeft w:val="0"/>
          <w:marRight w:val="0"/>
          <w:marTop w:val="0"/>
          <w:marBottom w:val="0"/>
          <w:divBdr>
            <w:top w:val="none" w:sz="0" w:space="0" w:color="auto"/>
            <w:left w:val="none" w:sz="0" w:space="0" w:color="auto"/>
            <w:bottom w:val="none" w:sz="0" w:space="0" w:color="auto"/>
            <w:right w:val="none" w:sz="0" w:space="0" w:color="auto"/>
          </w:divBdr>
          <w:divsChild>
            <w:div w:id="1893493489">
              <w:marLeft w:val="0"/>
              <w:marRight w:val="0"/>
              <w:marTop w:val="0"/>
              <w:marBottom w:val="0"/>
              <w:divBdr>
                <w:top w:val="none" w:sz="0" w:space="0" w:color="auto"/>
                <w:left w:val="none" w:sz="0" w:space="0" w:color="auto"/>
                <w:bottom w:val="none" w:sz="0" w:space="0" w:color="auto"/>
                <w:right w:val="none" w:sz="0" w:space="0" w:color="auto"/>
              </w:divBdr>
            </w:div>
          </w:divsChild>
        </w:div>
        <w:div w:id="1335379950">
          <w:marLeft w:val="0"/>
          <w:marRight w:val="0"/>
          <w:marTop w:val="0"/>
          <w:marBottom w:val="0"/>
          <w:divBdr>
            <w:top w:val="none" w:sz="0" w:space="0" w:color="auto"/>
            <w:left w:val="none" w:sz="0" w:space="0" w:color="auto"/>
            <w:bottom w:val="none" w:sz="0" w:space="0" w:color="auto"/>
            <w:right w:val="none" w:sz="0" w:space="0" w:color="auto"/>
          </w:divBdr>
          <w:divsChild>
            <w:div w:id="150685212">
              <w:marLeft w:val="0"/>
              <w:marRight w:val="0"/>
              <w:marTop w:val="0"/>
              <w:marBottom w:val="0"/>
              <w:divBdr>
                <w:top w:val="none" w:sz="0" w:space="0" w:color="auto"/>
                <w:left w:val="none" w:sz="0" w:space="0" w:color="auto"/>
                <w:bottom w:val="none" w:sz="0" w:space="0" w:color="auto"/>
                <w:right w:val="none" w:sz="0" w:space="0" w:color="auto"/>
              </w:divBdr>
            </w:div>
          </w:divsChild>
        </w:div>
        <w:div w:id="1432822882">
          <w:marLeft w:val="0"/>
          <w:marRight w:val="0"/>
          <w:marTop w:val="0"/>
          <w:marBottom w:val="0"/>
          <w:divBdr>
            <w:top w:val="none" w:sz="0" w:space="0" w:color="auto"/>
            <w:left w:val="none" w:sz="0" w:space="0" w:color="auto"/>
            <w:bottom w:val="none" w:sz="0" w:space="0" w:color="auto"/>
            <w:right w:val="none" w:sz="0" w:space="0" w:color="auto"/>
          </w:divBdr>
          <w:divsChild>
            <w:div w:id="910382885">
              <w:marLeft w:val="0"/>
              <w:marRight w:val="0"/>
              <w:marTop w:val="0"/>
              <w:marBottom w:val="0"/>
              <w:divBdr>
                <w:top w:val="none" w:sz="0" w:space="0" w:color="auto"/>
                <w:left w:val="none" w:sz="0" w:space="0" w:color="auto"/>
                <w:bottom w:val="none" w:sz="0" w:space="0" w:color="auto"/>
                <w:right w:val="none" w:sz="0" w:space="0" w:color="auto"/>
              </w:divBdr>
            </w:div>
          </w:divsChild>
        </w:div>
        <w:div w:id="1482039007">
          <w:marLeft w:val="0"/>
          <w:marRight w:val="0"/>
          <w:marTop w:val="0"/>
          <w:marBottom w:val="0"/>
          <w:divBdr>
            <w:top w:val="none" w:sz="0" w:space="0" w:color="auto"/>
            <w:left w:val="none" w:sz="0" w:space="0" w:color="auto"/>
            <w:bottom w:val="none" w:sz="0" w:space="0" w:color="auto"/>
            <w:right w:val="none" w:sz="0" w:space="0" w:color="auto"/>
          </w:divBdr>
          <w:divsChild>
            <w:div w:id="204563942">
              <w:marLeft w:val="0"/>
              <w:marRight w:val="0"/>
              <w:marTop w:val="0"/>
              <w:marBottom w:val="0"/>
              <w:divBdr>
                <w:top w:val="none" w:sz="0" w:space="0" w:color="auto"/>
                <w:left w:val="none" w:sz="0" w:space="0" w:color="auto"/>
                <w:bottom w:val="none" w:sz="0" w:space="0" w:color="auto"/>
                <w:right w:val="none" w:sz="0" w:space="0" w:color="auto"/>
              </w:divBdr>
            </w:div>
          </w:divsChild>
        </w:div>
        <w:div w:id="1696732391">
          <w:marLeft w:val="0"/>
          <w:marRight w:val="0"/>
          <w:marTop w:val="0"/>
          <w:marBottom w:val="0"/>
          <w:divBdr>
            <w:top w:val="none" w:sz="0" w:space="0" w:color="auto"/>
            <w:left w:val="none" w:sz="0" w:space="0" w:color="auto"/>
            <w:bottom w:val="none" w:sz="0" w:space="0" w:color="auto"/>
            <w:right w:val="none" w:sz="0" w:space="0" w:color="auto"/>
          </w:divBdr>
          <w:divsChild>
            <w:div w:id="1943802754">
              <w:marLeft w:val="0"/>
              <w:marRight w:val="0"/>
              <w:marTop w:val="0"/>
              <w:marBottom w:val="0"/>
              <w:divBdr>
                <w:top w:val="none" w:sz="0" w:space="0" w:color="auto"/>
                <w:left w:val="none" w:sz="0" w:space="0" w:color="auto"/>
                <w:bottom w:val="none" w:sz="0" w:space="0" w:color="auto"/>
                <w:right w:val="none" w:sz="0" w:space="0" w:color="auto"/>
              </w:divBdr>
            </w:div>
          </w:divsChild>
        </w:div>
        <w:div w:id="1735200033">
          <w:marLeft w:val="0"/>
          <w:marRight w:val="0"/>
          <w:marTop w:val="0"/>
          <w:marBottom w:val="0"/>
          <w:divBdr>
            <w:top w:val="none" w:sz="0" w:space="0" w:color="auto"/>
            <w:left w:val="none" w:sz="0" w:space="0" w:color="auto"/>
            <w:bottom w:val="none" w:sz="0" w:space="0" w:color="auto"/>
            <w:right w:val="none" w:sz="0" w:space="0" w:color="auto"/>
          </w:divBdr>
          <w:divsChild>
            <w:div w:id="829367064">
              <w:marLeft w:val="0"/>
              <w:marRight w:val="0"/>
              <w:marTop w:val="0"/>
              <w:marBottom w:val="0"/>
              <w:divBdr>
                <w:top w:val="none" w:sz="0" w:space="0" w:color="auto"/>
                <w:left w:val="none" w:sz="0" w:space="0" w:color="auto"/>
                <w:bottom w:val="none" w:sz="0" w:space="0" w:color="auto"/>
                <w:right w:val="none" w:sz="0" w:space="0" w:color="auto"/>
              </w:divBdr>
            </w:div>
          </w:divsChild>
        </w:div>
        <w:div w:id="1816415333">
          <w:marLeft w:val="0"/>
          <w:marRight w:val="0"/>
          <w:marTop w:val="0"/>
          <w:marBottom w:val="0"/>
          <w:divBdr>
            <w:top w:val="none" w:sz="0" w:space="0" w:color="auto"/>
            <w:left w:val="none" w:sz="0" w:space="0" w:color="auto"/>
            <w:bottom w:val="none" w:sz="0" w:space="0" w:color="auto"/>
            <w:right w:val="none" w:sz="0" w:space="0" w:color="auto"/>
          </w:divBdr>
          <w:divsChild>
            <w:div w:id="909537137">
              <w:marLeft w:val="0"/>
              <w:marRight w:val="0"/>
              <w:marTop w:val="0"/>
              <w:marBottom w:val="0"/>
              <w:divBdr>
                <w:top w:val="none" w:sz="0" w:space="0" w:color="auto"/>
                <w:left w:val="none" w:sz="0" w:space="0" w:color="auto"/>
                <w:bottom w:val="none" w:sz="0" w:space="0" w:color="auto"/>
                <w:right w:val="none" w:sz="0" w:space="0" w:color="auto"/>
              </w:divBdr>
            </w:div>
          </w:divsChild>
        </w:div>
        <w:div w:id="1906451330">
          <w:marLeft w:val="0"/>
          <w:marRight w:val="0"/>
          <w:marTop w:val="0"/>
          <w:marBottom w:val="0"/>
          <w:divBdr>
            <w:top w:val="none" w:sz="0" w:space="0" w:color="auto"/>
            <w:left w:val="none" w:sz="0" w:space="0" w:color="auto"/>
            <w:bottom w:val="none" w:sz="0" w:space="0" w:color="auto"/>
            <w:right w:val="none" w:sz="0" w:space="0" w:color="auto"/>
          </w:divBdr>
          <w:divsChild>
            <w:div w:id="1526284312">
              <w:marLeft w:val="0"/>
              <w:marRight w:val="0"/>
              <w:marTop w:val="0"/>
              <w:marBottom w:val="0"/>
              <w:divBdr>
                <w:top w:val="none" w:sz="0" w:space="0" w:color="auto"/>
                <w:left w:val="none" w:sz="0" w:space="0" w:color="auto"/>
                <w:bottom w:val="none" w:sz="0" w:space="0" w:color="auto"/>
                <w:right w:val="none" w:sz="0" w:space="0" w:color="auto"/>
              </w:divBdr>
            </w:div>
          </w:divsChild>
        </w:div>
        <w:div w:id="2123959568">
          <w:marLeft w:val="0"/>
          <w:marRight w:val="0"/>
          <w:marTop w:val="0"/>
          <w:marBottom w:val="0"/>
          <w:divBdr>
            <w:top w:val="none" w:sz="0" w:space="0" w:color="auto"/>
            <w:left w:val="none" w:sz="0" w:space="0" w:color="auto"/>
            <w:bottom w:val="none" w:sz="0" w:space="0" w:color="auto"/>
            <w:right w:val="none" w:sz="0" w:space="0" w:color="auto"/>
          </w:divBdr>
          <w:divsChild>
            <w:div w:id="1588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hyperlink" Target="http://www.version1.co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yperlink" Target="http://www.version1.com" TargetMode="Externa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odsa\Version%201\Oracle%20Solution%20Architecture%20Team%20-%20General\SA%20Projects\Maximise%20Release%202\10.%20Evaluate\50.%20Report\PL1-090%20Evaluate%20Assesse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531C07FADC15419CEF83FCF512F589" ma:contentTypeVersion="4" ma:contentTypeDescription="Create a new document." ma:contentTypeScope="" ma:versionID="6dcc57be140049466362666298eb3785">
  <xsd:schema xmlns:xsd="http://www.w3.org/2001/XMLSchema" xmlns:xs="http://www.w3.org/2001/XMLSchema" xmlns:p="http://schemas.microsoft.com/office/2006/metadata/properties" xmlns:ns2="b70e4e1c-3629-4930-9f4b-f69d747e71a1" xmlns:ns3="38ec3142-b3ce-4dd5-997d-6ea55262214c" targetNamespace="http://schemas.microsoft.com/office/2006/metadata/properties" ma:root="true" ma:fieldsID="d8adbd21ab963af3f0955147bc05ca35" ns2:_="" ns3:_="">
    <xsd:import namespace="b70e4e1c-3629-4930-9f4b-f69d747e71a1"/>
    <xsd:import namespace="38ec3142-b3ce-4dd5-997d-6ea5526221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e4e1c-3629-4930-9f4b-f69d747e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ec3142-b3ce-4dd5-997d-6ea5526221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3AEA48-788C-49DC-9547-F86BACBD04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38568A-148D-4196-A353-FA0F32A17575}">
  <ds:schemaRefs>
    <ds:schemaRef ds:uri="http://schemas.openxmlformats.org/officeDocument/2006/bibliography"/>
  </ds:schemaRefs>
</ds:datastoreItem>
</file>

<file path=customXml/itemProps3.xml><?xml version="1.0" encoding="utf-8"?>
<ds:datastoreItem xmlns:ds="http://schemas.openxmlformats.org/officeDocument/2006/customXml" ds:itemID="{72A09D91-DEEB-4804-9D0E-95026DB5D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e4e1c-3629-4930-9f4b-f69d747e71a1"/>
    <ds:schemaRef ds:uri="38ec3142-b3ce-4dd5-997d-6ea552622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C8382-9BAB-4E97-84DE-748286623F5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PL1-090 Evaluate Assessement Template</Template>
  <TotalTime>1197</TotalTime>
  <Pages>14</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Solution Assessment</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dc:title>
  <dc:subject/>
  <dc:creator>Anthony Woods</dc:creator>
  <cp:keywords/>
  <dc:description/>
  <cp:lastModifiedBy>Ved Prakash Chauhan</cp:lastModifiedBy>
  <cp:revision>16</cp:revision>
  <cp:lastPrinted>2022-02-16T13:12:00Z</cp:lastPrinted>
  <dcterms:created xsi:type="dcterms:W3CDTF">2023-04-20T12:32:00Z</dcterms:created>
  <dcterms:modified xsi:type="dcterms:W3CDTF">2023-04-21T11:20:00Z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0x010100FA531C07FADC15419CEF83FCF512F589</vt:lpwstr>
  </property>
  <property fmtid="{D5CDD505-2E9C-101B-9397-08002B2CF9AE}" pid="3" name="_NewReviewCycle">
    <vt:lpwstr/>
  </property>
  <property fmtid="{D5CDD505-2E9C-101B-9397-08002B2CF9AE}" pid="4" name="ClassificationContentMarkingFooterShapeIds">
    <vt:lpwstr>7,8,9,a,b,d</vt:lpwstr>
  </property>
  <property fmtid="{D5CDD505-2E9C-101B-9397-08002B2CF9AE}" pid="5" name="ClassificationContentMarkingFooterFontProps">
    <vt:lpwstr>#ff0000,6,Calibri</vt:lpwstr>
  </property>
  <property fmtid="{D5CDD505-2E9C-101B-9397-08002B2CF9AE}" pid="6" name="ClassificationContentMarkingFooterText">
    <vt:lpwstr>Classification: Controlled</vt:lpwstr>
  </property>
</Properties>
</file>