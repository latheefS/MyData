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32EC" w14:textId="3988C66E" w:rsidR="001242DF" w:rsidRPr="00125578" w:rsidRDefault="001242DF" w:rsidP="001242DF">
      <w:pPr>
        <w:rPr>
          <w:rFonts w:ascii="Arial" w:hAnsi="Arial" w:cs="Arial"/>
          <w:sz w:val="52"/>
          <w:szCs w:val="52"/>
        </w:rPr>
      </w:pPr>
      <w:r w:rsidRPr="00125578">
        <w:rPr>
          <w:noProof/>
          <w:lang w:val="en-US"/>
        </w:rPr>
        <w:drawing>
          <wp:anchor distT="0" distB="0" distL="114300" distR="114300" simplePos="0" relativeHeight="251658240" behindDoc="1" locked="0" layoutInCell="1" allowOverlap="1" wp14:anchorId="0AF565E5" wp14:editId="0352CA34">
            <wp:simplePos x="0" y="0"/>
            <wp:positionH relativeFrom="page">
              <wp:align>left</wp:align>
            </wp:positionH>
            <wp:positionV relativeFrom="paragraph">
              <wp:posOffset>-918845</wp:posOffset>
            </wp:positionV>
            <wp:extent cx="7548880" cy="10677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508E695E" w14:textId="77777777" w:rsidR="001242DF" w:rsidRPr="00125578" w:rsidRDefault="001242DF" w:rsidP="001242DF"/>
    <w:p w14:paraId="026D08A1" w14:textId="77777777" w:rsidR="001242DF" w:rsidRPr="00125578" w:rsidRDefault="001242DF" w:rsidP="001242DF"/>
    <w:p w14:paraId="2BF0B4EC" w14:textId="77777777" w:rsidR="001242DF" w:rsidRPr="00125578" w:rsidRDefault="001242DF" w:rsidP="001242DF"/>
    <w:p w14:paraId="4C599090" w14:textId="77777777" w:rsidR="001242DF" w:rsidRPr="00125578" w:rsidRDefault="001242DF" w:rsidP="001242DF"/>
    <w:p w14:paraId="230BB217" w14:textId="77777777" w:rsidR="001242DF" w:rsidRPr="00125578" w:rsidRDefault="001242DF" w:rsidP="001242DF"/>
    <w:p w14:paraId="12BBE4AA" w14:textId="77777777" w:rsidR="001242DF" w:rsidRPr="00125578" w:rsidRDefault="001242DF" w:rsidP="001242DF"/>
    <w:p w14:paraId="4D400C19" w14:textId="77777777" w:rsidR="001242DF" w:rsidRPr="00125578" w:rsidRDefault="001242DF" w:rsidP="001242DF"/>
    <w:p w14:paraId="2D1CF9B8" w14:textId="77777777" w:rsidR="001242DF" w:rsidRPr="00125578" w:rsidRDefault="001242DF" w:rsidP="001242DF"/>
    <w:p w14:paraId="4BA4CB21" w14:textId="77777777" w:rsidR="001242DF" w:rsidRPr="00125578" w:rsidRDefault="001242DF" w:rsidP="001242DF"/>
    <w:p w14:paraId="0C118F2D" w14:textId="77777777" w:rsidR="001242DF" w:rsidRPr="00125578" w:rsidRDefault="001242DF" w:rsidP="001242DF"/>
    <w:p w14:paraId="18AE7130" w14:textId="77777777" w:rsidR="001242DF" w:rsidRPr="00125578" w:rsidRDefault="001242DF" w:rsidP="001242DF"/>
    <w:p w14:paraId="77390EFB" w14:textId="77777777" w:rsidR="001242DF" w:rsidRPr="00125578" w:rsidRDefault="001242DF" w:rsidP="001242DF"/>
    <w:p w14:paraId="6300BD80" w14:textId="77777777" w:rsidR="001242DF" w:rsidRPr="00125578" w:rsidRDefault="001242DF" w:rsidP="001242DF">
      <w:r w:rsidRPr="00125578">
        <w:rPr>
          <w:noProof/>
          <w:lang w:val="en-US"/>
        </w:rPr>
        <mc:AlternateContent>
          <mc:Choice Requires="wps">
            <w:drawing>
              <wp:anchor distT="0" distB="0" distL="114300" distR="114300" simplePos="0" relativeHeight="251658242" behindDoc="0" locked="0" layoutInCell="1" allowOverlap="1" wp14:anchorId="1A23CF5C" wp14:editId="1190DD07">
                <wp:simplePos x="0" y="0"/>
                <wp:positionH relativeFrom="margin">
                  <wp:posOffset>1863362</wp:posOffset>
                </wp:positionH>
                <wp:positionV relativeFrom="paragraph">
                  <wp:posOffset>3691436</wp:posOffset>
                </wp:positionV>
                <wp:extent cx="4236992" cy="2886075"/>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992" cy="2886075"/>
                        </a:xfrm>
                        <a:prstGeom prst="rect">
                          <a:avLst/>
                        </a:prstGeom>
                        <a:noFill/>
                        <a:ln w="6350">
                          <a:noFill/>
                        </a:ln>
                        <a:effectLst/>
                      </wps:spPr>
                      <wps:txbx>
                        <w:txbxContent>
                          <w:p w14:paraId="208992B7" w14:textId="16679BD7" w:rsidR="00622BC7" w:rsidRDefault="00965A0D" w:rsidP="00204976">
                            <w:pPr>
                              <w:jc w:val="right"/>
                            </w:pPr>
                            <w:r>
                              <w:rPr>
                                <w:rFonts w:ascii="Verdana" w:hAnsi="Verdana"/>
                                <w:color w:val="00D2A2"/>
                                <w:sz w:val="40"/>
                                <w:szCs w:val="40"/>
                                <w:lang w:val="en-GB"/>
                              </w:rPr>
                              <w:t>PAYROLL – Audit Dashboard &amp; Reports</w:t>
                            </w:r>
                          </w:p>
                          <w:p w14:paraId="4DF93A03" w14:textId="6E4788F7" w:rsidR="00622BC7" w:rsidRDefault="00622BC7" w:rsidP="0013681E">
                            <w:pPr>
                              <w:jc w:val="right"/>
                              <w:rPr>
                                <w:color w:val="00938F"/>
                              </w:rPr>
                            </w:pPr>
                            <w:r w:rsidRPr="00475BD2">
                              <w:rPr>
                                <w:color w:val="00938F"/>
                              </w:rPr>
                              <w:t xml:space="preserve">Prepared </w:t>
                            </w:r>
                            <w:r w:rsidRPr="00027D37">
                              <w:rPr>
                                <w:color w:val="00938F"/>
                              </w:rPr>
                              <w:t xml:space="preserve">by </w:t>
                            </w:r>
                            <w:r w:rsidR="00965A0D">
                              <w:rPr>
                                <w:color w:val="00938F"/>
                              </w:rPr>
                              <w:t>Natarajan Sampath</w:t>
                            </w:r>
                            <w:r>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A23CF5C" id="_x0000_t202" coordsize="21600,21600" o:spt="202" path="m,l,21600r21600,l21600,xe">
                <v:stroke joinstyle="miter"/>
                <v:path gradientshapeok="t" o:connecttype="rect"/>
              </v:shapetype>
              <v:shape id="Text Box 2" o:spid="_x0000_s1026" type="#_x0000_t202" style="position:absolute;left:0;text-align:left;margin-left:146.7pt;margin-top:290.65pt;width:333.6pt;height:227.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" filled="f" stroked="f" strokeweight=".5pt">
                <v:textbox>
                  <w:txbxContent>
                    <w:p w14:paraId="208992B7" w14:textId="16679BD7" w:rsidR="00622BC7" w:rsidRDefault="00965A0D" w:rsidP="00204976">
                      <w:pPr>
                        <w:jc w:val="right"/>
                      </w:pPr>
                      <w:r>
                        <w:rPr>
                          <w:rFonts w:ascii="Verdana" w:hAnsi="Verdana"/>
                          <w:color w:val="00D2A2"/>
                          <w:sz w:val="40"/>
                          <w:szCs w:val="40"/>
                          <w:lang w:val="en-GB"/>
                        </w:rPr>
                        <w:t>PAYROLL – Audit Dashboard &amp; Reports</w:t>
                      </w:r>
                    </w:p>
                    <w:p w14:paraId="4DF93A03" w14:textId="6E4788F7" w:rsidR="00622BC7" w:rsidRDefault="00622BC7" w:rsidP="0013681E">
                      <w:pPr>
                        <w:jc w:val="right"/>
                        <w:rPr>
                          <w:color w:val="00938F"/>
                        </w:rPr>
                      </w:pPr>
                      <w:r w:rsidRPr="00475BD2">
                        <w:rPr>
                          <w:color w:val="00938F"/>
                        </w:rPr>
                        <w:t xml:space="preserve">Prepared </w:t>
                      </w:r>
                      <w:r w:rsidRPr="00027D37">
                        <w:rPr>
                          <w:color w:val="00938F"/>
                        </w:rPr>
                        <w:t xml:space="preserve">by </w:t>
                      </w:r>
                      <w:r w:rsidR="00965A0D">
                        <w:rPr>
                          <w:color w:val="00938F"/>
                        </w:rPr>
                        <w:t>Natarajan Sampath</w:t>
                      </w:r>
                      <w:r>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v:textbox>
                <w10:wrap anchorx="margin"/>
              </v:shape>
            </w:pict>
          </mc:Fallback>
        </mc:AlternateContent>
      </w:r>
      <w:r w:rsidRPr="00125578">
        <w:rPr>
          <w:noProof/>
          <w:lang w:val="en-US"/>
        </w:rPr>
        <w:drawing>
          <wp:anchor distT="0" distB="0" distL="114300" distR="114300" simplePos="0" relativeHeight="251658241" behindDoc="0" locked="0" layoutInCell="1" allowOverlap="1" wp14:anchorId="4C574E80" wp14:editId="4C6B67C8">
            <wp:simplePos x="0" y="0"/>
            <wp:positionH relativeFrom="margin">
              <wp:posOffset>3855789</wp:posOffset>
            </wp:positionH>
            <wp:positionV relativeFrom="paragraph">
              <wp:posOffset>1650365</wp:posOffset>
            </wp:positionV>
            <wp:extent cx="2089259" cy="1400175"/>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3418" cy="1402962"/>
                    </a:xfrm>
                    <a:prstGeom prst="rect">
                      <a:avLst/>
                    </a:prstGeom>
                  </pic:spPr>
                </pic:pic>
              </a:graphicData>
            </a:graphic>
            <wp14:sizeRelH relativeFrom="page">
              <wp14:pctWidth>0</wp14:pctWidth>
            </wp14:sizeRelH>
            <wp14:sizeRelV relativeFrom="page">
              <wp14:pctHeight>0</wp14:pctHeight>
            </wp14:sizeRelV>
          </wp:anchor>
        </w:drawing>
      </w:r>
      <w:r w:rsidR="20E8801F" w:rsidRPr="38AA8BE6">
        <w:t xml:space="preserve"> </w:t>
      </w:r>
    </w:p>
    <w:p w14:paraId="2E72BD54" w14:textId="77777777" w:rsidR="001242DF" w:rsidRPr="00125578" w:rsidRDefault="001242DF" w:rsidP="001242DF">
      <w:pPr>
        <w:sectPr w:rsidR="001242DF" w:rsidRPr="00125578">
          <w:footerReference w:type="even" r:id="rId13"/>
          <w:footerReference w:type="default" r:id="rId14"/>
          <w:footerReference w:type="first" r:id="rId15"/>
          <w:pgSz w:w="11907" w:h="16840"/>
          <w:pgMar w:top="1440" w:right="1417" w:bottom="1440" w:left="1797" w:header="720" w:footer="992" w:gutter="0"/>
          <w:cols w:space="720"/>
        </w:sectPr>
      </w:pPr>
    </w:p>
    <w:p w14:paraId="1C6A7BA2" w14:textId="77777777" w:rsidR="002A70C6" w:rsidRDefault="002A70C6" w:rsidP="00244B9A">
      <w:pPr>
        <w:pStyle w:val="Note"/>
        <w:numPr>
          <w:ilvl w:val="0"/>
          <w:numId w:val="13"/>
        </w:numPr>
        <w:tabs>
          <w:tab w:val="left" w:pos="1843"/>
        </w:tabs>
        <w:ind w:firstLine="0"/>
      </w:pPr>
      <w:bookmarkStart w:id="0" w:name="_Toc517361831"/>
      <w:bookmarkStart w:id="1" w:name="_Toc518036099"/>
      <w:bookmarkStart w:id="2" w:name="_Hlk516151418"/>
      <w:bookmarkStart w:id="3" w:name="_Hlk516151360"/>
      <w:bookmarkStart w:id="4" w:name="_Toc246933770"/>
      <w:r>
        <w:lastRenderedPageBreak/>
        <w:t>You can delete any elements of this cover page that you do not need for your document.  For example, Copy Number is only required if this is a controlled document and you need to track each copy that you distribute.</w:t>
      </w:r>
    </w:p>
    <w:p w14:paraId="3C15A522" w14:textId="77777777" w:rsidR="002A70C6" w:rsidRDefault="002A70C6" w:rsidP="004E3EAF">
      <w:pPr>
        <w:tabs>
          <w:tab w:val="left" w:pos="1843"/>
        </w:tabs>
        <w:rPr>
          <w:sz w:val="2"/>
          <w:szCs w:val="2"/>
        </w:rPr>
      </w:pPr>
    </w:p>
    <w:p w14:paraId="256CD46F" w14:textId="543B55E2" w:rsidR="002A70C6" w:rsidRDefault="002A70C6" w:rsidP="009A5ACF">
      <w:pPr>
        <w:pStyle w:val="SubHeading1"/>
      </w:pPr>
      <w:bookmarkStart w:id="5" w:name="_Toc85420510"/>
      <w:bookmarkStart w:id="6" w:name="_Toc71188469"/>
      <w:bookmarkStart w:id="7" w:name="_Toc132722597"/>
      <w:r>
        <w:t>Document Control</w:t>
      </w:r>
      <w:bookmarkEnd w:id="5"/>
      <w:bookmarkEnd w:id="6"/>
      <w:bookmarkEnd w:id="7"/>
    </w:p>
    <w:bookmarkStart w:id="8" w:name="Sec1"/>
    <w:p w14:paraId="26753B9D" w14:textId="142010FD" w:rsidR="002A70C6" w:rsidRDefault="002A70C6" w:rsidP="002A70C6">
      <w:pPr>
        <w:pStyle w:val="BodyText"/>
        <w:ind w:left="8640"/>
      </w:pPr>
      <w:r>
        <w:rPr>
          <w:color w:val="FFFFFF"/>
          <w:sz w:val="10"/>
          <w:szCs w:val="10"/>
        </w:rPr>
        <w:fldChar w:fldCharType="begin"/>
      </w:r>
      <w:r>
        <w:rPr>
          <w:color w:val="FFFFFF"/>
          <w:sz w:val="10"/>
          <w:szCs w:val="10"/>
        </w:rPr>
        <w:instrText xml:space="preserve"> SECTIONPAGES  \* MERGEFORMAT </w:instrText>
      </w:r>
      <w:r>
        <w:rPr>
          <w:color w:val="FFFFFF"/>
          <w:sz w:val="10"/>
          <w:szCs w:val="10"/>
        </w:rPr>
        <w:fldChar w:fldCharType="separate"/>
      </w:r>
      <w:r w:rsidR="000D2F2E">
        <w:rPr>
          <w:noProof/>
          <w:color w:val="FFFFFF"/>
          <w:sz w:val="10"/>
          <w:szCs w:val="10"/>
        </w:rPr>
        <w:t>2</w:t>
      </w:r>
      <w:r>
        <w:rPr>
          <w:color w:val="FFFFFF"/>
          <w:sz w:val="10"/>
          <w:szCs w:val="10"/>
        </w:rPr>
        <w:fldChar w:fldCharType="end"/>
      </w:r>
      <w:bookmarkEnd w:id="8"/>
    </w:p>
    <w:tbl>
      <w:tblPr>
        <w:tblStyle w:val="GridTable4-Accent2V1"/>
        <w:tblW w:w="0" w:type="auto"/>
        <w:tblLayout w:type="fixed"/>
        <w:tblLook w:val="0420" w:firstRow="1" w:lastRow="0" w:firstColumn="0" w:lastColumn="0" w:noHBand="0" w:noVBand="1"/>
      </w:tblPr>
      <w:tblGrid>
        <w:gridCol w:w="1271"/>
        <w:gridCol w:w="1985"/>
        <w:gridCol w:w="992"/>
        <w:gridCol w:w="3408"/>
      </w:tblGrid>
      <w:tr w:rsidR="00680E25" w14:paraId="710991F5" w14:textId="77777777" w:rsidTr="0041163C">
        <w:trPr>
          <w:cnfStyle w:val="100000000000" w:firstRow="1" w:lastRow="0" w:firstColumn="0" w:lastColumn="0" w:oddVBand="0" w:evenVBand="0" w:oddHBand="0" w:evenHBand="0" w:firstRowFirstColumn="0" w:firstRowLastColumn="0" w:lastRowFirstColumn="0" w:lastRowLastColumn="0"/>
          <w:trHeight w:val="454"/>
        </w:trPr>
        <w:tc>
          <w:tcPr>
            <w:tcW w:w="1271" w:type="dxa"/>
            <w:vAlign w:val="center"/>
          </w:tcPr>
          <w:p w14:paraId="7A7CC502" w14:textId="77777777" w:rsidR="002A70C6" w:rsidRPr="009A5ACF" w:rsidRDefault="002A70C6" w:rsidP="007829AF">
            <w:pPr>
              <w:pStyle w:val="TableHeading"/>
              <w:rPr>
                <w:rFonts w:cs="Arial"/>
              </w:rPr>
            </w:pPr>
            <w:r w:rsidRPr="009A5ACF">
              <w:rPr>
                <w:rFonts w:cs="Arial"/>
              </w:rPr>
              <w:t>Date</w:t>
            </w:r>
          </w:p>
        </w:tc>
        <w:tc>
          <w:tcPr>
            <w:tcW w:w="1985" w:type="dxa"/>
            <w:vAlign w:val="center"/>
          </w:tcPr>
          <w:p w14:paraId="1F9EC8CD" w14:textId="77777777" w:rsidR="002A70C6" w:rsidRPr="009A5ACF" w:rsidRDefault="002A70C6" w:rsidP="00C71B3A">
            <w:pPr>
              <w:pStyle w:val="TableHeading"/>
              <w:rPr>
                <w:rFonts w:cs="Arial"/>
              </w:rPr>
            </w:pPr>
            <w:r w:rsidRPr="009A5ACF">
              <w:rPr>
                <w:rFonts w:cs="Arial"/>
              </w:rPr>
              <w:t>Author</w:t>
            </w:r>
          </w:p>
        </w:tc>
        <w:tc>
          <w:tcPr>
            <w:tcW w:w="992" w:type="dxa"/>
            <w:vAlign w:val="center"/>
          </w:tcPr>
          <w:p w14:paraId="298A29AE" w14:textId="77777777" w:rsidR="002A70C6" w:rsidRPr="009A5ACF" w:rsidRDefault="002A70C6" w:rsidP="007829AF">
            <w:pPr>
              <w:pStyle w:val="TableHeading"/>
              <w:rPr>
                <w:rFonts w:cs="Arial"/>
              </w:rPr>
            </w:pPr>
            <w:r w:rsidRPr="009A5ACF">
              <w:rPr>
                <w:rFonts w:cs="Arial"/>
              </w:rPr>
              <w:t>Version</w:t>
            </w:r>
          </w:p>
        </w:tc>
        <w:tc>
          <w:tcPr>
            <w:tcW w:w="3408" w:type="dxa"/>
            <w:vAlign w:val="center"/>
          </w:tcPr>
          <w:p w14:paraId="346DBD72" w14:textId="77777777" w:rsidR="002A70C6" w:rsidRPr="009A5ACF" w:rsidRDefault="002A70C6" w:rsidP="007829AF">
            <w:pPr>
              <w:pStyle w:val="TableHeading"/>
              <w:rPr>
                <w:rFonts w:cs="Arial"/>
              </w:rPr>
            </w:pPr>
            <w:r w:rsidRPr="009A5ACF">
              <w:rPr>
                <w:rFonts w:cs="Arial"/>
              </w:rPr>
              <w:t>Change Reference</w:t>
            </w:r>
          </w:p>
        </w:tc>
      </w:tr>
      <w:tr w:rsidR="00B42CC2" w:rsidRPr="003302EC" w14:paraId="4EFD0A39" w14:textId="77777777" w:rsidTr="00027D37">
        <w:trPr>
          <w:cnfStyle w:val="000000100000" w:firstRow="0" w:lastRow="0" w:firstColumn="0" w:lastColumn="0" w:oddVBand="0" w:evenVBand="0" w:oddHBand="1" w:evenHBand="0" w:firstRowFirstColumn="0" w:firstRowLastColumn="0" w:lastRowFirstColumn="0" w:lastRowLastColumn="0"/>
          <w:trHeight w:val="120"/>
        </w:trPr>
        <w:tc>
          <w:tcPr>
            <w:tcW w:w="1271" w:type="dxa"/>
          </w:tcPr>
          <w:p w14:paraId="11B2383B" w14:textId="081EDFE4" w:rsidR="00B42CC2" w:rsidRPr="00564EAD" w:rsidRDefault="00965A0D" w:rsidP="00B42CC2">
            <w:pPr>
              <w:ind w:left="22" w:right="-114"/>
            </w:pPr>
            <w:r>
              <w:t>13-Apr-2023</w:t>
            </w:r>
          </w:p>
        </w:tc>
        <w:tc>
          <w:tcPr>
            <w:tcW w:w="1985" w:type="dxa"/>
          </w:tcPr>
          <w:p w14:paraId="7D23EBE6" w14:textId="0B029AA7" w:rsidR="00B42CC2" w:rsidRPr="00027D37" w:rsidRDefault="00965A0D" w:rsidP="00B42CC2">
            <w:r>
              <w:t>Natarajan Sampath</w:t>
            </w:r>
          </w:p>
        </w:tc>
        <w:tc>
          <w:tcPr>
            <w:tcW w:w="992" w:type="dxa"/>
          </w:tcPr>
          <w:p w14:paraId="661DC6CC" w14:textId="3B4BA440" w:rsidR="00B42CC2" w:rsidRPr="00564EAD" w:rsidRDefault="009B3DCC" w:rsidP="00B42CC2">
            <w:pPr>
              <w:ind w:left="426"/>
            </w:pPr>
            <w:r>
              <w:t>1</w:t>
            </w:r>
            <w:r w:rsidR="00B42CC2">
              <w:t>.</w:t>
            </w:r>
            <w:r>
              <w:t>0</w:t>
            </w:r>
          </w:p>
        </w:tc>
        <w:tc>
          <w:tcPr>
            <w:tcW w:w="3408" w:type="dxa"/>
          </w:tcPr>
          <w:p w14:paraId="1F605DD9" w14:textId="69DA6343" w:rsidR="00B42CC2" w:rsidRPr="00564EAD" w:rsidRDefault="00B42CC2" w:rsidP="00184A9E">
            <w:r w:rsidRPr="00564EAD">
              <w:t>No Previous Document</w:t>
            </w:r>
          </w:p>
        </w:tc>
      </w:tr>
      <w:tr w:rsidR="0041163C" w:rsidRPr="00BE5CE1" w14:paraId="64CA28E0" w14:textId="77777777" w:rsidTr="0041163C">
        <w:tc>
          <w:tcPr>
            <w:tcW w:w="1271" w:type="dxa"/>
          </w:tcPr>
          <w:p w14:paraId="5C7E15FB" w14:textId="7B3563AC" w:rsidR="0041163C" w:rsidRPr="00564EAD" w:rsidRDefault="0041163C" w:rsidP="0041163C">
            <w:pPr>
              <w:ind w:left="22" w:right="-114"/>
            </w:pPr>
          </w:p>
        </w:tc>
        <w:tc>
          <w:tcPr>
            <w:tcW w:w="1985" w:type="dxa"/>
          </w:tcPr>
          <w:p w14:paraId="6C1E1FE3" w14:textId="7A571E61" w:rsidR="0041163C" w:rsidRPr="00027D37" w:rsidRDefault="0041163C" w:rsidP="0041163C"/>
        </w:tc>
        <w:tc>
          <w:tcPr>
            <w:tcW w:w="992" w:type="dxa"/>
          </w:tcPr>
          <w:p w14:paraId="5ABA4245" w14:textId="068D6B39" w:rsidR="0041163C" w:rsidRPr="00564EAD" w:rsidRDefault="0041163C" w:rsidP="0041163C">
            <w:pPr>
              <w:ind w:left="426"/>
            </w:pPr>
          </w:p>
        </w:tc>
        <w:tc>
          <w:tcPr>
            <w:tcW w:w="3408" w:type="dxa"/>
          </w:tcPr>
          <w:p w14:paraId="368D462E" w14:textId="7DF3A1A6" w:rsidR="0041163C" w:rsidRPr="00027D37" w:rsidRDefault="0041163C" w:rsidP="0041163C"/>
        </w:tc>
      </w:tr>
      <w:tr w:rsidR="0041163C" w:rsidRPr="00BE5CE1" w14:paraId="5E81F146" w14:textId="77777777" w:rsidTr="0041163C">
        <w:trPr>
          <w:cnfStyle w:val="000000100000" w:firstRow="0" w:lastRow="0" w:firstColumn="0" w:lastColumn="0" w:oddVBand="0" w:evenVBand="0" w:oddHBand="1" w:evenHBand="0" w:firstRowFirstColumn="0" w:firstRowLastColumn="0" w:lastRowFirstColumn="0" w:lastRowLastColumn="0"/>
        </w:trPr>
        <w:tc>
          <w:tcPr>
            <w:tcW w:w="1271" w:type="dxa"/>
          </w:tcPr>
          <w:p w14:paraId="3A8F153B" w14:textId="08CB9DE2" w:rsidR="0041163C" w:rsidRPr="00564EAD" w:rsidRDefault="0041163C" w:rsidP="0041163C">
            <w:pPr>
              <w:ind w:left="22" w:right="-114"/>
            </w:pPr>
          </w:p>
        </w:tc>
        <w:tc>
          <w:tcPr>
            <w:tcW w:w="1985" w:type="dxa"/>
          </w:tcPr>
          <w:p w14:paraId="1E2E5BF1" w14:textId="364B7B72" w:rsidR="0041163C" w:rsidRPr="00027D37" w:rsidRDefault="0041163C" w:rsidP="0041163C"/>
        </w:tc>
        <w:tc>
          <w:tcPr>
            <w:tcW w:w="992" w:type="dxa"/>
          </w:tcPr>
          <w:p w14:paraId="7389E86A" w14:textId="37B8596D" w:rsidR="0041163C" w:rsidRPr="00564EAD" w:rsidRDefault="0041163C" w:rsidP="0041163C">
            <w:pPr>
              <w:ind w:left="426"/>
            </w:pPr>
          </w:p>
        </w:tc>
        <w:tc>
          <w:tcPr>
            <w:tcW w:w="3408" w:type="dxa"/>
          </w:tcPr>
          <w:p w14:paraId="0CA62FBC" w14:textId="78FA5C6A" w:rsidR="0041163C" w:rsidRPr="00027D37" w:rsidRDefault="0041163C" w:rsidP="0041163C"/>
        </w:tc>
      </w:tr>
      <w:tr w:rsidR="0041163C" w:rsidRPr="00BE5CE1" w14:paraId="6A89E42E" w14:textId="77777777" w:rsidTr="0041163C">
        <w:tc>
          <w:tcPr>
            <w:tcW w:w="1271" w:type="dxa"/>
          </w:tcPr>
          <w:p w14:paraId="3A11EA30" w14:textId="46C457A9" w:rsidR="0041163C" w:rsidRPr="00564EAD" w:rsidRDefault="0041163C" w:rsidP="0041163C">
            <w:pPr>
              <w:ind w:left="22" w:right="-114"/>
            </w:pPr>
          </w:p>
        </w:tc>
        <w:tc>
          <w:tcPr>
            <w:tcW w:w="1985" w:type="dxa"/>
          </w:tcPr>
          <w:p w14:paraId="5C521285" w14:textId="76C249BF" w:rsidR="0041163C" w:rsidRPr="00027D37" w:rsidRDefault="0041163C" w:rsidP="0041163C"/>
        </w:tc>
        <w:tc>
          <w:tcPr>
            <w:tcW w:w="992" w:type="dxa"/>
          </w:tcPr>
          <w:p w14:paraId="539D6569" w14:textId="12022140" w:rsidR="0041163C" w:rsidRPr="00564EAD" w:rsidRDefault="0041163C" w:rsidP="0041163C">
            <w:pPr>
              <w:ind w:left="426"/>
            </w:pPr>
          </w:p>
        </w:tc>
        <w:tc>
          <w:tcPr>
            <w:tcW w:w="3408" w:type="dxa"/>
          </w:tcPr>
          <w:p w14:paraId="584858F7" w14:textId="40121D7D" w:rsidR="0041163C" w:rsidRPr="00564EAD" w:rsidRDefault="0041163C" w:rsidP="0041163C"/>
        </w:tc>
      </w:tr>
    </w:tbl>
    <w:p w14:paraId="048DB7DC" w14:textId="77777777" w:rsidR="00BE5CE1" w:rsidRDefault="00BE5CE1" w:rsidP="002A70C6">
      <w:pPr>
        <w:keepNext/>
        <w:keepLines/>
        <w:spacing w:before="120" w:after="120"/>
        <w:rPr>
          <w:b/>
          <w:bCs/>
        </w:rPr>
      </w:pPr>
    </w:p>
    <w:p w14:paraId="415F7765" w14:textId="442618AF" w:rsidR="002A70C6" w:rsidRDefault="002A70C6" w:rsidP="009A5ACF">
      <w:pPr>
        <w:pStyle w:val="SubHeading1"/>
      </w:pPr>
      <w:bookmarkStart w:id="9" w:name="_Toc71188470"/>
      <w:bookmarkStart w:id="10" w:name="_Toc132722598"/>
      <w:r>
        <w:t>Reviewers</w:t>
      </w:r>
      <w:bookmarkEnd w:id="9"/>
      <w:bookmarkEnd w:id="10"/>
    </w:p>
    <w:tbl>
      <w:tblPr>
        <w:tblW w:w="7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690"/>
        <w:gridCol w:w="3690"/>
        <w:gridCol w:w="21"/>
      </w:tblGrid>
      <w:tr w:rsidR="004E2B18" w:rsidRPr="004E2B18" w14:paraId="5B5A7DA8" w14:textId="77777777" w:rsidTr="008778EB">
        <w:trPr>
          <w:trHeight w:val="390"/>
        </w:trPr>
        <w:tc>
          <w:tcPr>
            <w:tcW w:w="3945" w:type="dxa"/>
            <w:gridSpan w:val="2"/>
            <w:tcBorders>
              <w:top w:val="single" w:sz="6" w:space="0" w:color="00B6B5"/>
              <w:left w:val="single" w:sz="6" w:space="0" w:color="00B6B5"/>
              <w:bottom w:val="single" w:sz="6" w:space="0" w:color="00B6B5"/>
              <w:right w:val="nil"/>
            </w:tcBorders>
            <w:shd w:val="clear" w:color="auto" w:fill="00B6B5"/>
            <w:vAlign w:val="center"/>
            <w:hideMark/>
          </w:tcPr>
          <w:p w14:paraId="365D2A0A"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Name</w:t>
            </w:r>
            <w:r w:rsidRPr="004E2B18">
              <w:rPr>
                <w:rFonts w:ascii="Arial" w:hAnsi="Arial" w:cs="Arial"/>
                <w:b/>
                <w:bCs/>
                <w:color w:val="FFFFFF"/>
                <w:sz w:val="20"/>
                <w:lang w:val="en-GB" w:eastAsia="en-GB"/>
              </w:rPr>
              <w:t> </w:t>
            </w:r>
          </w:p>
        </w:tc>
        <w:tc>
          <w:tcPr>
            <w:tcW w:w="3711" w:type="dxa"/>
            <w:gridSpan w:val="2"/>
            <w:tcBorders>
              <w:top w:val="single" w:sz="6" w:space="0" w:color="00B6B5"/>
              <w:left w:val="nil"/>
              <w:bottom w:val="single" w:sz="6" w:space="0" w:color="00B6B5"/>
              <w:right w:val="single" w:sz="6" w:space="0" w:color="00B6B5"/>
            </w:tcBorders>
            <w:shd w:val="clear" w:color="auto" w:fill="00B6B5"/>
            <w:vAlign w:val="center"/>
            <w:hideMark/>
          </w:tcPr>
          <w:p w14:paraId="2F228BD0"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Position</w:t>
            </w:r>
            <w:r w:rsidRPr="004E2B18">
              <w:rPr>
                <w:rFonts w:ascii="Arial" w:hAnsi="Arial" w:cs="Arial"/>
                <w:b/>
                <w:bCs/>
                <w:color w:val="FFFFFF"/>
                <w:sz w:val="20"/>
                <w:lang w:val="en-GB" w:eastAsia="en-GB"/>
              </w:rPr>
              <w:t> </w:t>
            </w:r>
          </w:p>
        </w:tc>
      </w:tr>
      <w:tr w:rsidR="004E2B18" w:rsidRPr="004E2B18" w14:paraId="31D52766"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hideMark/>
          </w:tcPr>
          <w:p w14:paraId="1A72A6C8" w14:textId="2333CD5E" w:rsidR="004E2B18" w:rsidRPr="004E2B18" w:rsidRDefault="00965A0D" w:rsidP="004E2B18">
            <w:pPr>
              <w:ind w:left="420"/>
              <w:textAlignment w:val="baseline"/>
              <w:rPr>
                <w:rFonts w:ascii="Segoe UI" w:hAnsi="Segoe UI" w:cs="Segoe UI"/>
                <w:sz w:val="18"/>
                <w:szCs w:val="18"/>
                <w:lang w:val="en-GB" w:eastAsia="en-GB"/>
              </w:rPr>
            </w:pPr>
            <w:r>
              <w:rPr>
                <w:rFonts w:ascii="Segoe UI" w:hAnsi="Segoe UI" w:cs="Segoe UI"/>
                <w:sz w:val="18"/>
                <w:szCs w:val="18"/>
                <w:lang w:val="en-GB" w:eastAsia="en-GB"/>
              </w:rPr>
              <w:t>Ved Prakash Chauhan</w:t>
            </w: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hideMark/>
          </w:tcPr>
          <w:p w14:paraId="3B751867" w14:textId="346867EA" w:rsidR="004E2B18" w:rsidRPr="004E2B18" w:rsidRDefault="00965A0D" w:rsidP="00965A0D">
            <w:pPr>
              <w:ind w:left="420"/>
              <w:textAlignment w:val="baseline"/>
              <w:rPr>
                <w:rFonts w:ascii="Segoe UI" w:hAnsi="Segoe UI" w:cs="Segoe UI"/>
                <w:sz w:val="18"/>
                <w:szCs w:val="18"/>
                <w:lang w:val="en-GB" w:eastAsia="en-GB"/>
              </w:rPr>
            </w:pPr>
            <w:r w:rsidRPr="00965A0D">
              <w:rPr>
                <w:sz w:val="18"/>
                <w:szCs w:val="18"/>
                <w:lang w:val="en-GB" w:eastAsia="en-GB"/>
              </w:rPr>
              <w:t>Principal Oracle ERP Solutions Architect • Oracle</w:t>
            </w:r>
          </w:p>
        </w:tc>
        <w:tc>
          <w:tcPr>
            <w:tcW w:w="0" w:type="auto"/>
            <w:shd w:val="clear" w:color="auto" w:fill="auto"/>
            <w:vAlign w:val="center"/>
            <w:hideMark/>
          </w:tcPr>
          <w:p w14:paraId="163607C7" w14:textId="77777777" w:rsidR="004E2B18" w:rsidRPr="004E2B18" w:rsidRDefault="004E2B18" w:rsidP="004E2B18">
            <w:pPr>
              <w:jc w:val="left"/>
              <w:rPr>
                <w:rFonts w:ascii="Times New Roman" w:hAnsi="Times New Roman" w:cs="Times New Roman"/>
                <w:color w:val="auto"/>
                <w:sz w:val="20"/>
                <w:lang w:val="en-GB" w:eastAsia="en-GB"/>
              </w:rPr>
            </w:pPr>
          </w:p>
        </w:tc>
      </w:tr>
      <w:tr w:rsidR="004E2B18" w:rsidRPr="004E2B18" w14:paraId="4DE453F7" w14:textId="77777777" w:rsidTr="00965A0D">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5955402E" w14:textId="43DFF89B" w:rsidR="004E2B18" w:rsidRPr="004E2B18" w:rsidRDefault="004E2B18" w:rsidP="004E2B18">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368C1388" w14:textId="155A4A45" w:rsidR="004E2B18" w:rsidRPr="004E2B18" w:rsidRDefault="004E2B18" w:rsidP="004E2B18">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36D614AF" w14:textId="77777777" w:rsidR="004E2B18" w:rsidRPr="004E2B18" w:rsidRDefault="004E2B18" w:rsidP="004E2B18">
            <w:pPr>
              <w:jc w:val="left"/>
              <w:rPr>
                <w:rFonts w:ascii="Times New Roman" w:hAnsi="Times New Roman" w:cs="Times New Roman"/>
                <w:color w:val="auto"/>
                <w:sz w:val="20"/>
                <w:lang w:val="en-GB" w:eastAsia="en-GB"/>
              </w:rPr>
            </w:pPr>
          </w:p>
        </w:tc>
      </w:tr>
      <w:tr w:rsidR="0061381A" w:rsidRPr="004E2B18" w14:paraId="78449F43"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4B761521" w14:textId="7F457D67" w:rsidR="0061381A" w:rsidRPr="004E2B18" w:rsidRDefault="0061381A" w:rsidP="0061381A">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0C156A22" w14:textId="02512D5A"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2C955758"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6D92C342"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7B9EB470" w14:textId="508132BB" w:rsidR="0061381A" w:rsidRPr="004E2B18" w:rsidRDefault="0061381A" w:rsidP="00F40CB2">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127D2A7F" w14:textId="67859208"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66D3FCB6"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050E525F"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32599F75" w14:textId="4A38F92C"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3347154F" w14:textId="1E053E6F"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094E51"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1F7C8CCA"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117AAAEE" w14:textId="71849EF8"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29FC2A94" w14:textId="06BBE674"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FA397F" w14:textId="77777777" w:rsidR="0061381A" w:rsidRPr="004E2B18" w:rsidRDefault="0061381A" w:rsidP="0061381A">
            <w:pPr>
              <w:jc w:val="left"/>
              <w:rPr>
                <w:rFonts w:ascii="Times New Roman" w:hAnsi="Times New Roman" w:cs="Times New Roman"/>
                <w:color w:val="auto"/>
                <w:sz w:val="20"/>
                <w:lang w:val="en-GB" w:eastAsia="en-GB"/>
              </w:rPr>
            </w:pPr>
          </w:p>
        </w:tc>
      </w:tr>
    </w:tbl>
    <w:p w14:paraId="067427F3" w14:textId="0F9DC9A2" w:rsidR="002A70C6" w:rsidRDefault="002A70C6" w:rsidP="002A70C6">
      <w:pPr>
        <w:pStyle w:val="BodyText"/>
      </w:pPr>
    </w:p>
    <w:p w14:paraId="27DD012F" w14:textId="77777777" w:rsidR="002A70C6" w:rsidRDefault="002A70C6" w:rsidP="002A70C6">
      <w:pPr>
        <w:pStyle w:val="BodyText"/>
      </w:pPr>
    </w:p>
    <w:p w14:paraId="16209240" w14:textId="77777777" w:rsidR="002A70C6" w:rsidRDefault="002A70C6" w:rsidP="009A5ACF">
      <w:pPr>
        <w:pStyle w:val="SubHeading1"/>
      </w:pPr>
      <w:bookmarkStart w:id="11" w:name="_Toc71188471"/>
      <w:bookmarkStart w:id="12" w:name="_Toc132722599"/>
      <w:r>
        <w:t>Distribution</w:t>
      </w:r>
      <w:bookmarkEnd w:id="11"/>
      <w:bookmarkEnd w:id="12"/>
    </w:p>
    <w:tbl>
      <w:tblPr>
        <w:tblStyle w:val="GridTable4-Accent2V1"/>
        <w:tblW w:w="0" w:type="auto"/>
        <w:tblLayout w:type="fixed"/>
        <w:tblLook w:val="04A0" w:firstRow="1" w:lastRow="0" w:firstColumn="1" w:lastColumn="0" w:noHBand="0" w:noVBand="1"/>
      </w:tblPr>
      <w:tblGrid>
        <w:gridCol w:w="1129"/>
        <w:gridCol w:w="3218"/>
        <w:gridCol w:w="3429"/>
      </w:tblGrid>
      <w:tr w:rsidR="002A70C6" w14:paraId="4A598599" w14:textId="77777777" w:rsidTr="009A5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8BD5E4" w14:textId="77777777" w:rsidR="002A70C6" w:rsidRDefault="002A70C6" w:rsidP="002A5B3A">
            <w:pPr>
              <w:pStyle w:val="TableHeading"/>
            </w:pPr>
            <w:r>
              <w:t>Copy No.</w:t>
            </w:r>
          </w:p>
        </w:tc>
        <w:tc>
          <w:tcPr>
            <w:tcW w:w="3218" w:type="dxa"/>
          </w:tcPr>
          <w:p w14:paraId="0199538A"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Name</w:t>
            </w:r>
          </w:p>
        </w:tc>
        <w:tc>
          <w:tcPr>
            <w:tcW w:w="3429" w:type="dxa"/>
          </w:tcPr>
          <w:p w14:paraId="72268216"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2A70C6" w14:paraId="31D6D012" w14:textId="77777777" w:rsidTr="009A5ACF">
        <w:trPr>
          <w:cnfStyle w:val="000000100000" w:firstRow="0" w:lastRow="0" w:firstColumn="0" w:lastColumn="0" w:oddVBand="0" w:evenVBand="0" w:oddHBand="1" w:evenHBand="0" w:firstRowFirstColumn="0" w:firstRowLastColumn="0" w:lastRowFirstColumn="0" w:lastRowLastColumn="0"/>
          <w:trHeight w:hRule="exact" w:val="60"/>
        </w:trPr>
        <w:tc>
          <w:tcPr>
            <w:cnfStyle w:val="001000000000" w:firstRow="0" w:lastRow="0" w:firstColumn="1" w:lastColumn="0" w:oddVBand="0" w:evenVBand="0" w:oddHBand="0" w:evenHBand="0" w:firstRowFirstColumn="0" w:firstRowLastColumn="0" w:lastRowFirstColumn="0" w:lastRowLastColumn="0"/>
            <w:tcW w:w="1129" w:type="dxa"/>
          </w:tcPr>
          <w:p w14:paraId="67670A7B" w14:textId="77777777" w:rsidR="002A70C6" w:rsidRDefault="002A70C6" w:rsidP="002A5B3A">
            <w:pPr>
              <w:pStyle w:val="TableText"/>
              <w:rPr>
                <w:sz w:val="8"/>
                <w:szCs w:val="8"/>
              </w:rPr>
            </w:pPr>
          </w:p>
        </w:tc>
        <w:tc>
          <w:tcPr>
            <w:tcW w:w="3218" w:type="dxa"/>
          </w:tcPr>
          <w:p w14:paraId="770A10F5"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c>
          <w:tcPr>
            <w:tcW w:w="3429" w:type="dxa"/>
          </w:tcPr>
          <w:p w14:paraId="58398602"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r>
      <w:tr w:rsidR="00382B87" w14:paraId="5A67C23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2EAB9D9D" w14:textId="77777777" w:rsidR="00382B87" w:rsidRPr="009A5ACF" w:rsidRDefault="00382B87" w:rsidP="00EF45D1">
            <w:pPr>
              <w:pStyle w:val="TableText"/>
              <w:rPr>
                <w:rFonts w:ascii="Arial" w:hAnsi="Arial" w:cs="Arial"/>
                <w:b w:val="0"/>
                <w:bCs w:val="0"/>
                <w:sz w:val="20"/>
              </w:rPr>
            </w:pPr>
          </w:p>
        </w:tc>
        <w:tc>
          <w:tcPr>
            <w:tcW w:w="3218" w:type="dxa"/>
          </w:tcPr>
          <w:p w14:paraId="08CA5247"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4C310C9"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382B87" w14:paraId="79005C3D" w14:textId="77777777" w:rsidTr="009A5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31A2B" w14:textId="77777777" w:rsidR="00382B87" w:rsidRPr="009A5ACF" w:rsidRDefault="00382B87" w:rsidP="00EF45D1">
            <w:pPr>
              <w:pStyle w:val="TableText"/>
              <w:rPr>
                <w:rFonts w:ascii="Arial" w:hAnsi="Arial" w:cs="Arial"/>
                <w:b w:val="0"/>
                <w:bCs w:val="0"/>
                <w:sz w:val="20"/>
              </w:rPr>
            </w:pPr>
          </w:p>
        </w:tc>
        <w:tc>
          <w:tcPr>
            <w:tcW w:w="3218" w:type="dxa"/>
          </w:tcPr>
          <w:p w14:paraId="724FBAE9"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3429" w:type="dxa"/>
          </w:tcPr>
          <w:p w14:paraId="77C26DEF"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EF45D1" w14:paraId="252BB5F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18F9181C" w14:textId="77777777" w:rsidR="00EF45D1" w:rsidRPr="009A5ACF" w:rsidRDefault="00EF45D1" w:rsidP="00EF45D1">
            <w:pPr>
              <w:pStyle w:val="TableText"/>
              <w:rPr>
                <w:rFonts w:ascii="Arial" w:hAnsi="Arial" w:cs="Arial"/>
                <w:b w:val="0"/>
                <w:bCs w:val="0"/>
                <w:sz w:val="20"/>
              </w:rPr>
            </w:pPr>
          </w:p>
        </w:tc>
        <w:tc>
          <w:tcPr>
            <w:tcW w:w="3218" w:type="dxa"/>
          </w:tcPr>
          <w:p w14:paraId="271EAE49" w14:textId="4AB23B6A"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F10DE44" w14:textId="294156F8"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727D9E9D" w14:textId="77777777" w:rsidR="002A70C6" w:rsidRDefault="002A70C6" w:rsidP="00244B9A">
      <w:pPr>
        <w:pStyle w:val="Note"/>
        <w:numPr>
          <w:ilvl w:val="0"/>
          <w:numId w:val="14"/>
        </w:numPr>
        <w:ind w:firstLine="0"/>
      </w:pPr>
      <w:r>
        <w:t xml:space="preserve">The copy numbers referenced above should be written into the </w:t>
      </w:r>
      <w:r>
        <w:rPr>
          <w:b/>
          <w:bCs/>
        </w:rPr>
        <w:t>Copy Number</w:t>
      </w:r>
      <w:r>
        <w:t xml:space="preserve"> space on the cover of each distributed copy.  If the document is not controlled, you can delete this table, the Note To Holders, and the </w:t>
      </w:r>
      <w:r>
        <w:rPr>
          <w:b/>
          <w:bCs/>
        </w:rPr>
        <w:t>Copy Number</w:t>
      </w:r>
      <w:r>
        <w:t xml:space="preserve"> label from the cover page.</w:t>
      </w:r>
    </w:p>
    <w:p w14:paraId="583AD855" w14:textId="77777777" w:rsidR="002A70C6" w:rsidRDefault="002A70C6" w:rsidP="002A70C6">
      <w:pPr>
        <w:pStyle w:val="BodyText"/>
      </w:pPr>
    </w:p>
    <w:p w14:paraId="15865B08" w14:textId="77777777" w:rsidR="009A5ACF" w:rsidRDefault="009A5ACF">
      <w:pPr>
        <w:spacing w:after="160" w:line="259" w:lineRule="auto"/>
        <w:jc w:val="left"/>
        <w:rPr>
          <w:rFonts w:ascii="Verdana" w:hAnsi="Verdana"/>
          <w:b/>
          <w:color w:val="00938F"/>
          <w:sz w:val="28"/>
        </w:rPr>
      </w:pPr>
      <w:r>
        <w:br w:type="page"/>
      </w:r>
    </w:p>
    <w:p w14:paraId="11903DCF" w14:textId="77777777" w:rsidR="002A70C6" w:rsidRDefault="002A70C6" w:rsidP="002A70C6">
      <w:pPr>
        <w:pStyle w:val="BodyText"/>
        <w:ind w:left="1800"/>
      </w:pPr>
    </w:p>
    <w:sdt>
      <w:sdtPr>
        <w:rPr>
          <w:rFonts w:ascii="Calibri Light" w:hAnsi="Calibri Light"/>
          <w:b w:val="0"/>
          <w:color w:val="4F4F4F"/>
          <w:sz w:val="22"/>
          <w:highlight w:val="yellow"/>
        </w:rPr>
        <w:id w:val="-1413232252"/>
        <w:docPartObj>
          <w:docPartGallery w:val="Table of Contents"/>
          <w:docPartUnique/>
        </w:docPartObj>
      </w:sdtPr>
      <w:sdtEndPr>
        <w:rPr>
          <w:bCs/>
          <w:noProof/>
          <w:highlight w:val="none"/>
        </w:rPr>
      </w:sdtEndPr>
      <w:sdtContent>
        <w:p w14:paraId="519B444D" w14:textId="77777777" w:rsidR="004E3EAF" w:rsidRDefault="004E3EAF" w:rsidP="004E3EAF">
          <w:pPr>
            <w:pStyle w:val="TOCHeading"/>
          </w:pPr>
          <w:r w:rsidRPr="00F804F4">
            <w:t>Contents</w:t>
          </w:r>
        </w:p>
        <w:p w14:paraId="398BA10A" w14:textId="1D490265" w:rsidR="00D268D1" w:rsidRDefault="004E3EAF">
          <w:pPr>
            <w:pStyle w:val="TOC1"/>
            <w:rPr>
              <w:rFonts w:asciiTheme="minorHAnsi" w:eastAsiaTheme="minorEastAsia" w:hAnsiTheme="minorHAnsi" w:cstheme="minorBidi"/>
              <w:caps w:val="0"/>
              <w:color w:val="auto"/>
              <w:sz w:val="22"/>
              <w:szCs w:val="22"/>
              <w:lang w:val="en-IN" w:eastAsia="en-IN"/>
            </w:rPr>
          </w:pPr>
          <w:r>
            <w:fldChar w:fldCharType="begin"/>
          </w:r>
          <w:r>
            <w:instrText xml:space="preserve"> TOC \o "1-3" \h \z \u </w:instrText>
          </w:r>
          <w:r>
            <w:fldChar w:fldCharType="separate"/>
          </w:r>
          <w:hyperlink w:anchor="_Toc132722597" w:history="1">
            <w:r w:rsidR="00D268D1" w:rsidRPr="00A97DC0">
              <w:rPr>
                <w:rStyle w:val="Hyperlink"/>
              </w:rPr>
              <w:t>Document Control</w:t>
            </w:r>
            <w:r w:rsidR="00D268D1">
              <w:rPr>
                <w:webHidden/>
              </w:rPr>
              <w:tab/>
            </w:r>
            <w:r w:rsidR="00D268D1">
              <w:rPr>
                <w:webHidden/>
              </w:rPr>
              <w:fldChar w:fldCharType="begin"/>
            </w:r>
            <w:r w:rsidR="00D268D1">
              <w:rPr>
                <w:webHidden/>
              </w:rPr>
              <w:instrText xml:space="preserve"> PAGEREF _Toc132722597 \h </w:instrText>
            </w:r>
            <w:r w:rsidR="00D268D1">
              <w:rPr>
                <w:webHidden/>
              </w:rPr>
            </w:r>
            <w:r w:rsidR="00D268D1">
              <w:rPr>
                <w:webHidden/>
              </w:rPr>
              <w:fldChar w:fldCharType="separate"/>
            </w:r>
            <w:r w:rsidR="00D268D1">
              <w:rPr>
                <w:webHidden/>
              </w:rPr>
              <w:t>i</w:t>
            </w:r>
            <w:r w:rsidR="00D268D1">
              <w:rPr>
                <w:webHidden/>
              </w:rPr>
              <w:fldChar w:fldCharType="end"/>
            </w:r>
          </w:hyperlink>
        </w:p>
        <w:p w14:paraId="3CADC7F0" w14:textId="1C8D1168"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598" w:history="1">
            <w:r w:rsidR="00D268D1" w:rsidRPr="00A97DC0">
              <w:rPr>
                <w:rStyle w:val="Hyperlink"/>
              </w:rPr>
              <w:t>Reviewers</w:t>
            </w:r>
            <w:r w:rsidR="00D268D1">
              <w:rPr>
                <w:webHidden/>
              </w:rPr>
              <w:tab/>
            </w:r>
            <w:r w:rsidR="00D268D1">
              <w:rPr>
                <w:webHidden/>
              </w:rPr>
              <w:fldChar w:fldCharType="begin"/>
            </w:r>
            <w:r w:rsidR="00D268D1">
              <w:rPr>
                <w:webHidden/>
              </w:rPr>
              <w:instrText xml:space="preserve"> PAGEREF _Toc132722598 \h </w:instrText>
            </w:r>
            <w:r w:rsidR="00D268D1">
              <w:rPr>
                <w:webHidden/>
              </w:rPr>
            </w:r>
            <w:r w:rsidR="00D268D1">
              <w:rPr>
                <w:webHidden/>
              </w:rPr>
              <w:fldChar w:fldCharType="separate"/>
            </w:r>
            <w:r w:rsidR="00D268D1">
              <w:rPr>
                <w:webHidden/>
              </w:rPr>
              <w:t>i</w:t>
            </w:r>
            <w:r w:rsidR="00D268D1">
              <w:rPr>
                <w:webHidden/>
              </w:rPr>
              <w:fldChar w:fldCharType="end"/>
            </w:r>
          </w:hyperlink>
        </w:p>
        <w:p w14:paraId="71DC0AB7" w14:textId="16B5BA6A"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599" w:history="1">
            <w:r w:rsidR="00D268D1" w:rsidRPr="00A97DC0">
              <w:rPr>
                <w:rStyle w:val="Hyperlink"/>
              </w:rPr>
              <w:t>Distribution</w:t>
            </w:r>
            <w:r w:rsidR="00D268D1">
              <w:rPr>
                <w:webHidden/>
              </w:rPr>
              <w:tab/>
            </w:r>
            <w:r w:rsidR="00D268D1">
              <w:rPr>
                <w:webHidden/>
              </w:rPr>
              <w:fldChar w:fldCharType="begin"/>
            </w:r>
            <w:r w:rsidR="00D268D1">
              <w:rPr>
                <w:webHidden/>
              </w:rPr>
              <w:instrText xml:space="preserve"> PAGEREF _Toc132722599 \h </w:instrText>
            </w:r>
            <w:r w:rsidR="00D268D1">
              <w:rPr>
                <w:webHidden/>
              </w:rPr>
            </w:r>
            <w:r w:rsidR="00D268D1">
              <w:rPr>
                <w:webHidden/>
              </w:rPr>
              <w:fldChar w:fldCharType="separate"/>
            </w:r>
            <w:r w:rsidR="00D268D1">
              <w:rPr>
                <w:webHidden/>
              </w:rPr>
              <w:t>i</w:t>
            </w:r>
            <w:r w:rsidR="00D268D1">
              <w:rPr>
                <w:webHidden/>
              </w:rPr>
              <w:fldChar w:fldCharType="end"/>
            </w:r>
          </w:hyperlink>
        </w:p>
        <w:p w14:paraId="21940817" w14:textId="611E0829"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0" w:history="1">
            <w:r w:rsidR="00D268D1" w:rsidRPr="00A97DC0">
              <w:rPr>
                <w:rStyle w:val="Hyperlink"/>
              </w:rPr>
              <w:t>1</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Overview</w:t>
            </w:r>
            <w:r w:rsidR="00D268D1">
              <w:rPr>
                <w:webHidden/>
              </w:rPr>
              <w:tab/>
            </w:r>
            <w:r w:rsidR="00D268D1">
              <w:rPr>
                <w:webHidden/>
              </w:rPr>
              <w:fldChar w:fldCharType="begin"/>
            </w:r>
            <w:r w:rsidR="00D268D1">
              <w:rPr>
                <w:webHidden/>
              </w:rPr>
              <w:instrText xml:space="preserve"> PAGEREF _Toc132722600 \h </w:instrText>
            </w:r>
            <w:r w:rsidR="00D268D1">
              <w:rPr>
                <w:webHidden/>
              </w:rPr>
            </w:r>
            <w:r w:rsidR="00D268D1">
              <w:rPr>
                <w:webHidden/>
              </w:rPr>
              <w:fldChar w:fldCharType="separate"/>
            </w:r>
            <w:r w:rsidR="00D268D1">
              <w:rPr>
                <w:webHidden/>
              </w:rPr>
              <w:t>3</w:t>
            </w:r>
            <w:r w:rsidR="00D268D1">
              <w:rPr>
                <w:webHidden/>
              </w:rPr>
              <w:fldChar w:fldCharType="end"/>
            </w:r>
          </w:hyperlink>
        </w:p>
        <w:p w14:paraId="47072CB4" w14:textId="029FD18F"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1" w:history="1">
            <w:r w:rsidR="00D268D1" w:rsidRPr="00A97DC0">
              <w:rPr>
                <w:rStyle w:val="Hyperlink"/>
              </w:rPr>
              <w:t>2</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Major Features</w:t>
            </w:r>
            <w:r w:rsidR="00D268D1">
              <w:rPr>
                <w:webHidden/>
              </w:rPr>
              <w:tab/>
            </w:r>
            <w:r w:rsidR="00D268D1">
              <w:rPr>
                <w:webHidden/>
              </w:rPr>
              <w:fldChar w:fldCharType="begin"/>
            </w:r>
            <w:r w:rsidR="00D268D1">
              <w:rPr>
                <w:webHidden/>
              </w:rPr>
              <w:instrText xml:space="preserve"> PAGEREF _Toc132722601 \h </w:instrText>
            </w:r>
            <w:r w:rsidR="00D268D1">
              <w:rPr>
                <w:webHidden/>
              </w:rPr>
            </w:r>
            <w:r w:rsidR="00D268D1">
              <w:rPr>
                <w:webHidden/>
              </w:rPr>
              <w:fldChar w:fldCharType="separate"/>
            </w:r>
            <w:r w:rsidR="00D268D1">
              <w:rPr>
                <w:webHidden/>
              </w:rPr>
              <w:t>4</w:t>
            </w:r>
            <w:r w:rsidR="00D268D1">
              <w:rPr>
                <w:webHidden/>
              </w:rPr>
              <w:fldChar w:fldCharType="end"/>
            </w:r>
          </w:hyperlink>
        </w:p>
        <w:p w14:paraId="794AC0C4" w14:textId="464E4EB9"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2" w:history="1">
            <w:r w:rsidR="00D268D1" w:rsidRPr="00A97DC0">
              <w:rPr>
                <w:rStyle w:val="Hyperlink"/>
              </w:rPr>
              <w:t>3</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aSSUMPTIONS</w:t>
            </w:r>
            <w:r w:rsidR="00D268D1">
              <w:rPr>
                <w:webHidden/>
              </w:rPr>
              <w:tab/>
            </w:r>
            <w:r w:rsidR="00D268D1">
              <w:rPr>
                <w:webHidden/>
              </w:rPr>
              <w:fldChar w:fldCharType="begin"/>
            </w:r>
            <w:r w:rsidR="00D268D1">
              <w:rPr>
                <w:webHidden/>
              </w:rPr>
              <w:instrText xml:space="preserve"> PAGEREF _Toc132722602 \h </w:instrText>
            </w:r>
            <w:r w:rsidR="00D268D1">
              <w:rPr>
                <w:webHidden/>
              </w:rPr>
            </w:r>
            <w:r w:rsidR="00D268D1">
              <w:rPr>
                <w:webHidden/>
              </w:rPr>
              <w:fldChar w:fldCharType="separate"/>
            </w:r>
            <w:r w:rsidR="00D268D1">
              <w:rPr>
                <w:webHidden/>
              </w:rPr>
              <w:t>5</w:t>
            </w:r>
            <w:r w:rsidR="00D268D1">
              <w:rPr>
                <w:webHidden/>
              </w:rPr>
              <w:fldChar w:fldCharType="end"/>
            </w:r>
          </w:hyperlink>
        </w:p>
        <w:p w14:paraId="43D21511" w14:textId="1264D11D"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3" w:history="1">
            <w:r w:rsidR="00D268D1" w:rsidRPr="00A97DC0">
              <w:rPr>
                <w:rStyle w:val="Hyperlink"/>
              </w:rPr>
              <w:t>4</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Pre-requistes</w:t>
            </w:r>
            <w:r w:rsidR="00D268D1">
              <w:rPr>
                <w:webHidden/>
              </w:rPr>
              <w:tab/>
            </w:r>
            <w:r w:rsidR="00D268D1">
              <w:rPr>
                <w:webHidden/>
              </w:rPr>
              <w:fldChar w:fldCharType="begin"/>
            </w:r>
            <w:r w:rsidR="00D268D1">
              <w:rPr>
                <w:webHidden/>
              </w:rPr>
              <w:instrText xml:space="preserve"> PAGEREF _Toc132722603 \h </w:instrText>
            </w:r>
            <w:r w:rsidR="00D268D1">
              <w:rPr>
                <w:webHidden/>
              </w:rPr>
            </w:r>
            <w:r w:rsidR="00D268D1">
              <w:rPr>
                <w:webHidden/>
              </w:rPr>
              <w:fldChar w:fldCharType="separate"/>
            </w:r>
            <w:r w:rsidR="00D268D1">
              <w:rPr>
                <w:webHidden/>
              </w:rPr>
              <w:t>6</w:t>
            </w:r>
            <w:r w:rsidR="00D268D1">
              <w:rPr>
                <w:webHidden/>
              </w:rPr>
              <w:fldChar w:fldCharType="end"/>
            </w:r>
          </w:hyperlink>
        </w:p>
        <w:p w14:paraId="6D7EFC5F" w14:textId="5A59828F"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4" w:history="1">
            <w:r w:rsidR="00D268D1" w:rsidRPr="00A97DC0">
              <w:rPr>
                <w:rStyle w:val="Hyperlink"/>
              </w:rPr>
              <w:t>5</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Report</w:t>
            </w:r>
            <w:r w:rsidR="00D268D1">
              <w:rPr>
                <w:webHidden/>
              </w:rPr>
              <w:tab/>
            </w:r>
            <w:r w:rsidR="00D268D1">
              <w:rPr>
                <w:webHidden/>
              </w:rPr>
              <w:fldChar w:fldCharType="begin"/>
            </w:r>
            <w:r w:rsidR="00D268D1">
              <w:rPr>
                <w:webHidden/>
              </w:rPr>
              <w:instrText xml:space="preserve"> PAGEREF _Toc132722604 \h </w:instrText>
            </w:r>
            <w:r w:rsidR="00D268D1">
              <w:rPr>
                <w:webHidden/>
              </w:rPr>
            </w:r>
            <w:r w:rsidR="00D268D1">
              <w:rPr>
                <w:webHidden/>
              </w:rPr>
              <w:fldChar w:fldCharType="separate"/>
            </w:r>
            <w:r w:rsidR="00D268D1">
              <w:rPr>
                <w:webHidden/>
              </w:rPr>
              <w:t>7</w:t>
            </w:r>
            <w:r w:rsidR="00D268D1">
              <w:rPr>
                <w:webHidden/>
              </w:rPr>
              <w:fldChar w:fldCharType="end"/>
            </w:r>
          </w:hyperlink>
        </w:p>
        <w:p w14:paraId="3BA4C87D" w14:textId="6906A213" w:rsidR="00D268D1" w:rsidRDefault="00DA0E81">
          <w:pPr>
            <w:pStyle w:val="TOC2"/>
            <w:tabs>
              <w:tab w:val="left" w:pos="2410"/>
            </w:tabs>
            <w:rPr>
              <w:rFonts w:asciiTheme="minorHAnsi" w:eastAsiaTheme="minorEastAsia" w:hAnsiTheme="minorHAnsi" w:cstheme="minorBidi"/>
              <w:color w:val="auto"/>
              <w:sz w:val="22"/>
              <w:szCs w:val="22"/>
              <w:lang w:val="en-IN" w:eastAsia="en-IN"/>
            </w:rPr>
          </w:pPr>
          <w:hyperlink w:anchor="_Toc132722606" w:history="1">
            <w:r w:rsidR="00D268D1" w:rsidRPr="00A97DC0">
              <w:rPr>
                <w:rStyle w:val="Hyperlink"/>
              </w:rPr>
              <w:t>5.1</w:t>
            </w:r>
            <w:r w:rsidR="00D268D1">
              <w:rPr>
                <w:rFonts w:asciiTheme="minorHAnsi" w:eastAsiaTheme="minorEastAsia" w:hAnsiTheme="minorHAnsi" w:cstheme="minorBidi"/>
                <w:color w:val="auto"/>
                <w:sz w:val="22"/>
                <w:szCs w:val="22"/>
                <w:lang w:val="en-IN" w:eastAsia="en-IN"/>
              </w:rPr>
              <w:tab/>
            </w:r>
            <w:r w:rsidR="00D268D1" w:rsidRPr="00A97DC0">
              <w:rPr>
                <w:rStyle w:val="Hyperlink"/>
              </w:rPr>
              <w:t>Existing Reports</w:t>
            </w:r>
            <w:r w:rsidR="00D268D1">
              <w:rPr>
                <w:webHidden/>
              </w:rPr>
              <w:tab/>
            </w:r>
            <w:r w:rsidR="00D268D1">
              <w:rPr>
                <w:webHidden/>
              </w:rPr>
              <w:fldChar w:fldCharType="begin"/>
            </w:r>
            <w:r w:rsidR="00D268D1">
              <w:rPr>
                <w:webHidden/>
              </w:rPr>
              <w:instrText xml:space="preserve"> PAGEREF _Toc132722606 \h </w:instrText>
            </w:r>
            <w:r w:rsidR="00D268D1">
              <w:rPr>
                <w:webHidden/>
              </w:rPr>
            </w:r>
            <w:r w:rsidR="00D268D1">
              <w:rPr>
                <w:webHidden/>
              </w:rPr>
              <w:fldChar w:fldCharType="separate"/>
            </w:r>
            <w:r w:rsidR="00D268D1">
              <w:rPr>
                <w:webHidden/>
              </w:rPr>
              <w:t>7</w:t>
            </w:r>
            <w:r w:rsidR="00D268D1">
              <w:rPr>
                <w:webHidden/>
              </w:rPr>
              <w:fldChar w:fldCharType="end"/>
            </w:r>
          </w:hyperlink>
        </w:p>
        <w:p w14:paraId="3BAC468A" w14:textId="4065A8FB" w:rsidR="00D268D1" w:rsidRDefault="00DA0E81">
          <w:pPr>
            <w:pStyle w:val="TOC2"/>
            <w:tabs>
              <w:tab w:val="left" w:pos="2410"/>
            </w:tabs>
            <w:rPr>
              <w:rFonts w:asciiTheme="minorHAnsi" w:eastAsiaTheme="minorEastAsia" w:hAnsiTheme="minorHAnsi" w:cstheme="minorBidi"/>
              <w:color w:val="auto"/>
              <w:sz w:val="22"/>
              <w:szCs w:val="22"/>
              <w:lang w:val="en-IN" w:eastAsia="en-IN"/>
            </w:rPr>
          </w:pPr>
          <w:hyperlink w:anchor="_Toc132722607" w:history="1">
            <w:r w:rsidR="00D268D1" w:rsidRPr="00A97DC0">
              <w:rPr>
                <w:rStyle w:val="Hyperlink"/>
              </w:rPr>
              <w:t>5.2</w:t>
            </w:r>
            <w:r w:rsidR="00D268D1">
              <w:rPr>
                <w:rFonts w:asciiTheme="minorHAnsi" w:eastAsiaTheme="minorEastAsia" w:hAnsiTheme="minorHAnsi" w:cstheme="minorBidi"/>
                <w:color w:val="auto"/>
                <w:sz w:val="22"/>
                <w:szCs w:val="22"/>
                <w:lang w:val="en-IN" w:eastAsia="en-IN"/>
              </w:rPr>
              <w:tab/>
            </w:r>
            <w:r w:rsidR="00D268D1" w:rsidRPr="00A97DC0">
              <w:rPr>
                <w:rStyle w:val="Hyperlink"/>
              </w:rPr>
              <w:t>New Drill down Reports &amp; Template</w:t>
            </w:r>
            <w:r w:rsidR="00D268D1">
              <w:rPr>
                <w:webHidden/>
              </w:rPr>
              <w:tab/>
            </w:r>
            <w:r w:rsidR="00D268D1">
              <w:rPr>
                <w:webHidden/>
              </w:rPr>
              <w:fldChar w:fldCharType="begin"/>
            </w:r>
            <w:r w:rsidR="00D268D1">
              <w:rPr>
                <w:webHidden/>
              </w:rPr>
              <w:instrText xml:space="preserve"> PAGEREF _Toc132722607 \h </w:instrText>
            </w:r>
            <w:r w:rsidR="00D268D1">
              <w:rPr>
                <w:webHidden/>
              </w:rPr>
            </w:r>
            <w:r w:rsidR="00D268D1">
              <w:rPr>
                <w:webHidden/>
              </w:rPr>
              <w:fldChar w:fldCharType="separate"/>
            </w:r>
            <w:r w:rsidR="00D268D1">
              <w:rPr>
                <w:webHidden/>
              </w:rPr>
              <w:t>7</w:t>
            </w:r>
            <w:r w:rsidR="00D268D1">
              <w:rPr>
                <w:webHidden/>
              </w:rPr>
              <w:fldChar w:fldCharType="end"/>
            </w:r>
          </w:hyperlink>
        </w:p>
        <w:p w14:paraId="5B1B01E2" w14:textId="75B97A22" w:rsidR="00D268D1" w:rsidRDefault="00DA0E81">
          <w:pPr>
            <w:pStyle w:val="TOC2"/>
            <w:tabs>
              <w:tab w:val="left" w:pos="2410"/>
            </w:tabs>
            <w:rPr>
              <w:rFonts w:asciiTheme="minorHAnsi" w:eastAsiaTheme="minorEastAsia" w:hAnsiTheme="minorHAnsi" w:cstheme="minorBidi"/>
              <w:color w:val="auto"/>
              <w:sz w:val="22"/>
              <w:szCs w:val="22"/>
              <w:lang w:val="en-IN" w:eastAsia="en-IN"/>
            </w:rPr>
          </w:pPr>
          <w:hyperlink w:anchor="_Toc132722608" w:history="1">
            <w:r w:rsidR="00D268D1" w:rsidRPr="00A97DC0">
              <w:rPr>
                <w:rStyle w:val="Hyperlink"/>
              </w:rPr>
              <w:t>5.3</w:t>
            </w:r>
            <w:r w:rsidR="00D268D1">
              <w:rPr>
                <w:rFonts w:asciiTheme="minorHAnsi" w:eastAsiaTheme="minorEastAsia" w:hAnsiTheme="minorHAnsi" w:cstheme="minorBidi"/>
                <w:color w:val="auto"/>
                <w:sz w:val="22"/>
                <w:szCs w:val="22"/>
                <w:lang w:val="en-IN" w:eastAsia="en-IN"/>
              </w:rPr>
              <w:tab/>
            </w:r>
            <w:r w:rsidR="00D268D1" w:rsidRPr="00A97DC0">
              <w:rPr>
                <w:rStyle w:val="Hyperlink"/>
              </w:rPr>
              <w:t>Report Logic</w:t>
            </w:r>
            <w:r w:rsidR="00D268D1">
              <w:rPr>
                <w:webHidden/>
              </w:rPr>
              <w:tab/>
            </w:r>
            <w:r w:rsidR="00D268D1">
              <w:rPr>
                <w:webHidden/>
              </w:rPr>
              <w:fldChar w:fldCharType="begin"/>
            </w:r>
            <w:r w:rsidR="00D268D1">
              <w:rPr>
                <w:webHidden/>
              </w:rPr>
              <w:instrText xml:space="preserve"> PAGEREF _Toc132722608 \h </w:instrText>
            </w:r>
            <w:r w:rsidR="00D268D1">
              <w:rPr>
                <w:webHidden/>
              </w:rPr>
            </w:r>
            <w:r w:rsidR="00D268D1">
              <w:rPr>
                <w:webHidden/>
              </w:rPr>
              <w:fldChar w:fldCharType="separate"/>
            </w:r>
            <w:r w:rsidR="00D268D1">
              <w:rPr>
                <w:webHidden/>
              </w:rPr>
              <w:t>8</w:t>
            </w:r>
            <w:r w:rsidR="00D268D1">
              <w:rPr>
                <w:webHidden/>
              </w:rPr>
              <w:fldChar w:fldCharType="end"/>
            </w:r>
          </w:hyperlink>
        </w:p>
        <w:p w14:paraId="36242E91" w14:textId="5A9D62E5"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09" w:history="1">
            <w:r w:rsidR="00D268D1" w:rsidRPr="00A97DC0">
              <w:rPr>
                <w:rStyle w:val="Hyperlink"/>
              </w:rPr>
              <w:t>6</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Data Mapping</w:t>
            </w:r>
            <w:r w:rsidR="00D268D1">
              <w:rPr>
                <w:webHidden/>
              </w:rPr>
              <w:tab/>
            </w:r>
            <w:r w:rsidR="00D268D1">
              <w:rPr>
                <w:webHidden/>
              </w:rPr>
              <w:fldChar w:fldCharType="begin"/>
            </w:r>
            <w:r w:rsidR="00D268D1">
              <w:rPr>
                <w:webHidden/>
              </w:rPr>
              <w:instrText xml:space="preserve"> PAGEREF _Toc132722609 \h </w:instrText>
            </w:r>
            <w:r w:rsidR="00D268D1">
              <w:rPr>
                <w:webHidden/>
              </w:rPr>
            </w:r>
            <w:r w:rsidR="00D268D1">
              <w:rPr>
                <w:webHidden/>
              </w:rPr>
              <w:fldChar w:fldCharType="separate"/>
            </w:r>
            <w:r w:rsidR="00D268D1">
              <w:rPr>
                <w:webHidden/>
              </w:rPr>
              <w:t>9</w:t>
            </w:r>
            <w:r w:rsidR="00D268D1">
              <w:rPr>
                <w:webHidden/>
              </w:rPr>
              <w:fldChar w:fldCharType="end"/>
            </w:r>
          </w:hyperlink>
        </w:p>
        <w:p w14:paraId="251B46FF" w14:textId="11429C6C"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10" w:history="1">
            <w:r w:rsidR="00D268D1" w:rsidRPr="00A97DC0">
              <w:rPr>
                <w:rStyle w:val="Hyperlink"/>
              </w:rPr>
              <w:t>7</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Test scenarios</w:t>
            </w:r>
            <w:r w:rsidR="00D268D1">
              <w:rPr>
                <w:webHidden/>
              </w:rPr>
              <w:tab/>
            </w:r>
            <w:r w:rsidR="00D268D1">
              <w:rPr>
                <w:webHidden/>
              </w:rPr>
              <w:fldChar w:fldCharType="begin"/>
            </w:r>
            <w:r w:rsidR="00D268D1">
              <w:rPr>
                <w:webHidden/>
              </w:rPr>
              <w:instrText xml:space="preserve"> PAGEREF _Toc132722610 \h </w:instrText>
            </w:r>
            <w:r w:rsidR="00D268D1">
              <w:rPr>
                <w:webHidden/>
              </w:rPr>
            </w:r>
            <w:r w:rsidR="00D268D1">
              <w:rPr>
                <w:webHidden/>
              </w:rPr>
              <w:fldChar w:fldCharType="separate"/>
            </w:r>
            <w:r w:rsidR="00D268D1">
              <w:rPr>
                <w:webHidden/>
              </w:rPr>
              <w:t>10</w:t>
            </w:r>
            <w:r w:rsidR="00D268D1">
              <w:rPr>
                <w:webHidden/>
              </w:rPr>
              <w:fldChar w:fldCharType="end"/>
            </w:r>
          </w:hyperlink>
        </w:p>
        <w:p w14:paraId="227F61B5" w14:textId="241E31E1" w:rsidR="00D268D1" w:rsidRDefault="00DA0E81">
          <w:pPr>
            <w:pStyle w:val="TOC1"/>
            <w:rPr>
              <w:rFonts w:asciiTheme="minorHAnsi" w:eastAsiaTheme="minorEastAsia" w:hAnsiTheme="minorHAnsi" w:cstheme="minorBidi"/>
              <w:caps w:val="0"/>
              <w:color w:val="auto"/>
              <w:sz w:val="22"/>
              <w:szCs w:val="22"/>
              <w:lang w:val="en-IN" w:eastAsia="en-IN"/>
            </w:rPr>
          </w:pPr>
          <w:hyperlink w:anchor="_Toc132722611" w:history="1">
            <w:r w:rsidR="00D268D1" w:rsidRPr="00A97DC0">
              <w:rPr>
                <w:rStyle w:val="Hyperlink"/>
              </w:rPr>
              <w:t>8</w:t>
            </w:r>
            <w:r w:rsidR="00D268D1">
              <w:rPr>
                <w:rFonts w:asciiTheme="minorHAnsi" w:eastAsiaTheme="minorEastAsia" w:hAnsiTheme="minorHAnsi" w:cstheme="minorBidi"/>
                <w:caps w:val="0"/>
                <w:color w:val="auto"/>
                <w:sz w:val="22"/>
                <w:szCs w:val="22"/>
                <w:lang w:val="en-IN" w:eastAsia="en-IN"/>
              </w:rPr>
              <w:tab/>
            </w:r>
            <w:r w:rsidR="00D268D1" w:rsidRPr="00A97DC0">
              <w:rPr>
                <w:rStyle w:val="Hyperlink"/>
              </w:rPr>
              <w:t>Open and Closed Issues for this Deliverable</w:t>
            </w:r>
            <w:r w:rsidR="00D268D1">
              <w:rPr>
                <w:webHidden/>
              </w:rPr>
              <w:tab/>
            </w:r>
            <w:r w:rsidR="00D268D1">
              <w:rPr>
                <w:webHidden/>
              </w:rPr>
              <w:fldChar w:fldCharType="begin"/>
            </w:r>
            <w:r w:rsidR="00D268D1">
              <w:rPr>
                <w:webHidden/>
              </w:rPr>
              <w:instrText xml:space="preserve"> PAGEREF _Toc132722611 \h </w:instrText>
            </w:r>
            <w:r w:rsidR="00D268D1">
              <w:rPr>
                <w:webHidden/>
              </w:rPr>
            </w:r>
            <w:r w:rsidR="00D268D1">
              <w:rPr>
                <w:webHidden/>
              </w:rPr>
              <w:fldChar w:fldCharType="separate"/>
            </w:r>
            <w:r w:rsidR="00D268D1">
              <w:rPr>
                <w:webHidden/>
              </w:rPr>
              <w:t>11</w:t>
            </w:r>
            <w:r w:rsidR="00D268D1">
              <w:rPr>
                <w:webHidden/>
              </w:rPr>
              <w:fldChar w:fldCharType="end"/>
            </w:r>
          </w:hyperlink>
        </w:p>
        <w:p w14:paraId="0BD411A8" w14:textId="0161C07F" w:rsidR="00D268D1" w:rsidRDefault="00DA0E81">
          <w:pPr>
            <w:pStyle w:val="TOC2"/>
            <w:tabs>
              <w:tab w:val="left" w:pos="2410"/>
            </w:tabs>
            <w:rPr>
              <w:rFonts w:asciiTheme="minorHAnsi" w:eastAsiaTheme="minorEastAsia" w:hAnsiTheme="minorHAnsi" w:cstheme="minorBidi"/>
              <w:color w:val="auto"/>
              <w:sz w:val="22"/>
              <w:szCs w:val="22"/>
              <w:lang w:val="en-IN" w:eastAsia="en-IN"/>
            </w:rPr>
          </w:pPr>
          <w:hyperlink w:anchor="_Toc132722612" w:history="1">
            <w:r w:rsidR="00D268D1" w:rsidRPr="00A97DC0">
              <w:rPr>
                <w:rStyle w:val="Hyperlink"/>
              </w:rPr>
              <w:t>8.1</w:t>
            </w:r>
            <w:r w:rsidR="00D268D1">
              <w:rPr>
                <w:rFonts w:asciiTheme="minorHAnsi" w:eastAsiaTheme="minorEastAsia" w:hAnsiTheme="minorHAnsi" w:cstheme="minorBidi"/>
                <w:color w:val="auto"/>
                <w:sz w:val="22"/>
                <w:szCs w:val="22"/>
                <w:lang w:val="en-IN" w:eastAsia="en-IN"/>
              </w:rPr>
              <w:tab/>
            </w:r>
            <w:r w:rsidR="00D268D1" w:rsidRPr="00A97DC0">
              <w:rPr>
                <w:rStyle w:val="Hyperlink"/>
              </w:rPr>
              <w:t>Open Issues</w:t>
            </w:r>
            <w:r w:rsidR="00D268D1">
              <w:rPr>
                <w:webHidden/>
              </w:rPr>
              <w:tab/>
            </w:r>
            <w:r w:rsidR="00D268D1">
              <w:rPr>
                <w:webHidden/>
              </w:rPr>
              <w:fldChar w:fldCharType="begin"/>
            </w:r>
            <w:r w:rsidR="00D268D1">
              <w:rPr>
                <w:webHidden/>
              </w:rPr>
              <w:instrText xml:space="preserve"> PAGEREF _Toc132722612 \h </w:instrText>
            </w:r>
            <w:r w:rsidR="00D268D1">
              <w:rPr>
                <w:webHidden/>
              </w:rPr>
            </w:r>
            <w:r w:rsidR="00D268D1">
              <w:rPr>
                <w:webHidden/>
              </w:rPr>
              <w:fldChar w:fldCharType="separate"/>
            </w:r>
            <w:r w:rsidR="00D268D1">
              <w:rPr>
                <w:webHidden/>
              </w:rPr>
              <w:t>11</w:t>
            </w:r>
            <w:r w:rsidR="00D268D1">
              <w:rPr>
                <w:webHidden/>
              </w:rPr>
              <w:fldChar w:fldCharType="end"/>
            </w:r>
          </w:hyperlink>
        </w:p>
        <w:p w14:paraId="61B616A6" w14:textId="646965B6" w:rsidR="00D268D1" w:rsidRDefault="00DA0E81">
          <w:pPr>
            <w:pStyle w:val="TOC2"/>
            <w:tabs>
              <w:tab w:val="left" w:pos="2410"/>
            </w:tabs>
            <w:rPr>
              <w:rFonts w:asciiTheme="minorHAnsi" w:eastAsiaTheme="minorEastAsia" w:hAnsiTheme="minorHAnsi" w:cstheme="minorBidi"/>
              <w:color w:val="auto"/>
              <w:sz w:val="22"/>
              <w:szCs w:val="22"/>
              <w:lang w:val="en-IN" w:eastAsia="en-IN"/>
            </w:rPr>
          </w:pPr>
          <w:hyperlink w:anchor="_Toc132722613" w:history="1">
            <w:r w:rsidR="00D268D1" w:rsidRPr="00A97DC0">
              <w:rPr>
                <w:rStyle w:val="Hyperlink"/>
              </w:rPr>
              <w:t>8.2</w:t>
            </w:r>
            <w:r w:rsidR="00D268D1">
              <w:rPr>
                <w:rFonts w:asciiTheme="minorHAnsi" w:eastAsiaTheme="minorEastAsia" w:hAnsiTheme="minorHAnsi" w:cstheme="minorBidi"/>
                <w:color w:val="auto"/>
                <w:sz w:val="22"/>
                <w:szCs w:val="22"/>
                <w:lang w:val="en-IN" w:eastAsia="en-IN"/>
              </w:rPr>
              <w:tab/>
            </w:r>
            <w:r w:rsidR="00D268D1" w:rsidRPr="00A97DC0">
              <w:rPr>
                <w:rStyle w:val="Hyperlink"/>
              </w:rPr>
              <w:t>Closed Issues</w:t>
            </w:r>
            <w:r w:rsidR="00D268D1">
              <w:rPr>
                <w:webHidden/>
              </w:rPr>
              <w:tab/>
            </w:r>
            <w:r w:rsidR="00D268D1">
              <w:rPr>
                <w:webHidden/>
              </w:rPr>
              <w:fldChar w:fldCharType="begin"/>
            </w:r>
            <w:r w:rsidR="00D268D1">
              <w:rPr>
                <w:webHidden/>
              </w:rPr>
              <w:instrText xml:space="preserve"> PAGEREF _Toc132722613 \h </w:instrText>
            </w:r>
            <w:r w:rsidR="00D268D1">
              <w:rPr>
                <w:webHidden/>
              </w:rPr>
            </w:r>
            <w:r w:rsidR="00D268D1">
              <w:rPr>
                <w:webHidden/>
              </w:rPr>
              <w:fldChar w:fldCharType="separate"/>
            </w:r>
            <w:r w:rsidR="00D268D1">
              <w:rPr>
                <w:webHidden/>
              </w:rPr>
              <w:t>11</w:t>
            </w:r>
            <w:r w:rsidR="00D268D1">
              <w:rPr>
                <w:webHidden/>
              </w:rPr>
              <w:fldChar w:fldCharType="end"/>
            </w:r>
          </w:hyperlink>
        </w:p>
        <w:p w14:paraId="0A3F85DA" w14:textId="218FB61F" w:rsidR="004E3EAF" w:rsidRDefault="004E3EAF" w:rsidP="00BA4DA4">
          <w:pPr>
            <w:tabs>
              <w:tab w:val="left" w:pos="284"/>
              <w:tab w:val="left" w:pos="709"/>
              <w:tab w:val="left" w:pos="851"/>
              <w:tab w:val="left" w:pos="1134"/>
              <w:tab w:val="right" w:leader="dot" w:pos="8364"/>
              <w:tab w:val="right" w:leader="dot" w:pos="8505"/>
            </w:tabs>
            <w:rPr>
              <w:b/>
              <w:bCs/>
              <w:noProof/>
            </w:rPr>
          </w:pPr>
          <w:r>
            <w:rPr>
              <w:b/>
              <w:bCs/>
              <w:noProof/>
            </w:rPr>
            <w:fldChar w:fldCharType="end"/>
          </w:r>
        </w:p>
      </w:sdtContent>
    </w:sdt>
    <w:p w14:paraId="0E687968" w14:textId="4FBC9AEC" w:rsidR="00B73B7D" w:rsidRDefault="00B73B7D" w:rsidP="002A70C6">
      <w:pPr>
        <w:pStyle w:val="BodyText"/>
        <w:ind w:left="1800"/>
        <w:sectPr w:rsidR="00B73B7D">
          <w:footerReference w:type="even" r:id="rId16"/>
          <w:footerReference w:type="default" r:id="rId17"/>
          <w:headerReference w:type="first" r:id="rId18"/>
          <w:footerReference w:type="first" r:id="rId19"/>
          <w:pgSz w:w="11907" w:h="16834" w:code="1"/>
          <w:pgMar w:top="720" w:right="720" w:bottom="1104" w:left="720" w:header="432" w:footer="1032" w:gutter="360"/>
          <w:pgNumType w:fmt="lowerRoman" w:start="1"/>
          <w:cols w:space="720"/>
          <w:titlePg/>
          <w:docGrid w:linePitch="65"/>
        </w:sectPr>
      </w:pPr>
    </w:p>
    <w:p w14:paraId="5906441A" w14:textId="11503344" w:rsidR="002A70C6" w:rsidRDefault="008778EB" w:rsidP="009A5ACF">
      <w:pPr>
        <w:pStyle w:val="Heading1"/>
      </w:pPr>
      <w:bookmarkStart w:id="13" w:name="_Toc132722600"/>
      <w:r>
        <w:lastRenderedPageBreak/>
        <w:t>Overview</w:t>
      </w:r>
      <w:bookmarkEnd w:id="13"/>
    </w:p>
    <w:p w14:paraId="74674D59" w14:textId="30F452F7" w:rsidR="00965A0D" w:rsidRDefault="000F61A0" w:rsidP="000F61A0">
      <w:pPr>
        <w:spacing w:before="120" w:after="120"/>
        <w:rPr>
          <w:color w:val="000000" w:themeColor="text1"/>
        </w:rPr>
      </w:pPr>
      <w:r w:rsidRPr="004A0E02">
        <w:rPr>
          <w:color w:val="000000" w:themeColor="text1"/>
        </w:rPr>
        <w:t xml:space="preserve">This document addresses </w:t>
      </w:r>
      <w:r w:rsidR="00965A0D">
        <w:rPr>
          <w:color w:val="000000" w:themeColor="text1"/>
        </w:rPr>
        <w:t xml:space="preserve">the ASPIRE </w:t>
      </w:r>
      <w:r w:rsidRPr="004A0E02">
        <w:rPr>
          <w:color w:val="000000" w:themeColor="text1"/>
        </w:rPr>
        <w:t xml:space="preserve">requirement for the </w:t>
      </w:r>
      <w:r w:rsidR="00965A0D">
        <w:rPr>
          <w:color w:val="000000" w:themeColor="text1"/>
        </w:rPr>
        <w:t>PAYROLL Dashboard analytics and the reports related to it</w:t>
      </w:r>
      <w:r w:rsidR="007B1815">
        <w:rPr>
          <w:color w:val="000000" w:themeColor="text1"/>
        </w:rPr>
        <w:t>,</w:t>
      </w:r>
      <w:r w:rsidR="00965A0D">
        <w:rPr>
          <w:color w:val="000000" w:themeColor="text1"/>
        </w:rPr>
        <w:t xml:space="preserve"> based on the Oracle Cloud Payroll.</w:t>
      </w:r>
    </w:p>
    <w:p w14:paraId="7329DA13" w14:textId="281FA6E6" w:rsidR="00965A0D" w:rsidRDefault="00013B98" w:rsidP="000F61A0">
      <w:pPr>
        <w:spacing w:before="120" w:after="120"/>
        <w:rPr>
          <w:color w:val="000000" w:themeColor="text1"/>
        </w:rPr>
      </w:pPr>
      <w:r>
        <w:rPr>
          <w:color w:val="000000" w:themeColor="text1"/>
        </w:rPr>
        <w:t xml:space="preserve">The intention is to </w:t>
      </w:r>
      <w:r w:rsidR="00965A0D">
        <w:rPr>
          <w:color w:val="000000" w:themeColor="text1"/>
        </w:rPr>
        <w:t xml:space="preserve">supplement the </w:t>
      </w:r>
      <w:r>
        <w:rPr>
          <w:color w:val="000000" w:themeColor="text1"/>
        </w:rPr>
        <w:t xml:space="preserve">Cloud </w:t>
      </w:r>
      <w:r w:rsidR="00965A0D">
        <w:rPr>
          <w:color w:val="000000" w:themeColor="text1"/>
        </w:rPr>
        <w:t xml:space="preserve">functionality with additional reports which are audit in nature for the monthly payroll process, to identify the VARIANCE compared to the previous month, to make the </w:t>
      </w:r>
      <w:proofErr w:type="gramStart"/>
      <w:r w:rsidR="00965A0D">
        <w:rPr>
          <w:color w:val="000000" w:themeColor="text1"/>
        </w:rPr>
        <w:t>Payroll</w:t>
      </w:r>
      <w:proofErr w:type="gramEnd"/>
      <w:r w:rsidR="00965A0D">
        <w:rPr>
          <w:color w:val="000000" w:themeColor="text1"/>
        </w:rPr>
        <w:t xml:space="preserve"> department to identify the variance quickly so that the factors causing the variance can be corrected or accepted with valid data points.</w:t>
      </w:r>
    </w:p>
    <w:p w14:paraId="61527EE0" w14:textId="4CF22455" w:rsidR="007B1815" w:rsidRDefault="007B1815" w:rsidP="000F61A0">
      <w:pPr>
        <w:spacing w:before="120" w:after="120"/>
        <w:rPr>
          <w:color w:val="000000" w:themeColor="text1"/>
        </w:rPr>
      </w:pPr>
      <w:r>
        <w:rPr>
          <w:color w:val="000000" w:themeColor="text1"/>
        </w:rPr>
        <w:t>The dashboard will also give the management an overview of the salary disbursed and details of the same through the reports.</w:t>
      </w:r>
    </w:p>
    <w:p w14:paraId="0068BC68" w14:textId="612BFA5D" w:rsidR="007B1815" w:rsidRDefault="007B1815" w:rsidP="000F61A0">
      <w:pPr>
        <w:spacing w:before="120" w:after="120"/>
        <w:rPr>
          <w:color w:val="000000" w:themeColor="text1"/>
        </w:rPr>
      </w:pPr>
      <w:r>
        <w:rPr>
          <w:color w:val="000000" w:themeColor="text1"/>
        </w:rPr>
        <w:t>The dashboard is to have some graphical information to highlight data at high level. The drill down of the high level data will lead to detailed reports.</w:t>
      </w:r>
    </w:p>
    <w:p w14:paraId="77833FDB" w14:textId="3EB6CB1E" w:rsidR="001817C6" w:rsidRDefault="00426FE0" w:rsidP="000F61A0">
      <w:pPr>
        <w:spacing w:before="120" w:after="120"/>
        <w:rPr>
          <w:color w:val="000000" w:themeColor="text1"/>
        </w:rPr>
      </w:pPr>
      <w:r>
        <w:rPr>
          <w:color w:val="000000" w:themeColor="text1"/>
        </w:rPr>
        <w:t xml:space="preserve">The </w:t>
      </w:r>
      <w:r w:rsidR="00965A0D">
        <w:rPr>
          <w:color w:val="000000" w:themeColor="text1"/>
        </w:rPr>
        <w:t xml:space="preserve">dashboard will have </w:t>
      </w:r>
      <w:r w:rsidR="0023567C">
        <w:rPr>
          <w:color w:val="000000" w:themeColor="text1"/>
        </w:rPr>
        <w:t>s</w:t>
      </w:r>
      <w:r w:rsidR="00965A0D">
        <w:rPr>
          <w:color w:val="000000" w:themeColor="text1"/>
        </w:rPr>
        <w:t xml:space="preserve">ome </w:t>
      </w:r>
      <w:r>
        <w:rPr>
          <w:color w:val="000000" w:themeColor="text1"/>
        </w:rPr>
        <w:t>parameters to select from</w:t>
      </w:r>
      <w:r w:rsidR="00965A0D">
        <w:rPr>
          <w:color w:val="000000" w:themeColor="text1"/>
        </w:rPr>
        <w:t xml:space="preserve">, based on which the dashboard analytics and the related reports will be generated. </w:t>
      </w:r>
    </w:p>
    <w:p w14:paraId="059B1FC2" w14:textId="77777777" w:rsidR="00965A0D" w:rsidRDefault="00965A0D" w:rsidP="000F61A0">
      <w:pPr>
        <w:spacing w:before="120" w:after="120"/>
        <w:rPr>
          <w:color w:val="000000" w:themeColor="text1"/>
        </w:rPr>
      </w:pPr>
    </w:p>
    <w:p w14:paraId="52DC3CF1" w14:textId="0127AB91" w:rsidR="0022311F" w:rsidRDefault="0022311F" w:rsidP="000F61A0">
      <w:pPr>
        <w:spacing w:before="120" w:after="120"/>
        <w:rPr>
          <w:color w:val="000000" w:themeColor="text1"/>
        </w:rPr>
      </w:pPr>
    </w:p>
    <w:p w14:paraId="6BC2C6C0" w14:textId="77777777" w:rsidR="00A92454" w:rsidRPr="001D2377" w:rsidRDefault="00A92454" w:rsidP="001D2377">
      <w:pPr>
        <w:pStyle w:val="Heading1"/>
      </w:pPr>
      <w:bookmarkStart w:id="14" w:name="_Toc3386844"/>
      <w:bookmarkStart w:id="15" w:name="_Toc132722601"/>
      <w:r w:rsidRPr="001D2377">
        <w:lastRenderedPageBreak/>
        <w:t>Major Features</w:t>
      </w:r>
      <w:bookmarkEnd w:id="14"/>
      <w:bookmarkEnd w:id="15"/>
    </w:p>
    <w:p w14:paraId="576CD870" w14:textId="24B58D51" w:rsidR="00C835CF" w:rsidRDefault="00C835CF" w:rsidP="007C7522">
      <w:pPr>
        <w:pStyle w:val="BodyText"/>
        <w:jc w:val="both"/>
        <w:rPr>
          <w:rFonts w:cstheme="majorHAnsi"/>
          <w:color w:val="000000" w:themeColor="text1"/>
        </w:rPr>
      </w:pPr>
      <w:r>
        <w:rPr>
          <w:rFonts w:cstheme="majorHAnsi"/>
          <w:color w:val="000000" w:themeColor="text1"/>
        </w:rPr>
        <w:t xml:space="preserve">The </w:t>
      </w:r>
      <w:r w:rsidR="007B1815">
        <w:rPr>
          <w:rFonts w:cstheme="majorHAnsi"/>
          <w:color w:val="000000" w:themeColor="text1"/>
        </w:rPr>
        <w:t>salient features of the dashboard will be as follows.</w:t>
      </w:r>
    </w:p>
    <w:p w14:paraId="043BA5D9" w14:textId="63FB23FB" w:rsidR="007B1815" w:rsidRDefault="007B1815" w:rsidP="007C7522">
      <w:pPr>
        <w:pStyle w:val="BodyText"/>
        <w:jc w:val="both"/>
        <w:rPr>
          <w:rFonts w:cstheme="majorHAnsi"/>
          <w:color w:val="000000" w:themeColor="text1"/>
        </w:rPr>
      </w:pPr>
    </w:p>
    <w:p w14:paraId="34A03FEE" w14:textId="34EF8F38"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 xml:space="preserve">Compare the current month payroll processed results with the previous month results to find the variance in the amounts. </w:t>
      </w:r>
    </w:p>
    <w:p w14:paraId="655631EE" w14:textId="199737BB"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 xml:space="preserve">The dashboard will highlight the </w:t>
      </w:r>
      <w:r w:rsidR="00DE27A9">
        <w:rPr>
          <w:rFonts w:cstheme="majorHAnsi"/>
          <w:color w:val="000000" w:themeColor="text1"/>
        </w:rPr>
        <w:t>variance in Gross Pay / Net Pay and Total Deductions.</w:t>
      </w:r>
    </w:p>
    <w:p w14:paraId="5941BCCD" w14:textId="0F1BF963" w:rsidR="00DE27A9" w:rsidRDefault="00DE27A9" w:rsidP="007B1815">
      <w:pPr>
        <w:pStyle w:val="BodyText"/>
        <w:numPr>
          <w:ilvl w:val="0"/>
          <w:numId w:val="23"/>
        </w:numPr>
        <w:jc w:val="both"/>
        <w:rPr>
          <w:rFonts w:cstheme="majorHAnsi"/>
          <w:color w:val="000000" w:themeColor="text1"/>
        </w:rPr>
      </w:pPr>
      <w:r>
        <w:rPr>
          <w:rFonts w:cstheme="majorHAnsi"/>
          <w:color w:val="000000" w:themeColor="text1"/>
        </w:rPr>
        <w:t xml:space="preserve">Additionally, exceptions can also be listed for zero or negative Net Pay </w:t>
      </w:r>
    </w:p>
    <w:p w14:paraId="10DE9693" w14:textId="4A89166B"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The Variance percentage can be set as a parameter, so that those employee records falling on or beyond the variance will be counted and listed.</w:t>
      </w:r>
    </w:p>
    <w:p w14:paraId="082DDB52" w14:textId="3FDCB6C5"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Those records which meets the variance percentage will be listed as a separate report.</w:t>
      </w:r>
    </w:p>
    <w:p w14:paraId="115C711F" w14:textId="48D00E5B"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 xml:space="preserve">The dashboard can also have additional parameters like Payroll, Department, Job, Business Unit, Legal </w:t>
      </w:r>
      <w:r w:rsidR="00DE27A9">
        <w:rPr>
          <w:rFonts w:cstheme="majorHAnsi"/>
          <w:color w:val="000000" w:themeColor="text1"/>
        </w:rPr>
        <w:t>entity.</w:t>
      </w:r>
    </w:p>
    <w:p w14:paraId="6D60D2DF" w14:textId="1DB90F99" w:rsidR="007B1815" w:rsidRDefault="007B1815" w:rsidP="007B1815">
      <w:pPr>
        <w:pStyle w:val="BodyText"/>
        <w:numPr>
          <w:ilvl w:val="0"/>
          <w:numId w:val="23"/>
        </w:numPr>
        <w:jc w:val="both"/>
        <w:rPr>
          <w:rFonts w:cstheme="majorHAnsi"/>
          <w:color w:val="000000" w:themeColor="text1"/>
        </w:rPr>
      </w:pPr>
      <w:r>
        <w:rPr>
          <w:rFonts w:cstheme="majorHAnsi"/>
          <w:color w:val="000000" w:themeColor="text1"/>
        </w:rPr>
        <w:t xml:space="preserve">The dashboard </w:t>
      </w:r>
      <w:r w:rsidR="006C444D">
        <w:rPr>
          <w:rFonts w:cstheme="majorHAnsi"/>
          <w:color w:val="000000" w:themeColor="text1"/>
        </w:rPr>
        <w:t>look can be similar to the below figure.</w:t>
      </w:r>
    </w:p>
    <w:p w14:paraId="5F98170E" w14:textId="27374EB6" w:rsidR="006C444D" w:rsidRDefault="006C444D" w:rsidP="006C444D">
      <w:pPr>
        <w:pStyle w:val="BodyText"/>
        <w:ind w:left="720"/>
        <w:jc w:val="both"/>
        <w:rPr>
          <w:rFonts w:cstheme="majorHAnsi"/>
          <w:color w:val="000000" w:themeColor="text1"/>
        </w:rPr>
      </w:pPr>
    </w:p>
    <w:p w14:paraId="0FD375A9" w14:textId="5E928C16" w:rsidR="006C444D" w:rsidRDefault="00546C15" w:rsidP="006C444D">
      <w:pPr>
        <w:pStyle w:val="BodyText"/>
        <w:ind w:left="720"/>
        <w:jc w:val="both"/>
        <w:rPr>
          <w:rFonts w:cstheme="majorHAnsi"/>
          <w:color w:val="000000" w:themeColor="text1"/>
        </w:rPr>
      </w:pPr>
      <w:commentRangeStart w:id="16"/>
      <w:commentRangeStart w:id="17"/>
      <w:r>
        <w:rPr>
          <w:noProof/>
        </w:rPr>
        <w:drawing>
          <wp:inline distT="0" distB="0" distL="0" distR="0" wp14:anchorId="37151577" wp14:editId="6C565F4E">
            <wp:extent cx="5836285" cy="234759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0"/>
                    <a:stretch>
                      <a:fillRect/>
                    </a:stretch>
                  </pic:blipFill>
                  <pic:spPr>
                    <a:xfrm>
                      <a:off x="0" y="0"/>
                      <a:ext cx="5836285" cy="2347595"/>
                    </a:xfrm>
                    <a:prstGeom prst="rect">
                      <a:avLst/>
                    </a:prstGeom>
                  </pic:spPr>
                </pic:pic>
              </a:graphicData>
            </a:graphic>
          </wp:inline>
        </w:drawing>
      </w:r>
      <w:commentRangeEnd w:id="16"/>
      <w:commentRangeEnd w:id="17"/>
      <w:r w:rsidR="00562D55">
        <w:rPr>
          <w:rStyle w:val="CommentReference"/>
          <w:rFonts w:ascii="Calibri Light" w:hAnsi="Calibri Light" w:cs="Calibri Light"/>
          <w:color w:val="4F4F4F"/>
          <w:lang w:val="en-IE"/>
        </w:rPr>
        <w:commentReference w:id="17"/>
      </w:r>
      <w:r w:rsidR="00976AFB">
        <w:rPr>
          <w:rStyle w:val="CommentReference"/>
          <w:rFonts w:ascii="Calibri Light" w:hAnsi="Calibri Light" w:cs="Calibri Light"/>
          <w:color w:val="4F4F4F"/>
          <w:lang w:val="en-IE"/>
        </w:rPr>
        <w:commentReference w:id="16"/>
      </w:r>
    </w:p>
    <w:p w14:paraId="77588FC1" w14:textId="77777777" w:rsidR="00C835CF" w:rsidRDefault="00C835CF" w:rsidP="007C7522">
      <w:pPr>
        <w:pStyle w:val="BodyText"/>
        <w:jc w:val="both"/>
        <w:rPr>
          <w:rFonts w:cstheme="majorHAnsi"/>
          <w:color w:val="000000" w:themeColor="text1"/>
        </w:rPr>
      </w:pPr>
    </w:p>
    <w:p w14:paraId="042BEFB8" w14:textId="77777777" w:rsidR="00C835CF" w:rsidRDefault="00C835CF" w:rsidP="007C7522">
      <w:pPr>
        <w:pStyle w:val="BodyText"/>
        <w:jc w:val="both"/>
        <w:rPr>
          <w:rFonts w:cstheme="majorHAnsi"/>
          <w:color w:val="000000" w:themeColor="text1"/>
        </w:rPr>
      </w:pPr>
    </w:p>
    <w:p w14:paraId="0ED77027" w14:textId="77777777" w:rsidR="00A92454" w:rsidRPr="00BB58E4" w:rsidRDefault="00A92454" w:rsidP="00A92454">
      <w:pPr>
        <w:pStyle w:val="BodyText"/>
        <w:rPr>
          <w:rFonts w:asciiTheme="minorHAnsi" w:hAnsiTheme="minorHAnsi" w:cstheme="minorHAnsi"/>
          <w:color w:val="595959" w:themeColor="text1" w:themeTint="A6"/>
        </w:rPr>
      </w:pPr>
    </w:p>
    <w:p w14:paraId="79F64FA5" w14:textId="1C757B74" w:rsidR="00A92454" w:rsidRPr="00BB58E4" w:rsidRDefault="00A92454" w:rsidP="00A92454">
      <w:pPr>
        <w:pStyle w:val="BodyText"/>
      </w:pPr>
    </w:p>
    <w:p w14:paraId="795A7814" w14:textId="77777777" w:rsidR="00A92454" w:rsidRPr="00BB58E4" w:rsidRDefault="00A92454" w:rsidP="00A92454">
      <w:pPr>
        <w:pStyle w:val="BodyText"/>
      </w:pPr>
    </w:p>
    <w:p w14:paraId="273E9BBA" w14:textId="77777777" w:rsidR="00641AFF" w:rsidRDefault="00641AFF" w:rsidP="00641AFF">
      <w:pPr>
        <w:spacing w:before="120" w:after="120"/>
      </w:pPr>
    </w:p>
    <w:p w14:paraId="4E1B8266" w14:textId="65B7BC34" w:rsidR="002A70C6" w:rsidRDefault="00CB2F21" w:rsidP="00770EE9">
      <w:pPr>
        <w:pStyle w:val="Heading1"/>
      </w:pPr>
      <w:bookmarkStart w:id="18" w:name="_Toc132722602"/>
      <w:r>
        <w:lastRenderedPageBreak/>
        <w:t>A</w:t>
      </w:r>
      <w:r w:rsidR="00770EE9">
        <w:t>SSUMPTIONS</w:t>
      </w:r>
      <w:bookmarkEnd w:id="18"/>
    </w:p>
    <w:p w14:paraId="7311D39F" w14:textId="77777777" w:rsidR="00A75303" w:rsidRDefault="00A75303" w:rsidP="00A75303">
      <w:pPr>
        <w:pStyle w:val="BodyText"/>
        <w:spacing w:before="120" w:after="120"/>
        <w:jc w:val="both"/>
      </w:pPr>
    </w:p>
    <w:p w14:paraId="5ED23A3B" w14:textId="7554B27C" w:rsidR="00A75303" w:rsidRDefault="005C5B68" w:rsidP="007C7522">
      <w:pPr>
        <w:pStyle w:val="BodyText"/>
        <w:numPr>
          <w:ilvl w:val="0"/>
          <w:numId w:val="16"/>
        </w:numPr>
        <w:spacing w:before="120" w:after="120"/>
        <w:jc w:val="both"/>
      </w:pPr>
      <w:r>
        <w:t>The previous month payroll process should have been completed to see the current month variance.</w:t>
      </w:r>
    </w:p>
    <w:p w14:paraId="4D503AD4" w14:textId="7C841CE0" w:rsidR="004D1AE2" w:rsidRDefault="004D1AE2" w:rsidP="007C7522">
      <w:pPr>
        <w:pStyle w:val="BodyText"/>
        <w:numPr>
          <w:ilvl w:val="0"/>
          <w:numId w:val="16"/>
        </w:numPr>
        <w:spacing w:before="120" w:after="120"/>
        <w:jc w:val="both"/>
      </w:pPr>
      <w:r>
        <w:t>In the current month, only after running the pre-payments and the BACS process, you can run the audit report.</w:t>
      </w:r>
    </w:p>
    <w:p w14:paraId="7354C2AB" w14:textId="1C288E5C" w:rsidR="004D1AE2" w:rsidRPr="004D1AE2" w:rsidRDefault="004D1AE2" w:rsidP="007C7522">
      <w:pPr>
        <w:pStyle w:val="BodyText"/>
        <w:numPr>
          <w:ilvl w:val="0"/>
          <w:numId w:val="16"/>
        </w:numPr>
        <w:spacing w:before="120" w:after="120"/>
        <w:jc w:val="both"/>
        <w:rPr>
          <w:color w:val="FF0000"/>
        </w:rPr>
      </w:pPr>
      <w:r w:rsidRPr="004D1AE2">
        <w:rPr>
          <w:color w:val="FF0000"/>
        </w:rPr>
        <w:t>In case of audit reports to be generated for trial runs of the payroll, it can be done in the Test instance.</w:t>
      </w:r>
    </w:p>
    <w:p w14:paraId="7EC3FD00" w14:textId="09390F2E" w:rsidR="005C5B68" w:rsidRDefault="004D1AE2" w:rsidP="007C7522">
      <w:pPr>
        <w:pStyle w:val="BodyText"/>
        <w:numPr>
          <w:ilvl w:val="0"/>
          <w:numId w:val="16"/>
        </w:numPr>
        <w:spacing w:before="120" w:after="120"/>
        <w:jc w:val="both"/>
      </w:pPr>
      <w:r>
        <w:t>It is not possible to generate for individual employees.</w:t>
      </w:r>
    </w:p>
    <w:p w14:paraId="19C6B318" w14:textId="19CE7C6D" w:rsidR="00A75303" w:rsidRDefault="003837C1" w:rsidP="007C7522">
      <w:pPr>
        <w:pStyle w:val="BodyText"/>
        <w:numPr>
          <w:ilvl w:val="0"/>
          <w:numId w:val="16"/>
        </w:numPr>
        <w:spacing w:before="120" w:after="120"/>
        <w:jc w:val="both"/>
      </w:pPr>
      <w:r>
        <w:t>Some of the seeded reports will be considered for the analytics and new reports will be created for details of the variance.</w:t>
      </w:r>
    </w:p>
    <w:p w14:paraId="5893C9C6" w14:textId="77777777" w:rsidR="00A75303" w:rsidRDefault="00A75303" w:rsidP="007C7522">
      <w:pPr>
        <w:pStyle w:val="BodyText"/>
        <w:numPr>
          <w:ilvl w:val="0"/>
          <w:numId w:val="16"/>
        </w:numPr>
        <w:spacing w:before="120" w:after="120"/>
        <w:jc w:val="both"/>
      </w:pPr>
    </w:p>
    <w:p w14:paraId="5D920E4E" w14:textId="77777777" w:rsidR="00770EE9" w:rsidRPr="00367AC8" w:rsidRDefault="00770EE9" w:rsidP="00770EE9">
      <w:pPr>
        <w:pStyle w:val="BodyText"/>
        <w:spacing w:before="120" w:after="120"/>
        <w:ind w:left="360"/>
      </w:pPr>
    </w:p>
    <w:p w14:paraId="57D0FDC7" w14:textId="77777777" w:rsidR="00770EE9" w:rsidRPr="00770EE9" w:rsidRDefault="00770EE9" w:rsidP="00770EE9">
      <w:pPr>
        <w:pStyle w:val="Bodytextversion1"/>
      </w:pPr>
    </w:p>
    <w:p w14:paraId="0F83DD2A" w14:textId="0821629F" w:rsidR="008A5456" w:rsidRDefault="00046490" w:rsidP="008A5456">
      <w:pPr>
        <w:pStyle w:val="Heading1"/>
      </w:pPr>
      <w:bookmarkStart w:id="19" w:name="_Toc132722603"/>
      <w:r>
        <w:lastRenderedPageBreak/>
        <w:t>Pre</w:t>
      </w:r>
      <w:r w:rsidR="001C70D5">
        <w:t>-requist</w:t>
      </w:r>
      <w:r w:rsidR="0000331D">
        <w:t>es</w:t>
      </w:r>
      <w:bookmarkEnd w:id="19"/>
      <w:r w:rsidR="0000331D">
        <w:t xml:space="preserve"> </w:t>
      </w:r>
    </w:p>
    <w:p w14:paraId="013A904B" w14:textId="124CED97" w:rsidR="000D2F2E" w:rsidRDefault="000D2F2E" w:rsidP="007C7522">
      <w:pPr>
        <w:pStyle w:val="BodyText"/>
        <w:numPr>
          <w:ilvl w:val="0"/>
          <w:numId w:val="18"/>
        </w:numPr>
        <w:spacing w:line="276" w:lineRule="auto"/>
        <w:jc w:val="both"/>
        <w:rPr>
          <w:rFonts w:cstheme="majorHAnsi"/>
          <w:color w:val="000000" w:themeColor="text1"/>
        </w:rPr>
      </w:pPr>
      <w:r>
        <w:rPr>
          <w:rFonts w:cstheme="majorHAnsi"/>
          <w:color w:val="000000" w:themeColor="text1"/>
        </w:rPr>
        <w:t>Payroll, prepayments and BACS process to be completed for the current month, before generating the variance reports.</w:t>
      </w:r>
    </w:p>
    <w:p w14:paraId="22C8D643" w14:textId="77777777" w:rsidR="000D2F2E" w:rsidRPr="002D0B2E" w:rsidRDefault="000D2F2E" w:rsidP="002D0B2E">
      <w:pPr>
        <w:pStyle w:val="BodyText"/>
        <w:spacing w:line="276" w:lineRule="auto"/>
        <w:ind w:left="720"/>
        <w:jc w:val="both"/>
        <w:rPr>
          <w:rFonts w:cstheme="majorHAnsi"/>
          <w:color w:val="000000" w:themeColor="text1"/>
        </w:rPr>
      </w:pPr>
    </w:p>
    <w:p w14:paraId="511DF241" w14:textId="58F5C29E" w:rsidR="000C55BD" w:rsidRDefault="000C55BD" w:rsidP="000C55BD">
      <w:pPr>
        <w:pStyle w:val="BodyText"/>
        <w:spacing w:line="276" w:lineRule="auto"/>
        <w:ind w:left="720"/>
        <w:rPr>
          <w:rFonts w:asciiTheme="minorHAnsi" w:hAnsiTheme="minorHAnsi" w:cstheme="minorHAnsi"/>
          <w:color w:val="595959" w:themeColor="text1" w:themeTint="A6"/>
        </w:rPr>
      </w:pPr>
    </w:p>
    <w:p w14:paraId="67380236" w14:textId="35721D43" w:rsidR="00466F45" w:rsidRDefault="00466F45" w:rsidP="00356592">
      <w:pPr>
        <w:pStyle w:val="BodyText"/>
        <w:spacing w:line="276" w:lineRule="auto"/>
        <w:rPr>
          <w:rFonts w:asciiTheme="minorHAnsi" w:hAnsiTheme="minorHAnsi" w:cstheme="minorHAnsi"/>
          <w:color w:val="595959" w:themeColor="text1" w:themeTint="A6"/>
        </w:rPr>
      </w:pPr>
    </w:p>
    <w:p w14:paraId="3D9ACD4C" w14:textId="76C2B027" w:rsidR="00BE3284" w:rsidRDefault="00BE3284" w:rsidP="00356592">
      <w:pPr>
        <w:pStyle w:val="BodyText"/>
        <w:spacing w:line="276" w:lineRule="auto"/>
        <w:rPr>
          <w:rFonts w:asciiTheme="minorHAnsi" w:hAnsiTheme="minorHAnsi" w:cstheme="minorHAnsi"/>
          <w:color w:val="595959" w:themeColor="text1" w:themeTint="A6"/>
        </w:rPr>
      </w:pPr>
    </w:p>
    <w:p w14:paraId="02C94024" w14:textId="7DAE52EE" w:rsidR="005711DE" w:rsidRDefault="005711DE" w:rsidP="004E13FE">
      <w:pPr>
        <w:pStyle w:val="Bodytextversion1"/>
      </w:pPr>
    </w:p>
    <w:p w14:paraId="23B07AF6" w14:textId="75D967DB" w:rsidR="005711DE" w:rsidRPr="004E13FE" w:rsidRDefault="005711DE" w:rsidP="004E13FE">
      <w:pPr>
        <w:pStyle w:val="Bodytextversion1"/>
      </w:pPr>
    </w:p>
    <w:p w14:paraId="2A109CC9" w14:textId="254D71E5" w:rsidR="0031560F" w:rsidRDefault="00A477DE" w:rsidP="00C342B6">
      <w:pPr>
        <w:pStyle w:val="Heading1"/>
      </w:pPr>
      <w:r>
        <w:lastRenderedPageBreak/>
        <w:t xml:space="preserve"> </w:t>
      </w:r>
      <w:bookmarkStart w:id="20" w:name="_Toc132722604"/>
      <w:r w:rsidR="000D2F2E">
        <w:t>Report</w:t>
      </w:r>
      <w:bookmarkEnd w:id="20"/>
    </w:p>
    <w:p w14:paraId="493B661C" w14:textId="644690FE" w:rsidR="005B04E1" w:rsidRDefault="005B04E1" w:rsidP="007C7522">
      <w:pPr>
        <w:pStyle w:val="BodyText"/>
        <w:jc w:val="both"/>
      </w:pPr>
      <w:r>
        <w:t xml:space="preserve">The </w:t>
      </w:r>
      <w:r w:rsidR="000D2F2E">
        <w:t>report formats</w:t>
      </w:r>
      <w:r w:rsidR="00CB06E4">
        <w:t xml:space="preserve"> </w:t>
      </w:r>
      <w:r>
        <w:t>will include the following:</w:t>
      </w:r>
    </w:p>
    <w:p w14:paraId="06C914EB" w14:textId="77777777" w:rsidR="005B04E1" w:rsidRDefault="005B04E1" w:rsidP="007C7522">
      <w:pPr>
        <w:pStyle w:val="BodyText"/>
        <w:jc w:val="both"/>
      </w:pPr>
    </w:p>
    <w:p w14:paraId="65214C2B" w14:textId="050EC208" w:rsidR="000D2F2E" w:rsidRDefault="005B04E1" w:rsidP="007C7522">
      <w:pPr>
        <w:pStyle w:val="BodyText"/>
        <w:numPr>
          <w:ilvl w:val="0"/>
          <w:numId w:val="16"/>
        </w:numPr>
        <w:spacing w:line="276" w:lineRule="auto"/>
        <w:jc w:val="both"/>
      </w:pPr>
      <w:r>
        <w:t xml:space="preserve">The </w:t>
      </w:r>
      <w:r w:rsidR="000D2F2E">
        <w:t>reports generated will be in EXCEL</w:t>
      </w:r>
      <w:r w:rsidR="00BF0DE5">
        <w:t xml:space="preserve"> format.</w:t>
      </w:r>
    </w:p>
    <w:p w14:paraId="3FEAAE59" w14:textId="77777777" w:rsidR="003107A5" w:rsidRPr="003107A5" w:rsidRDefault="003107A5" w:rsidP="003107A5">
      <w:pPr>
        <w:pStyle w:val="ListParagraph"/>
        <w:keepNext/>
        <w:numPr>
          <w:ilvl w:val="1"/>
          <w:numId w:val="21"/>
        </w:numPr>
        <w:spacing w:before="240" w:after="60"/>
        <w:contextualSpacing w:val="0"/>
        <w:outlineLvl w:val="1"/>
        <w:rPr>
          <w:rFonts w:ascii="Verdana" w:hAnsi="Verdana"/>
          <w:b/>
          <w:vanish/>
          <w:color w:val="00B7B6"/>
          <w:sz w:val="24"/>
        </w:rPr>
      </w:pPr>
      <w:bookmarkStart w:id="21" w:name="_Toc132698132"/>
      <w:bookmarkStart w:id="22" w:name="_Toc132722605"/>
      <w:bookmarkEnd w:id="21"/>
      <w:bookmarkEnd w:id="22"/>
    </w:p>
    <w:p w14:paraId="46063209" w14:textId="6B9C8BEF" w:rsidR="003107A5" w:rsidRDefault="004F406C" w:rsidP="003107A5">
      <w:pPr>
        <w:pStyle w:val="Heading2"/>
        <w:ind w:hanging="150"/>
      </w:pPr>
      <w:bookmarkStart w:id="23" w:name="_Toc132722606"/>
      <w:r>
        <w:t>Existing Reports</w:t>
      </w:r>
      <w:bookmarkEnd w:id="23"/>
      <w:r w:rsidR="007F1649">
        <w:t xml:space="preserve"> </w:t>
      </w:r>
    </w:p>
    <w:p w14:paraId="6FB13460" w14:textId="3440C93F" w:rsidR="002257BD" w:rsidRDefault="00464552" w:rsidP="00464552">
      <w:pPr>
        <w:pStyle w:val="Bodytextversion1"/>
        <w:ind w:left="426"/>
      </w:pPr>
      <w:r>
        <w:t>The existing reports in the Cloud will be used for reference.</w:t>
      </w:r>
    </w:p>
    <w:p w14:paraId="347533A1" w14:textId="77777777" w:rsidR="00464552" w:rsidRDefault="00464552" w:rsidP="002257BD">
      <w:pPr>
        <w:pStyle w:val="Bodytextversion1"/>
      </w:pPr>
    </w:p>
    <w:p w14:paraId="54E1AB88" w14:textId="0B627B04" w:rsidR="002257BD" w:rsidRDefault="00BF0DE5" w:rsidP="00464552">
      <w:pPr>
        <w:pStyle w:val="Bodytextversion1"/>
        <w:numPr>
          <w:ilvl w:val="0"/>
          <w:numId w:val="26"/>
        </w:numPr>
        <w:ind w:left="851"/>
      </w:pPr>
      <w:r>
        <w:t>Run Payroll Register Report</w:t>
      </w:r>
    </w:p>
    <w:p w14:paraId="5C1603B8" w14:textId="793FDA94" w:rsidR="00BF0DE5" w:rsidRDefault="00BF0DE5" w:rsidP="00464552">
      <w:pPr>
        <w:pStyle w:val="Bodytextversion1"/>
        <w:numPr>
          <w:ilvl w:val="0"/>
          <w:numId w:val="26"/>
        </w:numPr>
        <w:ind w:left="851"/>
      </w:pPr>
      <w:r>
        <w:t>Run Element Results Report</w:t>
      </w:r>
    </w:p>
    <w:p w14:paraId="21B15255" w14:textId="5DE5BFF7" w:rsidR="00BF0DE5" w:rsidRPr="002257BD" w:rsidRDefault="00BF0DE5" w:rsidP="00464552">
      <w:pPr>
        <w:pStyle w:val="Bodytextversion1"/>
        <w:numPr>
          <w:ilvl w:val="0"/>
          <w:numId w:val="26"/>
        </w:numPr>
        <w:ind w:left="851"/>
      </w:pPr>
      <w:r>
        <w:t>Run Payment Register Report</w:t>
      </w:r>
    </w:p>
    <w:p w14:paraId="6AB96181" w14:textId="26E98AC7" w:rsidR="00705FCB" w:rsidRDefault="004F406C" w:rsidP="003107A5">
      <w:pPr>
        <w:pStyle w:val="Heading2"/>
        <w:numPr>
          <w:ilvl w:val="1"/>
          <w:numId w:val="21"/>
        </w:numPr>
        <w:ind w:hanging="150"/>
      </w:pPr>
      <w:bookmarkStart w:id="24" w:name="_Toc132722607"/>
      <w:r>
        <w:t>New Drill down Reports</w:t>
      </w:r>
      <w:r w:rsidR="000D631E">
        <w:t xml:space="preserve"> &amp; Template</w:t>
      </w:r>
      <w:bookmarkEnd w:id="24"/>
    </w:p>
    <w:p w14:paraId="3DAD191B" w14:textId="34A8EFDC" w:rsidR="00BF0DE5" w:rsidRDefault="00BF0DE5" w:rsidP="00BF0DE5">
      <w:pPr>
        <w:pStyle w:val="Bodytextversion1"/>
      </w:pPr>
    </w:p>
    <w:p w14:paraId="50069699" w14:textId="687DBE05" w:rsidR="00BF0DE5" w:rsidRPr="00883A8E" w:rsidRDefault="00BF0DE5" w:rsidP="00883A8E">
      <w:pPr>
        <w:pStyle w:val="Bodytextversion1"/>
        <w:numPr>
          <w:ilvl w:val="0"/>
          <w:numId w:val="28"/>
        </w:numPr>
        <w:rPr>
          <w:b/>
          <w:bCs/>
        </w:rPr>
      </w:pPr>
      <w:r w:rsidRPr="00883A8E">
        <w:rPr>
          <w:b/>
          <w:bCs/>
        </w:rPr>
        <w:t>Aspire Payroll Variation Report (listing Employees)</w:t>
      </w:r>
    </w:p>
    <w:p w14:paraId="3AEFBBD4" w14:textId="1A059114" w:rsidR="000D631E" w:rsidRDefault="000D631E" w:rsidP="000D631E">
      <w:pPr>
        <w:pStyle w:val="Bodytextversion1"/>
        <w:ind w:left="720"/>
      </w:pPr>
    </w:p>
    <w:p w14:paraId="629B76AB" w14:textId="38C60C66" w:rsidR="000D631E" w:rsidRDefault="00433958" w:rsidP="00433958">
      <w:pPr>
        <w:pStyle w:val="Bodytextversion1"/>
        <w:ind w:left="284"/>
      </w:pPr>
      <w:r>
        <w:rPr>
          <w:noProof/>
        </w:rPr>
        <w:drawing>
          <wp:inline distT="0" distB="0" distL="0" distR="0" wp14:anchorId="20D682CB" wp14:editId="0BF96678">
            <wp:extent cx="5836285" cy="1543050"/>
            <wp:effectExtent l="0" t="0" r="0" b="0"/>
            <wp:docPr id="16" name="Picture 1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pic:cNvPicPr/>
                  </pic:nvPicPr>
                  <pic:blipFill>
                    <a:blip r:embed="rId25"/>
                    <a:stretch>
                      <a:fillRect/>
                    </a:stretch>
                  </pic:blipFill>
                  <pic:spPr>
                    <a:xfrm>
                      <a:off x="0" y="0"/>
                      <a:ext cx="5836285" cy="1543050"/>
                    </a:xfrm>
                    <a:prstGeom prst="rect">
                      <a:avLst/>
                    </a:prstGeom>
                  </pic:spPr>
                </pic:pic>
              </a:graphicData>
            </a:graphic>
          </wp:inline>
        </w:drawing>
      </w:r>
    </w:p>
    <w:p w14:paraId="6C6E9198" w14:textId="77777777" w:rsidR="000D631E" w:rsidRDefault="000D631E" w:rsidP="000D631E">
      <w:pPr>
        <w:pStyle w:val="Bodytextversion1"/>
        <w:ind w:left="720"/>
      </w:pPr>
    </w:p>
    <w:p w14:paraId="319C9920" w14:textId="0C606230" w:rsidR="00BF0DE5" w:rsidRPr="00883A8E" w:rsidRDefault="00BF0DE5" w:rsidP="00883A8E">
      <w:pPr>
        <w:pStyle w:val="Bodytextversion1"/>
        <w:numPr>
          <w:ilvl w:val="0"/>
          <w:numId w:val="28"/>
        </w:numPr>
        <w:rPr>
          <w:b/>
          <w:bCs/>
        </w:rPr>
      </w:pPr>
      <w:r w:rsidRPr="00883A8E">
        <w:rPr>
          <w:b/>
          <w:bCs/>
        </w:rPr>
        <w:t>Aspire Element Register Report (listing Employees)</w:t>
      </w:r>
    </w:p>
    <w:p w14:paraId="24395C19" w14:textId="478EEEBE" w:rsidR="00883A8E" w:rsidRDefault="00883A8E" w:rsidP="00883A8E">
      <w:pPr>
        <w:pStyle w:val="Bodytextversion1"/>
        <w:ind w:left="426"/>
      </w:pPr>
    </w:p>
    <w:p w14:paraId="5169C9B0" w14:textId="020C192C" w:rsidR="00883A8E" w:rsidRDefault="00883A8E" w:rsidP="00883A8E">
      <w:pPr>
        <w:pStyle w:val="Bodytextversion1"/>
        <w:ind w:left="284"/>
      </w:pPr>
      <w:r>
        <w:rPr>
          <w:noProof/>
        </w:rPr>
        <w:drawing>
          <wp:inline distT="0" distB="0" distL="0" distR="0" wp14:anchorId="44B969D1" wp14:editId="3CFAF169">
            <wp:extent cx="5836285" cy="1822450"/>
            <wp:effectExtent l="0" t="0" r="0" b="635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6"/>
                    <a:stretch>
                      <a:fillRect/>
                    </a:stretch>
                  </pic:blipFill>
                  <pic:spPr>
                    <a:xfrm>
                      <a:off x="0" y="0"/>
                      <a:ext cx="5836285" cy="1822450"/>
                    </a:xfrm>
                    <a:prstGeom prst="rect">
                      <a:avLst/>
                    </a:prstGeom>
                  </pic:spPr>
                </pic:pic>
              </a:graphicData>
            </a:graphic>
          </wp:inline>
        </w:drawing>
      </w:r>
    </w:p>
    <w:p w14:paraId="252E602A" w14:textId="7F2BE10E" w:rsidR="00883A8E" w:rsidRDefault="00883A8E" w:rsidP="00883A8E">
      <w:pPr>
        <w:pStyle w:val="Bodytextversion1"/>
        <w:ind w:left="284"/>
      </w:pPr>
    </w:p>
    <w:p w14:paraId="5165D6F6" w14:textId="77777777" w:rsidR="00883A8E" w:rsidRDefault="00883A8E" w:rsidP="00883A8E">
      <w:pPr>
        <w:pStyle w:val="Bodytextversion1"/>
        <w:ind w:left="284"/>
      </w:pPr>
    </w:p>
    <w:p w14:paraId="400BBD54" w14:textId="0BCBE238" w:rsidR="00BF0DE5" w:rsidRDefault="00BF0DE5" w:rsidP="00883A8E">
      <w:pPr>
        <w:pStyle w:val="Bodytextversion1"/>
        <w:numPr>
          <w:ilvl w:val="0"/>
          <w:numId w:val="28"/>
        </w:numPr>
      </w:pPr>
      <w:r>
        <w:t>Aspire Employee moving to Half Pay Report (listing Employees)</w:t>
      </w:r>
    </w:p>
    <w:p w14:paraId="27B23E42" w14:textId="7C0B417D" w:rsidR="003D137B" w:rsidRDefault="003D137B" w:rsidP="003D137B">
      <w:pPr>
        <w:pStyle w:val="Bodytextversion1"/>
      </w:pPr>
    </w:p>
    <w:p w14:paraId="56DC5E9B" w14:textId="330F73EA" w:rsidR="003D137B" w:rsidRPr="00BF0DE5" w:rsidRDefault="003D137B" w:rsidP="003D137B">
      <w:pPr>
        <w:pStyle w:val="Bodytextversion1"/>
        <w:ind w:left="284"/>
      </w:pPr>
      <w:r>
        <w:rPr>
          <w:noProof/>
        </w:rPr>
        <w:drawing>
          <wp:inline distT="0" distB="0" distL="0" distR="0" wp14:anchorId="72DE9D2A" wp14:editId="11DA4F1C">
            <wp:extent cx="5836285" cy="15621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5836285" cy="1562100"/>
                    </a:xfrm>
                    <a:prstGeom prst="rect">
                      <a:avLst/>
                    </a:prstGeom>
                  </pic:spPr>
                </pic:pic>
              </a:graphicData>
            </a:graphic>
          </wp:inline>
        </w:drawing>
      </w:r>
    </w:p>
    <w:p w14:paraId="1D5418FB" w14:textId="4D2EF51C" w:rsidR="00E2106D" w:rsidRDefault="00E2106D" w:rsidP="00436664">
      <w:pPr>
        <w:pStyle w:val="BodyText"/>
      </w:pPr>
    </w:p>
    <w:p w14:paraId="7BEECBD4" w14:textId="452ED6C9" w:rsidR="00E2106D" w:rsidRDefault="00B16D08" w:rsidP="00B16D08">
      <w:pPr>
        <w:pStyle w:val="Heading2"/>
        <w:numPr>
          <w:ilvl w:val="1"/>
          <w:numId w:val="21"/>
        </w:numPr>
        <w:ind w:hanging="150"/>
      </w:pPr>
      <w:bookmarkStart w:id="25" w:name="_Toc132722608"/>
      <w:r>
        <w:lastRenderedPageBreak/>
        <w:t>Report Logic</w:t>
      </w:r>
      <w:bookmarkEnd w:id="25"/>
    </w:p>
    <w:p w14:paraId="39126CEF" w14:textId="53EC4B4A" w:rsidR="00FF1803" w:rsidRDefault="00FF1803" w:rsidP="00FB1199">
      <w:pPr>
        <w:pStyle w:val="Bodytextversion1"/>
      </w:pPr>
    </w:p>
    <w:p w14:paraId="2B1133EB" w14:textId="557816D1" w:rsidR="00937BE2" w:rsidRDefault="00937BE2" w:rsidP="00FB1199">
      <w:pPr>
        <w:pStyle w:val="Bodytextversion1"/>
        <w:rPr>
          <w:i/>
          <w:iCs/>
          <w:color w:val="FF0000"/>
          <w:u w:val="single"/>
        </w:rPr>
      </w:pPr>
      <w:r w:rsidRPr="00937BE2">
        <w:rPr>
          <w:i/>
          <w:iCs/>
          <w:color w:val="FF0000"/>
          <w:u w:val="single"/>
        </w:rPr>
        <w:t>To be shared</w:t>
      </w:r>
    </w:p>
    <w:p w14:paraId="5B5A8739" w14:textId="7D8B228B" w:rsidR="006F58B1" w:rsidRDefault="006F58B1" w:rsidP="006F58B1">
      <w:pPr>
        <w:pStyle w:val="Bodytextversion1"/>
        <w:numPr>
          <w:ilvl w:val="0"/>
          <w:numId w:val="30"/>
        </w:numPr>
        <w:rPr>
          <w:b/>
          <w:bCs/>
        </w:rPr>
      </w:pPr>
      <w:r w:rsidRPr="00883A8E">
        <w:rPr>
          <w:b/>
          <w:bCs/>
        </w:rPr>
        <w:t>Aspire Payroll Variation Report (listing Employees)</w:t>
      </w:r>
    </w:p>
    <w:p w14:paraId="5DB91944" w14:textId="4947B5EF" w:rsidR="006F19AE" w:rsidRPr="00FA54EF" w:rsidRDefault="006F19AE" w:rsidP="006F19AE">
      <w:pPr>
        <w:pStyle w:val="Bodytextversion1"/>
        <w:ind w:left="360"/>
        <w:rPr>
          <w:b/>
          <w:bCs/>
        </w:rPr>
      </w:pPr>
      <w:r w:rsidRPr="00FA54EF">
        <w:rPr>
          <w:b/>
          <w:bCs/>
        </w:rPr>
        <w:t xml:space="preserve">Parameters: </w:t>
      </w:r>
    </w:p>
    <w:p w14:paraId="5F1B7C5F" w14:textId="0751D411" w:rsidR="006F19AE" w:rsidRPr="002520A2" w:rsidRDefault="002520A2" w:rsidP="006F19AE">
      <w:pPr>
        <w:pStyle w:val="Bodytextversion1"/>
        <w:ind w:left="360"/>
      </w:pPr>
      <w:r w:rsidRPr="002520A2">
        <w:rPr>
          <w:b/>
          <w:bCs/>
        </w:rPr>
        <w:t>Payroll</w:t>
      </w:r>
      <w:r w:rsidRPr="002520A2">
        <w:t>:</w:t>
      </w:r>
      <w:r w:rsidR="006F19AE" w:rsidRPr="002520A2">
        <w:t xml:space="preserve"> </w:t>
      </w:r>
      <w:r w:rsidR="00086455" w:rsidRPr="002520A2">
        <w:t xml:space="preserve">Should list all the payrolls available in </w:t>
      </w:r>
      <w:r w:rsidRPr="002520A2">
        <w:t xml:space="preserve">system. </w:t>
      </w:r>
      <w:r w:rsidR="00086455" w:rsidRPr="002520A2">
        <w:t>By default, ALL</w:t>
      </w:r>
      <w:r w:rsidRPr="002520A2">
        <w:t xml:space="preserve"> should be selected. </w:t>
      </w:r>
    </w:p>
    <w:p w14:paraId="71B7D774" w14:textId="11CF2C19" w:rsidR="006F58B1" w:rsidRDefault="002520A2" w:rsidP="006F58B1">
      <w:pPr>
        <w:pStyle w:val="Bodytextversion1"/>
        <w:ind w:left="360"/>
      </w:pPr>
      <w:r w:rsidRPr="002520A2">
        <w:rPr>
          <w:b/>
          <w:bCs/>
        </w:rPr>
        <w:t>Payroll Period</w:t>
      </w:r>
      <w:r>
        <w:t xml:space="preserve">: </w:t>
      </w:r>
      <w:r w:rsidR="0031731A">
        <w:t xml:space="preserve">All payroll periods for </w:t>
      </w:r>
      <w:r w:rsidR="00CF4F6F">
        <w:t xml:space="preserve">chosen payroll. </w:t>
      </w:r>
      <w:r w:rsidR="00F32758" w:rsidRPr="002520A2">
        <w:t xml:space="preserve">The payroll period should default to </w:t>
      </w:r>
      <w:r w:rsidR="006F19AE" w:rsidRPr="002520A2">
        <w:t>latest</w:t>
      </w:r>
      <w:r w:rsidR="00F32758" w:rsidRPr="002520A2">
        <w:t xml:space="preserve"> payroll period</w:t>
      </w:r>
      <w:r w:rsidR="006F19AE" w:rsidRPr="002520A2">
        <w:t xml:space="preserve"> available in system for the give</w:t>
      </w:r>
      <w:r w:rsidR="00CF4F6F">
        <w:t xml:space="preserve">n payroll. </w:t>
      </w:r>
    </w:p>
    <w:p w14:paraId="53DB7826" w14:textId="2F846C6D" w:rsidR="00FA54EF" w:rsidRDefault="00FA54EF" w:rsidP="006F58B1">
      <w:pPr>
        <w:pStyle w:val="Bodytextversion1"/>
        <w:ind w:left="360"/>
      </w:pPr>
    </w:p>
    <w:p w14:paraId="06406E23" w14:textId="2240F311" w:rsidR="00076C3D" w:rsidRDefault="00076C3D" w:rsidP="006F58B1">
      <w:pPr>
        <w:pStyle w:val="Bodytextversion1"/>
        <w:ind w:left="360"/>
      </w:pPr>
      <w:r>
        <w:t xml:space="preserve">The report should pick up all the employees processed by payroll </w:t>
      </w:r>
      <w:r w:rsidR="00EF5636">
        <w:t>run specified by parameter.</w:t>
      </w:r>
    </w:p>
    <w:p w14:paraId="30B99617" w14:textId="1C27DE0A" w:rsidR="00EF5636" w:rsidRDefault="00EF5636" w:rsidP="006F58B1">
      <w:pPr>
        <w:pStyle w:val="Bodytextversion1"/>
        <w:ind w:left="360"/>
      </w:pPr>
      <w:r>
        <w:t xml:space="preserve">Current Month Balance should belong to the period chosen in parameter while previous Month balance should belong to </w:t>
      </w:r>
      <w:r w:rsidR="00955380">
        <w:t xml:space="preserve">the period previous one chosen in parameter. </w:t>
      </w:r>
    </w:p>
    <w:p w14:paraId="407DE7A5" w14:textId="77777777" w:rsidR="00955380" w:rsidRPr="002520A2" w:rsidRDefault="00955380" w:rsidP="006F58B1">
      <w:pPr>
        <w:pStyle w:val="Bodytextversion1"/>
        <w:ind w:left="360"/>
      </w:pPr>
    </w:p>
    <w:p w14:paraId="727C5B45" w14:textId="7EC36392" w:rsidR="006823F1" w:rsidRDefault="006823F1" w:rsidP="006823F1">
      <w:pPr>
        <w:pStyle w:val="Bodytextversion1"/>
        <w:numPr>
          <w:ilvl w:val="0"/>
          <w:numId w:val="30"/>
        </w:numPr>
        <w:rPr>
          <w:b/>
          <w:bCs/>
        </w:rPr>
      </w:pPr>
      <w:r w:rsidRPr="00883A8E">
        <w:rPr>
          <w:b/>
          <w:bCs/>
        </w:rPr>
        <w:t>Aspire Element Register Report (listing Employees)</w:t>
      </w:r>
    </w:p>
    <w:p w14:paraId="484B9869" w14:textId="77777777" w:rsidR="006823F1" w:rsidRPr="00FA54EF" w:rsidRDefault="006823F1" w:rsidP="006823F1">
      <w:pPr>
        <w:pStyle w:val="Bodytextversion1"/>
        <w:ind w:left="360"/>
        <w:rPr>
          <w:b/>
          <w:bCs/>
        </w:rPr>
      </w:pPr>
      <w:r w:rsidRPr="00FA54EF">
        <w:rPr>
          <w:b/>
          <w:bCs/>
        </w:rPr>
        <w:t xml:space="preserve">Parameters: </w:t>
      </w:r>
    </w:p>
    <w:p w14:paraId="1722BEED" w14:textId="77777777" w:rsidR="006823F1" w:rsidRPr="002520A2" w:rsidRDefault="006823F1" w:rsidP="006823F1">
      <w:pPr>
        <w:pStyle w:val="Bodytextversion1"/>
        <w:ind w:left="360"/>
      </w:pPr>
      <w:r w:rsidRPr="002520A2">
        <w:rPr>
          <w:b/>
          <w:bCs/>
        </w:rPr>
        <w:t>Payroll</w:t>
      </w:r>
      <w:r w:rsidRPr="002520A2">
        <w:t xml:space="preserve">: Should list all the payrolls available in system. By default, ALL should be selected. </w:t>
      </w:r>
    </w:p>
    <w:p w14:paraId="2B034837" w14:textId="77777777" w:rsidR="006823F1" w:rsidRDefault="006823F1" w:rsidP="006823F1">
      <w:pPr>
        <w:pStyle w:val="Bodytextversion1"/>
        <w:ind w:left="360"/>
      </w:pPr>
      <w:r w:rsidRPr="002520A2">
        <w:rPr>
          <w:b/>
          <w:bCs/>
        </w:rPr>
        <w:t>Payroll Period</w:t>
      </w:r>
      <w:r>
        <w:t xml:space="preserve">: All payroll periods for chosen payroll. </w:t>
      </w:r>
      <w:r w:rsidRPr="002520A2">
        <w:t>The payroll period should default to latest payroll period available in system for the give</w:t>
      </w:r>
      <w:r>
        <w:t xml:space="preserve">n payroll. </w:t>
      </w:r>
    </w:p>
    <w:p w14:paraId="28CFD5D8" w14:textId="69BE6A5E" w:rsidR="006823F1" w:rsidRDefault="006823F1" w:rsidP="006823F1">
      <w:pPr>
        <w:pStyle w:val="Bodytextversion1"/>
        <w:ind w:left="360"/>
        <w:rPr>
          <w:b/>
          <w:bCs/>
        </w:rPr>
      </w:pPr>
    </w:p>
    <w:p w14:paraId="49037775" w14:textId="1ACAC403" w:rsidR="006823F1" w:rsidRPr="004E2021" w:rsidRDefault="006823F1" w:rsidP="006823F1">
      <w:pPr>
        <w:pStyle w:val="Bodytextversion1"/>
        <w:ind w:left="360"/>
      </w:pPr>
      <w:r w:rsidRPr="004E2021">
        <w:t xml:space="preserve">The report should pick all the element entries </w:t>
      </w:r>
      <w:r w:rsidR="00A34DE7" w:rsidRPr="004E2021">
        <w:t>processed in payroll</w:t>
      </w:r>
      <w:r w:rsidR="004E2021" w:rsidRPr="004E2021">
        <w:t xml:space="preserve"> run </w:t>
      </w:r>
      <w:r w:rsidR="004E2021">
        <w:t xml:space="preserve">specified by parameters. </w:t>
      </w:r>
    </w:p>
    <w:p w14:paraId="01961382" w14:textId="77777777" w:rsidR="006823F1" w:rsidRPr="00883A8E" w:rsidRDefault="006823F1" w:rsidP="006823F1">
      <w:pPr>
        <w:pStyle w:val="Bodytextversion1"/>
        <w:ind w:left="360"/>
        <w:rPr>
          <w:b/>
          <w:bCs/>
        </w:rPr>
      </w:pPr>
    </w:p>
    <w:p w14:paraId="01F47DB6" w14:textId="77777777" w:rsidR="00340122" w:rsidRDefault="00340122" w:rsidP="00340122">
      <w:pPr>
        <w:pStyle w:val="Bodytextversion1"/>
        <w:numPr>
          <w:ilvl w:val="0"/>
          <w:numId w:val="30"/>
        </w:numPr>
      </w:pPr>
      <w:r>
        <w:t>Aspire Employee moving to Half Pay Report (listing Employees)</w:t>
      </w:r>
    </w:p>
    <w:p w14:paraId="1309C8BD" w14:textId="1AA0329D" w:rsidR="006F58B1" w:rsidRDefault="006F58B1" w:rsidP="00340122">
      <w:pPr>
        <w:pStyle w:val="Bodytextversion1"/>
        <w:ind w:left="360"/>
        <w:rPr>
          <w:b/>
          <w:bCs/>
        </w:rPr>
      </w:pPr>
    </w:p>
    <w:p w14:paraId="5625FE44" w14:textId="77777777" w:rsidR="00340122" w:rsidRPr="00FA54EF" w:rsidRDefault="00340122" w:rsidP="00340122">
      <w:pPr>
        <w:pStyle w:val="Bodytextversion1"/>
        <w:ind w:left="360"/>
        <w:rPr>
          <w:b/>
          <w:bCs/>
        </w:rPr>
      </w:pPr>
      <w:r w:rsidRPr="00FA54EF">
        <w:rPr>
          <w:b/>
          <w:bCs/>
        </w:rPr>
        <w:t xml:space="preserve">Parameters: </w:t>
      </w:r>
    </w:p>
    <w:p w14:paraId="0A984E13" w14:textId="77777777" w:rsidR="00340122" w:rsidRPr="002520A2" w:rsidRDefault="00340122" w:rsidP="00340122">
      <w:pPr>
        <w:pStyle w:val="Bodytextversion1"/>
        <w:ind w:left="360"/>
      </w:pPr>
      <w:r w:rsidRPr="002520A2">
        <w:rPr>
          <w:b/>
          <w:bCs/>
        </w:rPr>
        <w:t>Payroll</w:t>
      </w:r>
      <w:r w:rsidRPr="002520A2">
        <w:t xml:space="preserve">: Should list all the payrolls available in system. By default, ALL should be selected. </w:t>
      </w:r>
    </w:p>
    <w:p w14:paraId="0FF7DA70" w14:textId="149ABDDE" w:rsidR="00340122" w:rsidRDefault="00340122" w:rsidP="00340122">
      <w:pPr>
        <w:pStyle w:val="Bodytextversion1"/>
        <w:ind w:left="360"/>
      </w:pPr>
      <w:r w:rsidRPr="002520A2">
        <w:rPr>
          <w:b/>
          <w:bCs/>
        </w:rPr>
        <w:t>Payroll Period</w:t>
      </w:r>
      <w:r>
        <w:t xml:space="preserve">: All payroll periods for chosen payroll. </w:t>
      </w:r>
      <w:r w:rsidRPr="002520A2">
        <w:t>The payroll period should default to latest payroll period available in system for the give</w:t>
      </w:r>
      <w:r>
        <w:t xml:space="preserve">n payroll. </w:t>
      </w:r>
    </w:p>
    <w:p w14:paraId="0F72A9D2" w14:textId="3CE98B4C" w:rsidR="00483E87" w:rsidRDefault="00483E87" w:rsidP="00340122">
      <w:pPr>
        <w:pStyle w:val="Bodytextversion1"/>
        <w:ind w:left="360"/>
      </w:pPr>
    </w:p>
    <w:p w14:paraId="7D3FB8BE" w14:textId="23EC5B48" w:rsidR="00483E87" w:rsidRDefault="00483E87" w:rsidP="00483E87">
      <w:pPr>
        <w:pStyle w:val="Bodytextversion1"/>
        <w:ind w:left="360"/>
      </w:pPr>
      <w:r w:rsidRPr="004E2021">
        <w:t xml:space="preserve">The report should pick all the </w:t>
      </w:r>
      <w:r>
        <w:t>employees</w:t>
      </w:r>
      <w:r w:rsidRPr="004E2021">
        <w:t xml:space="preserve"> processed in payroll run </w:t>
      </w:r>
      <w:r>
        <w:t xml:space="preserve">specified by parameters. </w:t>
      </w:r>
      <w:r>
        <w:t>The details of the report can be picked up from following navigation:</w:t>
      </w:r>
    </w:p>
    <w:p w14:paraId="3D769D7E" w14:textId="07E20F19" w:rsidR="00483E87" w:rsidRDefault="00E81665" w:rsidP="00483E87">
      <w:pPr>
        <w:pStyle w:val="Bodytextversion1"/>
        <w:ind w:left="360"/>
      </w:pPr>
      <w:r>
        <w:t xml:space="preserve">Navigator-&gt;My Client </w:t>
      </w:r>
      <w:r w:rsidR="00AE565F">
        <w:t>Group-&gt;Person Management-&gt;</w:t>
      </w:r>
      <w:r w:rsidR="00F6627A">
        <w:t>Absence</w:t>
      </w:r>
      <w:r w:rsidR="00625620">
        <w:t xml:space="preserve"> Records</w:t>
      </w:r>
      <w:r w:rsidR="00F6627A">
        <w:t>-&gt;Sickness or Maternity-&gt;</w:t>
      </w:r>
      <w:r w:rsidR="00526939">
        <w:t xml:space="preserve">Select Absence record </w:t>
      </w:r>
      <w:r w:rsidR="00625620">
        <w:t>-&gt;</w:t>
      </w:r>
      <w:r w:rsidR="002B4E63">
        <w:t xml:space="preserve"> Plan Use Tab.</w:t>
      </w:r>
    </w:p>
    <w:p w14:paraId="3D94908B" w14:textId="0779FCEB" w:rsidR="002B4E63" w:rsidRDefault="002B4E63" w:rsidP="00483E87">
      <w:pPr>
        <w:pStyle w:val="Bodytextversion1"/>
        <w:ind w:left="360"/>
      </w:pPr>
    </w:p>
    <w:p w14:paraId="6DE868D5" w14:textId="3C21D67E" w:rsidR="002B4E63" w:rsidRPr="004E2021" w:rsidRDefault="002B4E63" w:rsidP="00483E87">
      <w:pPr>
        <w:pStyle w:val="Bodytextversion1"/>
        <w:ind w:left="360"/>
      </w:pPr>
      <w:r>
        <w:rPr>
          <w:noProof/>
        </w:rPr>
        <w:drawing>
          <wp:inline distT="0" distB="0" distL="0" distR="0" wp14:anchorId="792E7EDB" wp14:editId="038B0961">
            <wp:extent cx="4705643" cy="3919236"/>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8"/>
                    <a:stretch>
                      <a:fillRect/>
                    </a:stretch>
                  </pic:blipFill>
                  <pic:spPr>
                    <a:xfrm>
                      <a:off x="0" y="0"/>
                      <a:ext cx="4708319" cy="3921465"/>
                    </a:xfrm>
                    <a:prstGeom prst="rect">
                      <a:avLst/>
                    </a:prstGeom>
                  </pic:spPr>
                </pic:pic>
              </a:graphicData>
            </a:graphic>
          </wp:inline>
        </w:drawing>
      </w:r>
    </w:p>
    <w:p w14:paraId="6691AA50" w14:textId="77777777" w:rsidR="00483E87" w:rsidRDefault="00483E87" w:rsidP="00340122">
      <w:pPr>
        <w:pStyle w:val="Bodytextversion1"/>
        <w:ind w:left="360"/>
      </w:pPr>
    </w:p>
    <w:p w14:paraId="0EC27C44" w14:textId="77777777" w:rsidR="00340122" w:rsidRPr="00883A8E" w:rsidRDefault="00340122" w:rsidP="00340122">
      <w:pPr>
        <w:pStyle w:val="Bodytextversion1"/>
        <w:ind w:left="360"/>
        <w:rPr>
          <w:b/>
          <w:bCs/>
        </w:rPr>
      </w:pPr>
    </w:p>
    <w:p w14:paraId="7B103F0B" w14:textId="0E2535C4" w:rsidR="00166009" w:rsidRPr="002B4E63" w:rsidRDefault="002B4E63">
      <w:pPr>
        <w:spacing w:after="160" w:line="259" w:lineRule="auto"/>
        <w:jc w:val="left"/>
        <w:rPr>
          <w:color w:val="FF0000"/>
          <w:u w:val="single"/>
        </w:rPr>
      </w:pPr>
      <w:r>
        <w:rPr>
          <w:color w:val="FF0000"/>
          <w:u w:val="single"/>
        </w:rPr>
        <w:t xml:space="preserve">The entitlement tab will show the start date and end date </w:t>
      </w:r>
      <w:r w:rsidR="006255AA">
        <w:rPr>
          <w:color w:val="FF0000"/>
          <w:u w:val="single"/>
        </w:rPr>
        <w:t xml:space="preserve">when the payment percentage </w:t>
      </w:r>
      <w:r w:rsidR="00321DAA">
        <w:rPr>
          <w:color w:val="FF0000"/>
          <w:u w:val="single"/>
        </w:rPr>
        <w:t>change from 100</w:t>
      </w:r>
      <w:r w:rsidR="006D0D21">
        <w:rPr>
          <w:color w:val="FF0000"/>
          <w:u w:val="single"/>
        </w:rPr>
        <w:t>%</w:t>
      </w:r>
      <w:r w:rsidR="00321DAA">
        <w:rPr>
          <w:color w:val="FF0000"/>
          <w:u w:val="single"/>
        </w:rPr>
        <w:t xml:space="preserve"> to 50</w:t>
      </w:r>
      <w:r w:rsidR="006D0D21">
        <w:rPr>
          <w:color w:val="FF0000"/>
          <w:u w:val="single"/>
        </w:rPr>
        <w:t>%</w:t>
      </w:r>
      <w:r w:rsidR="00321DAA">
        <w:rPr>
          <w:color w:val="FF0000"/>
          <w:u w:val="single"/>
        </w:rPr>
        <w:t xml:space="preserve"> and 50</w:t>
      </w:r>
      <w:r w:rsidR="006D0D21">
        <w:rPr>
          <w:color w:val="FF0000"/>
          <w:u w:val="single"/>
        </w:rPr>
        <w:t>%</w:t>
      </w:r>
      <w:r w:rsidR="00321DAA">
        <w:rPr>
          <w:color w:val="FF0000"/>
          <w:u w:val="single"/>
        </w:rPr>
        <w:t xml:space="preserve"> to 0%</w:t>
      </w:r>
      <w:r w:rsidR="006D0D21">
        <w:rPr>
          <w:color w:val="FF0000"/>
          <w:u w:val="single"/>
        </w:rPr>
        <w:t xml:space="preserve"> in the Entitlement Section. The report should </w:t>
      </w:r>
      <w:r w:rsidR="00EB4711">
        <w:rPr>
          <w:color w:val="FF0000"/>
          <w:u w:val="single"/>
        </w:rPr>
        <w:t xml:space="preserve">list only if the </w:t>
      </w:r>
      <w:r w:rsidR="009E60D0">
        <w:rPr>
          <w:color w:val="FF0000"/>
          <w:u w:val="single"/>
        </w:rPr>
        <w:t xml:space="preserve">end date of any of the entitlements falls in payroll period specified by the </w:t>
      </w:r>
      <w:r w:rsidR="00161808">
        <w:rPr>
          <w:color w:val="FF0000"/>
          <w:u w:val="single"/>
        </w:rPr>
        <w:t xml:space="preserve">parameter payroll period. </w:t>
      </w:r>
    </w:p>
    <w:p w14:paraId="37B484DD" w14:textId="77777777" w:rsidR="00166009" w:rsidRPr="00937BE2" w:rsidRDefault="00166009" w:rsidP="00FB1199">
      <w:pPr>
        <w:pStyle w:val="Bodytextversion1"/>
        <w:rPr>
          <w:i/>
          <w:iCs/>
          <w:color w:val="FF0000"/>
          <w:u w:val="single"/>
        </w:rPr>
      </w:pPr>
    </w:p>
    <w:p w14:paraId="07118CED" w14:textId="244C38A1" w:rsidR="00FF1803" w:rsidRDefault="004F406C" w:rsidP="00FF1803">
      <w:pPr>
        <w:pStyle w:val="Heading1"/>
      </w:pPr>
      <w:bookmarkStart w:id="26" w:name="_Toc132722609"/>
      <w:r>
        <w:lastRenderedPageBreak/>
        <w:t>Data Mapping</w:t>
      </w:r>
      <w:bookmarkEnd w:id="26"/>
    </w:p>
    <w:p w14:paraId="61689C9B" w14:textId="2430D8AC" w:rsidR="00FF1803" w:rsidRDefault="00FF1803" w:rsidP="00FF1803">
      <w:pPr>
        <w:pStyle w:val="Bodytextversion1"/>
      </w:pPr>
    </w:p>
    <w:p w14:paraId="00F4FE1A" w14:textId="67B21C0D" w:rsidR="00464552" w:rsidRDefault="00464552" w:rsidP="00FF1803">
      <w:pPr>
        <w:pStyle w:val="Bodytextversion1"/>
      </w:pPr>
      <w:r>
        <w:t>The following table will list down the table name, column name for the fields that are to be displayed in the report.</w:t>
      </w:r>
    </w:p>
    <w:p w14:paraId="049BCA72" w14:textId="30F2C1E0" w:rsidR="00464552" w:rsidRDefault="00464552" w:rsidP="00FF1803">
      <w:pPr>
        <w:pStyle w:val="Bodytextversion1"/>
      </w:pPr>
    </w:p>
    <w:p w14:paraId="6C047495" w14:textId="37C0EE44" w:rsidR="00B16D08" w:rsidRDefault="00B16D08" w:rsidP="00FF1803">
      <w:pPr>
        <w:pStyle w:val="Bodytextversion1"/>
      </w:pPr>
      <w:r>
        <w:rPr>
          <w:noProof/>
        </w:rPr>
        <w:drawing>
          <wp:inline distT="0" distB="0" distL="0" distR="0" wp14:anchorId="7F81773F" wp14:editId="5FD83696">
            <wp:extent cx="5836285" cy="368109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9"/>
                    <a:stretch>
                      <a:fillRect/>
                    </a:stretch>
                  </pic:blipFill>
                  <pic:spPr>
                    <a:xfrm>
                      <a:off x="0" y="0"/>
                      <a:ext cx="5836285" cy="3681095"/>
                    </a:xfrm>
                    <a:prstGeom prst="rect">
                      <a:avLst/>
                    </a:prstGeom>
                  </pic:spPr>
                </pic:pic>
              </a:graphicData>
            </a:graphic>
          </wp:inline>
        </w:drawing>
      </w:r>
    </w:p>
    <w:p w14:paraId="56AB4AC5" w14:textId="204F069E" w:rsidR="00D368AE" w:rsidRDefault="00087C50" w:rsidP="003107A5">
      <w:pPr>
        <w:pStyle w:val="Heading1"/>
      </w:pPr>
      <w:bookmarkStart w:id="27" w:name="_Toc132722610"/>
      <w:r>
        <w:lastRenderedPageBreak/>
        <w:t>Test scen</w:t>
      </w:r>
      <w:r w:rsidR="007F0737">
        <w:t>arios</w:t>
      </w:r>
      <w:bookmarkEnd w:id="27"/>
    </w:p>
    <w:p w14:paraId="12BD9F49" w14:textId="0F947CBA" w:rsidR="007F0737" w:rsidRDefault="007F0737" w:rsidP="007F0737">
      <w:pPr>
        <w:pStyle w:val="Bodytextversion1"/>
      </w:pPr>
    </w:p>
    <w:tbl>
      <w:tblPr>
        <w:tblW w:w="8028" w:type="dxa"/>
        <w:tblInd w:w="360"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766"/>
        <w:gridCol w:w="4382"/>
        <w:gridCol w:w="2880"/>
      </w:tblGrid>
      <w:tr w:rsidR="00B614CE" w:rsidRPr="00E5539F" w14:paraId="6980796E" w14:textId="77777777" w:rsidTr="00605106">
        <w:trPr>
          <w:cantSplit/>
          <w:tblHeader/>
        </w:trPr>
        <w:tc>
          <w:tcPr>
            <w:tcW w:w="766" w:type="dxa"/>
            <w:tcBorders>
              <w:right w:val="nil"/>
            </w:tcBorders>
            <w:shd w:val="clear" w:color="auto" w:fill="035271"/>
          </w:tcPr>
          <w:p w14:paraId="195647A6" w14:textId="77777777" w:rsidR="00B614CE" w:rsidRPr="00E56E72" w:rsidRDefault="00B614CE" w:rsidP="00E02D7C">
            <w:pPr>
              <w:pStyle w:val="TableHeading"/>
            </w:pPr>
            <w:r>
              <w:t>#</w:t>
            </w:r>
          </w:p>
        </w:tc>
        <w:tc>
          <w:tcPr>
            <w:tcW w:w="4382" w:type="dxa"/>
            <w:tcBorders>
              <w:left w:val="nil"/>
              <w:right w:val="nil"/>
            </w:tcBorders>
            <w:shd w:val="clear" w:color="auto" w:fill="035271"/>
          </w:tcPr>
          <w:p w14:paraId="1E077509" w14:textId="77777777" w:rsidR="00B614CE" w:rsidRPr="00E56E72" w:rsidRDefault="00B614CE" w:rsidP="00E02D7C">
            <w:pPr>
              <w:pStyle w:val="TableHeading"/>
            </w:pPr>
            <w:r>
              <w:t>Scenario</w:t>
            </w:r>
          </w:p>
        </w:tc>
        <w:tc>
          <w:tcPr>
            <w:tcW w:w="2880" w:type="dxa"/>
            <w:tcBorders>
              <w:left w:val="nil"/>
              <w:right w:val="nil"/>
            </w:tcBorders>
            <w:shd w:val="clear" w:color="auto" w:fill="035271"/>
          </w:tcPr>
          <w:p w14:paraId="1F21A9EC" w14:textId="77777777" w:rsidR="00B614CE" w:rsidRPr="00E56E72" w:rsidRDefault="00B614CE" w:rsidP="00E02D7C">
            <w:pPr>
              <w:pStyle w:val="TableHeading"/>
            </w:pPr>
            <w:r>
              <w:t>Description</w:t>
            </w:r>
          </w:p>
        </w:tc>
      </w:tr>
      <w:tr w:rsidR="00B614CE" w:rsidRPr="00E5539F" w14:paraId="0088C31E" w14:textId="77777777" w:rsidTr="00605106">
        <w:trPr>
          <w:cantSplit/>
          <w:trHeight w:val="202"/>
        </w:trPr>
        <w:tc>
          <w:tcPr>
            <w:tcW w:w="766" w:type="dxa"/>
          </w:tcPr>
          <w:p w14:paraId="00BF61BB" w14:textId="77777777" w:rsidR="00B614CE" w:rsidRPr="00E5539F" w:rsidRDefault="00B614CE" w:rsidP="00B944B6">
            <w:pPr>
              <w:pStyle w:val="TableText"/>
              <w:keepLines w:val="0"/>
              <w:numPr>
                <w:ilvl w:val="0"/>
                <w:numId w:val="17"/>
              </w:numPr>
              <w:jc w:val="left"/>
            </w:pPr>
          </w:p>
        </w:tc>
        <w:tc>
          <w:tcPr>
            <w:tcW w:w="4382" w:type="dxa"/>
            <w:vAlign w:val="bottom"/>
          </w:tcPr>
          <w:p w14:paraId="49150492" w14:textId="495D0C05" w:rsidR="00B614CE" w:rsidRPr="00D82FCA" w:rsidRDefault="00B614CE" w:rsidP="00E02D7C">
            <w:pPr>
              <w:pStyle w:val="TableText"/>
              <w:rPr>
                <w:rFonts w:ascii="Calibri Light" w:hAnsi="Calibri Light"/>
                <w:szCs w:val="16"/>
              </w:rPr>
            </w:pPr>
          </w:p>
        </w:tc>
        <w:tc>
          <w:tcPr>
            <w:tcW w:w="2880" w:type="dxa"/>
          </w:tcPr>
          <w:p w14:paraId="465D3360" w14:textId="77777777" w:rsidR="00B614CE" w:rsidRPr="00E5539F" w:rsidRDefault="00B614CE" w:rsidP="00E02D7C">
            <w:pPr>
              <w:pStyle w:val="TableText"/>
            </w:pPr>
          </w:p>
        </w:tc>
      </w:tr>
      <w:tr w:rsidR="00B614CE" w:rsidRPr="00E5539F" w14:paraId="5DCD3942" w14:textId="77777777" w:rsidTr="00605106">
        <w:trPr>
          <w:cantSplit/>
          <w:trHeight w:val="202"/>
        </w:trPr>
        <w:tc>
          <w:tcPr>
            <w:tcW w:w="766" w:type="dxa"/>
          </w:tcPr>
          <w:p w14:paraId="19B21631" w14:textId="77777777" w:rsidR="00B614CE" w:rsidRPr="00E5539F" w:rsidRDefault="00B614CE" w:rsidP="00B944B6">
            <w:pPr>
              <w:pStyle w:val="TableText"/>
              <w:keepLines w:val="0"/>
              <w:numPr>
                <w:ilvl w:val="0"/>
                <w:numId w:val="17"/>
              </w:numPr>
              <w:jc w:val="left"/>
            </w:pPr>
          </w:p>
        </w:tc>
        <w:tc>
          <w:tcPr>
            <w:tcW w:w="4382" w:type="dxa"/>
            <w:vAlign w:val="bottom"/>
          </w:tcPr>
          <w:p w14:paraId="600A036F" w14:textId="11A306E4" w:rsidR="00B614CE" w:rsidRPr="00D82FCA" w:rsidRDefault="00B614CE" w:rsidP="00E02D7C">
            <w:pPr>
              <w:pStyle w:val="TableText"/>
              <w:rPr>
                <w:rFonts w:ascii="Calibri Light" w:hAnsi="Calibri Light"/>
                <w:szCs w:val="16"/>
              </w:rPr>
            </w:pPr>
          </w:p>
        </w:tc>
        <w:tc>
          <w:tcPr>
            <w:tcW w:w="2880" w:type="dxa"/>
          </w:tcPr>
          <w:p w14:paraId="7B32900D" w14:textId="77777777" w:rsidR="00B614CE" w:rsidRPr="00E5539F" w:rsidRDefault="00B614CE" w:rsidP="00E02D7C">
            <w:pPr>
              <w:pStyle w:val="TableText"/>
            </w:pPr>
          </w:p>
        </w:tc>
      </w:tr>
      <w:tr w:rsidR="00B614CE" w:rsidRPr="00E5539F" w14:paraId="068166FF" w14:textId="77777777" w:rsidTr="00605106">
        <w:trPr>
          <w:cantSplit/>
          <w:trHeight w:val="202"/>
        </w:trPr>
        <w:tc>
          <w:tcPr>
            <w:tcW w:w="766" w:type="dxa"/>
          </w:tcPr>
          <w:p w14:paraId="251A809B" w14:textId="77777777" w:rsidR="00B614CE" w:rsidRPr="00E5539F" w:rsidRDefault="00B614CE" w:rsidP="00B944B6">
            <w:pPr>
              <w:pStyle w:val="TableText"/>
              <w:keepLines w:val="0"/>
              <w:numPr>
                <w:ilvl w:val="0"/>
                <w:numId w:val="17"/>
              </w:numPr>
              <w:jc w:val="left"/>
            </w:pPr>
          </w:p>
        </w:tc>
        <w:tc>
          <w:tcPr>
            <w:tcW w:w="4382" w:type="dxa"/>
            <w:vAlign w:val="bottom"/>
          </w:tcPr>
          <w:p w14:paraId="04C475CE" w14:textId="364C21F6" w:rsidR="00B614CE" w:rsidRPr="00D82FCA" w:rsidRDefault="00B614CE" w:rsidP="00E02D7C">
            <w:pPr>
              <w:pStyle w:val="TableText"/>
              <w:rPr>
                <w:rFonts w:ascii="Calibri Light" w:hAnsi="Calibri Light"/>
                <w:szCs w:val="16"/>
              </w:rPr>
            </w:pPr>
          </w:p>
        </w:tc>
        <w:tc>
          <w:tcPr>
            <w:tcW w:w="2880" w:type="dxa"/>
          </w:tcPr>
          <w:p w14:paraId="7FE81BDA" w14:textId="77777777" w:rsidR="00B614CE" w:rsidRPr="00E5539F" w:rsidRDefault="00B614CE" w:rsidP="00E02D7C">
            <w:pPr>
              <w:pStyle w:val="TableText"/>
            </w:pPr>
          </w:p>
        </w:tc>
      </w:tr>
      <w:tr w:rsidR="00B614CE" w:rsidRPr="00E5539F" w14:paraId="634E6166" w14:textId="77777777" w:rsidTr="00605106">
        <w:trPr>
          <w:cantSplit/>
          <w:trHeight w:val="202"/>
        </w:trPr>
        <w:tc>
          <w:tcPr>
            <w:tcW w:w="766" w:type="dxa"/>
          </w:tcPr>
          <w:p w14:paraId="2D58EE39" w14:textId="77777777" w:rsidR="00B614CE" w:rsidRPr="00E5539F" w:rsidRDefault="00B614CE" w:rsidP="00B944B6">
            <w:pPr>
              <w:pStyle w:val="TableText"/>
              <w:keepLines w:val="0"/>
              <w:numPr>
                <w:ilvl w:val="0"/>
                <w:numId w:val="17"/>
              </w:numPr>
              <w:jc w:val="left"/>
            </w:pPr>
          </w:p>
        </w:tc>
        <w:tc>
          <w:tcPr>
            <w:tcW w:w="4382" w:type="dxa"/>
            <w:vAlign w:val="bottom"/>
          </w:tcPr>
          <w:p w14:paraId="47B7D347" w14:textId="21BF98A3" w:rsidR="00B614CE" w:rsidRPr="00D82FCA" w:rsidRDefault="00B614CE" w:rsidP="00E02D7C">
            <w:pPr>
              <w:pStyle w:val="TableText"/>
              <w:rPr>
                <w:rFonts w:ascii="Calibri Light" w:hAnsi="Calibri Light"/>
                <w:szCs w:val="16"/>
              </w:rPr>
            </w:pPr>
          </w:p>
        </w:tc>
        <w:tc>
          <w:tcPr>
            <w:tcW w:w="2880" w:type="dxa"/>
          </w:tcPr>
          <w:p w14:paraId="72312B13" w14:textId="77777777" w:rsidR="00B614CE" w:rsidRPr="00E5539F" w:rsidRDefault="00B614CE" w:rsidP="00E02D7C">
            <w:pPr>
              <w:pStyle w:val="TableText"/>
            </w:pPr>
          </w:p>
        </w:tc>
      </w:tr>
      <w:tr w:rsidR="00B614CE" w:rsidRPr="00E5539F" w14:paraId="063850F0" w14:textId="77777777" w:rsidTr="00605106">
        <w:trPr>
          <w:cantSplit/>
          <w:trHeight w:val="202"/>
        </w:trPr>
        <w:tc>
          <w:tcPr>
            <w:tcW w:w="766" w:type="dxa"/>
          </w:tcPr>
          <w:p w14:paraId="50FB7CAA" w14:textId="77777777" w:rsidR="00B614CE" w:rsidRPr="00E5539F" w:rsidRDefault="00B614CE" w:rsidP="00B944B6">
            <w:pPr>
              <w:pStyle w:val="TableText"/>
              <w:keepLines w:val="0"/>
              <w:numPr>
                <w:ilvl w:val="0"/>
                <w:numId w:val="17"/>
              </w:numPr>
              <w:jc w:val="left"/>
            </w:pPr>
          </w:p>
        </w:tc>
        <w:tc>
          <w:tcPr>
            <w:tcW w:w="4382" w:type="dxa"/>
            <w:vAlign w:val="bottom"/>
          </w:tcPr>
          <w:p w14:paraId="5AEA7433" w14:textId="4E4F5684" w:rsidR="00B614CE" w:rsidRPr="00D82FCA" w:rsidRDefault="00B614CE" w:rsidP="00E02D7C">
            <w:pPr>
              <w:pStyle w:val="TableText"/>
              <w:rPr>
                <w:rFonts w:ascii="Calibri Light" w:hAnsi="Calibri Light"/>
                <w:szCs w:val="16"/>
              </w:rPr>
            </w:pPr>
          </w:p>
        </w:tc>
        <w:tc>
          <w:tcPr>
            <w:tcW w:w="2880" w:type="dxa"/>
          </w:tcPr>
          <w:p w14:paraId="6F78BEB0" w14:textId="77777777" w:rsidR="00B614CE" w:rsidRPr="00E5539F" w:rsidRDefault="00B614CE" w:rsidP="00E02D7C">
            <w:pPr>
              <w:pStyle w:val="TableText"/>
            </w:pPr>
          </w:p>
        </w:tc>
      </w:tr>
      <w:tr w:rsidR="00B614CE" w:rsidRPr="00E5539F" w14:paraId="482A18AA" w14:textId="77777777" w:rsidTr="00605106">
        <w:trPr>
          <w:cantSplit/>
          <w:trHeight w:val="202"/>
        </w:trPr>
        <w:tc>
          <w:tcPr>
            <w:tcW w:w="766" w:type="dxa"/>
          </w:tcPr>
          <w:p w14:paraId="3985C95A" w14:textId="77777777" w:rsidR="00B614CE" w:rsidRPr="00E5539F" w:rsidRDefault="00B614CE" w:rsidP="00B944B6">
            <w:pPr>
              <w:pStyle w:val="TableText"/>
              <w:keepLines w:val="0"/>
              <w:numPr>
                <w:ilvl w:val="0"/>
                <w:numId w:val="17"/>
              </w:numPr>
              <w:jc w:val="left"/>
            </w:pPr>
          </w:p>
        </w:tc>
        <w:tc>
          <w:tcPr>
            <w:tcW w:w="4382" w:type="dxa"/>
            <w:vAlign w:val="bottom"/>
          </w:tcPr>
          <w:p w14:paraId="5C8A4415" w14:textId="54B6F3B9" w:rsidR="00B614CE" w:rsidRPr="00D82FCA" w:rsidRDefault="00B614CE" w:rsidP="00E02D7C">
            <w:pPr>
              <w:pStyle w:val="TableText"/>
              <w:rPr>
                <w:rFonts w:ascii="Calibri Light" w:hAnsi="Calibri Light"/>
                <w:szCs w:val="16"/>
              </w:rPr>
            </w:pPr>
          </w:p>
        </w:tc>
        <w:tc>
          <w:tcPr>
            <w:tcW w:w="2880" w:type="dxa"/>
          </w:tcPr>
          <w:p w14:paraId="3F62B0EC" w14:textId="77777777" w:rsidR="00B614CE" w:rsidRPr="00E5539F" w:rsidRDefault="00B614CE" w:rsidP="00E02D7C">
            <w:pPr>
              <w:pStyle w:val="TableText"/>
            </w:pPr>
          </w:p>
        </w:tc>
      </w:tr>
      <w:tr w:rsidR="00B614CE" w:rsidRPr="00E5539F" w14:paraId="5D835847" w14:textId="77777777" w:rsidTr="00605106">
        <w:trPr>
          <w:cantSplit/>
          <w:trHeight w:val="202"/>
        </w:trPr>
        <w:tc>
          <w:tcPr>
            <w:tcW w:w="766" w:type="dxa"/>
          </w:tcPr>
          <w:p w14:paraId="1200FDD0" w14:textId="77777777" w:rsidR="00B614CE" w:rsidRPr="00E5539F" w:rsidRDefault="00B614CE" w:rsidP="00B944B6">
            <w:pPr>
              <w:pStyle w:val="TableText"/>
              <w:keepLines w:val="0"/>
              <w:numPr>
                <w:ilvl w:val="0"/>
                <w:numId w:val="17"/>
              </w:numPr>
              <w:jc w:val="left"/>
            </w:pPr>
          </w:p>
        </w:tc>
        <w:tc>
          <w:tcPr>
            <w:tcW w:w="4382" w:type="dxa"/>
            <w:vAlign w:val="bottom"/>
          </w:tcPr>
          <w:p w14:paraId="4B15D60D" w14:textId="09B0DE05" w:rsidR="00B614CE" w:rsidRPr="00D82FCA" w:rsidRDefault="00B614CE" w:rsidP="00E02D7C">
            <w:pPr>
              <w:pStyle w:val="TableText"/>
              <w:rPr>
                <w:rFonts w:ascii="Calibri Light" w:hAnsi="Calibri Light"/>
                <w:szCs w:val="16"/>
              </w:rPr>
            </w:pPr>
          </w:p>
        </w:tc>
        <w:tc>
          <w:tcPr>
            <w:tcW w:w="2880" w:type="dxa"/>
          </w:tcPr>
          <w:p w14:paraId="1FC1811F" w14:textId="77777777" w:rsidR="00B614CE" w:rsidRPr="00E5539F" w:rsidRDefault="00B614CE" w:rsidP="00E02D7C">
            <w:pPr>
              <w:pStyle w:val="TableText"/>
            </w:pPr>
          </w:p>
        </w:tc>
      </w:tr>
      <w:tr w:rsidR="00B614CE" w:rsidRPr="00E5539F" w14:paraId="00D60E2F" w14:textId="77777777" w:rsidTr="00605106">
        <w:trPr>
          <w:cantSplit/>
          <w:trHeight w:val="202"/>
        </w:trPr>
        <w:tc>
          <w:tcPr>
            <w:tcW w:w="766" w:type="dxa"/>
          </w:tcPr>
          <w:p w14:paraId="12DE89B7" w14:textId="77777777" w:rsidR="00B614CE" w:rsidRPr="00E5539F" w:rsidRDefault="00B614CE" w:rsidP="00B944B6">
            <w:pPr>
              <w:pStyle w:val="TableText"/>
              <w:keepLines w:val="0"/>
              <w:numPr>
                <w:ilvl w:val="0"/>
                <w:numId w:val="17"/>
              </w:numPr>
              <w:jc w:val="left"/>
            </w:pPr>
          </w:p>
        </w:tc>
        <w:tc>
          <w:tcPr>
            <w:tcW w:w="4382" w:type="dxa"/>
            <w:vAlign w:val="bottom"/>
          </w:tcPr>
          <w:p w14:paraId="7E55F6DC" w14:textId="6142292D" w:rsidR="00B614CE" w:rsidRPr="00D82FCA" w:rsidRDefault="00B614CE" w:rsidP="00E02D7C">
            <w:pPr>
              <w:pStyle w:val="TableText"/>
              <w:rPr>
                <w:rFonts w:ascii="Calibri Light" w:hAnsi="Calibri Light"/>
                <w:szCs w:val="16"/>
              </w:rPr>
            </w:pPr>
          </w:p>
        </w:tc>
        <w:tc>
          <w:tcPr>
            <w:tcW w:w="2880" w:type="dxa"/>
          </w:tcPr>
          <w:p w14:paraId="42EC5DC4" w14:textId="77777777" w:rsidR="00B614CE" w:rsidRPr="00E5539F" w:rsidRDefault="00B614CE" w:rsidP="00E02D7C">
            <w:pPr>
              <w:pStyle w:val="TableText"/>
            </w:pPr>
          </w:p>
        </w:tc>
      </w:tr>
      <w:tr w:rsidR="00B614CE" w:rsidRPr="00E5539F" w14:paraId="6C3FEC9B" w14:textId="77777777" w:rsidTr="00605106">
        <w:trPr>
          <w:cantSplit/>
          <w:trHeight w:val="202"/>
        </w:trPr>
        <w:tc>
          <w:tcPr>
            <w:tcW w:w="766" w:type="dxa"/>
          </w:tcPr>
          <w:p w14:paraId="2EEADCB8" w14:textId="77777777" w:rsidR="00B614CE" w:rsidRPr="00E5539F" w:rsidRDefault="00B614CE" w:rsidP="00B944B6">
            <w:pPr>
              <w:pStyle w:val="TableText"/>
              <w:keepLines w:val="0"/>
              <w:numPr>
                <w:ilvl w:val="0"/>
                <w:numId w:val="17"/>
              </w:numPr>
              <w:jc w:val="left"/>
            </w:pPr>
          </w:p>
        </w:tc>
        <w:tc>
          <w:tcPr>
            <w:tcW w:w="4382" w:type="dxa"/>
            <w:vAlign w:val="bottom"/>
          </w:tcPr>
          <w:p w14:paraId="032248CE" w14:textId="42328880" w:rsidR="00B614CE" w:rsidRPr="00D82FCA" w:rsidRDefault="00B614CE" w:rsidP="00E02D7C">
            <w:pPr>
              <w:pStyle w:val="TableText"/>
              <w:rPr>
                <w:rFonts w:ascii="Calibri Light" w:hAnsi="Calibri Light"/>
                <w:szCs w:val="16"/>
              </w:rPr>
            </w:pPr>
          </w:p>
        </w:tc>
        <w:tc>
          <w:tcPr>
            <w:tcW w:w="2880" w:type="dxa"/>
          </w:tcPr>
          <w:p w14:paraId="554FAA2A" w14:textId="77777777" w:rsidR="00B614CE" w:rsidRPr="00E5539F" w:rsidRDefault="00B614CE" w:rsidP="00E02D7C">
            <w:pPr>
              <w:pStyle w:val="TableText"/>
            </w:pPr>
          </w:p>
        </w:tc>
      </w:tr>
      <w:tr w:rsidR="00B614CE" w:rsidRPr="00E5539F" w14:paraId="1829C4C0" w14:textId="77777777" w:rsidTr="00605106">
        <w:trPr>
          <w:cantSplit/>
          <w:trHeight w:val="202"/>
        </w:trPr>
        <w:tc>
          <w:tcPr>
            <w:tcW w:w="766" w:type="dxa"/>
          </w:tcPr>
          <w:p w14:paraId="6B64D936" w14:textId="77777777" w:rsidR="00B614CE" w:rsidRPr="00E5539F" w:rsidRDefault="00B614CE" w:rsidP="00B944B6">
            <w:pPr>
              <w:pStyle w:val="TableText"/>
              <w:keepLines w:val="0"/>
              <w:numPr>
                <w:ilvl w:val="0"/>
                <w:numId w:val="17"/>
              </w:numPr>
              <w:jc w:val="left"/>
            </w:pPr>
          </w:p>
        </w:tc>
        <w:tc>
          <w:tcPr>
            <w:tcW w:w="4382" w:type="dxa"/>
            <w:vAlign w:val="bottom"/>
          </w:tcPr>
          <w:p w14:paraId="16EDE3D5" w14:textId="27AB7895" w:rsidR="00B614CE" w:rsidRPr="00D82FCA" w:rsidRDefault="00B614CE" w:rsidP="00E02D7C">
            <w:pPr>
              <w:pStyle w:val="TableText"/>
              <w:rPr>
                <w:rFonts w:ascii="Calibri Light" w:hAnsi="Calibri Light"/>
                <w:szCs w:val="16"/>
              </w:rPr>
            </w:pPr>
          </w:p>
        </w:tc>
        <w:tc>
          <w:tcPr>
            <w:tcW w:w="2880" w:type="dxa"/>
          </w:tcPr>
          <w:p w14:paraId="3F4A158E" w14:textId="77777777" w:rsidR="00B614CE" w:rsidRPr="00E5539F" w:rsidRDefault="00B614CE" w:rsidP="00E02D7C">
            <w:pPr>
              <w:pStyle w:val="TableText"/>
            </w:pPr>
          </w:p>
        </w:tc>
      </w:tr>
    </w:tbl>
    <w:p w14:paraId="4E81B0CE" w14:textId="77777777" w:rsidR="007F0737" w:rsidRPr="007F0737" w:rsidRDefault="007F0737" w:rsidP="007F0737">
      <w:pPr>
        <w:pStyle w:val="Bodytextversion1"/>
      </w:pPr>
    </w:p>
    <w:p w14:paraId="69ECB3A6" w14:textId="5CE9F5BC" w:rsidR="0074369B" w:rsidRDefault="0074369B" w:rsidP="0074369B">
      <w:pPr>
        <w:pStyle w:val="Bodytextversion1"/>
      </w:pPr>
    </w:p>
    <w:p w14:paraId="16850950" w14:textId="08C2F7A4" w:rsidR="00C8293F" w:rsidRDefault="00C8293F" w:rsidP="0074369B">
      <w:pPr>
        <w:pStyle w:val="Bodytextversion1"/>
      </w:pPr>
    </w:p>
    <w:p w14:paraId="0E6075A5" w14:textId="4399E6BD" w:rsidR="003716BF" w:rsidRDefault="003716BF" w:rsidP="003716BF">
      <w:pPr>
        <w:pStyle w:val="Bodytextversion1"/>
      </w:pPr>
    </w:p>
    <w:p w14:paraId="4CCE7362" w14:textId="272D53E4" w:rsidR="00D82FCA" w:rsidRDefault="00D82FCA" w:rsidP="003716BF">
      <w:pPr>
        <w:pStyle w:val="Bodytextversion1"/>
      </w:pPr>
    </w:p>
    <w:p w14:paraId="09C0F546" w14:textId="77777777" w:rsidR="002A70C6" w:rsidRDefault="002A70C6" w:rsidP="00B73B7D">
      <w:pPr>
        <w:pStyle w:val="Heading1"/>
      </w:pPr>
      <w:bookmarkStart w:id="28" w:name="_Toc71188496"/>
      <w:bookmarkStart w:id="29" w:name="_Toc132722611"/>
      <w:r>
        <w:lastRenderedPageBreak/>
        <w:t>Open and Closed Issues for this Deliverable</w:t>
      </w:r>
      <w:bookmarkEnd w:id="28"/>
      <w:bookmarkEnd w:id="29"/>
    </w:p>
    <w:p w14:paraId="57457161" w14:textId="77777777" w:rsidR="002A70C6" w:rsidRDefault="002A70C6" w:rsidP="009D4F3B">
      <w:pPr>
        <w:pStyle w:val="Heading2"/>
      </w:pPr>
      <w:bookmarkStart w:id="30" w:name="_Toc71188497"/>
      <w:bookmarkStart w:id="31" w:name="_Toc132722612"/>
      <w:r>
        <w:t>Open Issues</w:t>
      </w:r>
      <w:bookmarkEnd w:id="30"/>
      <w:bookmarkEnd w:id="31"/>
    </w:p>
    <w:p w14:paraId="1E1B704E" w14:textId="77777777" w:rsidR="002A70C6" w:rsidRDefault="002A70C6" w:rsidP="002A70C6">
      <w:pPr>
        <w:pStyle w:val="BodyText"/>
      </w:pPr>
    </w:p>
    <w:tbl>
      <w:tblPr>
        <w:tblStyle w:val="GridTable4-Accent2V1"/>
        <w:tblW w:w="9634" w:type="dxa"/>
        <w:tblLayout w:type="fixed"/>
        <w:tblLook w:val="0420" w:firstRow="1" w:lastRow="0" w:firstColumn="0" w:lastColumn="0" w:noHBand="0" w:noVBand="1"/>
      </w:tblPr>
      <w:tblGrid>
        <w:gridCol w:w="900"/>
        <w:gridCol w:w="2790"/>
        <w:gridCol w:w="2274"/>
        <w:gridCol w:w="1819"/>
        <w:gridCol w:w="1001"/>
        <w:gridCol w:w="850"/>
      </w:tblGrid>
      <w:tr w:rsidR="002A70C6" w14:paraId="68F591D0" w14:textId="77777777" w:rsidTr="0DC2E677">
        <w:trPr>
          <w:cnfStyle w:val="100000000000" w:firstRow="1" w:lastRow="0" w:firstColumn="0" w:lastColumn="0" w:oddVBand="0" w:evenVBand="0" w:oddHBand="0" w:evenHBand="0" w:firstRowFirstColumn="0" w:firstRowLastColumn="0" w:lastRowFirstColumn="0" w:lastRowLastColumn="0"/>
        </w:trPr>
        <w:tc>
          <w:tcPr>
            <w:tcW w:w="900" w:type="dxa"/>
          </w:tcPr>
          <w:p w14:paraId="1DB0208D" w14:textId="77777777" w:rsidR="002A70C6" w:rsidRDefault="002A70C6" w:rsidP="002A5B3A">
            <w:pPr>
              <w:pStyle w:val="TableHeading"/>
            </w:pPr>
            <w:r>
              <w:t>ID</w:t>
            </w:r>
          </w:p>
        </w:tc>
        <w:tc>
          <w:tcPr>
            <w:tcW w:w="2790" w:type="dxa"/>
          </w:tcPr>
          <w:p w14:paraId="08DD8E41" w14:textId="77777777" w:rsidR="002A70C6" w:rsidRDefault="002A70C6" w:rsidP="002A5B3A">
            <w:pPr>
              <w:pStyle w:val="TableHeading"/>
            </w:pPr>
            <w:r>
              <w:t>Issue</w:t>
            </w:r>
          </w:p>
        </w:tc>
        <w:tc>
          <w:tcPr>
            <w:tcW w:w="2274" w:type="dxa"/>
          </w:tcPr>
          <w:p w14:paraId="36A6FC9A" w14:textId="77777777" w:rsidR="002A70C6" w:rsidRDefault="002A70C6" w:rsidP="002A5B3A">
            <w:pPr>
              <w:pStyle w:val="TableHeading"/>
            </w:pPr>
            <w:r>
              <w:t>Resolution</w:t>
            </w:r>
          </w:p>
        </w:tc>
        <w:tc>
          <w:tcPr>
            <w:tcW w:w="1819" w:type="dxa"/>
          </w:tcPr>
          <w:p w14:paraId="3F356122" w14:textId="77777777" w:rsidR="002A70C6" w:rsidRDefault="002A70C6" w:rsidP="002A5B3A">
            <w:pPr>
              <w:pStyle w:val="TableHeading"/>
            </w:pPr>
            <w:r>
              <w:t>Responsibility</w:t>
            </w:r>
          </w:p>
        </w:tc>
        <w:tc>
          <w:tcPr>
            <w:tcW w:w="1001" w:type="dxa"/>
          </w:tcPr>
          <w:p w14:paraId="7DDC303C" w14:textId="77777777" w:rsidR="002A70C6" w:rsidRDefault="002A70C6" w:rsidP="002A5B3A">
            <w:pPr>
              <w:pStyle w:val="TableHeading"/>
            </w:pPr>
            <w:r>
              <w:t>Target Date</w:t>
            </w:r>
          </w:p>
        </w:tc>
        <w:tc>
          <w:tcPr>
            <w:tcW w:w="850" w:type="dxa"/>
          </w:tcPr>
          <w:p w14:paraId="03337AAB" w14:textId="77777777" w:rsidR="002A70C6" w:rsidRDefault="002A70C6" w:rsidP="002A5B3A">
            <w:pPr>
              <w:pStyle w:val="TableHeading"/>
            </w:pPr>
            <w:r>
              <w:t>Impact Date</w:t>
            </w:r>
          </w:p>
        </w:tc>
      </w:tr>
      <w:tr w:rsidR="002A70C6" w14:paraId="7F7532BC" w14:textId="77777777" w:rsidTr="0DC2E677">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2FE7D266" w14:textId="77777777" w:rsidR="002A70C6" w:rsidRDefault="002A70C6" w:rsidP="002A5B3A">
            <w:pPr>
              <w:pStyle w:val="TableText"/>
              <w:rPr>
                <w:color w:val="000000"/>
              </w:rPr>
            </w:pPr>
          </w:p>
        </w:tc>
        <w:tc>
          <w:tcPr>
            <w:tcW w:w="2790" w:type="dxa"/>
          </w:tcPr>
          <w:p w14:paraId="6B7F6ADE" w14:textId="77777777" w:rsidR="002A70C6" w:rsidRDefault="002A70C6" w:rsidP="002A5B3A">
            <w:pPr>
              <w:pStyle w:val="TableText"/>
              <w:rPr>
                <w:color w:val="000000"/>
              </w:rPr>
            </w:pPr>
          </w:p>
        </w:tc>
        <w:tc>
          <w:tcPr>
            <w:tcW w:w="2274" w:type="dxa"/>
          </w:tcPr>
          <w:p w14:paraId="1233C25C" w14:textId="77777777" w:rsidR="002A70C6" w:rsidRDefault="002A70C6" w:rsidP="002A5B3A">
            <w:pPr>
              <w:pStyle w:val="TableText"/>
              <w:rPr>
                <w:color w:val="000000"/>
              </w:rPr>
            </w:pPr>
          </w:p>
        </w:tc>
        <w:tc>
          <w:tcPr>
            <w:tcW w:w="1819" w:type="dxa"/>
          </w:tcPr>
          <w:p w14:paraId="66B3F2B3" w14:textId="77777777" w:rsidR="002A70C6" w:rsidRDefault="002A70C6" w:rsidP="002A5B3A">
            <w:pPr>
              <w:pStyle w:val="TableText"/>
              <w:rPr>
                <w:color w:val="000000"/>
              </w:rPr>
            </w:pPr>
          </w:p>
        </w:tc>
        <w:tc>
          <w:tcPr>
            <w:tcW w:w="1001" w:type="dxa"/>
          </w:tcPr>
          <w:p w14:paraId="2072AE79" w14:textId="77777777" w:rsidR="002A70C6" w:rsidRDefault="002A70C6" w:rsidP="002A5B3A">
            <w:pPr>
              <w:pStyle w:val="TableText"/>
              <w:rPr>
                <w:color w:val="000000"/>
              </w:rPr>
            </w:pPr>
          </w:p>
        </w:tc>
        <w:tc>
          <w:tcPr>
            <w:tcW w:w="850" w:type="dxa"/>
          </w:tcPr>
          <w:p w14:paraId="6A9C0B95" w14:textId="77777777" w:rsidR="002A70C6" w:rsidRDefault="002A70C6" w:rsidP="002A5B3A">
            <w:pPr>
              <w:pStyle w:val="TableText"/>
              <w:rPr>
                <w:color w:val="000000"/>
              </w:rPr>
            </w:pPr>
          </w:p>
        </w:tc>
      </w:tr>
      <w:tr w:rsidR="002A70C6" w:rsidRPr="00B73B7D" w14:paraId="3F9101E5" w14:textId="77777777" w:rsidTr="0DC2E677">
        <w:tc>
          <w:tcPr>
            <w:tcW w:w="900" w:type="dxa"/>
          </w:tcPr>
          <w:p w14:paraId="7B2CD9B7" w14:textId="2830D672" w:rsidR="002A70C6" w:rsidRPr="00DB0115" w:rsidRDefault="002A70C6" w:rsidP="00DB0115">
            <w:pPr>
              <w:pStyle w:val="Bodytextversion1"/>
              <w:jc w:val="left"/>
              <w:rPr>
                <w:sz w:val="20"/>
                <w:szCs w:val="18"/>
                <w:lang w:eastAsia="en-US"/>
              </w:rPr>
            </w:pPr>
          </w:p>
        </w:tc>
        <w:tc>
          <w:tcPr>
            <w:tcW w:w="2790" w:type="dxa"/>
          </w:tcPr>
          <w:p w14:paraId="02A93D1E" w14:textId="606B08AA" w:rsidR="002A70C6" w:rsidRPr="00DB0115" w:rsidRDefault="002A70C6" w:rsidP="00DB0115">
            <w:pPr>
              <w:pStyle w:val="Bodytextversion1"/>
              <w:jc w:val="left"/>
              <w:rPr>
                <w:sz w:val="20"/>
                <w:szCs w:val="18"/>
                <w:lang w:eastAsia="en-US"/>
              </w:rPr>
            </w:pPr>
          </w:p>
        </w:tc>
        <w:tc>
          <w:tcPr>
            <w:tcW w:w="2274" w:type="dxa"/>
          </w:tcPr>
          <w:p w14:paraId="319A5049" w14:textId="7CABA878" w:rsidR="002A70C6" w:rsidRPr="00871CB0" w:rsidRDefault="002A70C6" w:rsidP="00871CB0">
            <w:pPr>
              <w:pStyle w:val="Bodytextversion1"/>
              <w:jc w:val="left"/>
              <w:rPr>
                <w:sz w:val="16"/>
                <w:szCs w:val="16"/>
                <w:lang w:eastAsia="en-US"/>
              </w:rPr>
            </w:pPr>
          </w:p>
        </w:tc>
        <w:tc>
          <w:tcPr>
            <w:tcW w:w="1819" w:type="dxa"/>
          </w:tcPr>
          <w:p w14:paraId="0806D6B1" w14:textId="0D3D3DFD" w:rsidR="002A70C6" w:rsidRPr="00DB0115" w:rsidRDefault="002A70C6" w:rsidP="00DB0115">
            <w:pPr>
              <w:pStyle w:val="Bodytextversion1"/>
              <w:jc w:val="left"/>
              <w:rPr>
                <w:sz w:val="20"/>
                <w:szCs w:val="18"/>
                <w:lang w:eastAsia="en-US"/>
              </w:rPr>
            </w:pPr>
          </w:p>
        </w:tc>
        <w:tc>
          <w:tcPr>
            <w:tcW w:w="1001" w:type="dxa"/>
          </w:tcPr>
          <w:p w14:paraId="09670A70" w14:textId="24DC1C8C" w:rsidR="002A70C6" w:rsidRPr="00DB0115" w:rsidRDefault="002A70C6" w:rsidP="00DB0115">
            <w:pPr>
              <w:pStyle w:val="Bodytextversion1"/>
              <w:jc w:val="left"/>
              <w:rPr>
                <w:sz w:val="20"/>
                <w:szCs w:val="18"/>
                <w:lang w:eastAsia="en-US"/>
              </w:rPr>
            </w:pPr>
          </w:p>
        </w:tc>
        <w:tc>
          <w:tcPr>
            <w:tcW w:w="850" w:type="dxa"/>
          </w:tcPr>
          <w:p w14:paraId="51081EC3" w14:textId="0209444E" w:rsidR="002A70C6" w:rsidRPr="00DB0115" w:rsidRDefault="002A70C6" w:rsidP="00DB0115">
            <w:pPr>
              <w:pStyle w:val="Bodytextversion1"/>
              <w:jc w:val="left"/>
              <w:rPr>
                <w:sz w:val="20"/>
                <w:szCs w:val="18"/>
                <w:lang w:eastAsia="en-US"/>
              </w:rPr>
            </w:pPr>
          </w:p>
        </w:tc>
      </w:tr>
      <w:tr w:rsidR="002A70C6" w:rsidRPr="00B73B7D" w14:paraId="131A5B39"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39028CFA" w14:textId="749F9C77" w:rsidR="002A70C6" w:rsidRPr="00DB0115" w:rsidRDefault="002A70C6" w:rsidP="00DB0115">
            <w:pPr>
              <w:pStyle w:val="Bodytextversion1"/>
              <w:jc w:val="left"/>
              <w:rPr>
                <w:sz w:val="20"/>
                <w:szCs w:val="18"/>
                <w:lang w:eastAsia="en-US"/>
              </w:rPr>
            </w:pPr>
          </w:p>
        </w:tc>
        <w:tc>
          <w:tcPr>
            <w:tcW w:w="2790" w:type="dxa"/>
          </w:tcPr>
          <w:p w14:paraId="31E7240B" w14:textId="529CF135" w:rsidR="002A70C6" w:rsidRPr="00DB0115" w:rsidRDefault="002A70C6" w:rsidP="00DB0115">
            <w:pPr>
              <w:pStyle w:val="Bodytextversion1"/>
              <w:jc w:val="left"/>
              <w:rPr>
                <w:sz w:val="20"/>
                <w:szCs w:val="18"/>
                <w:lang w:eastAsia="en-US"/>
              </w:rPr>
            </w:pPr>
          </w:p>
        </w:tc>
        <w:tc>
          <w:tcPr>
            <w:tcW w:w="2274" w:type="dxa"/>
          </w:tcPr>
          <w:p w14:paraId="0B5E8FF1" w14:textId="79D745C8" w:rsidR="002A70C6" w:rsidRPr="00DB0115" w:rsidRDefault="002A70C6" w:rsidP="00871CB0">
            <w:pPr>
              <w:pStyle w:val="Bodytextversion1"/>
              <w:jc w:val="left"/>
              <w:rPr>
                <w:sz w:val="20"/>
                <w:lang w:eastAsia="en-US"/>
              </w:rPr>
            </w:pPr>
          </w:p>
        </w:tc>
        <w:tc>
          <w:tcPr>
            <w:tcW w:w="1819" w:type="dxa"/>
          </w:tcPr>
          <w:p w14:paraId="45C4D124" w14:textId="1BE52CEB" w:rsidR="002A70C6" w:rsidRPr="00DB0115" w:rsidRDefault="002A70C6" w:rsidP="00DB0115">
            <w:pPr>
              <w:pStyle w:val="Bodytextversion1"/>
              <w:jc w:val="left"/>
              <w:rPr>
                <w:sz w:val="20"/>
                <w:szCs w:val="18"/>
                <w:lang w:eastAsia="en-US"/>
              </w:rPr>
            </w:pPr>
          </w:p>
        </w:tc>
        <w:tc>
          <w:tcPr>
            <w:tcW w:w="1001" w:type="dxa"/>
          </w:tcPr>
          <w:p w14:paraId="2A981B96" w14:textId="561A226A" w:rsidR="002A70C6" w:rsidRPr="00DB0115" w:rsidRDefault="002A70C6" w:rsidP="00DB0115">
            <w:pPr>
              <w:pStyle w:val="Bodytextversion1"/>
              <w:jc w:val="left"/>
              <w:rPr>
                <w:sz w:val="20"/>
                <w:szCs w:val="18"/>
                <w:lang w:eastAsia="en-US"/>
              </w:rPr>
            </w:pPr>
          </w:p>
        </w:tc>
        <w:tc>
          <w:tcPr>
            <w:tcW w:w="850" w:type="dxa"/>
          </w:tcPr>
          <w:p w14:paraId="2867043D" w14:textId="30AFDD01" w:rsidR="002A70C6" w:rsidRPr="00DB0115" w:rsidRDefault="002A70C6" w:rsidP="00DB0115">
            <w:pPr>
              <w:pStyle w:val="Bodytextversion1"/>
              <w:jc w:val="left"/>
              <w:rPr>
                <w:sz w:val="20"/>
                <w:szCs w:val="18"/>
                <w:lang w:eastAsia="en-US"/>
              </w:rPr>
            </w:pPr>
          </w:p>
        </w:tc>
      </w:tr>
      <w:tr w:rsidR="002A70C6" w:rsidRPr="00B73B7D" w14:paraId="7B99565A" w14:textId="77777777" w:rsidTr="0DC2E677">
        <w:tc>
          <w:tcPr>
            <w:tcW w:w="900" w:type="dxa"/>
          </w:tcPr>
          <w:p w14:paraId="752A62FC" w14:textId="2A428541" w:rsidR="002A70C6" w:rsidRPr="00DB0115" w:rsidRDefault="002A70C6" w:rsidP="00DB0115">
            <w:pPr>
              <w:pStyle w:val="Bodytextversion1"/>
              <w:jc w:val="left"/>
              <w:rPr>
                <w:sz w:val="20"/>
                <w:szCs w:val="18"/>
                <w:lang w:eastAsia="en-US"/>
              </w:rPr>
            </w:pPr>
          </w:p>
        </w:tc>
        <w:tc>
          <w:tcPr>
            <w:tcW w:w="2790" w:type="dxa"/>
          </w:tcPr>
          <w:p w14:paraId="7624501C" w14:textId="12146053" w:rsidR="002A70C6" w:rsidRPr="00DB0115" w:rsidRDefault="002A70C6" w:rsidP="00DB0115">
            <w:pPr>
              <w:pStyle w:val="Bodytextversion1"/>
              <w:jc w:val="left"/>
              <w:rPr>
                <w:sz w:val="20"/>
                <w:szCs w:val="18"/>
                <w:lang w:eastAsia="en-US"/>
              </w:rPr>
            </w:pPr>
          </w:p>
        </w:tc>
        <w:tc>
          <w:tcPr>
            <w:tcW w:w="2274" w:type="dxa"/>
          </w:tcPr>
          <w:p w14:paraId="6A223808" w14:textId="69DE594A" w:rsidR="002A70C6" w:rsidRPr="00871CB0" w:rsidRDefault="002A70C6" w:rsidP="00DB0115">
            <w:pPr>
              <w:pStyle w:val="Bodytextversion1"/>
              <w:jc w:val="left"/>
              <w:rPr>
                <w:sz w:val="16"/>
                <w:szCs w:val="16"/>
                <w:lang w:eastAsia="en-US"/>
              </w:rPr>
            </w:pPr>
          </w:p>
        </w:tc>
        <w:tc>
          <w:tcPr>
            <w:tcW w:w="1819" w:type="dxa"/>
          </w:tcPr>
          <w:p w14:paraId="3DCC8078" w14:textId="77777777" w:rsidR="002A70C6" w:rsidRPr="00DB0115" w:rsidRDefault="002A70C6" w:rsidP="00DB0115">
            <w:pPr>
              <w:pStyle w:val="Bodytextversion1"/>
              <w:jc w:val="left"/>
              <w:rPr>
                <w:sz w:val="20"/>
                <w:szCs w:val="18"/>
                <w:lang w:eastAsia="en-US"/>
              </w:rPr>
            </w:pPr>
          </w:p>
        </w:tc>
        <w:tc>
          <w:tcPr>
            <w:tcW w:w="1001" w:type="dxa"/>
          </w:tcPr>
          <w:p w14:paraId="69695535" w14:textId="77777777" w:rsidR="002A70C6" w:rsidRPr="00DB0115" w:rsidRDefault="002A70C6" w:rsidP="00DB0115">
            <w:pPr>
              <w:pStyle w:val="Bodytextversion1"/>
              <w:jc w:val="left"/>
              <w:rPr>
                <w:sz w:val="20"/>
                <w:szCs w:val="18"/>
                <w:lang w:eastAsia="en-US"/>
              </w:rPr>
            </w:pPr>
          </w:p>
        </w:tc>
        <w:tc>
          <w:tcPr>
            <w:tcW w:w="850" w:type="dxa"/>
          </w:tcPr>
          <w:p w14:paraId="08F6B563" w14:textId="77777777" w:rsidR="002A70C6" w:rsidRPr="00DB0115" w:rsidRDefault="002A70C6" w:rsidP="00DB0115">
            <w:pPr>
              <w:pStyle w:val="Bodytextversion1"/>
              <w:jc w:val="left"/>
              <w:rPr>
                <w:sz w:val="20"/>
                <w:szCs w:val="18"/>
                <w:lang w:eastAsia="en-US"/>
              </w:rPr>
            </w:pPr>
          </w:p>
        </w:tc>
      </w:tr>
      <w:tr w:rsidR="000B6801" w:rsidRPr="00B73B7D" w14:paraId="1144B25D"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78C72939" w14:textId="54FEEA8D" w:rsidR="000B6801" w:rsidRPr="00DB0115" w:rsidRDefault="000B6801" w:rsidP="00DB0115">
            <w:pPr>
              <w:pStyle w:val="Bodytextversion1"/>
              <w:jc w:val="left"/>
              <w:rPr>
                <w:sz w:val="20"/>
                <w:szCs w:val="18"/>
              </w:rPr>
            </w:pPr>
          </w:p>
        </w:tc>
        <w:tc>
          <w:tcPr>
            <w:tcW w:w="2790" w:type="dxa"/>
          </w:tcPr>
          <w:p w14:paraId="0B855A42" w14:textId="5EAB0D63" w:rsidR="000B6801" w:rsidRPr="00DB0115" w:rsidRDefault="000B6801" w:rsidP="00DB0115">
            <w:pPr>
              <w:pStyle w:val="Bodytextversion1"/>
              <w:jc w:val="left"/>
              <w:rPr>
                <w:sz w:val="20"/>
                <w:szCs w:val="18"/>
              </w:rPr>
            </w:pPr>
          </w:p>
        </w:tc>
        <w:tc>
          <w:tcPr>
            <w:tcW w:w="2274" w:type="dxa"/>
          </w:tcPr>
          <w:p w14:paraId="15E454D8" w14:textId="6E055C19" w:rsidR="000B6801" w:rsidRPr="00871CB0" w:rsidRDefault="000B6801" w:rsidP="00871CB0">
            <w:pPr>
              <w:pStyle w:val="Bodytextversion1"/>
              <w:jc w:val="left"/>
              <w:rPr>
                <w:sz w:val="16"/>
                <w:szCs w:val="16"/>
              </w:rPr>
            </w:pPr>
          </w:p>
        </w:tc>
        <w:tc>
          <w:tcPr>
            <w:tcW w:w="1819" w:type="dxa"/>
          </w:tcPr>
          <w:p w14:paraId="7397A527" w14:textId="77777777" w:rsidR="000B6801" w:rsidRPr="00DB0115" w:rsidRDefault="000B6801" w:rsidP="00DB0115">
            <w:pPr>
              <w:pStyle w:val="Bodytextversion1"/>
              <w:jc w:val="left"/>
              <w:rPr>
                <w:sz w:val="20"/>
                <w:szCs w:val="18"/>
              </w:rPr>
            </w:pPr>
          </w:p>
        </w:tc>
        <w:tc>
          <w:tcPr>
            <w:tcW w:w="1001" w:type="dxa"/>
          </w:tcPr>
          <w:p w14:paraId="1BA7BC56" w14:textId="77777777" w:rsidR="000B6801" w:rsidRPr="00DB0115" w:rsidRDefault="000B6801" w:rsidP="00DB0115">
            <w:pPr>
              <w:pStyle w:val="Bodytextversion1"/>
              <w:jc w:val="left"/>
              <w:rPr>
                <w:sz w:val="20"/>
                <w:szCs w:val="18"/>
              </w:rPr>
            </w:pPr>
          </w:p>
        </w:tc>
        <w:tc>
          <w:tcPr>
            <w:tcW w:w="850" w:type="dxa"/>
          </w:tcPr>
          <w:p w14:paraId="0CF0E9C4" w14:textId="77777777" w:rsidR="000B6801" w:rsidRPr="00DB0115" w:rsidRDefault="000B6801" w:rsidP="00DB0115">
            <w:pPr>
              <w:pStyle w:val="Bodytextversion1"/>
              <w:jc w:val="left"/>
              <w:rPr>
                <w:sz w:val="20"/>
                <w:szCs w:val="18"/>
              </w:rPr>
            </w:pPr>
          </w:p>
        </w:tc>
      </w:tr>
    </w:tbl>
    <w:p w14:paraId="4492AE29" w14:textId="77777777" w:rsidR="002A70C6" w:rsidRDefault="002A70C6" w:rsidP="002A70C6">
      <w:pPr>
        <w:pStyle w:val="BodyText"/>
      </w:pPr>
    </w:p>
    <w:p w14:paraId="35DFA7EB" w14:textId="77777777" w:rsidR="002A70C6" w:rsidRDefault="002A70C6" w:rsidP="00B73B7D">
      <w:pPr>
        <w:pStyle w:val="Heading2"/>
      </w:pPr>
      <w:bookmarkStart w:id="32" w:name="_Toc71188498"/>
      <w:bookmarkStart w:id="33" w:name="_Toc132722613"/>
      <w:r>
        <w:t>Closed Issues</w:t>
      </w:r>
      <w:bookmarkEnd w:id="32"/>
      <w:bookmarkEnd w:id="33"/>
    </w:p>
    <w:p w14:paraId="6039B983" w14:textId="77777777" w:rsidR="002A70C6" w:rsidRDefault="002A70C6" w:rsidP="002A70C6">
      <w:pPr>
        <w:pStyle w:val="BodyText"/>
        <w:ind w:hanging="1080"/>
      </w:pPr>
    </w:p>
    <w:tbl>
      <w:tblPr>
        <w:tblStyle w:val="GridTable4-Accent2V1"/>
        <w:tblW w:w="9634" w:type="dxa"/>
        <w:tblLayout w:type="fixed"/>
        <w:tblLook w:val="0420" w:firstRow="1" w:lastRow="0" w:firstColumn="0" w:lastColumn="0" w:noHBand="0" w:noVBand="1"/>
      </w:tblPr>
      <w:tblGrid>
        <w:gridCol w:w="900"/>
        <w:gridCol w:w="2183"/>
        <w:gridCol w:w="2857"/>
        <w:gridCol w:w="1816"/>
        <w:gridCol w:w="886"/>
        <w:gridCol w:w="992"/>
      </w:tblGrid>
      <w:tr w:rsidR="002A70C6" w14:paraId="428CF69B" w14:textId="77777777" w:rsidTr="00A5403E">
        <w:trPr>
          <w:cnfStyle w:val="100000000000" w:firstRow="1" w:lastRow="0" w:firstColumn="0" w:lastColumn="0" w:oddVBand="0" w:evenVBand="0" w:oddHBand="0" w:evenHBand="0" w:firstRowFirstColumn="0" w:firstRowLastColumn="0" w:lastRowFirstColumn="0" w:lastRowLastColumn="0"/>
        </w:trPr>
        <w:tc>
          <w:tcPr>
            <w:tcW w:w="900" w:type="dxa"/>
          </w:tcPr>
          <w:p w14:paraId="218EB9F2" w14:textId="77777777" w:rsidR="002A70C6" w:rsidRDefault="002A70C6" w:rsidP="002A5B3A">
            <w:pPr>
              <w:pStyle w:val="TableHeading"/>
            </w:pPr>
            <w:r>
              <w:t>ID</w:t>
            </w:r>
          </w:p>
        </w:tc>
        <w:tc>
          <w:tcPr>
            <w:tcW w:w="2183" w:type="dxa"/>
          </w:tcPr>
          <w:p w14:paraId="7B804D35" w14:textId="77777777" w:rsidR="002A70C6" w:rsidRDefault="002A70C6" w:rsidP="002A5B3A">
            <w:pPr>
              <w:pStyle w:val="TableHeading"/>
            </w:pPr>
            <w:r>
              <w:t>Issue</w:t>
            </w:r>
          </w:p>
        </w:tc>
        <w:tc>
          <w:tcPr>
            <w:tcW w:w="2857" w:type="dxa"/>
          </w:tcPr>
          <w:p w14:paraId="041ED15C" w14:textId="77777777" w:rsidR="002A70C6" w:rsidRDefault="002A70C6" w:rsidP="002A5B3A">
            <w:pPr>
              <w:pStyle w:val="TableHeading"/>
            </w:pPr>
            <w:r>
              <w:t>Resolution</w:t>
            </w:r>
          </w:p>
        </w:tc>
        <w:tc>
          <w:tcPr>
            <w:tcW w:w="1816" w:type="dxa"/>
          </w:tcPr>
          <w:p w14:paraId="2D526780" w14:textId="77777777" w:rsidR="002A70C6" w:rsidRDefault="002A70C6" w:rsidP="002A5B3A">
            <w:pPr>
              <w:pStyle w:val="TableHeading"/>
            </w:pPr>
            <w:r>
              <w:t>Responsibility</w:t>
            </w:r>
          </w:p>
        </w:tc>
        <w:tc>
          <w:tcPr>
            <w:tcW w:w="886" w:type="dxa"/>
          </w:tcPr>
          <w:p w14:paraId="4D59725D" w14:textId="77777777" w:rsidR="002A70C6" w:rsidRDefault="002A70C6" w:rsidP="002A5B3A">
            <w:pPr>
              <w:pStyle w:val="TableHeading"/>
            </w:pPr>
            <w:r>
              <w:t>Target Date</w:t>
            </w:r>
          </w:p>
        </w:tc>
        <w:tc>
          <w:tcPr>
            <w:tcW w:w="992" w:type="dxa"/>
          </w:tcPr>
          <w:p w14:paraId="7B8543F5" w14:textId="65BE4AC6" w:rsidR="002A70C6" w:rsidRDefault="00453D25" w:rsidP="002A5B3A">
            <w:pPr>
              <w:pStyle w:val="TableHeading"/>
            </w:pPr>
            <w:r>
              <w:t xml:space="preserve">Close </w:t>
            </w:r>
            <w:r w:rsidR="002A70C6">
              <w:t>Date</w:t>
            </w:r>
          </w:p>
        </w:tc>
      </w:tr>
      <w:tr w:rsidR="002A70C6" w14:paraId="121AEBFB" w14:textId="77777777" w:rsidTr="00A5403E">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34DD61AA" w14:textId="77777777" w:rsidR="002A70C6" w:rsidRDefault="002A70C6" w:rsidP="002A5B3A">
            <w:pPr>
              <w:pStyle w:val="TableText"/>
              <w:rPr>
                <w:color w:val="000000"/>
              </w:rPr>
            </w:pPr>
          </w:p>
        </w:tc>
        <w:tc>
          <w:tcPr>
            <w:tcW w:w="2183" w:type="dxa"/>
          </w:tcPr>
          <w:p w14:paraId="2BF889EE" w14:textId="77777777" w:rsidR="002A70C6" w:rsidRDefault="002A70C6" w:rsidP="002A5B3A">
            <w:pPr>
              <w:pStyle w:val="TableText"/>
              <w:rPr>
                <w:color w:val="000000"/>
              </w:rPr>
            </w:pPr>
          </w:p>
        </w:tc>
        <w:tc>
          <w:tcPr>
            <w:tcW w:w="2857" w:type="dxa"/>
          </w:tcPr>
          <w:p w14:paraId="78D03AC3" w14:textId="77777777" w:rsidR="002A70C6" w:rsidRDefault="002A70C6" w:rsidP="002A5B3A">
            <w:pPr>
              <w:pStyle w:val="TableText"/>
              <w:rPr>
                <w:color w:val="000000"/>
              </w:rPr>
            </w:pPr>
          </w:p>
        </w:tc>
        <w:tc>
          <w:tcPr>
            <w:tcW w:w="1816" w:type="dxa"/>
          </w:tcPr>
          <w:p w14:paraId="676B39BB" w14:textId="77777777" w:rsidR="002A70C6" w:rsidRDefault="002A70C6" w:rsidP="002A5B3A">
            <w:pPr>
              <w:pStyle w:val="TableText"/>
              <w:rPr>
                <w:color w:val="000000"/>
              </w:rPr>
            </w:pPr>
          </w:p>
        </w:tc>
        <w:tc>
          <w:tcPr>
            <w:tcW w:w="886" w:type="dxa"/>
          </w:tcPr>
          <w:p w14:paraId="1792B48C" w14:textId="77777777" w:rsidR="002A70C6" w:rsidRDefault="002A70C6" w:rsidP="002A5B3A">
            <w:pPr>
              <w:pStyle w:val="TableText"/>
              <w:rPr>
                <w:color w:val="000000"/>
              </w:rPr>
            </w:pPr>
          </w:p>
        </w:tc>
        <w:tc>
          <w:tcPr>
            <w:tcW w:w="992" w:type="dxa"/>
          </w:tcPr>
          <w:p w14:paraId="72250AC4" w14:textId="77777777" w:rsidR="002A70C6" w:rsidRDefault="002A70C6" w:rsidP="002A5B3A">
            <w:pPr>
              <w:pStyle w:val="TableText"/>
              <w:rPr>
                <w:color w:val="000000"/>
              </w:rPr>
            </w:pPr>
          </w:p>
        </w:tc>
      </w:tr>
      <w:tr w:rsidR="00143D1B" w14:paraId="27280A2A" w14:textId="77777777" w:rsidTr="00A5403E">
        <w:tc>
          <w:tcPr>
            <w:tcW w:w="900" w:type="dxa"/>
          </w:tcPr>
          <w:p w14:paraId="2DDBA984" w14:textId="7D8ADCA6" w:rsidR="00143D1B" w:rsidRPr="00B73B7D" w:rsidRDefault="00143D1B" w:rsidP="00143D1B">
            <w:pPr>
              <w:pStyle w:val="TableText"/>
              <w:rPr>
                <w:rFonts w:ascii="Arial" w:hAnsi="Arial" w:cs="Arial"/>
                <w:color w:val="000000"/>
                <w:sz w:val="18"/>
                <w:szCs w:val="18"/>
              </w:rPr>
            </w:pPr>
          </w:p>
        </w:tc>
        <w:tc>
          <w:tcPr>
            <w:tcW w:w="2183" w:type="dxa"/>
          </w:tcPr>
          <w:p w14:paraId="5F0302AB" w14:textId="65A4C79E" w:rsidR="00143D1B" w:rsidRPr="00B73B7D" w:rsidRDefault="00143D1B" w:rsidP="00143D1B">
            <w:pPr>
              <w:pStyle w:val="TableText"/>
              <w:rPr>
                <w:rFonts w:ascii="Arial" w:hAnsi="Arial" w:cs="Arial"/>
                <w:color w:val="000000"/>
                <w:sz w:val="18"/>
                <w:szCs w:val="18"/>
              </w:rPr>
            </w:pPr>
          </w:p>
        </w:tc>
        <w:tc>
          <w:tcPr>
            <w:tcW w:w="2857" w:type="dxa"/>
          </w:tcPr>
          <w:p w14:paraId="118A5289" w14:textId="1D33C1F6" w:rsidR="00143D1B" w:rsidRPr="00B73B7D" w:rsidRDefault="00143D1B" w:rsidP="00143D1B">
            <w:pPr>
              <w:pStyle w:val="TableText"/>
              <w:rPr>
                <w:rFonts w:ascii="Arial" w:hAnsi="Arial" w:cs="Arial"/>
                <w:color w:val="000000"/>
                <w:sz w:val="18"/>
                <w:szCs w:val="18"/>
              </w:rPr>
            </w:pPr>
          </w:p>
        </w:tc>
        <w:tc>
          <w:tcPr>
            <w:tcW w:w="1816" w:type="dxa"/>
          </w:tcPr>
          <w:p w14:paraId="028D0147" w14:textId="6FE77300" w:rsidR="00143D1B" w:rsidRPr="00B73B7D" w:rsidRDefault="00143D1B" w:rsidP="00143D1B">
            <w:pPr>
              <w:pStyle w:val="TableText"/>
              <w:rPr>
                <w:rFonts w:ascii="Arial" w:hAnsi="Arial" w:cs="Arial"/>
                <w:color w:val="000000"/>
                <w:sz w:val="18"/>
                <w:szCs w:val="18"/>
              </w:rPr>
            </w:pPr>
          </w:p>
        </w:tc>
        <w:tc>
          <w:tcPr>
            <w:tcW w:w="886" w:type="dxa"/>
          </w:tcPr>
          <w:p w14:paraId="7676BA69" w14:textId="02BB8B9B" w:rsidR="00143D1B" w:rsidRPr="00B73B7D" w:rsidRDefault="00143D1B" w:rsidP="00143D1B">
            <w:pPr>
              <w:pStyle w:val="TableText"/>
              <w:rPr>
                <w:rFonts w:ascii="Arial" w:hAnsi="Arial" w:cs="Arial"/>
                <w:color w:val="000000"/>
                <w:sz w:val="18"/>
                <w:szCs w:val="18"/>
              </w:rPr>
            </w:pPr>
          </w:p>
        </w:tc>
        <w:tc>
          <w:tcPr>
            <w:tcW w:w="992" w:type="dxa"/>
          </w:tcPr>
          <w:p w14:paraId="43DA4223" w14:textId="5E7D29DA" w:rsidR="00143D1B" w:rsidRPr="00B73B7D" w:rsidRDefault="00143D1B" w:rsidP="00143D1B">
            <w:pPr>
              <w:pStyle w:val="TableText"/>
              <w:rPr>
                <w:rFonts w:ascii="Arial" w:hAnsi="Arial" w:cs="Arial"/>
                <w:color w:val="000000"/>
                <w:sz w:val="18"/>
                <w:szCs w:val="18"/>
              </w:rPr>
            </w:pPr>
          </w:p>
        </w:tc>
      </w:tr>
      <w:tr w:rsidR="00CE683F" w14:paraId="1C17DDAB"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461AB1BE" w14:textId="1EFBD7AF" w:rsidR="00CE683F" w:rsidRPr="00B73B7D" w:rsidRDefault="00CE683F" w:rsidP="00CE683F">
            <w:pPr>
              <w:pStyle w:val="TableText"/>
              <w:rPr>
                <w:rFonts w:ascii="Arial" w:hAnsi="Arial" w:cs="Arial"/>
                <w:color w:val="000000"/>
                <w:sz w:val="18"/>
                <w:szCs w:val="18"/>
              </w:rPr>
            </w:pPr>
          </w:p>
        </w:tc>
        <w:tc>
          <w:tcPr>
            <w:tcW w:w="2183" w:type="dxa"/>
          </w:tcPr>
          <w:p w14:paraId="0921A09E" w14:textId="77E8F382" w:rsidR="00CE683F" w:rsidRPr="00B73B7D" w:rsidRDefault="00CE683F" w:rsidP="00CE683F">
            <w:pPr>
              <w:pStyle w:val="TableText"/>
              <w:rPr>
                <w:rFonts w:ascii="Arial" w:hAnsi="Arial" w:cs="Arial"/>
                <w:color w:val="000000"/>
                <w:sz w:val="18"/>
                <w:szCs w:val="18"/>
              </w:rPr>
            </w:pPr>
          </w:p>
        </w:tc>
        <w:tc>
          <w:tcPr>
            <w:tcW w:w="2857" w:type="dxa"/>
          </w:tcPr>
          <w:p w14:paraId="6A1B71A9" w14:textId="3D336651" w:rsidR="00CE683F" w:rsidRPr="00B73B7D" w:rsidRDefault="00CE683F" w:rsidP="00CE683F">
            <w:pPr>
              <w:pStyle w:val="TableText"/>
              <w:rPr>
                <w:rFonts w:ascii="Arial" w:hAnsi="Arial" w:cs="Arial"/>
                <w:color w:val="000000"/>
                <w:sz w:val="18"/>
                <w:szCs w:val="18"/>
              </w:rPr>
            </w:pPr>
          </w:p>
        </w:tc>
        <w:tc>
          <w:tcPr>
            <w:tcW w:w="1816" w:type="dxa"/>
          </w:tcPr>
          <w:p w14:paraId="39E45D4D" w14:textId="2CDC6AD9" w:rsidR="00CE683F" w:rsidRPr="00B73B7D" w:rsidRDefault="00CE683F" w:rsidP="00CE683F">
            <w:pPr>
              <w:pStyle w:val="TableText"/>
              <w:rPr>
                <w:rFonts w:ascii="Arial" w:hAnsi="Arial" w:cs="Arial"/>
                <w:color w:val="000000"/>
                <w:sz w:val="18"/>
                <w:szCs w:val="18"/>
              </w:rPr>
            </w:pPr>
          </w:p>
        </w:tc>
        <w:tc>
          <w:tcPr>
            <w:tcW w:w="886" w:type="dxa"/>
          </w:tcPr>
          <w:p w14:paraId="08DC24F3" w14:textId="51C926A5" w:rsidR="00CE683F" w:rsidRPr="00B73B7D" w:rsidRDefault="00CE683F" w:rsidP="00CE683F">
            <w:pPr>
              <w:pStyle w:val="TableText"/>
              <w:rPr>
                <w:rFonts w:ascii="Arial" w:hAnsi="Arial" w:cs="Arial"/>
                <w:color w:val="000000"/>
                <w:sz w:val="18"/>
                <w:szCs w:val="18"/>
              </w:rPr>
            </w:pPr>
          </w:p>
        </w:tc>
        <w:tc>
          <w:tcPr>
            <w:tcW w:w="992" w:type="dxa"/>
          </w:tcPr>
          <w:p w14:paraId="008226D1" w14:textId="533FCDDB" w:rsidR="00CE683F" w:rsidRPr="00B73B7D" w:rsidRDefault="00CE683F" w:rsidP="00CE683F">
            <w:pPr>
              <w:pStyle w:val="TableText"/>
              <w:rPr>
                <w:rFonts w:ascii="Arial" w:hAnsi="Arial" w:cs="Arial"/>
                <w:color w:val="000000"/>
                <w:sz w:val="18"/>
                <w:szCs w:val="18"/>
              </w:rPr>
            </w:pPr>
          </w:p>
        </w:tc>
      </w:tr>
      <w:tr w:rsidR="00CE683F" w14:paraId="46058AD9" w14:textId="77777777" w:rsidTr="00A5403E">
        <w:tc>
          <w:tcPr>
            <w:tcW w:w="900" w:type="dxa"/>
          </w:tcPr>
          <w:p w14:paraId="5A9FB65F" w14:textId="77777777" w:rsidR="00CE683F" w:rsidRPr="00B73B7D" w:rsidRDefault="00CE683F" w:rsidP="00CE683F">
            <w:pPr>
              <w:pStyle w:val="TableText"/>
              <w:rPr>
                <w:rFonts w:ascii="Arial" w:hAnsi="Arial" w:cs="Arial"/>
                <w:color w:val="000000"/>
                <w:sz w:val="18"/>
                <w:szCs w:val="18"/>
              </w:rPr>
            </w:pPr>
          </w:p>
        </w:tc>
        <w:tc>
          <w:tcPr>
            <w:tcW w:w="2183" w:type="dxa"/>
          </w:tcPr>
          <w:p w14:paraId="3C244A45" w14:textId="77777777" w:rsidR="00CE683F" w:rsidRPr="00B73B7D" w:rsidRDefault="00CE683F" w:rsidP="00CE683F">
            <w:pPr>
              <w:pStyle w:val="TableText"/>
              <w:rPr>
                <w:rFonts w:ascii="Arial" w:hAnsi="Arial" w:cs="Arial"/>
                <w:color w:val="000000"/>
                <w:sz w:val="18"/>
                <w:szCs w:val="18"/>
              </w:rPr>
            </w:pPr>
          </w:p>
        </w:tc>
        <w:tc>
          <w:tcPr>
            <w:tcW w:w="2857" w:type="dxa"/>
          </w:tcPr>
          <w:p w14:paraId="5741FC80" w14:textId="77777777" w:rsidR="00CE683F" w:rsidRPr="00B73B7D" w:rsidRDefault="00CE683F" w:rsidP="00CE683F">
            <w:pPr>
              <w:pStyle w:val="TableText"/>
              <w:rPr>
                <w:rFonts w:ascii="Arial" w:hAnsi="Arial" w:cs="Arial"/>
                <w:color w:val="000000"/>
                <w:sz w:val="18"/>
                <w:szCs w:val="18"/>
              </w:rPr>
            </w:pPr>
          </w:p>
        </w:tc>
        <w:tc>
          <w:tcPr>
            <w:tcW w:w="1816" w:type="dxa"/>
          </w:tcPr>
          <w:p w14:paraId="1980A6A0" w14:textId="77777777" w:rsidR="00CE683F" w:rsidRPr="00B73B7D" w:rsidRDefault="00CE683F" w:rsidP="00CE683F">
            <w:pPr>
              <w:pStyle w:val="TableText"/>
              <w:rPr>
                <w:rFonts w:ascii="Arial" w:hAnsi="Arial" w:cs="Arial"/>
                <w:color w:val="000000"/>
                <w:sz w:val="18"/>
                <w:szCs w:val="18"/>
              </w:rPr>
            </w:pPr>
          </w:p>
        </w:tc>
        <w:tc>
          <w:tcPr>
            <w:tcW w:w="886" w:type="dxa"/>
          </w:tcPr>
          <w:p w14:paraId="7784FFB8" w14:textId="77777777" w:rsidR="00CE683F" w:rsidRPr="00B73B7D" w:rsidRDefault="00CE683F" w:rsidP="00CE683F">
            <w:pPr>
              <w:pStyle w:val="TableText"/>
              <w:rPr>
                <w:rFonts w:ascii="Arial" w:hAnsi="Arial" w:cs="Arial"/>
                <w:color w:val="000000"/>
                <w:sz w:val="18"/>
                <w:szCs w:val="18"/>
              </w:rPr>
            </w:pPr>
          </w:p>
        </w:tc>
        <w:tc>
          <w:tcPr>
            <w:tcW w:w="992" w:type="dxa"/>
          </w:tcPr>
          <w:p w14:paraId="44532D81" w14:textId="77777777" w:rsidR="00CE683F" w:rsidRPr="00B73B7D" w:rsidRDefault="00CE683F" w:rsidP="00CE683F">
            <w:pPr>
              <w:pStyle w:val="TableText"/>
              <w:rPr>
                <w:rFonts w:ascii="Arial" w:hAnsi="Arial" w:cs="Arial"/>
                <w:color w:val="000000"/>
                <w:sz w:val="18"/>
                <w:szCs w:val="18"/>
              </w:rPr>
            </w:pPr>
          </w:p>
        </w:tc>
      </w:tr>
      <w:tr w:rsidR="00CE683F" w14:paraId="4BD739F1"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5DAC90A1" w14:textId="77777777" w:rsidR="00CE683F" w:rsidRPr="00B73B7D" w:rsidRDefault="00CE683F" w:rsidP="00CE683F">
            <w:pPr>
              <w:pStyle w:val="TableText"/>
              <w:rPr>
                <w:rFonts w:ascii="Arial" w:hAnsi="Arial" w:cs="Arial"/>
                <w:color w:val="000000"/>
                <w:sz w:val="18"/>
                <w:szCs w:val="18"/>
              </w:rPr>
            </w:pPr>
          </w:p>
        </w:tc>
        <w:tc>
          <w:tcPr>
            <w:tcW w:w="2183" w:type="dxa"/>
          </w:tcPr>
          <w:p w14:paraId="40355C9C" w14:textId="77777777" w:rsidR="00CE683F" w:rsidRPr="00B73B7D" w:rsidRDefault="00CE683F" w:rsidP="00CE683F">
            <w:pPr>
              <w:pStyle w:val="TableText"/>
              <w:rPr>
                <w:rFonts w:ascii="Arial" w:hAnsi="Arial" w:cs="Arial"/>
                <w:color w:val="000000"/>
                <w:sz w:val="18"/>
                <w:szCs w:val="18"/>
              </w:rPr>
            </w:pPr>
          </w:p>
        </w:tc>
        <w:tc>
          <w:tcPr>
            <w:tcW w:w="2857" w:type="dxa"/>
          </w:tcPr>
          <w:p w14:paraId="5A2EAAA1" w14:textId="77777777" w:rsidR="00CE683F" w:rsidRPr="00B73B7D" w:rsidRDefault="00CE683F" w:rsidP="00CE683F">
            <w:pPr>
              <w:pStyle w:val="TableText"/>
              <w:rPr>
                <w:rFonts w:ascii="Arial" w:hAnsi="Arial" w:cs="Arial"/>
                <w:color w:val="000000"/>
                <w:sz w:val="18"/>
                <w:szCs w:val="18"/>
              </w:rPr>
            </w:pPr>
          </w:p>
        </w:tc>
        <w:tc>
          <w:tcPr>
            <w:tcW w:w="1816" w:type="dxa"/>
          </w:tcPr>
          <w:p w14:paraId="4B54DA26" w14:textId="77777777" w:rsidR="00CE683F" w:rsidRPr="00B73B7D" w:rsidRDefault="00CE683F" w:rsidP="00CE683F">
            <w:pPr>
              <w:pStyle w:val="TableText"/>
              <w:rPr>
                <w:rFonts w:ascii="Arial" w:hAnsi="Arial" w:cs="Arial"/>
                <w:color w:val="000000"/>
                <w:sz w:val="18"/>
                <w:szCs w:val="18"/>
              </w:rPr>
            </w:pPr>
          </w:p>
        </w:tc>
        <w:tc>
          <w:tcPr>
            <w:tcW w:w="886" w:type="dxa"/>
          </w:tcPr>
          <w:p w14:paraId="1141C0B8" w14:textId="77777777" w:rsidR="00CE683F" w:rsidRPr="00B73B7D" w:rsidRDefault="00CE683F" w:rsidP="00CE683F">
            <w:pPr>
              <w:pStyle w:val="TableText"/>
              <w:rPr>
                <w:rFonts w:ascii="Arial" w:hAnsi="Arial" w:cs="Arial"/>
                <w:color w:val="000000"/>
                <w:sz w:val="18"/>
                <w:szCs w:val="18"/>
              </w:rPr>
            </w:pPr>
          </w:p>
        </w:tc>
        <w:tc>
          <w:tcPr>
            <w:tcW w:w="992" w:type="dxa"/>
          </w:tcPr>
          <w:p w14:paraId="228B0F50" w14:textId="77777777" w:rsidR="00CE683F" w:rsidRPr="00B73B7D" w:rsidRDefault="00CE683F" w:rsidP="00CE683F">
            <w:pPr>
              <w:pStyle w:val="TableText"/>
              <w:rPr>
                <w:rFonts w:ascii="Arial" w:hAnsi="Arial" w:cs="Arial"/>
                <w:color w:val="000000"/>
                <w:sz w:val="18"/>
                <w:szCs w:val="18"/>
              </w:rPr>
            </w:pPr>
          </w:p>
        </w:tc>
      </w:tr>
    </w:tbl>
    <w:p w14:paraId="1AD6B024" w14:textId="77777777" w:rsidR="002A70C6" w:rsidRDefault="002A70C6" w:rsidP="002A70C6">
      <w:pPr>
        <w:pStyle w:val="BodyText"/>
        <w:ind w:hanging="1080"/>
      </w:pPr>
    </w:p>
    <w:p w14:paraId="39300389" w14:textId="77777777" w:rsidR="002A70C6" w:rsidRDefault="002A70C6" w:rsidP="002A70C6">
      <w:pPr>
        <w:pStyle w:val="BodyText"/>
      </w:pPr>
    </w:p>
    <w:p w14:paraId="38CDF8E8" w14:textId="77777777" w:rsidR="002A70C6" w:rsidRPr="002A70C6" w:rsidRDefault="002A70C6" w:rsidP="002A70C6">
      <w:pPr>
        <w:pStyle w:val="Bodytextversion1"/>
      </w:pPr>
    </w:p>
    <w:p w14:paraId="0F8EB145" w14:textId="11E3552A" w:rsidR="002A70C6" w:rsidRDefault="002A70C6">
      <w:pPr>
        <w:spacing w:after="160" w:line="259" w:lineRule="auto"/>
        <w:jc w:val="left"/>
      </w:pPr>
      <w:bookmarkStart w:id="34" w:name="_Toc491880592"/>
      <w:bookmarkEnd w:id="0"/>
      <w:bookmarkEnd w:id="1"/>
      <w:bookmarkEnd w:id="2"/>
      <w:bookmarkEnd w:id="3"/>
      <w:r>
        <w:br w:type="page"/>
      </w:r>
    </w:p>
    <w:p w14:paraId="5946E4C1" w14:textId="77777777" w:rsidR="00E36527" w:rsidRDefault="00E36527" w:rsidP="00A93C99"/>
    <w:p w14:paraId="70334B07" w14:textId="77777777" w:rsidR="0079576D" w:rsidRDefault="0079576D" w:rsidP="00A93C99"/>
    <w:p w14:paraId="7AD236C3" w14:textId="77777777" w:rsidR="004A6D00" w:rsidRDefault="004A6D00" w:rsidP="00A93C99"/>
    <w:p w14:paraId="6D8BD458" w14:textId="77777777" w:rsidR="001242DF" w:rsidRDefault="001242DF" w:rsidP="001242DF">
      <w:pPr>
        <w:spacing w:after="200" w:line="276" w:lineRule="auto"/>
        <w:jc w:val="left"/>
      </w:pPr>
    </w:p>
    <w:p w14:paraId="285E1766" w14:textId="77777777" w:rsidR="001242DF" w:rsidRDefault="001242DF" w:rsidP="001242DF"/>
    <w:p w14:paraId="3CB47F65" w14:textId="77777777" w:rsidR="001242DF" w:rsidRDefault="001242DF" w:rsidP="001242DF"/>
    <w:p w14:paraId="73880946" w14:textId="77777777" w:rsidR="001242DF" w:rsidRDefault="001242DF" w:rsidP="001242DF"/>
    <w:p w14:paraId="44D8BC7D" w14:textId="77777777" w:rsidR="001242DF" w:rsidRDefault="001242DF" w:rsidP="001242DF"/>
    <w:p w14:paraId="49C3DD34" w14:textId="77777777" w:rsidR="001242DF" w:rsidRDefault="001242DF" w:rsidP="001242DF"/>
    <w:bookmarkEnd w:id="4"/>
    <w:bookmarkEnd w:id="34"/>
    <w:p w14:paraId="7A09ECE7" w14:textId="77777777" w:rsidR="001242DF" w:rsidRPr="00125578" w:rsidRDefault="001242DF" w:rsidP="001242DF">
      <w:pPr>
        <w:rPr>
          <w:highlight w:val="yellow"/>
        </w:rPr>
      </w:pPr>
      <w:r w:rsidRPr="00125578">
        <w:rPr>
          <w:noProof/>
          <w:lang w:val="en-US"/>
        </w:rPr>
        <w:drawing>
          <wp:anchor distT="0" distB="0" distL="114300" distR="114300" simplePos="0" relativeHeight="251658244" behindDoc="1" locked="0" layoutInCell="1" allowOverlap="1" wp14:anchorId="1ED2BF72" wp14:editId="16074B36">
            <wp:simplePos x="0" y="0"/>
            <wp:positionH relativeFrom="page">
              <wp:posOffset>21590</wp:posOffset>
            </wp:positionH>
            <wp:positionV relativeFrom="paragraph">
              <wp:posOffset>-915035</wp:posOffset>
            </wp:positionV>
            <wp:extent cx="7548880" cy="10677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69D25207" w14:textId="77777777" w:rsidR="001242DF" w:rsidRPr="00125578" w:rsidRDefault="001242DF" w:rsidP="001242DF">
      <w:r w:rsidRPr="00125578">
        <w:rPr>
          <w:noProof/>
          <w:lang w:val="en-US"/>
        </w:rPr>
        <mc:AlternateContent>
          <mc:Choice Requires="wps">
            <w:drawing>
              <wp:anchor distT="0" distB="0" distL="114300" distR="114300" simplePos="0" relativeHeight="251658243" behindDoc="0" locked="0" layoutInCell="1" allowOverlap="1" wp14:anchorId="30DD2571" wp14:editId="2EF23D30">
                <wp:simplePos x="0" y="0"/>
                <wp:positionH relativeFrom="margin">
                  <wp:posOffset>4558030</wp:posOffset>
                </wp:positionH>
                <wp:positionV relativeFrom="paragraph">
                  <wp:posOffset>4102679</wp:posOffset>
                </wp:positionV>
                <wp:extent cx="1653108" cy="35814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3108" cy="3581400"/>
                        </a:xfrm>
                        <a:prstGeom prst="rect">
                          <a:avLst/>
                        </a:prstGeom>
                        <a:noFill/>
                        <a:ln w="6350">
                          <a:noFill/>
                        </a:ln>
                        <a:effectLst/>
                      </wps:spPr>
                      <wps:txb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DA0E81" w:rsidP="001242DF">
                            <w:pPr>
                              <w:pStyle w:val="Header"/>
                              <w:jc w:val="left"/>
                              <w:rPr>
                                <w:rFonts w:ascii="Verdana" w:hAnsi="Verdana" w:cs="Arial"/>
                                <w:bCs/>
                                <w:color w:val="01D2A2"/>
                                <w:spacing w:val="2"/>
                                <w:sz w:val="18"/>
                                <w:szCs w:val="18"/>
                              </w:rPr>
                            </w:pPr>
                            <w:hyperlink r:id="rId31" w:history="1">
                              <w:r w:rsidR="00622BC7" w:rsidRPr="00EB46ED">
                                <w:rPr>
                                  <w:rStyle w:val="HeaderChar"/>
                                  <w:rFonts w:ascii="Verdana" w:hAnsi="Verdana" w:cs="Arial"/>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D2571" id="Text Box 22" o:spid="_x0000_s1027" type="#_x0000_t202" style="position:absolute;left:0;text-align:left;margin-left:358.9pt;margin-top:323.05pt;width:130.15pt;height:28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" filled="f" stroked="f" strokeweight=".5pt">
                <v:textbo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DA0E81" w:rsidP="001242DF">
                      <w:pPr>
                        <w:pStyle w:val="Header"/>
                        <w:jc w:val="left"/>
                        <w:rPr>
                          <w:rFonts w:ascii="Verdana" w:hAnsi="Verdana" w:cs="Arial"/>
                          <w:bCs/>
                          <w:color w:val="01D2A2"/>
                          <w:spacing w:val="2"/>
                          <w:sz w:val="18"/>
                          <w:szCs w:val="18"/>
                        </w:rPr>
                      </w:pPr>
                      <w:hyperlink r:id="rId32" w:history="1">
                        <w:r w:rsidR="00622BC7" w:rsidRPr="00EB46ED">
                          <w:rPr>
                            <w:rStyle w:val="HeaderChar"/>
                            <w:rFonts w:ascii="Verdana" w:hAnsi="Verdana" w:cs="Arial"/>
                            <w:bCs/>
                            <w:color w:val="01D2A2"/>
                            <w:spacing w:val="2"/>
                            <w:sz w:val="20"/>
                          </w:rPr>
                          <w:t>www.version1.com</w:t>
                        </w:r>
                      </w:hyperlink>
                    </w:p>
                  </w:txbxContent>
                </v:textbox>
                <w10:wrap anchorx="margin"/>
              </v:shape>
            </w:pict>
          </mc:Fallback>
        </mc:AlternateContent>
      </w:r>
    </w:p>
    <w:p w14:paraId="44A1B6FA" w14:textId="77777777" w:rsidR="00185835" w:rsidRDefault="00185835"/>
    <w:sectPr w:rsidR="00185835" w:rsidSect="00D86776">
      <w:pgSz w:w="11907" w:h="16840"/>
      <w:pgMar w:top="720" w:right="1440" w:bottom="720" w:left="1276" w:header="720" w:footer="45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Ved Prakash Chauhan" w:date="2023-04-18T17:41:00Z" w:initials="VPC">
    <w:p w14:paraId="43FECCC8" w14:textId="77777777" w:rsidR="00562D55" w:rsidRDefault="00562D55" w:rsidP="00B339CB">
      <w:pPr>
        <w:pStyle w:val="CommentText"/>
        <w:jc w:val="left"/>
      </w:pPr>
      <w:r>
        <w:rPr>
          <w:rStyle w:val="CommentReference"/>
        </w:rPr>
        <w:annotationRef/>
      </w:r>
      <w:r>
        <w:t>Another thought, should we just keep the pie chart and other tables and graphs at level 2. Along with Variance count, other KPIs could be presented such as Avg. Payroll cycle time, Payroll level balances as described in Payroll Reconciliation PDF</w:t>
      </w:r>
    </w:p>
  </w:comment>
  <w:comment w:id="16" w:author="Ved Prakash Chauhan" w:date="2023-04-18T17:31:00Z" w:initials="VPC">
    <w:p w14:paraId="10C8ACBD" w14:textId="173BAB51" w:rsidR="00976AFB" w:rsidRDefault="00976AFB" w:rsidP="000F3083">
      <w:pPr>
        <w:pStyle w:val="CommentText"/>
        <w:jc w:val="left"/>
      </w:pPr>
      <w:r>
        <w:rPr>
          <w:rStyle w:val="CommentReference"/>
        </w:rPr>
        <w:annotationRef/>
      </w:r>
      <w:r>
        <w:t>There might many departments and hence it would be better to have it as part of 'Top 10' in 2nd level of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ECCC8" w15:done="0"/>
  <w15:commentEx w15:paraId="10C8A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54B6" w16cex:dateUtc="2023-04-18T16:41:00Z"/>
  <w16cex:commentExtensible w16cex:durableId="27E95272" w16cex:dateUtc="2023-04-1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ECCC8" w16cid:durableId="27E954B6"/>
  <w16cid:commentId w16cid:paraId="10C8ACBD" w16cid:durableId="27E952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F6CC" w14:textId="77777777" w:rsidR="00681B69" w:rsidRDefault="00681B69" w:rsidP="001242DF">
      <w:r>
        <w:separator/>
      </w:r>
    </w:p>
  </w:endnote>
  <w:endnote w:type="continuationSeparator" w:id="0">
    <w:p w14:paraId="5054991E" w14:textId="77777777" w:rsidR="00681B69" w:rsidRDefault="00681B69" w:rsidP="001242DF">
      <w:r>
        <w:continuationSeparator/>
      </w:r>
    </w:p>
  </w:endnote>
  <w:endnote w:type="continuationNotice" w:id="1">
    <w:p w14:paraId="315783CD" w14:textId="77777777" w:rsidR="00681B69" w:rsidRDefault="00681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Imago Book">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Verdana-Bold">
    <w:altName w:val="Verdana"/>
    <w:panose1 w:val="00000000000000000000"/>
    <w:charset w:val="00"/>
    <w:family w:val="roman"/>
    <w:notTrueType/>
    <w:pitch w:val="default"/>
  </w:font>
  <w:font w:name="Calibri-Light">
    <w:altName w:val="Calibri"/>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70C1" w14:textId="11B205AC" w:rsidR="00622BC7" w:rsidRDefault="009A4721" w:rsidP="00602F39">
    <w:pPr>
      <w:pStyle w:val="Footer"/>
    </w:pPr>
    <w:r>
      <w:rPr>
        <w:noProof/>
      </w:rPr>
      <mc:AlternateContent>
        <mc:Choice Requires="wps">
          <w:drawing>
            <wp:anchor distT="0" distB="0" distL="0" distR="0" simplePos="0" relativeHeight="251659264" behindDoc="0" locked="0" layoutInCell="1" allowOverlap="1" wp14:anchorId="75905CDD" wp14:editId="2EF6C997">
              <wp:simplePos x="635" y="635"/>
              <wp:positionH relativeFrom="page">
                <wp:align>left</wp:align>
              </wp:positionH>
              <wp:positionV relativeFrom="page">
                <wp:align>bottom</wp:align>
              </wp:positionV>
              <wp:extent cx="443865" cy="443865"/>
              <wp:effectExtent l="0" t="0" r="12700" b="0"/>
              <wp:wrapNone/>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905CDD" id="_x0000_t202" coordsize="21600,21600" o:spt="202" path="m,l,21600r21600,l21600,xe">
              <v:stroke joinstyle="miter"/>
              <v:path gradientshapeok="t" o:connecttype="rect"/>
            </v:shapetype>
            <v:shape id="Text Box 8" o:spid="_x0000_s1028" type="#_x0000_t202" alt="Classification: Controlled"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E598A08" w14:textId="77777777" w:rsidR="00622BC7" w:rsidRDefault="00622BC7" w:rsidP="00602F39">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0819" w14:textId="42F0F11D" w:rsidR="00622BC7" w:rsidRDefault="009A4721" w:rsidP="00602F39">
    <w:pPr>
      <w:pStyle w:val="fpfooter"/>
    </w:pPr>
    <w:r>
      <w:rPr>
        <w:noProof/>
      </w:rPr>
      <mc:AlternateContent>
        <mc:Choice Requires="wps">
          <w:drawing>
            <wp:anchor distT="0" distB="0" distL="0" distR="0" simplePos="0" relativeHeight="251660288" behindDoc="0" locked="0" layoutInCell="1" allowOverlap="1" wp14:anchorId="305EC2F9" wp14:editId="400A2C64">
              <wp:simplePos x="635" y="635"/>
              <wp:positionH relativeFrom="page">
                <wp:align>left</wp:align>
              </wp:positionH>
              <wp:positionV relativeFrom="page">
                <wp:align>bottom</wp:align>
              </wp:positionV>
              <wp:extent cx="443865" cy="443865"/>
              <wp:effectExtent l="0" t="0" r="12700" b="0"/>
              <wp:wrapNone/>
              <wp:docPr id="9" name="Text Box 9"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5EC2F9" id="_x0000_t202" coordsize="21600,21600" o:spt="202" path="m,l,21600r21600,l21600,xe">
              <v:stroke joinstyle="miter"/>
              <v:path gradientshapeok="t" o:connecttype="rect"/>
            </v:shapetype>
            <v:shape id="Text Box 9" o:spid="_x0000_s1029" type="#_x0000_t202" alt="Classification: Controlled"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C5C698B" w14:textId="4F58C2BE" w:rsidR="00622BC7" w:rsidRPr="0044603B" w:rsidRDefault="00622BC7" w:rsidP="00602F39">
    <w:pPr>
      <w:pStyle w:val="Footer"/>
      <w:rPr>
        <w:rFonts w:cs="Times New Roman"/>
        <w:color w:val="102F37"/>
        <w:sz w:val="20"/>
        <w:lang w:eastAsia="en-IE"/>
      </w:rPr>
    </w:pPr>
    <w:r w:rsidRPr="00354105">
      <w:rPr>
        <w:rStyle w:val="HeaderFootertagsChar"/>
      </w:rPr>
      <w:t>CITCO</w:t>
    </w:r>
    <w:r>
      <w:rPr>
        <w:rStyle w:val="HeaderFootertagsChar"/>
      </w:rPr>
      <w:t xml:space="preserve"> </w:t>
    </w:r>
    <w:r>
      <w:rPr>
        <w:rStyle w:val="HeaderFootertagsChar"/>
      </w:rPr>
      <w:tab/>
    </w:r>
    <w:r>
      <w:rPr>
        <w:rStyle w:val="HeaderFootertagsChar"/>
      </w:rPr>
      <w:tab/>
      <w:t xml:space="preserve">    </w:t>
    </w:r>
    <w:r w:rsidRPr="00100645">
      <w:rPr>
        <w:rStyle w:val="HeaderFootertagsChar"/>
      </w:rPr>
      <w:t xml:space="preserve"> Page </w:t>
    </w:r>
    <w:r w:rsidRPr="00100645">
      <w:rPr>
        <w:rStyle w:val="HeaderFootertagsChar"/>
      </w:rPr>
      <w:fldChar w:fldCharType="begin"/>
    </w:r>
    <w:r w:rsidRPr="00100645">
      <w:rPr>
        <w:rStyle w:val="HeaderFootertagsChar"/>
      </w:rPr>
      <w:instrText xml:space="preserve"> PAGE   \* MERGEFORMAT </w:instrText>
    </w:r>
    <w:r w:rsidRPr="00100645">
      <w:rPr>
        <w:rStyle w:val="HeaderFootertagsChar"/>
      </w:rPr>
      <w:fldChar w:fldCharType="separate"/>
    </w:r>
    <w:r w:rsidR="0076303F" w:rsidRPr="0076303F">
      <w:rPr>
        <w:rStyle w:val="HeaderFootertagsChar"/>
        <w:rFonts w:eastAsiaTheme="minorEastAsia"/>
        <w:noProof/>
      </w:rPr>
      <w:t>15</w:t>
    </w:r>
    <w:r w:rsidRPr="00100645">
      <w:rPr>
        <w:rStyle w:val="HeaderFootertagsCha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A970" w14:textId="0619482F" w:rsidR="009A4721" w:rsidRDefault="009A4721">
    <w:pPr>
      <w:pStyle w:val="Footer"/>
    </w:pPr>
    <w:r>
      <w:rPr>
        <w:noProof/>
      </w:rPr>
      <mc:AlternateContent>
        <mc:Choice Requires="wps">
          <w:drawing>
            <wp:anchor distT="0" distB="0" distL="0" distR="0" simplePos="0" relativeHeight="251658240" behindDoc="0" locked="0" layoutInCell="1" allowOverlap="1" wp14:anchorId="12F2F577" wp14:editId="11DEF3ED">
              <wp:simplePos x="635" y="635"/>
              <wp:positionH relativeFrom="page">
                <wp:align>left</wp:align>
              </wp:positionH>
              <wp:positionV relativeFrom="page">
                <wp:align>bottom</wp:align>
              </wp:positionV>
              <wp:extent cx="443865" cy="443865"/>
              <wp:effectExtent l="0" t="0" r="12700" b="0"/>
              <wp:wrapNone/>
              <wp:docPr id="7"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F2F577" id="_x0000_t202" coordsize="21600,21600" o:spt="202" path="m,l,21600r21600,l21600,xe">
              <v:stroke joinstyle="miter"/>
              <v:path gradientshapeok="t" o:connecttype="rect"/>
            </v:shapetype>
            <v:shape id="Text Box 7" o:spid="_x0000_s1030" type="#_x0000_t202" alt="Classification: Controlled"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479F" w14:textId="4B3C525F" w:rsidR="009A4721" w:rsidRDefault="009A4721">
    <w:pPr>
      <w:pStyle w:val="Footer"/>
    </w:pPr>
    <w:r>
      <w:rPr>
        <w:noProof/>
      </w:rPr>
      <mc:AlternateContent>
        <mc:Choice Requires="wps">
          <w:drawing>
            <wp:anchor distT="0" distB="0" distL="0" distR="0" simplePos="0" relativeHeight="251662336" behindDoc="0" locked="0" layoutInCell="1" allowOverlap="1" wp14:anchorId="6430D5C9" wp14:editId="7A39C662">
              <wp:simplePos x="635" y="635"/>
              <wp:positionH relativeFrom="page">
                <wp:align>left</wp:align>
              </wp:positionH>
              <wp:positionV relativeFrom="page">
                <wp:align>bottom</wp:align>
              </wp:positionV>
              <wp:extent cx="443865" cy="443865"/>
              <wp:effectExtent l="0" t="0" r="12700" b="0"/>
              <wp:wrapNone/>
              <wp:docPr id="11" name="Text Box 1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30D5C9" id="_x0000_t202" coordsize="21600,21600" o:spt="202" path="m,l,21600r21600,l21600,xe">
              <v:stroke joinstyle="miter"/>
              <v:path gradientshapeok="t" o:connecttype="rect"/>
            </v:shapetype>
            <v:shape id="Text Box 11" o:spid="_x0000_s1031" type="#_x0000_t202" alt="Classification: Controlled"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6CE8" w14:textId="072C5E64" w:rsidR="009A4721" w:rsidRDefault="009A4721">
    <w:pPr>
      <w:pStyle w:val="Footer"/>
    </w:pPr>
    <w:r>
      <w:rPr>
        <w:noProof/>
      </w:rPr>
      <mc:AlternateContent>
        <mc:Choice Requires="wps">
          <w:drawing>
            <wp:anchor distT="0" distB="0" distL="0" distR="0" simplePos="0" relativeHeight="251663360" behindDoc="0" locked="0" layoutInCell="1" allowOverlap="1" wp14:anchorId="4C2DC83E" wp14:editId="7C84DEA5">
              <wp:simplePos x="635" y="635"/>
              <wp:positionH relativeFrom="page">
                <wp:align>left</wp:align>
              </wp:positionH>
              <wp:positionV relativeFrom="page">
                <wp:align>bottom</wp:align>
              </wp:positionV>
              <wp:extent cx="443865" cy="443865"/>
              <wp:effectExtent l="0" t="0" r="12700" b="0"/>
              <wp:wrapNone/>
              <wp:docPr id="13" name="Text Box 1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2DC83E" id="_x0000_t202" coordsize="21600,21600" o:spt="202" path="m,l,21600r21600,l21600,xe">
              <v:stroke joinstyle="miter"/>
              <v:path gradientshapeok="t" o:connecttype="rect"/>
            </v:shapetype>
            <v:shape id="Text Box 13" o:spid="_x0000_s1032" type="#_x0000_t202" alt="Classification: Controlled"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25E9" w14:textId="31B4EC97" w:rsidR="00622BC7" w:rsidRDefault="009A4721">
    <w:pPr>
      <w:pStyle w:val="Footer"/>
      <w:tabs>
        <w:tab w:val="right" w:pos="10440"/>
      </w:tabs>
    </w:pPr>
    <w:r>
      <w:rPr>
        <w:noProof/>
      </w:rPr>
      <mc:AlternateContent>
        <mc:Choice Requires="wps">
          <w:drawing>
            <wp:anchor distT="0" distB="0" distL="0" distR="0" simplePos="0" relativeHeight="251661312" behindDoc="0" locked="0" layoutInCell="1" allowOverlap="1" wp14:anchorId="04E53619" wp14:editId="5584388B">
              <wp:simplePos x="635" y="635"/>
              <wp:positionH relativeFrom="page">
                <wp:align>left</wp:align>
              </wp:positionH>
              <wp:positionV relativeFrom="page">
                <wp:align>bottom</wp:align>
              </wp:positionV>
              <wp:extent cx="443865" cy="443865"/>
              <wp:effectExtent l="0" t="0" r="12700" b="0"/>
              <wp:wrapNone/>
              <wp:docPr id="10" name="Text Box 10"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E53619" id="_x0000_t202" coordsize="21600,21600" o:spt="202" path="m,l,21600r21600,l21600,xe">
              <v:stroke joinstyle="miter"/>
              <v:path gradientshapeok="t" o:connecttype="rect"/>
            </v:shapetype>
            <v:shape id="Text Box 10" o:spid="_x0000_s1033" type="#_x0000_t202" alt="Classification: Controlled" style="position:absolute;left:0;text-align:left;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83E55" w14:textId="77777777" w:rsidR="00681B69" w:rsidRDefault="00681B69" w:rsidP="001242DF">
      <w:r>
        <w:separator/>
      </w:r>
    </w:p>
  </w:footnote>
  <w:footnote w:type="continuationSeparator" w:id="0">
    <w:p w14:paraId="04BFC777" w14:textId="77777777" w:rsidR="00681B69" w:rsidRDefault="00681B69" w:rsidP="001242DF">
      <w:r>
        <w:continuationSeparator/>
      </w:r>
    </w:p>
  </w:footnote>
  <w:footnote w:type="continuationNotice" w:id="1">
    <w:p w14:paraId="499F7963" w14:textId="77777777" w:rsidR="00681B69" w:rsidRDefault="00681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69ED" w14:textId="77777777" w:rsidR="00622BC7" w:rsidRDefault="00622BC7" w:rsidP="002A5B3A">
    <w:pPr>
      <w:pStyle w:val="Header"/>
      <w:ind w:right="751" w:firstLine="1440"/>
      <w:jc w:val="right"/>
      <w:rPr>
        <w:rFonts w:ascii="Garamond" w:hAnsi="Garamond"/>
        <w:b w:val="0"/>
        <w:color w:val="808080"/>
        <w:sz w:val="88"/>
      </w:rPr>
    </w:pPr>
  </w:p>
  <w:p w14:paraId="7E6063B0" w14:textId="77777777" w:rsidR="00622BC7" w:rsidRDefault="00622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F8DE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60456"/>
    <w:multiLevelType w:val="hybridMultilevel"/>
    <w:tmpl w:val="B3A0746E"/>
    <w:lvl w:ilvl="0" w:tplc="7616865A">
      <w:start w:val="1"/>
      <w:numFmt w:val="bullet"/>
      <w:pStyle w:val="CustomerBullet"/>
      <w:lvlText w:val=""/>
      <w:lvlJc w:val="left"/>
      <w:pPr>
        <w:ind w:left="720" w:hanging="360"/>
      </w:pPr>
      <w:rPr>
        <w:rFonts w:ascii="Symbol" w:hAnsi="Symbol" w:hint="default"/>
        <w:u w:color="FF6600"/>
      </w:rPr>
    </w:lvl>
    <w:lvl w:ilvl="1" w:tplc="D5C21F28" w:tentative="1">
      <w:start w:val="1"/>
      <w:numFmt w:val="bullet"/>
      <w:lvlText w:val="o"/>
      <w:lvlJc w:val="left"/>
      <w:pPr>
        <w:ind w:left="1440" w:hanging="360"/>
      </w:pPr>
      <w:rPr>
        <w:rFonts w:ascii="Courier New" w:hAnsi="Courier New" w:cs="Courier New" w:hint="default"/>
      </w:rPr>
    </w:lvl>
    <w:lvl w:ilvl="2" w:tplc="9B7439EC" w:tentative="1">
      <w:start w:val="1"/>
      <w:numFmt w:val="bullet"/>
      <w:lvlText w:val=""/>
      <w:lvlJc w:val="left"/>
      <w:pPr>
        <w:ind w:left="2160" w:hanging="360"/>
      </w:pPr>
      <w:rPr>
        <w:rFonts w:ascii="Wingdings" w:hAnsi="Wingdings" w:hint="default"/>
      </w:rPr>
    </w:lvl>
    <w:lvl w:ilvl="3" w:tplc="9A7C18A4" w:tentative="1">
      <w:start w:val="1"/>
      <w:numFmt w:val="bullet"/>
      <w:lvlText w:val=""/>
      <w:lvlJc w:val="left"/>
      <w:pPr>
        <w:ind w:left="2880" w:hanging="360"/>
      </w:pPr>
      <w:rPr>
        <w:rFonts w:ascii="Symbol" w:hAnsi="Symbol" w:hint="default"/>
      </w:rPr>
    </w:lvl>
    <w:lvl w:ilvl="4" w:tplc="C8D65032" w:tentative="1">
      <w:start w:val="1"/>
      <w:numFmt w:val="bullet"/>
      <w:lvlText w:val="o"/>
      <w:lvlJc w:val="left"/>
      <w:pPr>
        <w:ind w:left="3600" w:hanging="360"/>
      </w:pPr>
      <w:rPr>
        <w:rFonts w:ascii="Courier New" w:hAnsi="Courier New" w:cs="Courier New" w:hint="default"/>
      </w:rPr>
    </w:lvl>
    <w:lvl w:ilvl="5" w:tplc="F0C2C81A" w:tentative="1">
      <w:start w:val="1"/>
      <w:numFmt w:val="bullet"/>
      <w:lvlText w:val=""/>
      <w:lvlJc w:val="left"/>
      <w:pPr>
        <w:ind w:left="4320" w:hanging="360"/>
      </w:pPr>
      <w:rPr>
        <w:rFonts w:ascii="Wingdings" w:hAnsi="Wingdings" w:hint="default"/>
      </w:rPr>
    </w:lvl>
    <w:lvl w:ilvl="6" w:tplc="38F6B398" w:tentative="1">
      <w:start w:val="1"/>
      <w:numFmt w:val="bullet"/>
      <w:lvlText w:val=""/>
      <w:lvlJc w:val="left"/>
      <w:pPr>
        <w:ind w:left="5040" w:hanging="360"/>
      </w:pPr>
      <w:rPr>
        <w:rFonts w:ascii="Symbol" w:hAnsi="Symbol" w:hint="default"/>
      </w:rPr>
    </w:lvl>
    <w:lvl w:ilvl="7" w:tplc="518CF340" w:tentative="1">
      <w:start w:val="1"/>
      <w:numFmt w:val="bullet"/>
      <w:lvlText w:val="o"/>
      <w:lvlJc w:val="left"/>
      <w:pPr>
        <w:ind w:left="5760" w:hanging="360"/>
      </w:pPr>
      <w:rPr>
        <w:rFonts w:ascii="Courier New" w:hAnsi="Courier New" w:cs="Courier New" w:hint="default"/>
      </w:rPr>
    </w:lvl>
    <w:lvl w:ilvl="8" w:tplc="5F92C88A" w:tentative="1">
      <w:start w:val="1"/>
      <w:numFmt w:val="bullet"/>
      <w:lvlText w:val=""/>
      <w:lvlJc w:val="left"/>
      <w:pPr>
        <w:ind w:left="6480" w:hanging="360"/>
      </w:pPr>
      <w:rPr>
        <w:rFonts w:ascii="Wingdings" w:hAnsi="Wingdings" w:hint="default"/>
      </w:rPr>
    </w:lvl>
  </w:abstractNum>
  <w:abstractNum w:abstractNumId="2" w15:restartNumberingAfterBreak="0">
    <w:nsid w:val="04317564"/>
    <w:multiLevelType w:val="hybridMultilevel"/>
    <w:tmpl w:val="B360E6F6"/>
    <w:lvl w:ilvl="0" w:tplc="F87A00D6">
      <w:start w:val="1"/>
      <w:numFmt w:val="bullet"/>
      <w:pStyle w:val="Listnumber1"/>
      <w:lvlText w:val="―"/>
      <w:lvlJc w:val="left"/>
      <w:pPr>
        <w:tabs>
          <w:tab w:val="num" w:pos="720"/>
        </w:tabs>
        <w:ind w:left="720" w:hanging="360"/>
      </w:pPr>
      <w:rPr>
        <w:rFonts w:hAnsi="Arial" w:hint="default"/>
        <w:b w:val="0"/>
        <w:i w:val="0"/>
        <w:color w:val="auto"/>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15:restartNumberingAfterBreak="0">
    <w:nsid w:val="0C862B5B"/>
    <w:multiLevelType w:val="hybridMultilevel"/>
    <w:tmpl w:val="0C46216E"/>
    <w:lvl w:ilvl="0" w:tplc="4FD07028">
      <w:start w:val="1"/>
      <w:numFmt w:val="upperRoman"/>
      <w:pStyle w:val="MainHeading"/>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13117"/>
    <w:multiLevelType w:val="hybridMultilevel"/>
    <w:tmpl w:val="4DF05918"/>
    <w:lvl w:ilvl="0" w:tplc="A7445F8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73730"/>
    <w:multiLevelType w:val="hybridMultilevel"/>
    <w:tmpl w:val="115E8BC8"/>
    <w:lvl w:ilvl="0" w:tplc="D61C7462">
      <w:start w:val="1"/>
      <w:numFmt w:val="bullet"/>
      <w:pStyle w:val="bulletlist"/>
      <w:lvlText w:val=""/>
      <w:lvlJc w:val="left"/>
      <w:pPr>
        <w:tabs>
          <w:tab w:val="num" w:pos="720"/>
        </w:tabs>
        <w:ind w:left="717" w:hanging="357"/>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15:restartNumberingAfterBreak="0">
    <w:nsid w:val="2CD651EF"/>
    <w:multiLevelType w:val="hybridMultilevel"/>
    <w:tmpl w:val="F2180A9A"/>
    <w:styleLink w:val="HeadingNumbered"/>
    <w:lvl w:ilvl="0" w:tplc="42E0E94E">
      <w:start w:val="1"/>
      <w:numFmt w:val="bullet"/>
      <w:pStyle w:val="bulletlist1"/>
      <w:lvlText w:val=""/>
      <w:lvlJc w:val="left"/>
      <w:pPr>
        <w:tabs>
          <w:tab w:val="num" w:pos="720"/>
        </w:tabs>
        <w:ind w:left="720" w:hanging="360"/>
      </w:pPr>
      <w:rPr>
        <w:rFonts w:ascii="Symbol" w:hAnsi="Symbol" w:hint="default"/>
      </w:rPr>
    </w:lvl>
    <w:lvl w:ilvl="1" w:tplc="ADECAC34">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832AE6"/>
    <w:multiLevelType w:val="hybridMultilevel"/>
    <w:tmpl w:val="0956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ED3C47"/>
    <w:multiLevelType w:val="hybridMultilevel"/>
    <w:tmpl w:val="63C266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B1F5A63"/>
    <w:multiLevelType w:val="multilevel"/>
    <w:tmpl w:val="05061612"/>
    <w:styleLink w:val="111111"/>
    <w:lvl w:ilvl="0">
      <w:start w:val="1"/>
      <w:numFmt w:val="decimal"/>
      <w:pStyle w:val="Heading1Numbered"/>
      <w:lvlText w:val="%1"/>
      <w:lvlJc w:val="left"/>
      <w:pPr>
        <w:ind w:left="0" w:hanging="539"/>
      </w:pPr>
    </w:lvl>
    <w:lvl w:ilvl="1">
      <w:start w:val="1"/>
      <w:numFmt w:val="decimal"/>
      <w:pStyle w:val="Heading2Numbered"/>
      <w:lvlText w:val="%1.%2"/>
      <w:lvlJc w:val="left"/>
      <w:pPr>
        <w:ind w:left="227" w:hanging="766"/>
      </w:p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C4107D"/>
    <w:multiLevelType w:val="multilevel"/>
    <w:tmpl w:val="2D683618"/>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3"/>
      <w:numFmt w:val="lowerLetter"/>
      <w:pStyle w:val="MFSchLev3"/>
      <w:lvlText w:val="(%3)"/>
      <w:lvlJc w:val="left"/>
      <w:pPr>
        <w:tabs>
          <w:tab w:val="num" w:pos="1440"/>
        </w:tabs>
        <w:ind w:left="1440" w:hanging="720"/>
      </w:pPr>
      <w:rPr>
        <w:rFonts w:hint="default"/>
        <w:b w:val="0"/>
        <w:i w:val="0"/>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7526594"/>
    <w:multiLevelType w:val="hybridMultilevel"/>
    <w:tmpl w:val="40A6856A"/>
    <w:lvl w:ilvl="0" w:tplc="1BC23EC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845850"/>
    <w:multiLevelType w:val="hybridMultilevel"/>
    <w:tmpl w:val="82741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7F783C"/>
    <w:multiLevelType w:val="hybridMultilevel"/>
    <w:tmpl w:val="63C26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410D44"/>
    <w:multiLevelType w:val="hybridMultilevel"/>
    <w:tmpl w:val="5D4E05A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4D2A1A87"/>
    <w:multiLevelType w:val="multilevel"/>
    <w:tmpl w:val="B986D8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ic"/>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3557B10"/>
    <w:multiLevelType w:val="hybridMultilevel"/>
    <w:tmpl w:val="3A30BA5A"/>
    <w:lvl w:ilvl="0" w:tplc="D068B364">
      <w:start w:val="1"/>
      <w:numFmt w:val="bullet"/>
      <w:pStyle w:val="Bullet1"/>
      <w:lvlText w:val=""/>
      <w:lvlJc w:val="left"/>
      <w:pPr>
        <w:ind w:left="720" w:hanging="360"/>
      </w:pPr>
      <w:rPr>
        <w:rFonts w:ascii="Symbol" w:hAnsi="Symbol" w:hint="default"/>
        <w:color w:val="FF7700"/>
      </w:rPr>
    </w:lvl>
    <w:lvl w:ilvl="1" w:tplc="BB066742">
      <w:start w:val="1"/>
      <w:numFmt w:val="bullet"/>
      <w:pStyle w:val="Bullet2"/>
      <w:lvlText w:val="o"/>
      <w:lvlJc w:val="left"/>
      <w:pPr>
        <w:ind w:left="1440" w:hanging="360"/>
      </w:pPr>
      <w:rPr>
        <w:rFonts w:ascii="Courier New" w:hAnsi="Courier New" w:hint="default"/>
        <w:color w:val="FF7700"/>
      </w:rPr>
    </w:lvl>
    <w:lvl w:ilvl="2" w:tplc="E3B2CA44">
      <w:start w:val="1"/>
      <w:numFmt w:val="bullet"/>
      <w:lvlText w:val=""/>
      <w:lvlJc w:val="left"/>
      <w:pPr>
        <w:ind w:left="2160" w:hanging="360"/>
      </w:pPr>
      <w:rPr>
        <w:rFonts w:ascii="Wingdings" w:hAnsi="Wingdings" w:hint="default"/>
      </w:rPr>
    </w:lvl>
    <w:lvl w:ilvl="3" w:tplc="06649B7C" w:tentative="1">
      <w:start w:val="1"/>
      <w:numFmt w:val="bullet"/>
      <w:lvlText w:val=""/>
      <w:lvlJc w:val="left"/>
      <w:pPr>
        <w:ind w:left="2880" w:hanging="360"/>
      </w:pPr>
      <w:rPr>
        <w:rFonts w:ascii="Symbol" w:hAnsi="Symbol" w:hint="default"/>
      </w:rPr>
    </w:lvl>
    <w:lvl w:ilvl="4" w:tplc="7B0E5ECA" w:tentative="1">
      <w:start w:val="1"/>
      <w:numFmt w:val="bullet"/>
      <w:lvlText w:val="o"/>
      <w:lvlJc w:val="left"/>
      <w:pPr>
        <w:ind w:left="3600" w:hanging="360"/>
      </w:pPr>
      <w:rPr>
        <w:rFonts w:ascii="Courier New" w:hAnsi="Courier New" w:cs="Courier New" w:hint="default"/>
      </w:rPr>
    </w:lvl>
    <w:lvl w:ilvl="5" w:tplc="F0C6A390" w:tentative="1">
      <w:start w:val="1"/>
      <w:numFmt w:val="bullet"/>
      <w:lvlText w:val=""/>
      <w:lvlJc w:val="left"/>
      <w:pPr>
        <w:ind w:left="4320" w:hanging="360"/>
      </w:pPr>
      <w:rPr>
        <w:rFonts w:ascii="Wingdings" w:hAnsi="Wingdings" w:hint="default"/>
      </w:rPr>
    </w:lvl>
    <w:lvl w:ilvl="6" w:tplc="41AA9F7A" w:tentative="1">
      <w:start w:val="1"/>
      <w:numFmt w:val="bullet"/>
      <w:lvlText w:val=""/>
      <w:lvlJc w:val="left"/>
      <w:pPr>
        <w:ind w:left="5040" w:hanging="360"/>
      </w:pPr>
      <w:rPr>
        <w:rFonts w:ascii="Symbol" w:hAnsi="Symbol" w:hint="default"/>
      </w:rPr>
    </w:lvl>
    <w:lvl w:ilvl="7" w:tplc="AE42CDD0" w:tentative="1">
      <w:start w:val="1"/>
      <w:numFmt w:val="bullet"/>
      <w:lvlText w:val="o"/>
      <w:lvlJc w:val="left"/>
      <w:pPr>
        <w:ind w:left="5760" w:hanging="360"/>
      </w:pPr>
      <w:rPr>
        <w:rFonts w:ascii="Courier New" w:hAnsi="Courier New" w:cs="Courier New" w:hint="default"/>
      </w:rPr>
    </w:lvl>
    <w:lvl w:ilvl="8" w:tplc="230E2800" w:tentative="1">
      <w:start w:val="1"/>
      <w:numFmt w:val="bullet"/>
      <w:lvlText w:val=""/>
      <w:lvlJc w:val="left"/>
      <w:pPr>
        <w:ind w:left="6480" w:hanging="360"/>
      </w:pPr>
      <w:rPr>
        <w:rFonts w:ascii="Wingdings" w:hAnsi="Wingdings" w:hint="default"/>
      </w:rPr>
    </w:lvl>
  </w:abstractNum>
  <w:abstractNum w:abstractNumId="19" w15:restartNumberingAfterBreak="0">
    <w:nsid w:val="6358600E"/>
    <w:multiLevelType w:val="hybridMultilevel"/>
    <w:tmpl w:val="68C02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D84985"/>
    <w:multiLevelType w:val="multilevel"/>
    <w:tmpl w:val="4296DD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1767D0D"/>
    <w:multiLevelType w:val="hybridMultilevel"/>
    <w:tmpl w:val="F4DAD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E44547E"/>
    <w:multiLevelType w:val="hybridMultilevel"/>
    <w:tmpl w:val="5308DBBC"/>
    <w:lvl w:ilvl="0" w:tplc="CBA613BE">
      <w:start w:val="1"/>
      <w:numFmt w:val="bullet"/>
      <w:pStyle w:val="CustQuestionBullet1"/>
      <w:lvlText w:val=""/>
      <w:lvlJc w:val="left"/>
      <w:pPr>
        <w:ind w:left="360" w:hanging="360"/>
      </w:pPr>
      <w:rPr>
        <w:rFonts w:ascii="Symbol" w:hAnsi="Symbol" w:hint="default"/>
        <w:b w:val="0"/>
        <w:i w:val="0"/>
        <w:color w:val="auto"/>
        <w:sz w:val="22"/>
      </w:rPr>
    </w:lvl>
    <w:lvl w:ilvl="1" w:tplc="D4B01F6E">
      <w:start w:val="1"/>
      <w:numFmt w:val="bullet"/>
      <w:lvlText w:val=""/>
      <w:lvlJc w:val="left"/>
      <w:pPr>
        <w:ind w:left="720" w:hanging="360"/>
      </w:pPr>
      <w:rPr>
        <w:rFonts w:ascii="Symbol" w:hAnsi="Symbol" w:hint="default"/>
        <w:b w:val="0"/>
        <w:i w:val="0"/>
        <w:sz w:val="22"/>
      </w:rPr>
    </w:lvl>
    <w:lvl w:ilvl="2" w:tplc="2C0AE9E4">
      <w:start w:val="1"/>
      <w:numFmt w:val="bullet"/>
      <w:lvlText w:val=""/>
      <w:lvlJc w:val="left"/>
      <w:pPr>
        <w:ind w:left="1800" w:hanging="360"/>
      </w:pPr>
      <w:rPr>
        <w:rFonts w:ascii="Wingdings" w:hAnsi="Wingdings" w:hint="default"/>
      </w:rPr>
    </w:lvl>
    <w:lvl w:ilvl="3" w:tplc="5DCE256A">
      <w:start w:val="1"/>
      <w:numFmt w:val="bullet"/>
      <w:lvlText w:val=""/>
      <w:lvlJc w:val="left"/>
      <w:pPr>
        <w:ind w:left="2520" w:hanging="360"/>
      </w:pPr>
      <w:rPr>
        <w:rFonts w:ascii="Symbol" w:hAnsi="Symbol" w:hint="default"/>
      </w:rPr>
    </w:lvl>
    <w:lvl w:ilvl="4" w:tplc="A71C7862">
      <w:start w:val="1"/>
      <w:numFmt w:val="bullet"/>
      <w:lvlText w:val="o"/>
      <w:lvlJc w:val="left"/>
      <w:pPr>
        <w:ind w:left="3240" w:hanging="360"/>
      </w:pPr>
      <w:rPr>
        <w:rFonts w:ascii="Courier New" w:hAnsi="Courier New" w:cs="Courier New" w:hint="default"/>
      </w:rPr>
    </w:lvl>
    <w:lvl w:ilvl="5" w:tplc="D278D1F6">
      <w:start w:val="1"/>
      <w:numFmt w:val="bullet"/>
      <w:lvlText w:val=""/>
      <w:lvlJc w:val="left"/>
      <w:pPr>
        <w:ind w:left="3960" w:hanging="360"/>
      </w:pPr>
      <w:rPr>
        <w:rFonts w:ascii="Wingdings" w:hAnsi="Wingdings" w:hint="default"/>
      </w:rPr>
    </w:lvl>
    <w:lvl w:ilvl="6" w:tplc="7364267C">
      <w:start w:val="1"/>
      <w:numFmt w:val="bullet"/>
      <w:lvlText w:val=""/>
      <w:lvlJc w:val="left"/>
      <w:pPr>
        <w:ind w:left="4680" w:hanging="360"/>
      </w:pPr>
      <w:rPr>
        <w:rFonts w:ascii="Symbol" w:hAnsi="Symbol" w:hint="default"/>
      </w:rPr>
    </w:lvl>
    <w:lvl w:ilvl="7" w:tplc="D910C610">
      <w:start w:val="1"/>
      <w:numFmt w:val="bullet"/>
      <w:lvlText w:val="o"/>
      <w:lvlJc w:val="left"/>
      <w:pPr>
        <w:ind w:left="5400" w:hanging="360"/>
      </w:pPr>
      <w:rPr>
        <w:rFonts w:ascii="Courier New" w:hAnsi="Courier New" w:cs="Courier New" w:hint="default"/>
      </w:rPr>
    </w:lvl>
    <w:lvl w:ilvl="8" w:tplc="0CB01C1C">
      <w:start w:val="1"/>
      <w:numFmt w:val="bullet"/>
      <w:lvlText w:val=""/>
      <w:lvlJc w:val="left"/>
      <w:pPr>
        <w:ind w:left="6120" w:hanging="360"/>
      </w:pPr>
      <w:rPr>
        <w:rFonts w:ascii="Wingdings" w:hAnsi="Wingdings" w:hint="default"/>
      </w:rPr>
    </w:lvl>
  </w:abstractNum>
  <w:abstractNum w:abstractNumId="23" w15:restartNumberingAfterBreak="0">
    <w:nsid w:val="7E445480"/>
    <w:multiLevelType w:val="hybridMultilevel"/>
    <w:tmpl w:val="5308DBBC"/>
    <w:lvl w:ilvl="0" w:tplc="68D42D16">
      <w:start w:val="1"/>
      <w:numFmt w:val="bullet"/>
      <w:lvlText w:val=""/>
      <w:lvlJc w:val="left"/>
      <w:pPr>
        <w:ind w:left="720" w:hanging="360"/>
      </w:pPr>
      <w:rPr>
        <w:rFonts w:ascii="Symbol" w:hAnsi="Symbol" w:hint="default"/>
        <w:b w:val="0"/>
        <w:i w:val="0"/>
        <w:color w:val="auto"/>
        <w:sz w:val="22"/>
      </w:rPr>
    </w:lvl>
    <w:lvl w:ilvl="1" w:tplc="F2623E0E">
      <w:start w:val="1"/>
      <w:numFmt w:val="bullet"/>
      <w:lvlText w:val=""/>
      <w:lvlJc w:val="left"/>
      <w:pPr>
        <w:ind w:left="1080" w:hanging="360"/>
      </w:pPr>
      <w:rPr>
        <w:rFonts w:ascii="Symbol" w:hAnsi="Symbol" w:hint="default"/>
        <w:b w:val="0"/>
        <w:i w:val="0"/>
        <w:sz w:val="22"/>
      </w:rPr>
    </w:lvl>
    <w:lvl w:ilvl="2" w:tplc="ED384454">
      <w:start w:val="1"/>
      <w:numFmt w:val="bullet"/>
      <w:pStyle w:val="CustQuestionBullet3"/>
      <w:lvlText w:val=""/>
      <w:lvlJc w:val="left"/>
      <w:pPr>
        <w:ind w:left="2160" w:hanging="360"/>
      </w:pPr>
      <w:rPr>
        <w:rFonts w:ascii="Wingdings" w:hAnsi="Wingdings" w:hint="default"/>
      </w:rPr>
    </w:lvl>
    <w:lvl w:ilvl="3" w:tplc="DC0EB5CC">
      <w:start w:val="1"/>
      <w:numFmt w:val="bullet"/>
      <w:lvlText w:val=""/>
      <w:lvlJc w:val="left"/>
      <w:pPr>
        <w:ind w:left="2880" w:hanging="360"/>
      </w:pPr>
      <w:rPr>
        <w:rFonts w:ascii="Symbol" w:hAnsi="Symbol" w:hint="default"/>
      </w:rPr>
    </w:lvl>
    <w:lvl w:ilvl="4" w:tplc="ED5A4F60">
      <w:start w:val="1"/>
      <w:numFmt w:val="bullet"/>
      <w:lvlText w:val="o"/>
      <w:lvlJc w:val="left"/>
      <w:pPr>
        <w:ind w:left="3600" w:hanging="360"/>
      </w:pPr>
      <w:rPr>
        <w:rFonts w:ascii="Courier New" w:hAnsi="Courier New" w:cs="Courier New" w:hint="default"/>
      </w:rPr>
    </w:lvl>
    <w:lvl w:ilvl="5" w:tplc="8CCCCFB6">
      <w:start w:val="1"/>
      <w:numFmt w:val="bullet"/>
      <w:lvlText w:val=""/>
      <w:lvlJc w:val="left"/>
      <w:pPr>
        <w:ind w:left="4320" w:hanging="360"/>
      </w:pPr>
      <w:rPr>
        <w:rFonts w:ascii="Wingdings" w:hAnsi="Wingdings" w:hint="default"/>
      </w:rPr>
    </w:lvl>
    <w:lvl w:ilvl="6" w:tplc="263652E2">
      <w:start w:val="1"/>
      <w:numFmt w:val="bullet"/>
      <w:lvlText w:val=""/>
      <w:lvlJc w:val="left"/>
      <w:pPr>
        <w:ind w:left="5040" w:hanging="360"/>
      </w:pPr>
      <w:rPr>
        <w:rFonts w:ascii="Symbol" w:hAnsi="Symbol" w:hint="default"/>
      </w:rPr>
    </w:lvl>
    <w:lvl w:ilvl="7" w:tplc="29F03B0A">
      <w:start w:val="1"/>
      <w:numFmt w:val="bullet"/>
      <w:lvlText w:val="o"/>
      <w:lvlJc w:val="left"/>
      <w:pPr>
        <w:ind w:left="5760" w:hanging="360"/>
      </w:pPr>
      <w:rPr>
        <w:rFonts w:ascii="Courier New" w:hAnsi="Courier New" w:cs="Courier New" w:hint="default"/>
      </w:rPr>
    </w:lvl>
    <w:lvl w:ilvl="8" w:tplc="69961A70">
      <w:start w:val="1"/>
      <w:numFmt w:val="bullet"/>
      <w:lvlText w:val=""/>
      <w:lvlJc w:val="left"/>
      <w:pPr>
        <w:ind w:left="6480" w:hanging="360"/>
      </w:pPr>
      <w:rPr>
        <w:rFonts w:ascii="Wingdings" w:hAnsi="Wingdings" w:hint="default"/>
      </w:rPr>
    </w:lvl>
  </w:abstractNum>
  <w:num w:numId="1" w16cid:durableId="880630270">
    <w:abstractNumId w:val="6"/>
  </w:num>
  <w:num w:numId="2" w16cid:durableId="187447652">
    <w:abstractNumId w:val="8"/>
  </w:num>
  <w:num w:numId="3" w16cid:durableId="1479030796">
    <w:abstractNumId w:val="4"/>
  </w:num>
  <w:num w:numId="4" w16cid:durableId="1743061261">
    <w:abstractNumId w:val="0"/>
  </w:num>
  <w:num w:numId="5" w16cid:durableId="1439258368">
    <w:abstractNumId w:val="2"/>
  </w:num>
  <w:num w:numId="6" w16cid:durableId="400367928">
    <w:abstractNumId w:val="12"/>
  </w:num>
  <w:num w:numId="7" w16cid:durableId="690181355">
    <w:abstractNumId w:val="11"/>
  </w:num>
  <w:num w:numId="8" w16cid:durableId="1066496294">
    <w:abstractNumId w:val="17"/>
  </w:num>
  <w:num w:numId="9" w16cid:durableId="806896592">
    <w:abstractNumId w:val="22"/>
  </w:num>
  <w:num w:numId="10" w16cid:durableId="524176562">
    <w:abstractNumId w:val="23"/>
  </w:num>
  <w:num w:numId="11" w16cid:durableId="756369774">
    <w:abstractNumId w:val="1"/>
  </w:num>
  <w:num w:numId="12" w16cid:durableId="1002973841">
    <w:abstractNumId w:val="18"/>
  </w:num>
  <w:num w:numId="13" w16cid:durableId="491407996">
    <w:abstractNumId w:val="3"/>
  </w:num>
  <w:num w:numId="14" w16cid:durableId="631328104">
    <w:abstractNumId w:val="7"/>
  </w:num>
  <w:num w:numId="15" w16cid:durableId="939988599">
    <w:abstractNumId w:val="20"/>
  </w:num>
  <w:num w:numId="16" w16cid:durableId="428083025">
    <w:abstractNumId w:val="13"/>
  </w:num>
  <w:num w:numId="17" w16cid:durableId="2036728874">
    <w:abstractNumId w:val="16"/>
  </w:num>
  <w:num w:numId="18" w16cid:durableId="1730230354">
    <w:abstractNumId w:val="21"/>
  </w:num>
  <w:num w:numId="19" w16cid:durableId="1931234512">
    <w:abstractNumId w:val="20"/>
    <w:lvlOverride w:ilvl="0">
      <w:startOverride w:val="5"/>
    </w:lvlOverride>
    <w:lvlOverride w:ilvl="1">
      <w:startOverride w:val="2"/>
    </w:lvlOverride>
  </w:num>
  <w:num w:numId="20" w16cid:durableId="1562981174">
    <w:abstractNumId w:val="20"/>
    <w:lvlOverride w:ilvl="0">
      <w:startOverride w:val="5"/>
    </w:lvlOverride>
    <w:lvlOverride w:ilvl="1">
      <w:startOverride w:val="3"/>
    </w:lvlOverride>
  </w:num>
  <w:num w:numId="21" w16cid:durableId="2077122900">
    <w:abstractNumId w:val="20"/>
    <w:lvlOverride w:ilvl="0">
      <w:startOverride w:val="6"/>
    </w:lvlOverride>
    <w:lvlOverride w:ilvl="1"/>
  </w:num>
  <w:num w:numId="22" w16cid:durableId="1277178523">
    <w:abstractNumId w:val="14"/>
  </w:num>
  <w:num w:numId="23" w16cid:durableId="1470509738">
    <w:abstractNumId w:val="5"/>
  </w:num>
  <w:num w:numId="24" w16cid:durableId="295068459">
    <w:abstractNumId w:val="20"/>
  </w:num>
  <w:num w:numId="25" w16cid:durableId="449398687">
    <w:abstractNumId w:val="20"/>
  </w:num>
  <w:num w:numId="26" w16cid:durableId="1564170364">
    <w:abstractNumId w:val="19"/>
  </w:num>
  <w:num w:numId="27" w16cid:durableId="692532745">
    <w:abstractNumId w:val="9"/>
  </w:num>
  <w:num w:numId="28" w16cid:durableId="1420828368">
    <w:abstractNumId w:val="15"/>
  </w:num>
  <w:num w:numId="29" w16cid:durableId="989019991">
    <w:abstractNumId w:val="20"/>
  </w:num>
  <w:num w:numId="30" w16cid:durableId="888493188">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d Prakash Chauhan">
    <w15:presenceInfo w15:providerId="AD" w15:userId="S::ved.prakashchauhan@version1.com::66a9caab-234b-4d4d-99bf-2351b2051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0C6"/>
    <w:rsid w:val="00000270"/>
    <w:rsid w:val="000003D7"/>
    <w:rsid w:val="00000C05"/>
    <w:rsid w:val="000011E9"/>
    <w:rsid w:val="00001A92"/>
    <w:rsid w:val="000021BD"/>
    <w:rsid w:val="00002B97"/>
    <w:rsid w:val="00002D66"/>
    <w:rsid w:val="000031B0"/>
    <w:rsid w:val="0000331D"/>
    <w:rsid w:val="00003440"/>
    <w:rsid w:val="00003F6C"/>
    <w:rsid w:val="00004036"/>
    <w:rsid w:val="000040DD"/>
    <w:rsid w:val="000043AB"/>
    <w:rsid w:val="00004DBE"/>
    <w:rsid w:val="00005558"/>
    <w:rsid w:val="00005B36"/>
    <w:rsid w:val="00005F19"/>
    <w:rsid w:val="00006163"/>
    <w:rsid w:val="000073AE"/>
    <w:rsid w:val="00007927"/>
    <w:rsid w:val="0000794B"/>
    <w:rsid w:val="000079E7"/>
    <w:rsid w:val="00007D94"/>
    <w:rsid w:val="00007F0E"/>
    <w:rsid w:val="00010B68"/>
    <w:rsid w:val="00010BA2"/>
    <w:rsid w:val="00010DB3"/>
    <w:rsid w:val="00010DEC"/>
    <w:rsid w:val="00011789"/>
    <w:rsid w:val="000134B2"/>
    <w:rsid w:val="00013B98"/>
    <w:rsid w:val="00014628"/>
    <w:rsid w:val="0001470A"/>
    <w:rsid w:val="000147FF"/>
    <w:rsid w:val="000148C9"/>
    <w:rsid w:val="00014E61"/>
    <w:rsid w:val="00015373"/>
    <w:rsid w:val="00015BC5"/>
    <w:rsid w:val="0001658D"/>
    <w:rsid w:val="00016A1F"/>
    <w:rsid w:val="00016EFB"/>
    <w:rsid w:val="0001778E"/>
    <w:rsid w:val="000178B5"/>
    <w:rsid w:val="00017D67"/>
    <w:rsid w:val="000204B0"/>
    <w:rsid w:val="000209E2"/>
    <w:rsid w:val="00021420"/>
    <w:rsid w:val="00021812"/>
    <w:rsid w:val="000218A3"/>
    <w:rsid w:val="0002223C"/>
    <w:rsid w:val="00022B68"/>
    <w:rsid w:val="0002350E"/>
    <w:rsid w:val="00023936"/>
    <w:rsid w:val="00023CB0"/>
    <w:rsid w:val="0002459C"/>
    <w:rsid w:val="00024745"/>
    <w:rsid w:val="00024753"/>
    <w:rsid w:val="00025727"/>
    <w:rsid w:val="00025E33"/>
    <w:rsid w:val="0002622A"/>
    <w:rsid w:val="0002623D"/>
    <w:rsid w:val="0002632E"/>
    <w:rsid w:val="00026FEA"/>
    <w:rsid w:val="0002788D"/>
    <w:rsid w:val="00027D37"/>
    <w:rsid w:val="000301F5"/>
    <w:rsid w:val="00030267"/>
    <w:rsid w:val="00030480"/>
    <w:rsid w:val="00030A77"/>
    <w:rsid w:val="00030BE1"/>
    <w:rsid w:val="00030C0B"/>
    <w:rsid w:val="00030D53"/>
    <w:rsid w:val="00030F65"/>
    <w:rsid w:val="000313B6"/>
    <w:rsid w:val="000317D3"/>
    <w:rsid w:val="00031B2C"/>
    <w:rsid w:val="00031B5F"/>
    <w:rsid w:val="00031E4D"/>
    <w:rsid w:val="000324B5"/>
    <w:rsid w:val="00032BA5"/>
    <w:rsid w:val="00032E2D"/>
    <w:rsid w:val="00033105"/>
    <w:rsid w:val="000331C1"/>
    <w:rsid w:val="0003386E"/>
    <w:rsid w:val="000347CA"/>
    <w:rsid w:val="00035923"/>
    <w:rsid w:val="00035942"/>
    <w:rsid w:val="00035C0B"/>
    <w:rsid w:val="00036677"/>
    <w:rsid w:val="000367B1"/>
    <w:rsid w:val="00036827"/>
    <w:rsid w:val="00036BC3"/>
    <w:rsid w:val="0003725C"/>
    <w:rsid w:val="000374F2"/>
    <w:rsid w:val="000379BC"/>
    <w:rsid w:val="00037B3B"/>
    <w:rsid w:val="00040135"/>
    <w:rsid w:val="00040307"/>
    <w:rsid w:val="00040594"/>
    <w:rsid w:val="00040C6F"/>
    <w:rsid w:val="0004117C"/>
    <w:rsid w:val="00041355"/>
    <w:rsid w:val="00041542"/>
    <w:rsid w:val="00041AA2"/>
    <w:rsid w:val="00042022"/>
    <w:rsid w:val="000421E4"/>
    <w:rsid w:val="0004282F"/>
    <w:rsid w:val="000432F0"/>
    <w:rsid w:val="000440BE"/>
    <w:rsid w:val="0004424B"/>
    <w:rsid w:val="000447B7"/>
    <w:rsid w:val="00044BBF"/>
    <w:rsid w:val="000454E8"/>
    <w:rsid w:val="000455D9"/>
    <w:rsid w:val="00045FBE"/>
    <w:rsid w:val="00046321"/>
    <w:rsid w:val="000463A9"/>
    <w:rsid w:val="00046490"/>
    <w:rsid w:val="00046607"/>
    <w:rsid w:val="0004671C"/>
    <w:rsid w:val="00046FC6"/>
    <w:rsid w:val="000474C2"/>
    <w:rsid w:val="00047B8E"/>
    <w:rsid w:val="00047F4A"/>
    <w:rsid w:val="000505D5"/>
    <w:rsid w:val="00050A58"/>
    <w:rsid w:val="00051B22"/>
    <w:rsid w:val="00051C5E"/>
    <w:rsid w:val="00052BEB"/>
    <w:rsid w:val="0005379D"/>
    <w:rsid w:val="000539AE"/>
    <w:rsid w:val="00053E60"/>
    <w:rsid w:val="00053F4C"/>
    <w:rsid w:val="00054015"/>
    <w:rsid w:val="00054643"/>
    <w:rsid w:val="00054FAA"/>
    <w:rsid w:val="00055033"/>
    <w:rsid w:val="000565D4"/>
    <w:rsid w:val="00056E2B"/>
    <w:rsid w:val="00056ECA"/>
    <w:rsid w:val="000576F2"/>
    <w:rsid w:val="00057754"/>
    <w:rsid w:val="00057DBD"/>
    <w:rsid w:val="00060585"/>
    <w:rsid w:val="000608C4"/>
    <w:rsid w:val="00060E7E"/>
    <w:rsid w:val="00060EB8"/>
    <w:rsid w:val="000611C6"/>
    <w:rsid w:val="00061CEB"/>
    <w:rsid w:val="00062214"/>
    <w:rsid w:val="000624D8"/>
    <w:rsid w:val="00062EC6"/>
    <w:rsid w:val="0006304D"/>
    <w:rsid w:val="0006364D"/>
    <w:rsid w:val="00063897"/>
    <w:rsid w:val="00063B94"/>
    <w:rsid w:val="00063FF3"/>
    <w:rsid w:val="00064399"/>
    <w:rsid w:val="000645A2"/>
    <w:rsid w:val="0006469B"/>
    <w:rsid w:val="0006475E"/>
    <w:rsid w:val="00065411"/>
    <w:rsid w:val="00065443"/>
    <w:rsid w:val="00065B9C"/>
    <w:rsid w:val="00065F41"/>
    <w:rsid w:val="000664E0"/>
    <w:rsid w:val="000670CD"/>
    <w:rsid w:val="000677BC"/>
    <w:rsid w:val="0006794A"/>
    <w:rsid w:val="00070C1F"/>
    <w:rsid w:val="00070C5A"/>
    <w:rsid w:val="00071213"/>
    <w:rsid w:val="000715BB"/>
    <w:rsid w:val="00071637"/>
    <w:rsid w:val="000717B0"/>
    <w:rsid w:val="0007227A"/>
    <w:rsid w:val="00072C26"/>
    <w:rsid w:val="0007334C"/>
    <w:rsid w:val="0007335D"/>
    <w:rsid w:val="0007457F"/>
    <w:rsid w:val="000749E7"/>
    <w:rsid w:val="00074C2C"/>
    <w:rsid w:val="00074D05"/>
    <w:rsid w:val="00074D78"/>
    <w:rsid w:val="00075429"/>
    <w:rsid w:val="000754A0"/>
    <w:rsid w:val="000758B6"/>
    <w:rsid w:val="00075FBE"/>
    <w:rsid w:val="00076213"/>
    <w:rsid w:val="00076396"/>
    <w:rsid w:val="000764BE"/>
    <w:rsid w:val="00076C3D"/>
    <w:rsid w:val="00077373"/>
    <w:rsid w:val="000775E1"/>
    <w:rsid w:val="0007771B"/>
    <w:rsid w:val="0007B968"/>
    <w:rsid w:val="00080474"/>
    <w:rsid w:val="000804B8"/>
    <w:rsid w:val="000808C6"/>
    <w:rsid w:val="00080D0E"/>
    <w:rsid w:val="000826E2"/>
    <w:rsid w:val="00082FD6"/>
    <w:rsid w:val="00083140"/>
    <w:rsid w:val="00083F70"/>
    <w:rsid w:val="000844DC"/>
    <w:rsid w:val="00085052"/>
    <w:rsid w:val="000850DD"/>
    <w:rsid w:val="00085707"/>
    <w:rsid w:val="0008622E"/>
    <w:rsid w:val="00086455"/>
    <w:rsid w:val="00086CA5"/>
    <w:rsid w:val="000873AB"/>
    <w:rsid w:val="00087A78"/>
    <w:rsid w:val="00087B7D"/>
    <w:rsid w:val="00087C50"/>
    <w:rsid w:val="0009007C"/>
    <w:rsid w:val="00091256"/>
    <w:rsid w:val="00091BBA"/>
    <w:rsid w:val="00091EB1"/>
    <w:rsid w:val="000923A4"/>
    <w:rsid w:val="0009262A"/>
    <w:rsid w:val="0009389C"/>
    <w:rsid w:val="00093CEC"/>
    <w:rsid w:val="000942DE"/>
    <w:rsid w:val="000942F7"/>
    <w:rsid w:val="00094F61"/>
    <w:rsid w:val="0009574A"/>
    <w:rsid w:val="000958E9"/>
    <w:rsid w:val="0009617A"/>
    <w:rsid w:val="00097052"/>
    <w:rsid w:val="000970BC"/>
    <w:rsid w:val="000972F3"/>
    <w:rsid w:val="00097377"/>
    <w:rsid w:val="000973C5"/>
    <w:rsid w:val="000974E9"/>
    <w:rsid w:val="000A08FD"/>
    <w:rsid w:val="000A0F13"/>
    <w:rsid w:val="000A0FFB"/>
    <w:rsid w:val="000A1656"/>
    <w:rsid w:val="000A19E9"/>
    <w:rsid w:val="000A1CB1"/>
    <w:rsid w:val="000A1DC6"/>
    <w:rsid w:val="000A1FC3"/>
    <w:rsid w:val="000A216B"/>
    <w:rsid w:val="000A2BDB"/>
    <w:rsid w:val="000A2ED6"/>
    <w:rsid w:val="000A31DD"/>
    <w:rsid w:val="000A3426"/>
    <w:rsid w:val="000A3530"/>
    <w:rsid w:val="000A4073"/>
    <w:rsid w:val="000A4149"/>
    <w:rsid w:val="000A43C4"/>
    <w:rsid w:val="000A4496"/>
    <w:rsid w:val="000A47C2"/>
    <w:rsid w:val="000A4DDE"/>
    <w:rsid w:val="000A5976"/>
    <w:rsid w:val="000A619F"/>
    <w:rsid w:val="000A68F9"/>
    <w:rsid w:val="000A6EB3"/>
    <w:rsid w:val="000A7542"/>
    <w:rsid w:val="000A798A"/>
    <w:rsid w:val="000B0A4E"/>
    <w:rsid w:val="000B13BE"/>
    <w:rsid w:val="000B1770"/>
    <w:rsid w:val="000B1CC4"/>
    <w:rsid w:val="000B2364"/>
    <w:rsid w:val="000B2476"/>
    <w:rsid w:val="000B25FB"/>
    <w:rsid w:val="000B2F00"/>
    <w:rsid w:val="000B383E"/>
    <w:rsid w:val="000B3BEC"/>
    <w:rsid w:val="000B3FE3"/>
    <w:rsid w:val="000B4456"/>
    <w:rsid w:val="000B4B03"/>
    <w:rsid w:val="000B4F33"/>
    <w:rsid w:val="000B500A"/>
    <w:rsid w:val="000B5498"/>
    <w:rsid w:val="000B54BE"/>
    <w:rsid w:val="000B57FB"/>
    <w:rsid w:val="000B5F94"/>
    <w:rsid w:val="000B6134"/>
    <w:rsid w:val="000B6801"/>
    <w:rsid w:val="000B6CA7"/>
    <w:rsid w:val="000B7181"/>
    <w:rsid w:val="000B7BFC"/>
    <w:rsid w:val="000BE318"/>
    <w:rsid w:val="000C0A66"/>
    <w:rsid w:val="000C0F4F"/>
    <w:rsid w:val="000C12B4"/>
    <w:rsid w:val="000C1326"/>
    <w:rsid w:val="000C22FB"/>
    <w:rsid w:val="000C29DB"/>
    <w:rsid w:val="000C37B3"/>
    <w:rsid w:val="000C386F"/>
    <w:rsid w:val="000C3C99"/>
    <w:rsid w:val="000C3ECB"/>
    <w:rsid w:val="000C4120"/>
    <w:rsid w:val="000C4293"/>
    <w:rsid w:val="000C55BD"/>
    <w:rsid w:val="000C5A21"/>
    <w:rsid w:val="000C5AC9"/>
    <w:rsid w:val="000C635C"/>
    <w:rsid w:val="000C692D"/>
    <w:rsid w:val="000C6A5B"/>
    <w:rsid w:val="000C6B40"/>
    <w:rsid w:val="000C6FA1"/>
    <w:rsid w:val="000C7280"/>
    <w:rsid w:val="000C7E9C"/>
    <w:rsid w:val="000D0D9D"/>
    <w:rsid w:val="000D1800"/>
    <w:rsid w:val="000D1916"/>
    <w:rsid w:val="000D1B94"/>
    <w:rsid w:val="000D272B"/>
    <w:rsid w:val="000D2B48"/>
    <w:rsid w:val="000D2EF2"/>
    <w:rsid w:val="000D2F2E"/>
    <w:rsid w:val="000D39AE"/>
    <w:rsid w:val="000D3A9A"/>
    <w:rsid w:val="000D3E51"/>
    <w:rsid w:val="000D4679"/>
    <w:rsid w:val="000D489F"/>
    <w:rsid w:val="000D4969"/>
    <w:rsid w:val="000D4D7A"/>
    <w:rsid w:val="000D54F3"/>
    <w:rsid w:val="000D631E"/>
    <w:rsid w:val="000D6878"/>
    <w:rsid w:val="000D6D84"/>
    <w:rsid w:val="000D714F"/>
    <w:rsid w:val="000D73BC"/>
    <w:rsid w:val="000D73CE"/>
    <w:rsid w:val="000D7DEA"/>
    <w:rsid w:val="000E0AC3"/>
    <w:rsid w:val="000E1008"/>
    <w:rsid w:val="000E1B53"/>
    <w:rsid w:val="000E1F6F"/>
    <w:rsid w:val="000E32E1"/>
    <w:rsid w:val="000E379F"/>
    <w:rsid w:val="000E3DCC"/>
    <w:rsid w:val="000E40B8"/>
    <w:rsid w:val="000E4136"/>
    <w:rsid w:val="000E4470"/>
    <w:rsid w:val="000E4C2F"/>
    <w:rsid w:val="000E4D35"/>
    <w:rsid w:val="000E55A9"/>
    <w:rsid w:val="000E5BBC"/>
    <w:rsid w:val="000E5F5E"/>
    <w:rsid w:val="000E7A9A"/>
    <w:rsid w:val="000F035E"/>
    <w:rsid w:val="000F0519"/>
    <w:rsid w:val="000F08AA"/>
    <w:rsid w:val="000F1186"/>
    <w:rsid w:val="000F16A8"/>
    <w:rsid w:val="000F18E1"/>
    <w:rsid w:val="000F1FA9"/>
    <w:rsid w:val="000F252A"/>
    <w:rsid w:val="000F25B5"/>
    <w:rsid w:val="000F2945"/>
    <w:rsid w:val="000F29D0"/>
    <w:rsid w:val="000F2CEB"/>
    <w:rsid w:val="000F3797"/>
    <w:rsid w:val="000F466F"/>
    <w:rsid w:val="000F4B4A"/>
    <w:rsid w:val="000F4C79"/>
    <w:rsid w:val="000F516D"/>
    <w:rsid w:val="000F61A0"/>
    <w:rsid w:val="000F65B2"/>
    <w:rsid w:val="000F698F"/>
    <w:rsid w:val="000F6EA4"/>
    <w:rsid w:val="000F722E"/>
    <w:rsid w:val="000F7A1B"/>
    <w:rsid w:val="00100218"/>
    <w:rsid w:val="00100428"/>
    <w:rsid w:val="0010045F"/>
    <w:rsid w:val="00100845"/>
    <w:rsid w:val="00100C4E"/>
    <w:rsid w:val="00100C9B"/>
    <w:rsid w:val="00101DAF"/>
    <w:rsid w:val="00102C9A"/>
    <w:rsid w:val="001030C0"/>
    <w:rsid w:val="0010363E"/>
    <w:rsid w:val="00103680"/>
    <w:rsid w:val="00103E7D"/>
    <w:rsid w:val="00103F6A"/>
    <w:rsid w:val="001044BD"/>
    <w:rsid w:val="00105142"/>
    <w:rsid w:val="00105184"/>
    <w:rsid w:val="00105CA2"/>
    <w:rsid w:val="00105F82"/>
    <w:rsid w:val="001068A7"/>
    <w:rsid w:val="00106C98"/>
    <w:rsid w:val="00106D28"/>
    <w:rsid w:val="00106EF0"/>
    <w:rsid w:val="00107891"/>
    <w:rsid w:val="00107ACE"/>
    <w:rsid w:val="00107F8D"/>
    <w:rsid w:val="001117CD"/>
    <w:rsid w:val="00111DD7"/>
    <w:rsid w:val="001120BC"/>
    <w:rsid w:val="001122BF"/>
    <w:rsid w:val="00113204"/>
    <w:rsid w:val="0011365D"/>
    <w:rsid w:val="0011379A"/>
    <w:rsid w:val="00113DC8"/>
    <w:rsid w:val="001144A9"/>
    <w:rsid w:val="001144BC"/>
    <w:rsid w:val="00114793"/>
    <w:rsid w:val="00114998"/>
    <w:rsid w:val="00114A2F"/>
    <w:rsid w:val="0011643F"/>
    <w:rsid w:val="00116BEA"/>
    <w:rsid w:val="001174A0"/>
    <w:rsid w:val="0012024D"/>
    <w:rsid w:val="001209DD"/>
    <w:rsid w:val="00120AE9"/>
    <w:rsid w:val="00120BA5"/>
    <w:rsid w:val="001218CD"/>
    <w:rsid w:val="00121B8E"/>
    <w:rsid w:val="00122160"/>
    <w:rsid w:val="00122444"/>
    <w:rsid w:val="00122821"/>
    <w:rsid w:val="00123D47"/>
    <w:rsid w:val="001242DF"/>
    <w:rsid w:val="0012469C"/>
    <w:rsid w:val="00124D29"/>
    <w:rsid w:val="00124F2E"/>
    <w:rsid w:val="0012518E"/>
    <w:rsid w:val="0012520C"/>
    <w:rsid w:val="0012622A"/>
    <w:rsid w:val="0012626D"/>
    <w:rsid w:val="00126BB3"/>
    <w:rsid w:val="0012723C"/>
    <w:rsid w:val="001272EE"/>
    <w:rsid w:val="00127F96"/>
    <w:rsid w:val="001316C5"/>
    <w:rsid w:val="00131A17"/>
    <w:rsid w:val="00131DC4"/>
    <w:rsid w:val="001325E4"/>
    <w:rsid w:val="001328BE"/>
    <w:rsid w:val="0013322E"/>
    <w:rsid w:val="001336D2"/>
    <w:rsid w:val="00133811"/>
    <w:rsid w:val="00133C7C"/>
    <w:rsid w:val="0013443F"/>
    <w:rsid w:val="00134860"/>
    <w:rsid w:val="001348E4"/>
    <w:rsid w:val="00134B82"/>
    <w:rsid w:val="00134EB1"/>
    <w:rsid w:val="001357B5"/>
    <w:rsid w:val="0013634A"/>
    <w:rsid w:val="0013681E"/>
    <w:rsid w:val="001368E5"/>
    <w:rsid w:val="001368E7"/>
    <w:rsid w:val="00136C39"/>
    <w:rsid w:val="00136DFB"/>
    <w:rsid w:val="001375A6"/>
    <w:rsid w:val="00137CF2"/>
    <w:rsid w:val="001400DB"/>
    <w:rsid w:val="00140337"/>
    <w:rsid w:val="001409AB"/>
    <w:rsid w:val="00140F04"/>
    <w:rsid w:val="001411B6"/>
    <w:rsid w:val="001413E9"/>
    <w:rsid w:val="00141B59"/>
    <w:rsid w:val="00141DA2"/>
    <w:rsid w:val="00142443"/>
    <w:rsid w:val="00142B5F"/>
    <w:rsid w:val="0014307F"/>
    <w:rsid w:val="00143C53"/>
    <w:rsid w:val="00143D1B"/>
    <w:rsid w:val="00143E0F"/>
    <w:rsid w:val="00144E77"/>
    <w:rsid w:val="00145146"/>
    <w:rsid w:val="00145328"/>
    <w:rsid w:val="00145330"/>
    <w:rsid w:val="0014571F"/>
    <w:rsid w:val="001458FE"/>
    <w:rsid w:val="00146B47"/>
    <w:rsid w:val="0014710C"/>
    <w:rsid w:val="0014722F"/>
    <w:rsid w:val="00147333"/>
    <w:rsid w:val="00147555"/>
    <w:rsid w:val="00147C43"/>
    <w:rsid w:val="00150BA3"/>
    <w:rsid w:val="00150BF1"/>
    <w:rsid w:val="00150D65"/>
    <w:rsid w:val="00151223"/>
    <w:rsid w:val="001518BA"/>
    <w:rsid w:val="001518E0"/>
    <w:rsid w:val="00151AB2"/>
    <w:rsid w:val="00151BD0"/>
    <w:rsid w:val="00151E5B"/>
    <w:rsid w:val="00151F46"/>
    <w:rsid w:val="00152169"/>
    <w:rsid w:val="001528EC"/>
    <w:rsid w:val="00152FF5"/>
    <w:rsid w:val="00153E98"/>
    <w:rsid w:val="001544A5"/>
    <w:rsid w:val="0015485D"/>
    <w:rsid w:val="0015505A"/>
    <w:rsid w:val="00155EDD"/>
    <w:rsid w:val="0015673D"/>
    <w:rsid w:val="00157539"/>
    <w:rsid w:val="001605E0"/>
    <w:rsid w:val="00161808"/>
    <w:rsid w:val="001619F4"/>
    <w:rsid w:val="00161DA9"/>
    <w:rsid w:val="00161F61"/>
    <w:rsid w:val="00161FA8"/>
    <w:rsid w:val="001621CB"/>
    <w:rsid w:val="00162A19"/>
    <w:rsid w:val="00162DB9"/>
    <w:rsid w:val="00163EAD"/>
    <w:rsid w:val="00164083"/>
    <w:rsid w:val="00164B9D"/>
    <w:rsid w:val="00165762"/>
    <w:rsid w:val="00166009"/>
    <w:rsid w:val="00166439"/>
    <w:rsid w:val="00166802"/>
    <w:rsid w:val="00166850"/>
    <w:rsid w:val="0016694E"/>
    <w:rsid w:val="001671A2"/>
    <w:rsid w:val="00167238"/>
    <w:rsid w:val="00167D31"/>
    <w:rsid w:val="00170298"/>
    <w:rsid w:val="00170475"/>
    <w:rsid w:val="00170630"/>
    <w:rsid w:val="0017089E"/>
    <w:rsid w:val="001708A4"/>
    <w:rsid w:val="00170D3F"/>
    <w:rsid w:val="001716DE"/>
    <w:rsid w:val="00171947"/>
    <w:rsid w:val="00171AD3"/>
    <w:rsid w:val="00171EE1"/>
    <w:rsid w:val="00171FC6"/>
    <w:rsid w:val="0017206C"/>
    <w:rsid w:val="00172481"/>
    <w:rsid w:val="0017274E"/>
    <w:rsid w:val="0017281D"/>
    <w:rsid w:val="001733E3"/>
    <w:rsid w:val="0017420D"/>
    <w:rsid w:val="001744DD"/>
    <w:rsid w:val="00174970"/>
    <w:rsid w:val="00174CC0"/>
    <w:rsid w:val="00175247"/>
    <w:rsid w:val="00175293"/>
    <w:rsid w:val="00175315"/>
    <w:rsid w:val="00175AE8"/>
    <w:rsid w:val="00175F64"/>
    <w:rsid w:val="0017620E"/>
    <w:rsid w:val="00176A6C"/>
    <w:rsid w:val="00177211"/>
    <w:rsid w:val="00177279"/>
    <w:rsid w:val="001801B4"/>
    <w:rsid w:val="0018020C"/>
    <w:rsid w:val="001804B8"/>
    <w:rsid w:val="0018076D"/>
    <w:rsid w:val="00180B15"/>
    <w:rsid w:val="00180E56"/>
    <w:rsid w:val="0018134B"/>
    <w:rsid w:val="001817C6"/>
    <w:rsid w:val="00181B46"/>
    <w:rsid w:val="00181B87"/>
    <w:rsid w:val="0018218C"/>
    <w:rsid w:val="001831F9"/>
    <w:rsid w:val="001836A8"/>
    <w:rsid w:val="00183A2A"/>
    <w:rsid w:val="00183EDA"/>
    <w:rsid w:val="00184671"/>
    <w:rsid w:val="00184A9E"/>
    <w:rsid w:val="00184EE4"/>
    <w:rsid w:val="00184EFC"/>
    <w:rsid w:val="00185168"/>
    <w:rsid w:val="001852A0"/>
    <w:rsid w:val="001852C9"/>
    <w:rsid w:val="001857B8"/>
    <w:rsid w:val="00185835"/>
    <w:rsid w:val="00185A0D"/>
    <w:rsid w:val="00185E20"/>
    <w:rsid w:val="00186090"/>
    <w:rsid w:val="00187192"/>
    <w:rsid w:val="001871CE"/>
    <w:rsid w:val="00187499"/>
    <w:rsid w:val="0019017E"/>
    <w:rsid w:val="00190C03"/>
    <w:rsid w:val="00191478"/>
    <w:rsid w:val="00191557"/>
    <w:rsid w:val="00191ED7"/>
    <w:rsid w:val="001923EA"/>
    <w:rsid w:val="00192DB6"/>
    <w:rsid w:val="001939D6"/>
    <w:rsid w:val="00194CCA"/>
    <w:rsid w:val="00195176"/>
    <w:rsid w:val="001954A4"/>
    <w:rsid w:val="00195695"/>
    <w:rsid w:val="00195A70"/>
    <w:rsid w:val="0019616C"/>
    <w:rsid w:val="0019635D"/>
    <w:rsid w:val="001964B1"/>
    <w:rsid w:val="00196562"/>
    <w:rsid w:val="00196CE3"/>
    <w:rsid w:val="00197D90"/>
    <w:rsid w:val="001A0B0B"/>
    <w:rsid w:val="001A1553"/>
    <w:rsid w:val="001A1691"/>
    <w:rsid w:val="001A1AE2"/>
    <w:rsid w:val="001A1B1A"/>
    <w:rsid w:val="001A2005"/>
    <w:rsid w:val="001A2ACB"/>
    <w:rsid w:val="001A2C21"/>
    <w:rsid w:val="001A303D"/>
    <w:rsid w:val="001A3049"/>
    <w:rsid w:val="001A3299"/>
    <w:rsid w:val="001A3A7D"/>
    <w:rsid w:val="001A3A9F"/>
    <w:rsid w:val="001A416E"/>
    <w:rsid w:val="001A4727"/>
    <w:rsid w:val="001A5111"/>
    <w:rsid w:val="001A57C6"/>
    <w:rsid w:val="001A69AB"/>
    <w:rsid w:val="001A7029"/>
    <w:rsid w:val="001A7834"/>
    <w:rsid w:val="001A7B65"/>
    <w:rsid w:val="001B0C17"/>
    <w:rsid w:val="001B132C"/>
    <w:rsid w:val="001B14DF"/>
    <w:rsid w:val="001B2653"/>
    <w:rsid w:val="001B2814"/>
    <w:rsid w:val="001B3149"/>
    <w:rsid w:val="001B3E10"/>
    <w:rsid w:val="001B439D"/>
    <w:rsid w:val="001B4B48"/>
    <w:rsid w:val="001B4F25"/>
    <w:rsid w:val="001B536A"/>
    <w:rsid w:val="001B5570"/>
    <w:rsid w:val="001B72DE"/>
    <w:rsid w:val="001B733E"/>
    <w:rsid w:val="001B74A3"/>
    <w:rsid w:val="001B74D9"/>
    <w:rsid w:val="001B7795"/>
    <w:rsid w:val="001B797B"/>
    <w:rsid w:val="001B7DC7"/>
    <w:rsid w:val="001B7EDD"/>
    <w:rsid w:val="001C00C5"/>
    <w:rsid w:val="001C0C5A"/>
    <w:rsid w:val="001C0C96"/>
    <w:rsid w:val="001C14D5"/>
    <w:rsid w:val="001C1C16"/>
    <w:rsid w:val="001C2AFA"/>
    <w:rsid w:val="001C2E48"/>
    <w:rsid w:val="001C3201"/>
    <w:rsid w:val="001C34C9"/>
    <w:rsid w:val="001C373A"/>
    <w:rsid w:val="001C3C0F"/>
    <w:rsid w:val="001C43BD"/>
    <w:rsid w:val="001C43F6"/>
    <w:rsid w:val="001C485D"/>
    <w:rsid w:val="001C4E09"/>
    <w:rsid w:val="001C559B"/>
    <w:rsid w:val="001C561E"/>
    <w:rsid w:val="001C657C"/>
    <w:rsid w:val="001C6AF4"/>
    <w:rsid w:val="001C6C99"/>
    <w:rsid w:val="001C6D19"/>
    <w:rsid w:val="001C70D5"/>
    <w:rsid w:val="001C7DA0"/>
    <w:rsid w:val="001D029F"/>
    <w:rsid w:val="001D062E"/>
    <w:rsid w:val="001D0B35"/>
    <w:rsid w:val="001D1331"/>
    <w:rsid w:val="001D145B"/>
    <w:rsid w:val="001D2377"/>
    <w:rsid w:val="001D24AB"/>
    <w:rsid w:val="001D2586"/>
    <w:rsid w:val="001D2C74"/>
    <w:rsid w:val="001D2FA2"/>
    <w:rsid w:val="001D3200"/>
    <w:rsid w:val="001D334C"/>
    <w:rsid w:val="001D347B"/>
    <w:rsid w:val="001D35F7"/>
    <w:rsid w:val="001D378E"/>
    <w:rsid w:val="001D3995"/>
    <w:rsid w:val="001D4649"/>
    <w:rsid w:val="001D5515"/>
    <w:rsid w:val="001D58AD"/>
    <w:rsid w:val="001D5A25"/>
    <w:rsid w:val="001D6031"/>
    <w:rsid w:val="001D63CC"/>
    <w:rsid w:val="001D65E6"/>
    <w:rsid w:val="001D67C4"/>
    <w:rsid w:val="001D734B"/>
    <w:rsid w:val="001D748D"/>
    <w:rsid w:val="001D7E86"/>
    <w:rsid w:val="001E00CA"/>
    <w:rsid w:val="001E0411"/>
    <w:rsid w:val="001E0731"/>
    <w:rsid w:val="001E0CD1"/>
    <w:rsid w:val="001E0F21"/>
    <w:rsid w:val="001E2AB9"/>
    <w:rsid w:val="001E2C32"/>
    <w:rsid w:val="001E2E40"/>
    <w:rsid w:val="001E2F0A"/>
    <w:rsid w:val="001E3291"/>
    <w:rsid w:val="001E3569"/>
    <w:rsid w:val="001E3D7F"/>
    <w:rsid w:val="001E4792"/>
    <w:rsid w:val="001E4DDA"/>
    <w:rsid w:val="001E517D"/>
    <w:rsid w:val="001E553C"/>
    <w:rsid w:val="001E5780"/>
    <w:rsid w:val="001E5DDE"/>
    <w:rsid w:val="001E6774"/>
    <w:rsid w:val="001E69CF"/>
    <w:rsid w:val="001E6F1F"/>
    <w:rsid w:val="001E7355"/>
    <w:rsid w:val="001F0B56"/>
    <w:rsid w:val="001F0B5D"/>
    <w:rsid w:val="001F0FD9"/>
    <w:rsid w:val="001F1562"/>
    <w:rsid w:val="001F18D7"/>
    <w:rsid w:val="001F1F85"/>
    <w:rsid w:val="001F28E5"/>
    <w:rsid w:val="001F2B7A"/>
    <w:rsid w:val="001F2C3E"/>
    <w:rsid w:val="001F3F26"/>
    <w:rsid w:val="001F3F56"/>
    <w:rsid w:val="001F4488"/>
    <w:rsid w:val="001F4EF7"/>
    <w:rsid w:val="001F4F25"/>
    <w:rsid w:val="001F547D"/>
    <w:rsid w:val="001F6456"/>
    <w:rsid w:val="001F652F"/>
    <w:rsid w:val="001F675E"/>
    <w:rsid w:val="001F68D9"/>
    <w:rsid w:val="001F69D3"/>
    <w:rsid w:val="001F7899"/>
    <w:rsid w:val="001F78D4"/>
    <w:rsid w:val="001F7E7E"/>
    <w:rsid w:val="001F7F74"/>
    <w:rsid w:val="002009BE"/>
    <w:rsid w:val="00200EC2"/>
    <w:rsid w:val="00200F46"/>
    <w:rsid w:val="002017B9"/>
    <w:rsid w:val="00202022"/>
    <w:rsid w:val="002024BB"/>
    <w:rsid w:val="002035BF"/>
    <w:rsid w:val="0020488F"/>
    <w:rsid w:val="00204976"/>
    <w:rsid w:val="002049E8"/>
    <w:rsid w:val="00204E71"/>
    <w:rsid w:val="002056AC"/>
    <w:rsid w:val="002058A5"/>
    <w:rsid w:val="00205DA1"/>
    <w:rsid w:val="002063CE"/>
    <w:rsid w:val="002071D1"/>
    <w:rsid w:val="00207276"/>
    <w:rsid w:val="00207737"/>
    <w:rsid w:val="002078A3"/>
    <w:rsid w:val="00207BA8"/>
    <w:rsid w:val="00210575"/>
    <w:rsid w:val="00210762"/>
    <w:rsid w:val="002109F7"/>
    <w:rsid w:val="002111C7"/>
    <w:rsid w:val="00211248"/>
    <w:rsid w:val="00212513"/>
    <w:rsid w:val="00213A6A"/>
    <w:rsid w:val="00213B9A"/>
    <w:rsid w:val="00213D82"/>
    <w:rsid w:val="002146DF"/>
    <w:rsid w:val="002148A8"/>
    <w:rsid w:val="00214EFA"/>
    <w:rsid w:val="00215679"/>
    <w:rsid w:val="002159CD"/>
    <w:rsid w:val="00215A04"/>
    <w:rsid w:val="00215F67"/>
    <w:rsid w:val="00216A39"/>
    <w:rsid w:val="00217EA9"/>
    <w:rsid w:val="00220371"/>
    <w:rsid w:val="0022145D"/>
    <w:rsid w:val="00222173"/>
    <w:rsid w:val="002226FA"/>
    <w:rsid w:val="002227CF"/>
    <w:rsid w:val="002230B1"/>
    <w:rsid w:val="0022311F"/>
    <w:rsid w:val="002232CB"/>
    <w:rsid w:val="00223B64"/>
    <w:rsid w:val="00223F02"/>
    <w:rsid w:val="002241DB"/>
    <w:rsid w:val="002248C5"/>
    <w:rsid w:val="00224BC7"/>
    <w:rsid w:val="00225420"/>
    <w:rsid w:val="002255FB"/>
    <w:rsid w:val="002257BD"/>
    <w:rsid w:val="0022624D"/>
    <w:rsid w:val="002262D5"/>
    <w:rsid w:val="0022637D"/>
    <w:rsid w:val="00226973"/>
    <w:rsid w:val="00226975"/>
    <w:rsid w:val="00226A59"/>
    <w:rsid w:val="00226CDC"/>
    <w:rsid w:val="0022716D"/>
    <w:rsid w:val="00227458"/>
    <w:rsid w:val="002275F1"/>
    <w:rsid w:val="002277E8"/>
    <w:rsid w:val="00227B98"/>
    <w:rsid w:val="00227E26"/>
    <w:rsid w:val="00231164"/>
    <w:rsid w:val="00231F76"/>
    <w:rsid w:val="0023261F"/>
    <w:rsid w:val="00232938"/>
    <w:rsid w:val="00232EB1"/>
    <w:rsid w:val="002336A6"/>
    <w:rsid w:val="0023384A"/>
    <w:rsid w:val="002338B2"/>
    <w:rsid w:val="002344F5"/>
    <w:rsid w:val="002348D1"/>
    <w:rsid w:val="002348F7"/>
    <w:rsid w:val="0023567C"/>
    <w:rsid w:val="002357F3"/>
    <w:rsid w:val="00235B15"/>
    <w:rsid w:val="00235E31"/>
    <w:rsid w:val="00236188"/>
    <w:rsid w:val="0023648C"/>
    <w:rsid w:val="002364ED"/>
    <w:rsid w:val="00236521"/>
    <w:rsid w:val="00236F05"/>
    <w:rsid w:val="0023741E"/>
    <w:rsid w:val="00237603"/>
    <w:rsid w:val="002378EC"/>
    <w:rsid w:val="00237F95"/>
    <w:rsid w:val="002402A1"/>
    <w:rsid w:val="002404CF"/>
    <w:rsid w:val="002405E0"/>
    <w:rsid w:val="0024085D"/>
    <w:rsid w:val="00240A46"/>
    <w:rsid w:val="00240DE6"/>
    <w:rsid w:val="00241BF4"/>
    <w:rsid w:val="00241C94"/>
    <w:rsid w:val="0024200E"/>
    <w:rsid w:val="00242D00"/>
    <w:rsid w:val="00242DE3"/>
    <w:rsid w:val="00242E06"/>
    <w:rsid w:val="002433F4"/>
    <w:rsid w:val="002436D8"/>
    <w:rsid w:val="00244A96"/>
    <w:rsid w:val="00244B9A"/>
    <w:rsid w:val="0024537A"/>
    <w:rsid w:val="002454B2"/>
    <w:rsid w:val="002458C4"/>
    <w:rsid w:val="00245A02"/>
    <w:rsid w:val="00245E7C"/>
    <w:rsid w:val="00245FE3"/>
    <w:rsid w:val="00246161"/>
    <w:rsid w:val="0024721D"/>
    <w:rsid w:val="00247555"/>
    <w:rsid w:val="002475F9"/>
    <w:rsid w:val="00247AC8"/>
    <w:rsid w:val="002501AB"/>
    <w:rsid w:val="0025098D"/>
    <w:rsid w:val="002520A2"/>
    <w:rsid w:val="002524BC"/>
    <w:rsid w:val="00252746"/>
    <w:rsid w:val="00252A16"/>
    <w:rsid w:val="00253195"/>
    <w:rsid w:val="00253867"/>
    <w:rsid w:val="0025399D"/>
    <w:rsid w:val="00253D76"/>
    <w:rsid w:val="00254022"/>
    <w:rsid w:val="00254590"/>
    <w:rsid w:val="00254D49"/>
    <w:rsid w:val="002551F9"/>
    <w:rsid w:val="00255430"/>
    <w:rsid w:val="00255E01"/>
    <w:rsid w:val="0025684F"/>
    <w:rsid w:val="00256885"/>
    <w:rsid w:val="002571EC"/>
    <w:rsid w:val="00257238"/>
    <w:rsid w:val="0025757E"/>
    <w:rsid w:val="00260458"/>
    <w:rsid w:val="0026050B"/>
    <w:rsid w:val="00261256"/>
    <w:rsid w:val="00261915"/>
    <w:rsid w:val="00261A06"/>
    <w:rsid w:val="00261A6A"/>
    <w:rsid w:val="00264345"/>
    <w:rsid w:val="002643D0"/>
    <w:rsid w:val="00266AC9"/>
    <w:rsid w:val="002673EB"/>
    <w:rsid w:val="002675FD"/>
    <w:rsid w:val="0027020C"/>
    <w:rsid w:val="0027049C"/>
    <w:rsid w:val="0027082D"/>
    <w:rsid w:val="00270982"/>
    <w:rsid w:val="00270B11"/>
    <w:rsid w:val="002710D5"/>
    <w:rsid w:val="002716CE"/>
    <w:rsid w:val="00271D9B"/>
    <w:rsid w:val="00271DD9"/>
    <w:rsid w:val="0027281D"/>
    <w:rsid w:val="00272D06"/>
    <w:rsid w:val="00273380"/>
    <w:rsid w:val="00273DF3"/>
    <w:rsid w:val="00273FDC"/>
    <w:rsid w:val="00274DDF"/>
    <w:rsid w:val="00276057"/>
    <w:rsid w:val="002760D5"/>
    <w:rsid w:val="002763C9"/>
    <w:rsid w:val="0027649D"/>
    <w:rsid w:val="00276FCA"/>
    <w:rsid w:val="00277080"/>
    <w:rsid w:val="0027739A"/>
    <w:rsid w:val="002779D3"/>
    <w:rsid w:val="002791EA"/>
    <w:rsid w:val="00280622"/>
    <w:rsid w:val="00280708"/>
    <w:rsid w:val="00280ED5"/>
    <w:rsid w:val="002810E0"/>
    <w:rsid w:val="002813F4"/>
    <w:rsid w:val="00281689"/>
    <w:rsid w:val="002827E2"/>
    <w:rsid w:val="00282ACE"/>
    <w:rsid w:val="00282E8D"/>
    <w:rsid w:val="00282FC5"/>
    <w:rsid w:val="002830A5"/>
    <w:rsid w:val="0028480B"/>
    <w:rsid w:val="00285236"/>
    <w:rsid w:val="00285508"/>
    <w:rsid w:val="002856E6"/>
    <w:rsid w:val="002859E4"/>
    <w:rsid w:val="00286B53"/>
    <w:rsid w:val="0028734A"/>
    <w:rsid w:val="00287B4E"/>
    <w:rsid w:val="00287C84"/>
    <w:rsid w:val="00287D3A"/>
    <w:rsid w:val="0029069C"/>
    <w:rsid w:val="00290929"/>
    <w:rsid w:val="0029109E"/>
    <w:rsid w:val="002915C1"/>
    <w:rsid w:val="002915C5"/>
    <w:rsid w:val="00292BFE"/>
    <w:rsid w:val="0029337E"/>
    <w:rsid w:val="00293426"/>
    <w:rsid w:val="00293AA2"/>
    <w:rsid w:val="00293B63"/>
    <w:rsid w:val="00293D7E"/>
    <w:rsid w:val="00293E3F"/>
    <w:rsid w:val="0029401B"/>
    <w:rsid w:val="002941F0"/>
    <w:rsid w:val="00295071"/>
    <w:rsid w:val="002950AD"/>
    <w:rsid w:val="00295ACC"/>
    <w:rsid w:val="00296220"/>
    <w:rsid w:val="00296836"/>
    <w:rsid w:val="00296E5A"/>
    <w:rsid w:val="002972AA"/>
    <w:rsid w:val="00297BD0"/>
    <w:rsid w:val="002A04BB"/>
    <w:rsid w:val="002A1A08"/>
    <w:rsid w:val="002A1C2C"/>
    <w:rsid w:val="002A2514"/>
    <w:rsid w:val="002A287A"/>
    <w:rsid w:val="002A2FE1"/>
    <w:rsid w:val="002A367C"/>
    <w:rsid w:val="002A3ED5"/>
    <w:rsid w:val="002A424B"/>
    <w:rsid w:val="002A44CE"/>
    <w:rsid w:val="002A45FA"/>
    <w:rsid w:val="002A5177"/>
    <w:rsid w:val="002A51C0"/>
    <w:rsid w:val="002A5316"/>
    <w:rsid w:val="002A5B3A"/>
    <w:rsid w:val="002A61FA"/>
    <w:rsid w:val="002A6215"/>
    <w:rsid w:val="002A663C"/>
    <w:rsid w:val="002A70C6"/>
    <w:rsid w:val="002A73F0"/>
    <w:rsid w:val="002A751D"/>
    <w:rsid w:val="002A752F"/>
    <w:rsid w:val="002AF642"/>
    <w:rsid w:val="002B15A3"/>
    <w:rsid w:val="002B2B23"/>
    <w:rsid w:val="002B2B46"/>
    <w:rsid w:val="002B3D6A"/>
    <w:rsid w:val="002B477F"/>
    <w:rsid w:val="002B4E63"/>
    <w:rsid w:val="002B678A"/>
    <w:rsid w:val="002B7433"/>
    <w:rsid w:val="002B7B20"/>
    <w:rsid w:val="002B7C51"/>
    <w:rsid w:val="002B7C53"/>
    <w:rsid w:val="002B7E67"/>
    <w:rsid w:val="002B7F14"/>
    <w:rsid w:val="002C030A"/>
    <w:rsid w:val="002C058E"/>
    <w:rsid w:val="002C12D0"/>
    <w:rsid w:val="002C1324"/>
    <w:rsid w:val="002C13CE"/>
    <w:rsid w:val="002C23DC"/>
    <w:rsid w:val="002C27A4"/>
    <w:rsid w:val="002C28B7"/>
    <w:rsid w:val="002C2E17"/>
    <w:rsid w:val="002C2F32"/>
    <w:rsid w:val="002C343F"/>
    <w:rsid w:val="002C34F0"/>
    <w:rsid w:val="002C3534"/>
    <w:rsid w:val="002C356B"/>
    <w:rsid w:val="002C3F35"/>
    <w:rsid w:val="002C4381"/>
    <w:rsid w:val="002C45A8"/>
    <w:rsid w:val="002C5415"/>
    <w:rsid w:val="002C5471"/>
    <w:rsid w:val="002C547F"/>
    <w:rsid w:val="002C5756"/>
    <w:rsid w:val="002C6161"/>
    <w:rsid w:val="002C663F"/>
    <w:rsid w:val="002C67D4"/>
    <w:rsid w:val="002C6A3D"/>
    <w:rsid w:val="002C7037"/>
    <w:rsid w:val="002C74E0"/>
    <w:rsid w:val="002C77AC"/>
    <w:rsid w:val="002C7964"/>
    <w:rsid w:val="002C7DC1"/>
    <w:rsid w:val="002D0246"/>
    <w:rsid w:val="002D0B2E"/>
    <w:rsid w:val="002D17EC"/>
    <w:rsid w:val="002D19AA"/>
    <w:rsid w:val="002D19DF"/>
    <w:rsid w:val="002D1A15"/>
    <w:rsid w:val="002D2C40"/>
    <w:rsid w:val="002D3029"/>
    <w:rsid w:val="002D31B3"/>
    <w:rsid w:val="002D3657"/>
    <w:rsid w:val="002D36D5"/>
    <w:rsid w:val="002D4EC6"/>
    <w:rsid w:val="002D5332"/>
    <w:rsid w:val="002D5742"/>
    <w:rsid w:val="002D667F"/>
    <w:rsid w:val="002D6825"/>
    <w:rsid w:val="002D761D"/>
    <w:rsid w:val="002DC4F2"/>
    <w:rsid w:val="002E0376"/>
    <w:rsid w:val="002E078F"/>
    <w:rsid w:val="002E0895"/>
    <w:rsid w:val="002E0EBD"/>
    <w:rsid w:val="002E0F46"/>
    <w:rsid w:val="002E1051"/>
    <w:rsid w:val="002E16B8"/>
    <w:rsid w:val="002E194A"/>
    <w:rsid w:val="002E1A39"/>
    <w:rsid w:val="002E1E73"/>
    <w:rsid w:val="002E1EFD"/>
    <w:rsid w:val="002E2328"/>
    <w:rsid w:val="002E264B"/>
    <w:rsid w:val="002E268A"/>
    <w:rsid w:val="002E31C8"/>
    <w:rsid w:val="002E3579"/>
    <w:rsid w:val="002E3E18"/>
    <w:rsid w:val="002E450E"/>
    <w:rsid w:val="002E4C4E"/>
    <w:rsid w:val="002E534A"/>
    <w:rsid w:val="002E53B5"/>
    <w:rsid w:val="002E5792"/>
    <w:rsid w:val="002E57A8"/>
    <w:rsid w:val="002E5962"/>
    <w:rsid w:val="002E6239"/>
    <w:rsid w:val="002E682B"/>
    <w:rsid w:val="002E6CF8"/>
    <w:rsid w:val="002E73D0"/>
    <w:rsid w:val="002E7622"/>
    <w:rsid w:val="002E7D4D"/>
    <w:rsid w:val="002F0134"/>
    <w:rsid w:val="002F0686"/>
    <w:rsid w:val="002F0F5D"/>
    <w:rsid w:val="002F0F7E"/>
    <w:rsid w:val="002F1830"/>
    <w:rsid w:val="002F1872"/>
    <w:rsid w:val="002F1A4C"/>
    <w:rsid w:val="002F1C19"/>
    <w:rsid w:val="002F2594"/>
    <w:rsid w:val="002F2CD3"/>
    <w:rsid w:val="002F35F1"/>
    <w:rsid w:val="002F371E"/>
    <w:rsid w:val="002F3BE5"/>
    <w:rsid w:val="002F4951"/>
    <w:rsid w:val="002F4B0B"/>
    <w:rsid w:val="002F699C"/>
    <w:rsid w:val="002F742C"/>
    <w:rsid w:val="002F7FC9"/>
    <w:rsid w:val="00300550"/>
    <w:rsid w:val="00300628"/>
    <w:rsid w:val="00300ABF"/>
    <w:rsid w:val="00301B4D"/>
    <w:rsid w:val="00302086"/>
    <w:rsid w:val="00302755"/>
    <w:rsid w:val="00302DFB"/>
    <w:rsid w:val="00302E9D"/>
    <w:rsid w:val="00303029"/>
    <w:rsid w:val="00303319"/>
    <w:rsid w:val="003036E5"/>
    <w:rsid w:val="00303A74"/>
    <w:rsid w:val="0030405E"/>
    <w:rsid w:val="0030418A"/>
    <w:rsid w:val="00305191"/>
    <w:rsid w:val="003053AE"/>
    <w:rsid w:val="0030583A"/>
    <w:rsid w:val="00305B80"/>
    <w:rsid w:val="00306389"/>
    <w:rsid w:val="00306EF1"/>
    <w:rsid w:val="0030769F"/>
    <w:rsid w:val="00307834"/>
    <w:rsid w:val="0030A6D5"/>
    <w:rsid w:val="003101F6"/>
    <w:rsid w:val="00310796"/>
    <w:rsid w:val="003107A5"/>
    <w:rsid w:val="0031085D"/>
    <w:rsid w:val="00310C01"/>
    <w:rsid w:val="0031148B"/>
    <w:rsid w:val="003121A5"/>
    <w:rsid w:val="003121EE"/>
    <w:rsid w:val="0031233B"/>
    <w:rsid w:val="003129C2"/>
    <w:rsid w:val="00312A72"/>
    <w:rsid w:val="00312C2D"/>
    <w:rsid w:val="00313AF3"/>
    <w:rsid w:val="00313D24"/>
    <w:rsid w:val="00314082"/>
    <w:rsid w:val="003144F1"/>
    <w:rsid w:val="0031465B"/>
    <w:rsid w:val="0031494B"/>
    <w:rsid w:val="00314E54"/>
    <w:rsid w:val="0031560F"/>
    <w:rsid w:val="00315841"/>
    <w:rsid w:val="00315C6D"/>
    <w:rsid w:val="00316161"/>
    <w:rsid w:val="0031668B"/>
    <w:rsid w:val="003169A2"/>
    <w:rsid w:val="00316DE0"/>
    <w:rsid w:val="0031731A"/>
    <w:rsid w:val="003176FC"/>
    <w:rsid w:val="00317A1F"/>
    <w:rsid w:val="00320B38"/>
    <w:rsid w:val="00321754"/>
    <w:rsid w:val="00321DAA"/>
    <w:rsid w:val="00322193"/>
    <w:rsid w:val="00322862"/>
    <w:rsid w:val="003235EB"/>
    <w:rsid w:val="00323C0E"/>
    <w:rsid w:val="00323C44"/>
    <w:rsid w:val="0032497C"/>
    <w:rsid w:val="00324CFF"/>
    <w:rsid w:val="00325113"/>
    <w:rsid w:val="00325557"/>
    <w:rsid w:val="00325718"/>
    <w:rsid w:val="00325954"/>
    <w:rsid w:val="003266D6"/>
    <w:rsid w:val="0032702D"/>
    <w:rsid w:val="00327151"/>
    <w:rsid w:val="00327281"/>
    <w:rsid w:val="00327469"/>
    <w:rsid w:val="003302EC"/>
    <w:rsid w:val="003308B4"/>
    <w:rsid w:val="00330DA1"/>
    <w:rsid w:val="00330F8A"/>
    <w:rsid w:val="0033108F"/>
    <w:rsid w:val="0033173D"/>
    <w:rsid w:val="003328FE"/>
    <w:rsid w:val="00332916"/>
    <w:rsid w:val="00332A1E"/>
    <w:rsid w:val="003340E6"/>
    <w:rsid w:val="00334A83"/>
    <w:rsid w:val="00334BE4"/>
    <w:rsid w:val="00334E1E"/>
    <w:rsid w:val="003359E1"/>
    <w:rsid w:val="003363A9"/>
    <w:rsid w:val="00337FE7"/>
    <w:rsid w:val="00340016"/>
    <w:rsid w:val="0034005A"/>
    <w:rsid w:val="00340122"/>
    <w:rsid w:val="0034074B"/>
    <w:rsid w:val="003407D8"/>
    <w:rsid w:val="00340F84"/>
    <w:rsid w:val="003415AD"/>
    <w:rsid w:val="0034161D"/>
    <w:rsid w:val="00341F95"/>
    <w:rsid w:val="00343AB2"/>
    <w:rsid w:val="003444A5"/>
    <w:rsid w:val="003445E0"/>
    <w:rsid w:val="0034497F"/>
    <w:rsid w:val="00344B69"/>
    <w:rsid w:val="00344C2A"/>
    <w:rsid w:val="00344CF5"/>
    <w:rsid w:val="00345556"/>
    <w:rsid w:val="003457B4"/>
    <w:rsid w:val="00346503"/>
    <w:rsid w:val="0034687F"/>
    <w:rsid w:val="00346A93"/>
    <w:rsid w:val="00346D24"/>
    <w:rsid w:val="00347089"/>
    <w:rsid w:val="00347109"/>
    <w:rsid w:val="00347313"/>
    <w:rsid w:val="003473DB"/>
    <w:rsid w:val="00347518"/>
    <w:rsid w:val="00347793"/>
    <w:rsid w:val="00351A3F"/>
    <w:rsid w:val="00351BC4"/>
    <w:rsid w:val="00352C20"/>
    <w:rsid w:val="00353097"/>
    <w:rsid w:val="003533C2"/>
    <w:rsid w:val="00353863"/>
    <w:rsid w:val="00354105"/>
    <w:rsid w:val="003541FA"/>
    <w:rsid w:val="00354284"/>
    <w:rsid w:val="00354672"/>
    <w:rsid w:val="003546E4"/>
    <w:rsid w:val="003554C9"/>
    <w:rsid w:val="00355BDC"/>
    <w:rsid w:val="00356283"/>
    <w:rsid w:val="0035637C"/>
    <w:rsid w:val="00356592"/>
    <w:rsid w:val="00356D7F"/>
    <w:rsid w:val="00356EB4"/>
    <w:rsid w:val="00357095"/>
    <w:rsid w:val="003608C2"/>
    <w:rsid w:val="003608CA"/>
    <w:rsid w:val="00360F14"/>
    <w:rsid w:val="00361DED"/>
    <w:rsid w:val="00361FC7"/>
    <w:rsid w:val="00362550"/>
    <w:rsid w:val="00362A42"/>
    <w:rsid w:val="00362FA9"/>
    <w:rsid w:val="003644EA"/>
    <w:rsid w:val="003645F7"/>
    <w:rsid w:val="00364678"/>
    <w:rsid w:val="00364EF5"/>
    <w:rsid w:val="00365094"/>
    <w:rsid w:val="003656DF"/>
    <w:rsid w:val="00365A10"/>
    <w:rsid w:val="00365E66"/>
    <w:rsid w:val="00367AD9"/>
    <w:rsid w:val="00367BB0"/>
    <w:rsid w:val="003704EA"/>
    <w:rsid w:val="003707F5"/>
    <w:rsid w:val="00370DE8"/>
    <w:rsid w:val="003710A3"/>
    <w:rsid w:val="003716BF"/>
    <w:rsid w:val="00371895"/>
    <w:rsid w:val="00372188"/>
    <w:rsid w:val="003721C6"/>
    <w:rsid w:val="00372747"/>
    <w:rsid w:val="003727E9"/>
    <w:rsid w:val="00373517"/>
    <w:rsid w:val="00373F68"/>
    <w:rsid w:val="00374537"/>
    <w:rsid w:val="00374CDC"/>
    <w:rsid w:val="003751F9"/>
    <w:rsid w:val="003755C1"/>
    <w:rsid w:val="003758E8"/>
    <w:rsid w:val="00376ACF"/>
    <w:rsid w:val="00377C73"/>
    <w:rsid w:val="00380215"/>
    <w:rsid w:val="0038114A"/>
    <w:rsid w:val="00381409"/>
    <w:rsid w:val="00381D70"/>
    <w:rsid w:val="00382224"/>
    <w:rsid w:val="00382B87"/>
    <w:rsid w:val="003837C1"/>
    <w:rsid w:val="00383D84"/>
    <w:rsid w:val="00384377"/>
    <w:rsid w:val="003854A0"/>
    <w:rsid w:val="0038577C"/>
    <w:rsid w:val="00386069"/>
    <w:rsid w:val="00386905"/>
    <w:rsid w:val="00387E51"/>
    <w:rsid w:val="00390144"/>
    <w:rsid w:val="0039021C"/>
    <w:rsid w:val="00390793"/>
    <w:rsid w:val="00390DF0"/>
    <w:rsid w:val="003910EE"/>
    <w:rsid w:val="00391D53"/>
    <w:rsid w:val="00391E32"/>
    <w:rsid w:val="003925D4"/>
    <w:rsid w:val="00393A9A"/>
    <w:rsid w:val="0039423F"/>
    <w:rsid w:val="003947EB"/>
    <w:rsid w:val="00394C2C"/>
    <w:rsid w:val="003950A6"/>
    <w:rsid w:val="0039595B"/>
    <w:rsid w:val="00395ACD"/>
    <w:rsid w:val="00396116"/>
    <w:rsid w:val="003962F5"/>
    <w:rsid w:val="0039679A"/>
    <w:rsid w:val="00396B29"/>
    <w:rsid w:val="00396CA3"/>
    <w:rsid w:val="0039772C"/>
    <w:rsid w:val="00397B0E"/>
    <w:rsid w:val="00397BFE"/>
    <w:rsid w:val="003A04B5"/>
    <w:rsid w:val="003A06F9"/>
    <w:rsid w:val="003A0F74"/>
    <w:rsid w:val="003A12A9"/>
    <w:rsid w:val="003A12DE"/>
    <w:rsid w:val="003A1EC9"/>
    <w:rsid w:val="003A2240"/>
    <w:rsid w:val="003A2786"/>
    <w:rsid w:val="003A2E70"/>
    <w:rsid w:val="003A2E75"/>
    <w:rsid w:val="003A30BA"/>
    <w:rsid w:val="003A374B"/>
    <w:rsid w:val="003A3BDE"/>
    <w:rsid w:val="003A3E90"/>
    <w:rsid w:val="003A57CD"/>
    <w:rsid w:val="003A5BEA"/>
    <w:rsid w:val="003A6179"/>
    <w:rsid w:val="003A6858"/>
    <w:rsid w:val="003A75B8"/>
    <w:rsid w:val="003A7E5B"/>
    <w:rsid w:val="003B0203"/>
    <w:rsid w:val="003B0459"/>
    <w:rsid w:val="003B05B9"/>
    <w:rsid w:val="003B05C5"/>
    <w:rsid w:val="003B12D0"/>
    <w:rsid w:val="003B14C6"/>
    <w:rsid w:val="003B15A8"/>
    <w:rsid w:val="003B18BC"/>
    <w:rsid w:val="003B2393"/>
    <w:rsid w:val="003B282C"/>
    <w:rsid w:val="003B382C"/>
    <w:rsid w:val="003B3A8E"/>
    <w:rsid w:val="003B4952"/>
    <w:rsid w:val="003B4C1B"/>
    <w:rsid w:val="003B4E39"/>
    <w:rsid w:val="003B4F84"/>
    <w:rsid w:val="003B581E"/>
    <w:rsid w:val="003B62C6"/>
    <w:rsid w:val="003B653A"/>
    <w:rsid w:val="003B6B0D"/>
    <w:rsid w:val="003B6C52"/>
    <w:rsid w:val="003B739B"/>
    <w:rsid w:val="003B742B"/>
    <w:rsid w:val="003B7A11"/>
    <w:rsid w:val="003B7ADC"/>
    <w:rsid w:val="003B7BF0"/>
    <w:rsid w:val="003C0502"/>
    <w:rsid w:val="003C07DA"/>
    <w:rsid w:val="003C0D64"/>
    <w:rsid w:val="003C0D82"/>
    <w:rsid w:val="003C1349"/>
    <w:rsid w:val="003C1D91"/>
    <w:rsid w:val="003C22DE"/>
    <w:rsid w:val="003C2317"/>
    <w:rsid w:val="003C2CCD"/>
    <w:rsid w:val="003C2F1E"/>
    <w:rsid w:val="003C3699"/>
    <w:rsid w:val="003C37AF"/>
    <w:rsid w:val="003C38B5"/>
    <w:rsid w:val="003C3F3B"/>
    <w:rsid w:val="003C4124"/>
    <w:rsid w:val="003C4B63"/>
    <w:rsid w:val="003C4D16"/>
    <w:rsid w:val="003C53F5"/>
    <w:rsid w:val="003C74B8"/>
    <w:rsid w:val="003C758B"/>
    <w:rsid w:val="003C7735"/>
    <w:rsid w:val="003C78FE"/>
    <w:rsid w:val="003C79D2"/>
    <w:rsid w:val="003C7DC1"/>
    <w:rsid w:val="003D01A2"/>
    <w:rsid w:val="003D11E6"/>
    <w:rsid w:val="003D11F3"/>
    <w:rsid w:val="003D137B"/>
    <w:rsid w:val="003D1B35"/>
    <w:rsid w:val="003D1F48"/>
    <w:rsid w:val="003D23D2"/>
    <w:rsid w:val="003D3476"/>
    <w:rsid w:val="003D3BFB"/>
    <w:rsid w:val="003D3C1C"/>
    <w:rsid w:val="003D3CED"/>
    <w:rsid w:val="003D434C"/>
    <w:rsid w:val="003D50F9"/>
    <w:rsid w:val="003D5DF8"/>
    <w:rsid w:val="003D7291"/>
    <w:rsid w:val="003E04F8"/>
    <w:rsid w:val="003E087F"/>
    <w:rsid w:val="003E0B57"/>
    <w:rsid w:val="003E13BA"/>
    <w:rsid w:val="003E2BFF"/>
    <w:rsid w:val="003E2EA5"/>
    <w:rsid w:val="003E34A3"/>
    <w:rsid w:val="003E34F8"/>
    <w:rsid w:val="003E353C"/>
    <w:rsid w:val="003E3960"/>
    <w:rsid w:val="003E4007"/>
    <w:rsid w:val="003E44AE"/>
    <w:rsid w:val="003E506F"/>
    <w:rsid w:val="003E534E"/>
    <w:rsid w:val="003E55AD"/>
    <w:rsid w:val="003E5DF2"/>
    <w:rsid w:val="003E6112"/>
    <w:rsid w:val="003E64A6"/>
    <w:rsid w:val="003E6B47"/>
    <w:rsid w:val="003E6DA0"/>
    <w:rsid w:val="003E75C2"/>
    <w:rsid w:val="003E79A1"/>
    <w:rsid w:val="003F0391"/>
    <w:rsid w:val="003F0421"/>
    <w:rsid w:val="003F0614"/>
    <w:rsid w:val="003F075D"/>
    <w:rsid w:val="003F0973"/>
    <w:rsid w:val="003F09C7"/>
    <w:rsid w:val="003F0A39"/>
    <w:rsid w:val="003F0E47"/>
    <w:rsid w:val="003F17A5"/>
    <w:rsid w:val="003F1911"/>
    <w:rsid w:val="003F2DEA"/>
    <w:rsid w:val="003F2F79"/>
    <w:rsid w:val="003F3CF2"/>
    <w:rsid w:val="003F4073"/>
    <w:rsid w:val="003F4A6F"/>
    <w:rsid w:val="003F4E15"/>
    <w:rsid w:val="003F5061"/>
    <w:rsid w:val="003F54FB"/>
    <w:rsid w:val="003F58C0"/>
    <w:rsid w:val="003F58C4"/>
    <w:rsid w:val="003F5B43"/>
    <w:rsid w:val="003F5F31"/>
    <w:rsid w:val="003F6C62"/>
    <w:rsid w:val="003F756A"/>
    <w:rsid w:val="003F7A16"/>
    <w:rsid w:val="00400EF3"/>
    <w:rsid w:val="00401738"/>
    <w:rsid w:val="00401FD9"/>
    <w:rsid w:val="004020A8"/>
    <w:rsid w:val="00402299"/>
    <w:rsid w:val="004022BF"/>
    <w:rsid w:val="00402C71"/>
    <w:rsid w:val="00402F4C"/>
    <w:rsid w:val="00402F6B"/>
    <w:rsid w:val="00404D27"/>
    <w:rsid w:val="004055DA"/>
    <w:rsid w:val="00405E89"/>
    <w:rsid w:val="004061BD"/>
    <w:rsid w:val="004063CC"/>
    <w:rsid w:val="00406463"/>
    <w:rsid w:val="00407BC8"/>
    <w:rsid w:val="00407C3E"/>
    <w:rsid w:val="00410237"/>
    <w:rsid w:val="00410497"/>
    <w:rsid w:val="00410595"/>
    <w:rsid w:val="00410AA5"/>
    <w:rsid w:val="00410D41"/>
    <w:rsid w:val="0041163C"/>
    <w:rsid w:val="00411803"/>
    <w:rsid w:val="00412015"/>
    <w:rsid w:val="00412130"/>
    <w:rsid w:val="00412482"/>
    <w:rsid w:val="004129A4"/>
    <w:rsid w:val="00412ED0"/>
    <w:rsid w:val="00412FA7"/>
    <w:rsid w:val="0041335D"/>
    <w:rsid w:val="004134D3"/>
    <w:rsid w:val="00413A26"/>
    <w:rsid w:val="00413B12"/>
    <w:rsid w:val="00413E5D"/>
    <w:rsid w:val="004140A8"/>
    <w:rsid w:val="004141AB"/>
    <w:rsid w:val="004149D7"/>
    <w:rsid w:val="00414B7D"/>
    <w:rsid w:val="00415067"/>
    <w:rsid w:val="0041561A"/>
    <w:rsid w:val="004160D1"/>
    <w:rsid w:val="004169BD"/>
    <w:rsid w:val="00417EDB"/>
    <w:rsid w:val="00420628"/>
    <w:rsid w:val="0042072F"/>
    <w:rsid w:val="00420747"/>
    <w:rsid w:val="00420CF5"/>
    <w:rsid w:val="00420D47"/>
    <w:rsid w:val="0042101B"/>
    <w:rsid w:val="0042126F"/>
    <w:rsid w:val="0042134A"/>
    <w:rsid w:val="00421387"/>
    <w:rsid w:val="00421658"/>
    <w:rsid w:val="00421865"/>
    <w:rsid w:val="004218CC"/>
    <w:rsid w:val="004226B8"/>
    <w:rsid w:val="00422B43"/>
    <w:rsid w:val="00423252"/>
    <w:rsid w:val="004242F1"/>
    <w:rsid w:val="00424DF3"/>
    <w:rsid w:val="00424EF3"/>
    <w:rsid w:val="00425F71"/>
    <w:rsid w:val="00425FA2"/>
    <w:rsid w:val="004261E0"/>
    <w:rsid w:val="004264C9"/>
    <w:rsid w:val="00426971"/>
    <w:rsid w:val="00426EB6"/>
    <w:rsid w:val="00426FE0"/>
    <w:rsid w:val="00427BB1"/>
    <w:rsid w:val="00430441"/>
    <w:rsid w:val="004304FE"/>
    <w:rsid w:val="004306A0"/>
    <w:rsid w:val="00430730"/>
    <w:rsid w:val="00430741"/>
    <w:rsid w:val="004308E0"/>
    <w:rsid w:val="00430CF3"/>
    <w:rsid w:val="00430FFB"/>
    <w:rsid w:val="0043115B"/>
    <w:rsid w:val="0043247E"/>
    <w:rsid w:val="004331CA"/>
    <w:rsid w:val="00433374"/>
    <w:rsid w:val="004333C0"/>
    <w:rsid w:val="00433958"/>
    <w:rsid w:val="00433D98"/>
    <w:rsid w:val="00433EA9"/>
    <w:rsid w:val="00434775"/>
    <w:rsid w:val="004347AE"/>
    <w:rsid w:val="00434D39"/>
    <w:rsid w:val="0043503F"/>
    <w:rsid w:val="00435894"/>
    <w:rsid w:val="00435E0D"/>
    <w:rsid w:val="00435EE5"/>
    <w:rsid w:val="00436664"/>
    <w:rsid w:val="00436B1E"/>
    <w:rsid w:val="0043702C"/>
    <w:rsid w:val="00437446"/>
    <w:rsid w:val="00437DBE"/>
    <w:rsid w:val="004409B1"/>
    <w:rsid w:val="004411D3"/>
    <w:rsid w:val="004412E6"/>
    <w:rsid w:val="004423F5"/>
    <w:rsid w:val="00442409"/>
    <w:rsid w:val="00442A0E"/>
    <w:rsid w:val="00443050"/>
    <w:rsid w:val="004430BE"/>
    <w:rsid w:val="00443563"/>
    <w:rsid w:val="00444E43"/>
    <w:rsid w:val="00445619"/>
    <w:rsid w:val="00445DAA"/>
    <w:rsid w:val="0044603B"/>
    <w:rsid w:val="00446D60"/>
    <w:rsid w:val="00446E17"/>
    <w:rsid w:val="00446F4C"/>
    <w:rsid w:val="00447B0A"/>
    <w:rsid w:val="00447D7F"/>
    <w:rsid w:val="00447FD9"/>
    <w:rsid w:val="00451902"/>
    <w:rsid w:val="00451C81"/>
    <w:rsid w:val="00451D31"/>
    <w:rsid w:val="00452F1D"/>
    <w:rsid w:val="004535B2"/>
    <w:rsid w:val="00453CC0"/>
    <w:rsid w:val="00453D25"/>
    <w:rsid w:val="004541CA"/>
    <w:rsid w:val="00454C14"/>
    <w:rsid w:val="00454ED6"/>
    <w:rsid w:val="00455D10"/>
    <w:rsid w:val="00455F81"/>
    <w:rsid w:val="004560D2"/>
    <w:rsid w:val="00456FC5"/>
    <w:rsid w:val="00457A73"/>
    <w:rsid w:val="00457C70"/>
    <w:rsid w:val="00457CB3"/>
    <w:rsid w:val="00457E6E"/>
    <w:rsid w:val="0046027B"/>
    <w:rsid w:val="004607C5"/>
    <w:rsid w:val="00460A8D"/>
    <w:rsid w:val="00460E00"/>
    <w:rsid w:val="0046182D"/>
    <w:rsid w:val="00462005"/>
    <w:rsid w:val="00462201"/>
    <w:rsid w:val="004627DC"/>
    <w:rsid w:val="004639B3"/>
    <w:rsid w:val="00463E6A"/>
    <w:rsid w:val="00464082"/>
    <w:rsid w:val="0046418C"/>
    <w:rsid w:val="00464219"/>
    <w:rsid w:val="00464552"/>
    <w:rsid w:val="00464C60"/>
    <w:rsid w:val="004655A6"/>
    <w:rsid w:val="004663A6"/>
    <w:rsid w:val="00466502"/>
    <w:rsid w:val="0046665D"/>
    <w:rsid w:val="00466798"/>
    <w:rsid w:val="00466F17"/>
    <w:rsid w:val="00466F45"/>
    <w:rsid w:val="00466FF0"/>
    <w:rsid w:val="00467239"/>
    <w:rsid w:val="00467EA2"/>
    <w:rsid w:val="0047057D"/>
    <w:rsid w:val="00470815"/>
    <w:rsid w:val="00471007"/>
    <w:rsid w:val="004717FD"/>
    <w:rsid w:val="00471F7B"/>
    <w:rsid w:val="00472B9C"/>
    <w:rsid w:val="00473E40"/>
    <w:rsid w:val="00473F9A"/>
    <w:rsid w:val="00474426"/>
    <w:rsid w:val="0047471D"/>
    <w:rsid w:val="00475079"/>
    <w:rsid w:val="00475822"/>
    <w:rsid w:val="00475B75"/>
    <w:rsid w:val="00475C3A"/>
    <w:rsid w:val="004764B4"/>
    <w:rsid w:val="00476538"/>
    <w:rsid w:val="00476694"/>
    <w:rsid w:val="00476888"/>
    <w:rsid w:val="00476BD4"/>
    <w:rsid w:val="00476C39"/>
    <w:rsid w:val="00480477"/>
    <w:rsid w:val="00481887"/>
    <w:rsid w:val="00481920"/>
    <w:rsid w:val="00481BEA"/>
    <w:rsid w:val="004822E7"/>
    <w:rsid w:val="00482528"/>
    <w:rsid w:val="0048272B"/>
    <w:rsid w:val="00482B05"/>
    <w:rsid w:val="00482C61"/>
    <w:rsid w:val="00482DA9"/>
    <w:rsid w:val="00482E48"/>
    <w:rsid w:val="004831AB"/>
    <w:rsid w:val="00483283"/>
    <w:rsid w:val="004832A1"/>
    <w:rsid w:val="00483431"/>
    <w:rsid w:val="00483E87"/>
    <w:rsid w:val="004841D7"/>
    <w:rsid w:val="00484566"/>
    <w:rsid w:val="004846E9"/>
    <w:rsid w:val="00484983"/>
    <w:rsid w:val="00484C2F"/>
    <w:rsid w:val="00484CFA"/>
    <w:rsid w:val="00484E51"/>
    <w:rsid w:val="00485CC4"/>
    <w:rsid w:val="00485F90"/>
    <w:rsid w:val="004864AD"/>
    <w:rsid w:val="004866AC"/>
    <w:rsid w:val="00486946"/>
    <w:rsid w:val="00486A45"/>
    <w:rsid w:val="00486AC4"/>
    <w:rsid w:val="00486FB7"/>
    <w:rsid w:val="0048717B"/>
    <w:rsid w:val="004876D9"/>
    <w:rsid w:val="0049068B"/>
    <w:rsid w:val="004912F8"/>
    <w:rsid w:val="00491385"/>
    <w:rsid w:val="0049258A"/>
    <w:rsid w:val="00492D7F"/>
    <w:rsid w:val="00492E66"/>
    <w:rsid w:val="00492E6E"/>
    <w:rsid w:val="0049306F"/>
    <w:rsid w:val="004938D4"/>
    <w:rsid w:val="00493F10"/>
    <w:rsid w:val="00494E57"/>
    <w:rsid w:val="00494EFF"/>
    <w:rsid w:val="004958CF"/>
    <w:rsid w:val="00495E71"/>
    <w:rsid w:val="004963C3"/>
    <w:rsid w:val="00496B74"/>
    <w:rsid w:val="00496D1C"/>
    <w:rsid w:val="0049718B"/>
    <w:rsid w:val="0049734E"/>
    <w:rsid w:val="00497C41"/>
    <w:rsid w:val="00497CD2"/>
    <w:rsid w:val="00497D36"/>
    <w:rsid w:val="004A0498"/>
    <w:rsid w:val="004A0D25"/>
    <w:rsid w:val="004A0E02"/>
    <w:rsid w:val="004A1DE1"/>
    <w:rsid w:val="004A1F95"/>
    <w:rsid w:val="004A391E"/>
    <w:rsid w:val="004A39ED"/>
    <w:rsid w:val="004A5450"/>
    <w:rsid w:val="004A5D17"/>
    <w:rsid w:val="004A62E2"/>
    <w:rsid w:val="004A67C9"/>
    <w:rsid w:val="004A6D00"/>
    <w:rsid w:val="004A6FD7"/>
    <w:rsid w:val="004A7046"/>
    <w:rsid w:val="004A71DB"/>
    <w:rsid w:val="004A73B9"/>
    <w:rsid w:val="004A776D"/>
    <w:rsid w:val="004A778C"/>
    <w:rsid w:val="004A79DD"/>
    <w:rsid w:val="004A7C4C"/>
    <w:rsid w:val="004B01E1"/>
    <w:rsid w:val="004B0653"/>
    <w:rsid w:val="004B072E"/>
    <w:rsid w:val="004B0E57"/>
    <w:rsid w:val="004B1340"/>
    <w:rsid w:val="004B1435"/>
    <w:rsid w:val="004B171C"/>
    <w:rsid w:val="004B1D08"/>
    <w:rsid w:val="004B2832"/>
    <w:rsid w:val="004B3614"/>
    <w:rsid w:val="004B385E"/>
    <w:rsid w:val="004B3CB0"/>
    <w:rsid w:val="004B4089"/>
    <w:rsid w:val="004B47B9"/>
    <w:rsid w:val="004B4893"/>
    <w:rsid w:val="004B48BF"/>
    <w:rsid w:val="004B51FA"/>
    <w:rsid w:val="004B52C8"/>
    <w:rsid w:val="004B56D2"/>
    <w:rsid w:val="004B5AD9"/>
    <w:rsid w:val="004B5BDD"/>
    <w:rsid w:val="004B6B17"/>
    <w:rsid w:val="004B7199"/>
    <w:rsid w:val="004B7595"/>
    <w:rsid w:val="004B7D67"/>
    <w:rsid w:val="004B7F02"/>
    <w:rsid w:val="004C1E64"/>
    <w:rsid w:val="004C2C74"/>
    <w:rsid w:val="004C4114"/>
    <w:rsid w:val="004C456D"/>
    <w:rsid w:val="004C4E1F"/>
    <w:rsid w:val="004C4F1C"/>
    <w:rsid w:val="004C5601"/>
    <w:rsid w:val="004C58F0"/>
    <w:rsid w:val="004C6927"/>
    <w:rsid w:val="004C6D13"/>
    <w:rsid w:val="004C6F3A"/>
    <w:rsid w:val="004C6F4D"/>
    <w:rsid w:val="004C76F7"/>
    <w:rsid w:val="004C7AD3"/>
    <w:rsid w:val="004C7CF3"/>
    <w:rsid w:val="004D0449"/>
    <w:rsid w:val="004D0478"/>
    <w:rsid w:val="004D057B"/>
    <w:rsid w:val="004D0B84"/>
    <w:rsid w:val="004D0F24"/>
    <w:rsid w:val="004D17DA"/>
    <w:rsid w:val="004D17E2"/>
    <w:rsid w:val="004D1979"/>
    <w:rsid w:val="004D1AE2"/>
    <w:rsid w:val="004D1B14"/>
    <w:rsid w:val="004D1B2C"/>
    <w:rsid w:val="004D2362"/>
    <w:rsid w:val="004D2A09"/>
    <w:rsid w:val="004D3087"/>
    <w:rsid w:val="004D356C"/>
    <w:rsid w:val="004D3A5F"/>
    <w:rsid w:val="004D3E74"/>
    <w:rsid w:val="004D4A1D"/>
    <w:rsid w:val="004D4A6B"/>
    <w:rsid w:val="004D4F2E"/>
    <w:rsid w:val="004D51A2"/>
    <w:rsid w:val="004D5381"/>
    <w:rsid w:val="004D58E9"/>
    <w:rsid w:val="004D5B73"/>
    <w:rsid w:val="004D609C"/>
    <w:rsid w:val="004D6292"/>
    <w:rsid w:val="004D6ABC"/>
    <w:rsid w:val="004D6BB4"/>
    <w:rsid w:val="004D7201"/>
    <w:rsid w:val="004D76DC"/>
    <w:rsid w:val="004D7933"/>
    <w:rsid w:val="004E00BE"/>
    <w:rsid w:val="004E0564"/>
    <w:rsid w:val="004E10CD"/>
    <w:rsid w:val="004E13FE"/>
    <w:rsid w:val="004E15B7"/>
    <w:rsid w:val="004E15ED"/>
    <w:rsid w:val="004E2021"/>
    <w:rsid w:val="004E2336"/>
    <w:rsid w:val="004E234C"/>
    <w:rsid w:val="004E2B18"/>
    <w:rsid w:val="004E35E5"/>
    <w:rsid w:val="004E3851"/>
    <w:rsid w:val="004E3EAF"/>
    <w:rsid w:val="004E41AF"/>
    <w:rsid w:val="004E42D2"/>
    <w:rsid w:val="004E4A29"/>
    <w:rsid w:val="004E4F7A"/>
    <w:rsid w:val="004E5206"/>
    <w:rsid w:val="004E57B8"/>
    <w:rsid w:val="004E5894"/>
    <w:rsid w:val="004E5C38"/>
    <w:rsid w:val="004E62AF"/>
    <w:rsid w:val="004E67E4"/>
    <w:rsid w:val="004E719B"/>
    <w:rsid w:val="004E72C4"/>
    <w:rsid w:val="004E7436"/>
    <w:rsid w:val="004E7910"/>
    <w:rsid w:val="004E7C9A"/>
    <w:rsid w:val="004F02CC"/>
    <w:rsid w:val="004F063D"/>
    <w:rsid w:val="004F0C01"/>
    <w:rsid w:val="004F1098"/>
    <w:rsid w:val="004F1411"/>
    <w:rsid w:val="004F1C62"/>
    <w:rsid w:val="004F1C99"/>
    <w:rsid w:val="004F2340"/>
    <w:rsid w:val="004F2E1A"/>
    <w:rsid w:val="004F305E"/>
    <w:rsid w:val="004F3124"/>
    <w:rsid w:val="004F3E6E"/>
    <w:rsid w:val="004F406C"/>
    <w:rsid w:val="004F45B1"/>
    <w:rsid w:val="004F49C2"/>
    <w:rsid w:val="004F4A47"/>
    <w:rsid w:val="004F5233"/>
    <w:rsid w:val="004F5F7A"/>
    <w:rsid w:val="004F6025"/>
    <w:rsid w:val="004F6C94"/>
    <w:rsid w:val="004F72D9"/>
    <w:rsid w:val="004F7A43"/>
    <w:rsid w:val="004F7D85"/>
    <w:rsid w:val="0050034D"/>
    <w:rsid w:val="00500419"/>
    <w:rsid w:val="00500905"/>
    <w:rsid w:val="00500D05"/>
    <w:rsid w:val="005012CD"/>
    <w:rsid w:val="00502048"/>
    <w:rsid w:val="005023D1"/>
    <w:rsid w:val="00502A68"/>
    <w:rsid w:val="00503896"/>
    <w:rsid w:val="005047B4"/>
    <w:rsid w:val="00504A45"/>
    <w:rsid w:val="0050524F"/>
    <w:rsid w:val="00505882"/>
    <w:rsid w:val="00507D73"/>
    <w:rsid w:val="00507F45"/>
    <w:rsid w:val="0051114A"/>
    <w:rsid w:val="0051140E"/>
    <w:rsid w:val="005122B1"/>
    <w:rsid w:val="00512522"/>
    <w:rsid w:val="005126C8"/>
    <w:rsid w:val="00512E8C"/>
    <w:rsid w:val="0051315E"/>
    <w:rsid w:val="00513A6C"/>
    <w:rsid w:val="005143AE"/>
    <w:rsid w:val="005150BD"/>
    <w:rsid w:val="00515523"/>
    <w:rsid w:val="0051696E"/>
    <w:rsid w:val="00516FAD"/>
    <w:rsid w:val="00516FCD"/>
    <w:rsid w:val="00517361"/>
    <w:rsid w:val="005176B4"/>
    <w:rsid w:val="00517B1A"/>
    <w:rsid w:val="0052007E"/>
    <w:rsid w:val="0052010F"/>
    <w:rsid w:val="00520CB5"/>
    <w:rsid w:val="0052103A"/>
    <w:rsid w:val="0052188C"/>
    <w:rsid w:val="0052197E"/>
    <w:rsid w:val="005222EB"/>
    <w:rsid w:val="00522AA6"/>
    <w:rsid w:val="00523319"/>
    <w:rsid w:val="00523427"/>
    <w:rsid w:val="00523653"/>
    <w:rsid w:val="00524D96"/>
    <w:rsid w:val="00525B91"/>
    <w:rsid w:val="0052605C"/>
    <w:rsid w:val="00526939"/>
    <w:rsid w:val="0052783C"/>
    <w:rsid w:val="005279A2"/>
    <w:rsid w:val="00527AAF"/>
    <w:rsid w:val="00527D1D"/>
    <w:rsid w:val="00530146"/>
    <w:rsid w:val="00530CE8"/>
    <w:rsid w:val="00530DF1"/>
    <w:rsid w:val="00531A5A"/>
    <w:rsid w:val="00531C3F"/>
    <w:rsid w:val="00531FDD"/>
    <w:rsid w:val="00532211"/>
    <w:rsid w:val="0053277F"/>
    <w:rsid w:val="0053288C"/>
    <w:rsid w:val="00532F26"/>
    <w:rsid w:val="0053350F"/>
    <w:rsid w:val="0053392C"/>
    <w:rsid w:val="00533C2B"/>
    <w:rsid w:val="00534103"/>
    <w:rsid w:val="005346CB"/>
    <w:rsid w:val="0053490D"/>
    <w:rsid w:val="005361BF"/>
    <w:rsid w:val="00536360"/>
    <w:rsid w:val="00536710"/>
    <w:rsid w:val="00536735"/>
    <w:rsid w:val="00536C2E"/>
    <w:rsid w:val="005372B5"/>
    <w:rsid w:val="00537804"/>
    <w:rsid w:val="005402AF"/>
    <w:rsid w:val="00540331"/>
    <w:rsid w:val="005404CE"/>
    <w:rsid w:val="00540529"/>
    <w:rsid w:val="005406A9"/>
    <w:rsid w:val="00541214"/>
    <w:rsid w:val="00541331"/>
    <w:rsid w:val="00541F24"/>
    <w:rsid w:val="00542084"/>
    <w:rsid w:val="0054231B"/>
    <w:rsid w:val="005426EE"/>
    <w:rsid w:val="00542C4E"/>
    <w:rsid w:val="00542C75"/>
    <w:rsid w:val="00543943"/>
    <w:rsid w:val="005440BC"/>
    <w:rsid w:val="00544A83"/>
    <w:rsid w:val="005459B7"/>
    <w:rsid w:val="00546C15"/>
    <w:rsid w:val="00546C26"/>
    <w:rsid w:val="00547455"/>
    <w:rsid w:val="00547F80"/>
    <w:rsid w:val="00549B4E"/>
    <w:rsid w:val="0055021B"/>
    <w:rsid w:val="00550653"/>
    <w:rsid w:val="0055069D"/>
    <w:rsid w:val="005506B2"/>
    <w:rsid w:val="00551E13"/>
    <w:rsid w:val="0055263A"/>
    <w:rsid w:val="00553440"/>
    <w:rsid w:val="005535FB"/>
    <w:rsid w:val="005539D7"/>
    <w:rsid w:val="00553F8B"/>
    <w:rsid w:val="005540F6"/>
    <w:rsid w:val="0055537E"/>
    <w:rsid w:val="00555E8D"/>
    <w:rsid w:val="00555EA6"/>
    <w:rsid w:val="00556745"/>
    <w:rsid w:val="0055679A"/>
    <w:rsid w:val="00556FEC"/>
    <w:rsid w:val="0055730C"/>
    <w:rsid w:val="0055739A"/>
    <w:rsid w:val="00557420"/>
    <w:rsid w:val="005579D4"/>
    <w:rsid w:val="00557ACC"/>
    <w:rsid w:val="00557B2A"/>
    <w:rsid w:val="00557B3A"/>
    <w:rsid w:val="00557C01"/>
    <w:rsid w:val="005608F7"/>
    <w:rsid w:val="005613E0"/>
    <w:rsid w:val="0056149C"/>
    <w:rsid w:val="00561744"/>
    <w:rsid w:val="0056192B"/>
    <w:rsid w:val="0056224C"/>
    <w:rsid w:val="00562303"/>
    <w:rsid w:val="0056235B"/>
    <w:rsid w:val="00562535"/>
    <w:rsid w:val="0056258A"/>
    <w:rsid w:val="00562D55"/>
    <w:rsid w:val="0056336D"/>
    <w:rsid w:val="00564CBC"/>
    <w:rsid w:val="00564EAD"/>
    <w:rsid w:val="00565146"/>
    <w:rsid w:val="00565572"/>
    <w:rsid w:val="005656F8"/>
    <w:rsid w:val="0056599E"/>
    <w:rsid w:val="0056633B"/>
    <w:rsid w:val="0056652C"/>
    <w:rsid w:val="00566907"/>
    <w:rsid w:val="00566CB4"/>
    <w:rsid w:val="00567442"/>
    <w:rsid w:val="00567705"/>
    <w:rsid w:val="00567E0E"/>
    <w:rsid w:val="00570319"/>
    <w:rsid w:val="005711DE"/>
    <w:rsid w:val="0057193C"/>
    <w:rsid w:val="00571DF7"/>
    <w:rsid w:val="00572864"/>
    <w:rsid w:val="0057341D"/>
    <w:rsid w:val="005739C9"/>
    <w:rsid w:val="00574003"/>
    <w:rsid w:val="00574408"/>
    <w:rsid w:val="005749B3"/>
    <w:rsid w:val="00574B42"/>
    <w:rsid w:val="00575695"/>
    <w:rsid w:val="00575DE0"/>
    <w:rsid w:val="0057631C"/>
    <w:rsid w:val="0057692D"/>
    <w:rsid w:val="00577A7C"/>
    <w:rsid w:val="0058025D"/>
    <w:rsid w:val="0058076C"/>
    <w:rsid w:val="005811C8"/>
    <w:rsid w:val="00581442"/>
    <w:rsid w:val="00581B71"/>
    <w:rsid w:val="00581D15"/>
    <w:rsid w:val="005824AC"/>
    <w:rsid w:val="00582705"/>
    <w:rsid w:val="00582A88"/>
    <w:rsid w:val="00582BFC"/>
    <w:rsid w:val="005839FA"/>
    <w:rsid w:val="00583A14"/>
    <w:rsid w:val="00583BAF"/>
    <w:rsid w:val="00583BF7"/>
    <w:rsid w:val="00583C7E"/>
    <w:rsid w:val="00583DAD"/>
    <w:rsid w:val="005841C4"/>
    <w:rsid w:val="00585157"/>
    <w:rsid w:val="005851F4"/>
    <w:rsid w:val="00585225"/>
    <w:rsid w:val="005854CA"/>
    <w:rsid w:val="005855F3"/>
    <w:rsid w:val="00585685"/>
    <w:rsid w:val="00585B33"/>
    <w:rsid w:val="00585EAF"/>
    <w:rsid w:val="00586391"/>
    <w:rsid w:val="00586560"/>
    <w:rsid w:val="00586869"/>
    <w:rsid w:val="00587D34"/>
    <w:rsid w:val="0059097E"/>
    <w:rsid w:val="00590D70"/>
    <w:rsid w:val="00590F12"/>
    <w:rsid w:val="005917D4"/>
    <w:rsid w:val="005919AD"/>
    <w:rsid w:val="005927F1"/>
    <w:rsid w:val="00593CDF"/>
    <w:rsid w:val="00593EBF"/>
    <w:rsid w:val="00593F48"/>
    <w:rsid w:val="005942B3"/>
    <w:rsid w:val="00595D59"/>
    <w:rsid w:val="00595DCF"/>
    <w:rsid w:val="00595EBB"/>
    <w:rsid w:val="00596487"/>
    <w:rsid w:val="0059704C"/>
    <w:rsid w:val="00597D23"/>
    <w:rsid w:val="005A049A"/>
    <w:rsid w:val="005A0AD5"/>
    <w:rsid w:val="005A135C"/>
    <w:rsid w:val="005A1537"/>
    <w:rsid w:val="005A161D"/>
    <w:rsid w:val="005A1A28"/>
    <w:rsid w:val="005A1C7A"/>
    <w:rsid w:val="005A2452"/>
    <w:rsid w:val="005A2490"/>
    <w:rsid w:val="005A2B50"/>
    <w:rsid w:val="005A2B55"/>
    <w:rsid w:val="005A2C04"/>
    <w:rsid w:val="005A336D"/>
    <w:rsid w:val="005A37AA"/>
    <w:rsid w:val="005A4016"/>
    <w:rsid w:val="005A4229"/>
    <w:rsid w:val="005A476A"/>
    <w:rsid w:val="005A4E85"/>
    <w:rsid w:val="005A4FF9"/>
    <w:rsid w:val="005A6904"/>
    <w:rsid w:val="005A7099"/>
    <w:rsid w:val="005A71DE"/>
    <w:rsid w:val="005A7379"/>
    <w:rsid w:val="005A73EB"/>
    <w:rsid w:val="005A7B92"/>
    <w:rsid w:val="005A7BA1"/>
    <w:rsid w:val="005A7C2D"/>
    <w:rsid w:val="005B011E"/>
    <w:rsid w:val="005B04E1"/>
    <w:rsid w:val="005B0935"/>
    <w:rsid w:val="005B1154"/>
    <w:rsid w:val="005B128A"/>
    <w:rsid w:val="005B1333"/>
    <w:rsid w:val="005B17F3"/>
    <w:rsid w:val="005B1D9B"/>
    <w:rsid w:val="005B1EC3"/>
    <w:rsid w:val="005B1F67"/>
    <w:rsid w:val="005B1FA6"/>
    <w:rsid w:val="005B2534"/>
    <w:rsid w:val="005B29DD"/>
    <w:rsid w:val="005B2F06"/>
    <w:rsid w:val="005B3F4B"/>
    <w:rsid w:val="005B3FAA"/>
    <w:rsid w:val="005B47A6"/>
    <w:rsid w:val="005B5614"/>
    <w:rsid w:val="005B5C6A"/>
    <w:rsid w:val="005B601C"/>
    <w:rsid w:val="005B6054"/>
    <w:rsid w:val="005B6750"/>
    <w:rsid w:val="005B6888"/>
    <w:rsid w:val="005B698B"/>
    <w:rsid w:val="005B6D86"/>
    <w:rsid w:val="005B71B0"/>
    <w:rsid w:val="005B7D18"/>
    <w:rsid w:val="005B7DD2"/>
    <w:rsid w:val="005B7E7E"/>
    <w:rsid w:val="005B7EE2"/>
    <w:rsid w:val="005C0053"/>
    <w:rsid w:val="005C0E1F"/>
    <w:rsid w:val="005C15BE"/>
    <w:rsid w:val="005C25CF"/>
    <w:rsid w:val="005C2F1C"/>
    <w:rsid w:val="005C31AA"/>
    <w:rsid w:val="005C3722"/>
    <w:rsid w:val="005C3A8C"/>
    <w:rsid w:val="005C40E5"/>
    <w:rsid w:val="005C4175"/>
    <w:rsid w:val="005C4708"/>
    <w:rsid w:val="005C49C3"/>
    <w:rsid w:val="005C502E"/>
    <w:rsid w:val="005C52A8"/>
    <w:rsid w:val="005C52D2"/>
    <w:rsid w:val="005C582A"/>
    <w:rsid w:val="005C597C"/>
    <w:rsid w:val="005C59FD"/>
    <w:rsid w:val="005C5B68"/>
    <w:rsid w:val="005C6883"/>
    <w:rsid w:val="005C6C12"/>
    <w:rsid w:val="005C6F59"/>
    <w:rsid w:val="005C74B5"/>
    <w:rsid w:val="005C7793"/>
    <w:rsid w:val="005D01E1"/>
    <w:rsid w:val="005D0B4F"/>
    <w:rsid w:val="005D0E9B"/>
    <w:rsid w:val="005D19C5"/>
    <w:rsid w:val="005D1B58"/>
    <w:rsid w:val="005D23D4"/>
    <w:rsid w:val="005D26A3"/>
    <w:rsid w:val="005D2DE0"/>
    <w:rsid w:val="005D343D"/>
    <w:rsid w:val="005D34F9"/>
    <w:rsid w:val="005D38D6"/>
    <w:rsid w:val="005D468D"/>
    <w:rsid w:val="005D4D14"/>
    <w:rsid w:val="005D4E00"/>
    <w:rsid w:val="005D516B"/>
    <w:rsid w:val="005D5314"/>
    <w:rsid w:val="005D55BF"/>
    <w:rsid w:val="005D5784"/>
    <w:rsid w:val="005D5F6D"/>
    <w:rsid w:val="005D6394"/>
    <w:rsid w:val="005D651E"/>
    <w:rsid w:val="005D6FFF"/>
    <w:rsid w:val="005D716C"/>
    <w:rsid w:val="005E0091"/>
    <w:rsid w:val="005E0205"/>
    <w:rsid w:val="005E03EA"/>
    <w:rsid w:val="005E05A7"/>
    <w:rsid w:val="005E06E1"/>
    <w:rsid w:val="005E0977"/>
    <w:rsid w:val="005E0E78"/>
    <w:rsid w:val="005E1760"/>
    <w:rsid w:val="005E1BDE"/>
    <w:rsid w:val="005E1CB2"/>
    <w:rsid w:val="005E1D89"/>
    <w:rsid w:val="005E27B5"/>
    <w:rsid w:val="005E2F15"/>
    <w:rsid w:val="005E306A"/>
    <w:rsid w:val="005E373D"/>
    <w:rsid w:val="005E38EE"/>
    <w:rsid w:val="005E38F3"/>
    <w:rsid w:val="005E4529"/>
    <w:rsid w:val="005E479C"/>
    <w:rsid w:val="005E49F8"/>
    <w:rsid w:val="005E51B9"/>
    <w:rsid w:val="005E5256"/>
    <w:rsid w:val="005E5300"/>
    <w:rsid w:val="005E6188"/>
    <w:rsid w:val="005E6AE8"/>
    <w:rsid w:val="005E6CD8"/>
    <w:rsid w:val="005E6DAF"/>
    <w:rsid w:val="005E78D9"/>
    <w:rsid w:val="005E7C32"/>
    <w:rsid w:val="005E7CCC"/>
    <w:rsid w:val="005E7CE0"/>
    <w:rsid w:val="005F010F"/>
    <w:rsid w:val="005F0910"/>
    <w:rsid w:val="005F1179"/>
    <w:rsid w:val="005F14C0"/>
    <w:rsid w:val="005F160D"/>
    <w:rsid w:val="005F1DC4"/>
    <w:rsid w:val="005F2F54"/>
    <w:rsid w:val="005F3174"/>
    <w:rsid w:val="005F3EEF"/>
    <w:rsid w:val="005F400D"/>
    <w:rsid w:val="005F453F"/>
    <w:rsid w:val="005F45AE"/>
    <w:rsid w:val="005F4C77"/>
    <w:rsid w:val="005F5491"/>
    <w:rsid w:val="005F5DC3"/>
    <w:rsid w:val="005F6086"/>
    <w:rsid w:val="005F643E"/>
    <w:rsid w:val="005F6698"/>
    <w:rsid w:val="005F6972"/>
    <w:rsid w:val="005F69DE"/>
    <w:rsid w:val="005F6FB3"/>
    <w:rsid w:val="005F7DF9"/>
    <w:rsid w:val="005F7EA9"/>
    <w:rsid w:val="00600564"/>
    <w:rsid w:val="00600687"/>
    <w:rsid w:val="00600A0C"/>
    <w:rsid w:val="00600DBE"/>
    <w:rsid w:val="00601052"/>
    <w:rsid w:val="006017E4"/>
    <w:rsid w:val="00601EE7"/>
    <w:rsid w:val="0060295A"/>
    <w:rsid w:val="00602F39"/>
    <w:rsid w:val="00603D3C"/>
    <w:rsid w:val="00603E24"/>
    <w:rsid w:val="00603EB4"/>
    <w:rsid w:val="00604BF7"/>
    <w:rsid w:val="00604D17"/>
    <w:rsid w:val="00605106"/>
    <w:rsid w:val="0060532A"/>
    <w:rsid w:val="00605CEA"/>
    <w:rsid w:val="00605D11"/>
    <w:rsid w:val="006060BE"/>
    <w:rsid w:val="0061026C"/>
    <w:rsid w:val="0061048D"/>
    <w:rsid w:val="006106AD"/>
    <w:rsid w:val="00610867"/>
    <w:rsid w:val="006109D7"/>
    <w:rsid w:val="00610BB2"/>
    <w:rsid w:val="00610E7B"/>
    <w:rsid w:val="006112A9"/>
    <w:rsid w:val="0061181E"/>
    <w:rsid w:val="00612274"/>
    <w:rsid w:val="00612277"/>
    <w:rsid w:val="0061264E"/>
    <w:rsid w:val="00612774"/>
    <w:rsid w:val="00612FBF"/>
    <w:rsid w:val="006136EF"/>
    <w:rsid w:val="0061381A"/>
    <w:rsid w:val="00613966"/>
    <w:rsid w:val="00613A81"/>
    <w:rsid w:val="00613B10"/>
    <w:rsid w:val="00614E23"/>
    <w:rsid w:val="0061509F"/>
    <w:rsid w:val="00615BDE"/>
    <w:rsid w:val="0061625D"/>
    <w:rsid w:val="0061655C"/>
    <w:rsid w:val="00617501"/>
    <w:rsid w:val="0061752B"/>
    <w:rsid w:val="00617A85"/>
    <w:rsid w:val="00617B3C"/>
    <w:rsid w:val="00617C4F"/>
    <w:rsid w:val="00617D7D"/>
    <w:rsid w:val="0062092D"/>
    <w:rsid w:val="00620CA9"/>
    <w:rsid w:val="00620F9C"/>
    <w:rsid w:val="00620FB4"/>
    <w:rsid w:val="0062114D"/>
    <w:rsid w:val="0062125B"/>
    <w:rsid w:val="006216B4"/>
    <w:rsid w:val="006218F2"/>
    <w:rsid w:val="00622535"/>
    <w:rsid w:val="00622BC7"/>
    <w:rsid w:val="00622FA6"/>
    <w:rsid w:val="0062308C"/>
    <w:rsid w:val="0062314C"/>
    <w:rsid w:val="0062314E"/>
    <w:rsid w:val="00623663"/>
    <w:rsid w:val="006248CD"/>
    <w:rsid w:val="00624ED1"/>
    <w:rsid w:val="00624F6C"/>
    <w:rsid w:val="0062503B"/>
    <w:rsid w:val="006255AA"/>
    <w:rsid w:val="00625620"/>
    <w:rsid w:val="006261BC"/>
    <w:rsid w:val="006266E1"/>
    <w:rsid w:val="0062699B"/>
    <w:rsid w:val="00627119"/>
    <w:rsid w:val="0062764B"/>
    <w:rsid w:val="006279AC"/>
    <w:rsid w:val="006300FA"/>
    <w:rsid w:val="0063126A"/>
    <w:rsid w:val="006326B5"/>
    <w:rsid w:val="00632857"/>
    <w:rsid w:val="0063292C"/>
    <w:rsid w:val="00632ED3"/>
    <w:rsid w:val="00633709"/>
    <w:rsid w:val="00633CC6"/>
    <w:rsid w:val="00633E7D"/>
    <w:rsid w:val="006340A7"/>
    <w:rsid w:val="00634E8A"/>
    <w:rsid w:val="0063716B"/>
    <w:rsid w:val="0063766B"/>
    <w:rsid w:val="006376EF"/>
    <w:rsid w:val="00640EE4"/>
    <w:rsid w:val="00641059"/>
    <w:rsid w:val="00641884"/>
    <w:rsid w:val="00641AFF"/>
    <w:rsid w:val="00641F29"/>
    <w:rsid w:val="00642EDF"/>
    <w:rsid w:val="0064329C"/>
    <w:rsid w:val="00643850"/>
    <w:rsid w:val="00645A10"/>
    <w:rsid w:val="00645F24"/>
    <w:rsid w:val="006460E0"/>
    <w:rsid w:val="006460F4"/>
    <w:rsid w:val="00646EEA"/>
    <w:rsid w:val="00646FF9"/>
    <w:rsid w:val="00647A5A"/>
    <w:rsid w:val="00647AA2"/>
    <w:rsid w:val="00647EAE"/>
    <w:rsid w:val="00650032"/>
    <w:rsid w:val="006501E3"/>
    <w:rsid w:val="0065105B"/>
    <w:rsid w:val="00651071"/>
    <w:rsid w:val="006513E1"/>
    <w:rsid w:val="006514AE"/>
    <w:rsid w:val="00651974"/>
    <w:rsid w:val="00652AB8"/>
    <w:rsid w:val="00653238"/>
    <w:rsid w:val="00653671"/>
    <w:rsid w:val="00653B49"/>
    <w:rsid w:val="00653E92"/>
    <w:rsid w:val="00655A16"/>
    <w:rsid w:val="00656690"/>
    <w:rsid w:val="00656A23"/>
    <w:rsid w:val="0065725D"/>
    <w:rsid w:val="006572E3"/>
    <w:rsid w:val="00657DAB"/>
    <w:rsid w:val="006602C7"/>
    <w:rsid w:val="006618CE"/>
    <w:rsid w:val="0066218F"/>
    <w:rsid w:val="0066292F"/>
    <w:rsid w:val="00663B42"/>
    <w:rsid w:val="00665A35"/>
    <w:rsid w:val="0066648A"/>
    <w:rsid w:val="0066684F"/>
    <w:rsid w:val="00666F20"/>
    <w:rsid w:val="006671D4"/>
    <w:rsid w:val="006700CB"/>
    <w:rsid w:val="00672855"/>
    <w:rsid w:val="00672A1D"/>
    <w:rsid w:val="00672CF5"/>
    <w:rsid w:val="0067359C"/>
    <w:rsid w:val="00673745"/>
    <w:rsid w:val="00673947"/>
    <w:rsid w:val="00673D30"/>
    <w:rsid w:val="00673F3E"/>
    <w:rsid w:val="00674170"/>
    <w:rsid w:val="006742EB"/>
    <w:rsid w:val="0067554E"/>
    <w:rsid w:val="00675650"/>
    <w:rsid w:val="00675A2A"/>
    <w:rsid w:val="00675B51"/>
    <w:rsid w:val="00676A79"/>
    <w:rsid w:val="00677028"/>
    <w:rsid w:val="00677386"/>
    <w:rsid w:val="0068092B"/>
    <w:rsid w:val="00680972"/>
    <w:rsid w:val="00680BDA"/>
    <w:rsid w:val="00680CB4"/>
    <w:rsid w:val="00680E25"/>
    <w:rsid w:val="006810FB"/>
    <w:rsid w:val="0068116C"/>
    <w:rsid w:val="00681B69"/>
    <w:rsid w:val="00681BFA"/>
    <w:rsid w:val="00681C6A"/>
    <w:rsid w:val="006823F1"/>
    <w:rsid w:val="00683620"/>
    <w:rsid w:val="00683982"/>
    <w:rsid w:val="00683D1D"/>
    <w:rsid w:val="00683D54"/>
    <w:rsid w:val="00684329"/>
    <w:rsid w:val="006849A0"/>
    <w:rsid w:val="00684D3C"/>
    <w:rsid w:val="00685559"/>
    <w:rsid w:val="00685EF8"/>
    <w:rsid w:val="00686466"/>
    <w:rsid w:val="00686EFE"/>
    <w:rsid w:val="00687D61"/>
    <w:rsid w:val="006902AD"/>
    <w:rsid w:val="00690355"/>
    <w:rsid w:val="0069115C"/>
    <w:rsid w:val="006916A6"/>
    <w:rsid w:val="00691D79"/>
    <w:rsid w:val="00692922"/>
    <w:rsid w:val="00692A9D"/>
    <w:rsid w:val="006934E4"/>
    <w:rsid w:val="00693580"/>
    <w:rsid w:val="00693BD6"/>
    <w:rsid w:val="00693C43"/>
    <w:rsid w:val="00693D53"/>
    <w:rsid w:val="00694308"/>
    <w:rsid w:val="00694859"/>
    <w:rsid w:val="0069506B"/>
    <w:rsid w:val="0069520A"/>
    <w:rsid w:val="00695C15"/>
    <w:rsid w:val="00695F7A"/>
    <w:rsid w:val="0069690C"/>
    <w:rsid w:val="00697F16"/>
    <w:rsid w:val="006A033E"/>
    <w:rsid w:val="006A0A89"/>
    <w:rsid w:val="006A2889"/>
    <w:rsid w:val="006A3273"/>
    <w:rsid w:val="006A3F53"/>
    <w:rsid w:val="006A5C1A"/>
    <w:rsid w:val="006A5DF0"/>
    <w:rsid w:val="006A60C1"/>
    <w:rsid w:val="006A619D"/>
    <w:rsid w:val="006A67FF"/>
    <w:rsid w:val="006A6AD4"/>
    <w:rsid w:val="006A7119"/>
    <w:rsid w:val="006A7124"/>
    <w:rsid w:val="006A7CE6"/>
    <w:rsid w:val="006B0BB7"/>
    <w:rsid w:val="006B16BE"/>
    <w:rsid w:val="006B1774"/>
    <w:rsid w:val="006B1B19"/>
    <w:rsid w:val="006B24A7"/>
    <w:rsid w:val="006B25C7"/>
    <w:rsid w:val="006B2EF9"/>
    <w:rsid w:val="006B3D79"/>
    <w:rsid w:val="006B4B00"/>
    <w:rsid w:val="006B4C44"/>
    <w:rsid w:val="006B5473"/>
    <w:rsid w:val="006B5602"/>
    <w:rsid w:val="006B57AA"/>
    <w:rsid w:val="006B6CD1"/>
    <w:rsid w:val="006B7053"/>
    <w:rsid w:val="006B772C"/>
    <w:rsid w:val="006B79F6"/>
    <w:rsid w:val="006B7AB4"/>
    <w:rsid w:val="006B7D26"/>
    <w:rsid w:val="006C0042"/>
    <w:rsid w:val="006C06DB"/>
    <w:rsid w:val="006C1298"/>
    <w:rsid w:val="006C14C5"/>
    <w:rsid w:val="006C1536"/>
    <w:rsid w:val="006C187C"/>
    <w:rsid w:val="006C1E44"/>
    <w:rsid w:val="006C2FD8"/>
    <w:rsid w:val="006C3DB6"/>
    <w:rsid w:val="006C3EA0"/>
    <w:rsid w:val="006C4447"/>
    <w:rsid w:val="006C444D"/>
    <w:rsid w:val="006C4948"/>
    <w:rsid w:val="006C5386"/>
    <w:rsid w:val="006C5606"/>
    <w:rsid w:val="006C5781"/>
    <w:rsid w:val="006C60EB"/>
    <w:rsid w:val="006C6970"/>
    <w:rsid w:val="006C71E4"/>
    <w:rsid w:val="006C7CE9"/>
    <w:rsid w:val="006D02FA"/>
    <w:rsid w:val="006D0836"/>
    <w:rsid w:val="006D0A79"/>
    <w:rsid w:val="006D0D21"/>
    <w:rsid w:val="006D1250"/>
    <w:rsid w:val="006D1281"/>
    <w:rsid w:val="006D177A"/>
    <w:rsid w:val="006D17BC"/>
    <w:rsid w:val="006D1969"/>
    <w:rsid w:val="006D2182"/>
    <w:rsid w:val="006D2299"/>
    <w:rsid w:val="006D31BE"/>
    <w:rsid w:val="006D32E9"/>
    <w:rsid w:val="006D3CCD"/>
    <w:rsid w:val="006D462A"/>
    <w:rsid w:val="006D46C5"/>
    <w:rsid w:val="006D48E4"/>
    <w:rsid w:val="006D49A7"/>
    <w:rsid w:val="006D4D5C"/>
    <w:rsid w:val="006D53B0"/>
    <w:rsid w:val="006D5FEB"/>
    <w:rsid w:val="006D603C"/>
    <w:rsid w:val="006D67F5"/>
    <w:rsid w:val="006D7292"/>
    <w:rsid w:val="006D7472"/>
    <w:rsid w:val="006D773A"/>
    <w:rsid w:val="006D7CC4"/>
    <w:rsid w:val="006E080B"/>
    <w:rsid w:val="006E0F09"/>
    <w:rsid w:val="006E0F33"/>
    <w:rsid w:val="006E1078"/>
    <w:rsid w:val="006E127F"/>
    <w:rsid w:val="006E15FF"/>
    <w:rsid w:val="006E1679"/>
    <w:rsid w:val="006E1967"/>
    <w:rsid w:val="006E1E65"/>
    <w:rsid w:val="006E20F8"/>
    <w:rsid w:val="006E2600"/>
    <w:rsid w:val="006E2978"/>
    <w:rsid w:val="006E3193"/>
    <w:rsid w:val="006E34A1"/>
    <w:rsid w:val="006E34C6"/>
    <w:rsid w:val="006E4427"/>
    <w:rsid w:val="006E4C09"/>
    <w:rsid w:val="006E4E2A"/>
    <w:rsid w:val="006E5584"/>
    <w:rsid w:val="006E5599"/>
    <w:rsid w:val="006E5DC6"/>
    <w:rsid w:val="006E60B6"/>
    <w:rsid w:val="006E6267"/>
    <w:rsid w:val="006E63F9"/>
    <w:rsid w:val="006E6CD9"/>
    <w:rsid w:val="006E7776"/>
    <w:rsid w:val="006F0B7B"/>
    <w:rsid w:val="006F13B6"/>
    <w:rsid w:val="006F148B"/>
    <w:rsid w:val="006F19AE"/>
    <w:rsid w:val="006F21F5"/>
    <w:rsid w:val="006F24F2"/>
    <w:rsid w:val="006F2547"/>
    <w:rsid w:val="006F2631"/>
    <w:rsid w:val="006F338B"/>
    <w:rsid w:val="006F361F"/>
    <w:rsid w:val="006F3D8E"/>
    <w:rsid w:val="006F40D2"/>
    <w:rsid w:val="006F58B1"/>
    <w:rsid w:val="006F6433"/>
    <w:rsid w:val="006F7B3A"/>
    <w:rsid w:val="0070038E"/>
    <w:rsid w:val="007006F9"/>
    <w:rsid w:val="007008C4"/>
    <w:rsid w:val="0070210E"/>
    <w:rsid w:val="00702414"/>
    <w:rsid w:val="00702AC7"/>
    <w:rsid w:val="00702DE3"/>
    <w:rsid w:val="00703010"/>
    <w:rsid w:val="0070353E"/>
    <w:rsid w:val="007036E2"/>
    <w:rsid w:val="00703FD2"/>
    <w:rsid w:val="00704137"/>
    <w:rsid w:val="00704256"/>
    <w:rsid w:val="00704364"/>
    <w:rsid w:val="007044BD"/>
    <w:rsid w:val="007050EF"/>
    <w:rsid w:val="007053C7"/>
    <w:rsid w:val="007055BF"/>
    <w:rsid w:val="0070569B"/>
    <w:rsid w:val="00705E1B"/>
    <w:rsid w:val="00705E94"/>
    <w:rsid w:val="00705FCB"/>
    <w:rsid w:val="00706595"/>
    <w:rsid w:val="00706738"/>
    <w:rsid w:val="00706A45"/>
    <w:rsid w:val="00706D7D"/>
    <w:rsid w:val="00707193"/>
    <w:rsid w:val="00707A24"/>
    <w:rsid w:val="00707BE3"/>
    <w:rsid w:val="00710055"/>
    <w:rsid w:val="0071038A"/>
    <w:rsid w:val="00710511"/>
    <w:rsid w:val="00710954"/>
    <w:rsid w:val="00710E0F"/>
    <w:rsid w:val="0071107B"/>
    <w:rsid w:val="00711A63"/>
    <w:rsid w:val="00711BF6"/>
    <w:rsid w:val="0071206D"/>
    <w:rsid w:val="007129D1"/>
    <w:rsid w:val="00713826"/>
    <w:rsid w:val="0071388E"/>
    <w:rsid w:val="007139C7"/>
    <w:rsid w:val="00713B7C"/>
    <w:rsid w:val="00713F5D"/>
    <w:rsid w:val="00714833"/>
    <w:rsid w:val="00714FE1"/>
    <w:rsid w:val="00715217"/>
    <w:rsid w:val="0071580E"/>
    <w:rsid w:val="00715920"/>
    <w:rsid w:val="00715F7B"/>
    <w:rsid w:val="0071602F"/>
    <w:rsid w:val="007167F9"/>
    <w:rsid w:val="0071694F"/>
    <w:rsid w:val="00716A79"/>
    <w:rsid w:val="00716BA9"/>
    <w:rsid w:val="00717309"/>
    <w:rsid w:val="0071B5B3"/>
    <w:rsid w:val="0071F846"/>
    <w:rsid w:val="00720AA3"/>
    <w:rsid w:val="007213A9"/>
    <w:rsid w:val="00721DE1"/>
    <w:rsid w:val="0072216A"/>
    <w:rsid w:val="0072263C"/>
    <w:rsid w:val="007229F7"/>
    <w:rsid w:val="0072337B"/>
    <w:rsid w:val="007233D5"/>
    <w:rsid w:val="00723D68"/>
    <w:rsid w:val="00724821"/>
    <w:rsid w:val="007250C4"/>
    <w:rsid w:val="0072525F"/>
    <w:rsid w:val="00725388"/>
    <w:rsid w:val="00725531"/>
    <w:rsid w:val="0072579B"/>
    <w:rsid w:val="007260BB"/>
    <w:rsid w:val="0072615D"/>
    <w:rsid w:val="00726161"/>
    <w:rsid w:val="00726258"/>
    <w:rsid w:val="00726972"/>
    <w:rsid w:val="00726C45"/>
    <w:rsid w:val="00726DE5"/>
    <w:rsid w:val="0072707D"/>
    <w:rsid w:val="007279B1"/>
    <w:rsid w:val="00727BB1"/>
    <w:rsid w:val="00730DF6"/>
    <w:rsid w:val="00731D4F"/>
    <w:rsid w:val="00731F31"/>
    <w:rsid w:val="007326CF"/>
    <w:rsid w:val="00732801"/>
    <w:rsid w:val="0073291C"/>
    <w:rsid w:val="00732C7D"/>
    <w:rsid w:val="0073333C"/>
    <w:rsid w:val="00733E99"/>
    <w:rsid w:val="00734F9C"/>
    <w:rsid w:val="00735E67"/>
    <w:rsid w:val="0073617B"/>
    <w:rsid w:val="0073621E"/>
    <w:rsid w:val="00736388"/>
    <w:rsid w:val="00736E3D"/>
    <w:rsid w:val="0073785A"/>
    <w:rsid w:val="00737A45"/>
    <w:rsid w:val="00737E3B"/>
    <w:rsid w:val="007403FB"/>
    <w:rsid w:val="00740D9A"/>
    <w:rsid w:val="00740E0A"/>
    <w:rsid w:val="00742532"/>
    <w:rsid w:val="00743003"/>
    <w:rsid w:val="0074345B"/>
    <w:rsid w:val="0074347F"/>
    <w:rsid w:val="0074369B"/>
    <w:rsid w:val="00743D15"/>
    <w:rsid w:val="00743F1B"/>
    <w:rsid w:val="0074439B"/>
    <w:rsid w:val="00744B6E"/>
    <w:rsid w:val="00744CB3"/>
    <w:rsid w:val="00745478"/>
    <w:rsid w:val="007459B6"/>
    <w:rsid w:val="00745C2D"/>
    <w:rsid w:val="00746192"/>
    <w:rsid w:val="007462E6"/>
    <w:rsid w:val="007463A3"/>
    <w:rsid w:val="00746450"/>
    <w:rsid w:val="00746493"/>
    <w:rsid w:val="00746D09"/>
    <w:rsid w:val="00747443"/>
    <w:rsid w:val="007476ED"/>
    <w:rsid w:val="00747B19"/>
    <w:rsid w:val="007500A2"/>
    <w:rsid w:val="007501BE"/>
    <w:rsid w:val="007510AC"/>
    <w:rsid w:val="0075126F"/>
    <w:rsid w:val="007514EA"/>
    <w:rsid w:val="00752D61"/>
    <w:rsid w:val="00752FDC"/>
    <w:rsid w:val="00753870"/>
    <w:rsid w:val="007551C9"/>
    <w:rsid w:val="0075523D"/>
    <w:rsid w:val="00756468"/>
    <w:rsid w:val="007567DC"/>
    <w:rsid w:val="00756BA7"/>
    <w:rsid w:val="007572E1"/>
    <w:rsid w:val="007578BA"/>
    <w:rsid w:val="00757B03"/>
    <w:rsid w:val="007602F6"/>
    <w:rsid w:val="0076039E"/>
    <w:rsid w:val="00760464"/>
    <w:rsid w:val="00760FF3"/>
    <w:rsid w:val="00762441"/>
    <w:rsid w:val="0076303F"/>
    <w:rsid w:val="00764308"/>
    <w:rsid w:val="0076468C"/>
    <w:rsid w:val="00764FD3"/>
    <w:rsid w:val="00765D16"/>
    <w:rsid w:val="007701E3"/>
    <w:rsid w:val="0077059D"/>
    <w:rsid w:val="00770B29"/>
    <w:rsid w:val="00770EE9"/>
    <w:rsid w:val="007712DE"/>
    <w:rsid w:val="007714F8"/>
    <w:rsid w:val="00771EB7"/>
    <w:rsid w:val="007726A1"/>
    <w:rsid w:val="00772E02"/>
    <w:rsid w:val="00772F4A"/>
    <w:rsid w:val="0077303E"/>
    <w:rsid w:val="00773E46"/>
    <w:rsid w:val="00774041"/>
    <w:rsid w:val="0077488C"/>
    <w:rsid w:val="0077498D"/>
    <w:rsid w:val="00774AAD"/>
    <w:rsid w:val="00775582"/>
    <w:rsid w:val="007756D5"/>
    <w:rsid w:val="00775E96"/>
    <w:rsid w:val="00777ADD"/>
    <w:rsid w:val="00780314"/>
    <w:rsid w:val="007803EF"/>
    <w:rsid w:val="00780644"/>
    <w:rsid w:val="00780A45"/>
    <w:rsid w:val="007812EB"/>
    <w:rsid w:val="0078153C"/>
    <w:rsid w:val="00781667"/>
    <w:rsid w:val="00781FD1"/>
    <w:rsid w:val="00782038"/>
    <w:rsid w:val="00782987"/>
    <w:rsid w:val="007829AF"/>
    <w:rsid w:val="00783046"/>
    <w:rsid w:val="00783277"/>
    <w:rsid w:val="00783491"/>
    <w:rsid w:val="00783581"/>
    <w:rsid w:val="00784138"/>
    <w:rsid w:val="007845E5"/>
    <w:rsid w:val="00784D63"/>
    <w:rsid w:val="00784DA0"/>
    <w:rsid w:val="00784F24"/>
    <w:rsid w:val="00785193"/>
    <w:rsid w:val="007859A5"/>
    <w:rsid w:val="00785B48"/>
    <w:rsid w:val="007864EA"/>
    <w:rsid w:val="00786CD0"/>
    <w:rsid w:val="00786FAA"/>
    <w:rsid w:val="007871EE"/>
    <w:rsid w:val="00787839"/>
    <w:rsid w:val="00787959"/>
    <w:rsid w:val="00787A74"/>
    <w:rsid w:val="00787C75"/>
    <w:rsid w:val="00787F5D"/>
    <w:rsid w:val="00790382"/>
    <w:rsid w:val="007905E5"/>
    <w:rsid w:val="007914E8"/>
    <w:rsid w:val="00791899"/>
    <w:rsid w:val="00792233"/>
    <w:rsid w:val="007923AF"/>
    <w:rsid w:val="0079263C"/>
    <w:rsid w:val="00793B79"/>
    <w:rsid w:val="00793E80"/>
    <w:rsid w:val="00793FC3"/>
    <w:rsid w:val="00794192"/>
    <w:rsid w:val="0079443D"/>
    <w:rsid w:val="007944A7"/>
    <w:rsid w:val="007944EC"/>
    <w:rsid w:val="00794821"/>
    <w:rsid w:val="007948A6"/>
    <w:rsid w:val="007949F7"/>
    <w:rsid w:val="00794A4D"/>
    <w:rsid w:val="00794ECA"/>
    <w:rsid w:val="00794F1F"/>
    <w:rsid w:val="0079576D"/>
    <w:rsid w:val="007959E8"/>
    <w:rsid w:val="00795AD2"/>
    <w:rsid w:val="00796285"/>
    <w:rsid w:val="0079633D"/>
    <w:rsid w:val="00796369"/>
    <w:rsid w:val="007965C2"/>
    <w:rsid w:val="007968D5"/>
    <w:rsid w:val="0079696B"/>
    <w:rsid w:val="00796C5A"/>
    <w:rsid w:val="0079773E"/>
    <w:rsid w:val="00797C9A"/>
    <w:rsid w:val="007A0787"/>
    <w:rsid w:val="007A0919"/>
    <w:rsid w:val="007A0F72"/>
    <w:rsid w:val="007A1169"/>
    <w:rsid w:val="007A157C"/>
    <w:rsid w:val="007A36A4"/>
    <w:rsid w:val="007A3862"/>
    <w:rsid w:val="007A3F54"/>
    <w:rsid w:val="007A3F65"/>
    <w:rsid w:val="007A4265"/>
    <w:rsid w:val="007A4828"/>
    <w:rsid w:val="007A4A7C"/>
    <w:rsid w:val="007A4E32"/>
    <w:rsid w:val="007A57E4"/>
    <w:rsid w:val="007A5CFB"/>
    <w:rsid w:val="007A5E4D"/>
    <w:rsid w:val="007A5FE0"/>
    <w:rsid w:val="007A6018"/>
    <w:rsid w:val="007A62D2"/>
    <w:rsid w:val="007A65F8"/>
    <w:rsid w:val="007A6C92"/>
    <w:rsid w:val="007A6F28"/>
    <w:rsid w:val="007B0315"/>
    <w:rsid w:val="007B0378"/>
    <w:rsid w:val="007B03B6"/>
    <w:rsid w:val="007B0773"/>
    <w:rsid w:val="007B08C8"/>
    <w:rsid w:val="007B0DD8"/>
    <w:rsid w:val="007B1304"/>
    <w:rsid w:val="007B1815"/>
    <w:rsid w:val="007B1D7B"/>
    <w:rsid w:val="007B21C1"/>
    <w:rsid w:val="007B23B1"/>
    <w:rsid w:val="007B2656"/>
    <w:rsid w:val="007B2A5D"/>
    <w:rsid w:val="007B2CCD"/>
    <w:rsid w:val="007B3169"/>
    <w:rsid w:val="007B33A5"/>
    <w:rsid w:val="007B3C73"/>
    <w:rsid w:val="007B3F64"/>
    <w:rsid w:val="007B4034"/>
    <w:rsid w:val="007B4377"/>
    <w:rsid w:val="007B43D1"/>
    <w:rsid w:val="007B46D1"/>
    <w:rsid w:val="007B4FCA"/>
    <w:rsid w:val="007B574F"/>
    <w:rsid w:val="007B5C3E"/>
    <w:rsid w:val="007B63B3"/>
    <w:rsid w:val="007B654F"/>
    <w:rsid w:val="007B6ADC"/>
    <w:rsid w:val="007B727E"/>
    <w:rsid w:val="007B72F9"/>
    <w:rsid w:val="007B78BC"/>
    <w:rsid w:val="007B7ECB"/>
    <w:rsid w:val="007C04D0"/>
    <w:rsid w:val="007C1005"/>
    <w:rsid w:val="007C1219"/>
    <w:rsid w:val="007C124A"/>
    <w:rsid w:val="007C13C6"/>
    <w:rsid w:val="007C1BC6"/>
    <w:rsid w:val="007C233B"/>
    <w:rsid w:val="007C2487"/>
    <w:rsid w:val="007C259C"/>
    <w:rsid w:val="007C361B"/>
    <w:rsid w:val="007C3760"/>
    <w:rsid w:val="007C3BF2"/>
    <w:rsid w:val="007C4B73"/>
    <w:rsid w:val="007C5123"/>
    <w:rsid w:val="007C5131"/>
    <w:rsid w:val="007C53AD"/>
    <w:rsid w:val="007C59CC"/>
    <w:rsid w:val="007C5A19"/>
    <w:rsid w:val="007C5D9C"/>
    <w:rsid w:val="007C5DF9"/>
    <w:rsid w:val="007C648B"/>
    <w:rsid w:val="007C6923"/>
    <w:rsid w:val="007C7313"/>
    <w:rsid w:val="007C7522"/>
    <w:rsid w:val="007D0B7E"/>
    <w:rsid w:val="007D0DD9"/>
    <w:rsid w:val="007D1A96"/>
    <w:rsid w:val="007D1BF8"/>
    <w:rsid w:val="007D1F80"/>
    <w:rsid w:val="007D21F5"/>
    <w:rsid w:val="007D2933"/>
    <w:rsid w:val="007D29F2"/>
    <w:rsid w:val="007D2B49"/>
    <w:rsid w:val="007D2DEC"/>
    <w:rsid w:val="007D307B"/>
    <w:rsid w:val="007D371D"/>
    <w:rsid w:val="007D38AC"/>
    <w:rsid w:val="007D3DFF"/>
    <w:rsid w:val="007D3E29"/>
    <w:rsid w:val="007D40C6"/>
    <w:rsid w:val="007D40F9"/>
    <w:rsid w:val="007D4102"/>
    <w:rsid w:val="007D458E"/>
    <w:rsid w:val="007D461E"/>
    <w:rsid w:val="007D4831"/>
    <w:rsid w:val="007D492D"/>
    <w:rsid w:val="007D4D5C"/>
    <w:rsid w:val="007D5143"/>
    <w:rsid w:val="007D53D8"/>
    <w:rsid w:val="007D56E7"/>
    <w:rsid w:val="007D5FB8"/>
    <w:rsid w:val="007D65AC"/>
    <w:rsid w:val="007D6D73"/>
    <w:rsid w:val="007D70A1"/>
    <w:rsid w:val="007D70E4"/>
    <w:rsid w:val="007D7D62"/>
    <w:rsid w:val="007D7F5E"/>
    <w:rsid w:val="007E0592"/>
    <w:rsid w:val="007E0966"/>
    <w:rsid w:val="007E124F"/>
    <w:rsid w:val="007E1436"/>
    <w:rsid w:val="007E17CA"/>
    <w:rsid w:val="007E17FA"/>
    <w:rsid w:val="007E1E8B"/>
    <w:rsid w:val="007E3CF1"/>
    <w:rsid w:val="007E440B"/>
    <w:rsid w:val="007E47A2"/>
    <w:rsid w:val="007E4901"/>
    <w:rsid w:val="007E4C89"/>
    <w:rsid w:val="007E5079"/>
    <w:rsid w:val="007E51B0"/>
    <w:rsid w:val="007E5F9F"/>
    <w:rsid w:val="007E617A"/>
    <w:rsid w:val="007E6FA1"/>
    <w:rsid w:val="007E72DD"/>
    <w:rsid w:val="007E74F1"/>
    <w:rsid w:val="007F00FF"/>
    <w:rsid w:val="007F01B1"/>
    <w:rsid w:val="007F01E5"/>
    <w:rsid w:val="007F0270"/>
    <w:rsid w:val="007F047E"/>
    <w:rsid w:val="007F0737"/>
    <w:rsid w:val="007F091F"/>
    <w:rsid w:val="007F0AB7"/>
    <w:rsid w:val="007F0FA0"/>
    <w:rsid w:val="007F1649"/>
    <w:rsid w:val="007F183F"/>
    <w:rsid w:val="007F1F7B"/>
    <w:rsid w:val="007F24D2"/>
    <w:rsid w:val="007F25CE"/>
    <w:rsid w:val="007F2C91"/>
    <w:rsid w:val="007F2DC3"/>
    <w:rsid w:val="007F3F0B"/>
    <w:rsid w:val="007F414B"/>
    <w:rsid w:val="007F4C8E"/>
    <w:rsid w:val="007F54A0"/>
    <w:rsid w:val="007F5B20"/>
    <w:rsid w:val="007F5ED4"/>
    <w:rsid w:val="007F6DB1"/>
    <w:rsid w:val="007F76D4"/>
    <w:rsid w:val="007F78F1"/>
    <w:rsid w:val="007F7BE1"/>
    <w:rsid w:val="00800758"/>
    <w:rsid w:val="008008CA"/>
    <w:rsid w:val="008010C9"/>
    <w:rsid w:val="00801131"/>
    <w:rsid w:val="00801D49"/>
    <w:rsid w:val="008024D4"/>
    <w:rsid w:val="00802D02"/>
    <w:rsid w:val="008031DC"/>
    <w:rsid w:val="00803ACB"/>
    <w:rsid w:val="00803BF5"/>
    <w:rsid w:val="00803FAC"/>
    <w:rsid w:val="008045E9"/>
    <w:rsid w:val="00805F48"/>
    <w:rsid w:val="00806033"/>
    <w:rsid w:val="008061F9"/>
    <w:rsid w:val="00806C6E"/>
    <w:rsid w:val="008075ED"/>
    <w:rsid w:val="00807623"/>
    <w:rsid w:val="00807AA8"/>
    <w:rsid w:val="00810A0E"/>
    <w:rsid w:val="00810C72"/>
    <w:rsid w:val="00810D5B"/>
    <w:rsid w:val="00810F34"/>
    <w:rsid w:val="0081124D"/>
    <w:rsid w:val="0081197C"/>
    <w:rsid w:val="00811A1F"/>
    <w:rsid w:val="00812577"/>
    <w:rsid w:val="00812920"/>
    <w:rsid w:val="00813509"/>
    <w:rsid w:val="0081398F"/>
    <w:rsid w:val="008139FF"/>
    <w:rsid w:val="00813A72"/>
    <w:rsid w:val="00813BE4"/>
    <w:rsid w:val="00814140"/>
    <w:rsid w:val="00814EA2"/>
    <w:rsid w:val="00815943"/>
    <w:rsid w:val="00816344"/>
    <w:rsid w:val="00816600"/>
    <w:rsid w:val="00816BBA"/>
    <w:rsid w:val="0081783B"/>
    <w:rsid w:val="0082050C"/>
    <w:rsid w:val="0082051A"/>
    <w:rsid w:val="00820942"/>
    <w:rsid w:val="00821771"/>
    <w:rsid w:val="0082182F"/>
    <w:rsid w:val="00821A83"/>
    <w:rsid w:val="00822609"/>
    <w:rsid w:val="00823617"/>
    <w:rsid w:val="00823B1E"/>
    <w:rsid w:val="0082478E"/>
    <w:rsid w:val="00824AFD"/>
    <w:rsid w:val="00824F1A"/>
    <w:rsid w:val="00825478"/>
    <w:rsid w:val="00825521"/>
    <w:rsid w:val="00825958"/>
    <w:rsid w:val="00825DED"/>
    <w:rsid w:val="00826139"/>
    <w:rsid w:val="00826680"/>
    <w:rsid w:val="00827B19"/>
    <w:rsid w:val="00827D50"/>
    <w:rsid w:val="0083064C"/>
    <w:rsid w:val="00830696"/>
    <w:rsid w:val="00830E0A"/>
    <w:rsid w:val="00830E39"/>
    <w:rsid w:val="008313CF"/>
    <w:rsid w:val="008319A1"/>
    <w:rsid w:val="00831C00"/>
    <w:rsid w:val="00831F30"/>
    <w:rsid w:val="008334EA"/>
    <w:rsid w:val="00833942"/>
    <w:rsid w:val="00833A9E"/>
    <w:rsid w:val="00834232"/>
    <w:rsid w:val="00834260"/>
    <w:rsid w:val="00834437"/>
    <w:rsid w:val="00834AF2"/>
    <w:rsid w:val="00834C90"/>
    <w:rsid w:val="00834D43"/>
    <w:rsid w:val="00834D60"/>
    <w:rsid w:val="00834FB2"/>
    <w:rsid w:val="00835074"/>
    <w:rsid w:val="008359F9"/>
    <w:rsid w:val="00836E9A"/>
    <w:rsid w:val="00837328"/>
    <w:rsid w:val="00837484"/>
    <w:rsid w:val="0083776E"/>
    <w:rsid w:val="00837806"/>
    <w:rsid w:val="008401C5"/>
    <w:rsid w:val="008403F7"/>
    <w:rsid w:val="00840658"/>
    <w:rsid w:val="008406B2"/>
    <w:rsid w:val="00840ED1"/>
    <w:rsid w:val="00840F13"/>
    <w:rsid w:val="008414BB"/>
    <w:rsid w:val="008423F2"/>
    <w:rsid w:val="008424C0"/>
    <w:rsid w:val="0084274A"/>
    <w:rsid w:val="00844136"/>
    <w:rsid w:val="00844426"/>
    <w:rsid w:val="00844DD3"/>
    <w:rsid w:val="008453B0"/>
    <w:rsid w:val="0084552E"/>
    <w:rsid w:val="0084554A"/>
    <w:rsid w:val="0084596E"/>
    <w:rsid w:val="008463F6"/>
    <w:rsid w:val="00847050"/>
    <w:rsid w:val="00847141"/>
    <w:rsid w:val="0084728B"/>
    <w:rsid w:val="0084794F"/>
    <w:rsid w:val="00847AD5"/>
    <w:rsid w:val="008508F5"/>
    <w:rsid w:val="00850EFB"/>
    <w:rsid w:val="008516EF"/>
    <w:rsid w:val="00851739"/>
    <w:rsid w:val="00851828"/>
    <w:rsid w:val="00852452"/>
    <w:rsid w:val="00852B1F"/>
    <w:rsid w:val="00852BA6"/>
    <w:rsid w:val="00852BAB"/>
    <w:rsid w:val="008536E0"/>
    <w:rsid w:val="00853A53"/>
    <w:rsid w:val="00853E75"/>
    <w:rsid w:val="00854465"/>
    <w:rsid w:val="00854876"/>
    <w:rsid w:val="00854B1E"/>
    <w:rsid w:val="00854F47"/>
    <w:rsid w:val="00855320"/>
    <w:rsid w:val="00855364"/>
    <w:rsid w:val="008556F0"/>
    <w:rsid w:val="00855B44"/>
    <w:rsid w:val="00856168"/>
    <w:rsid w:val="008561C8"/>
    <w:rsid w:val="008565EE"/>
    <w:rsid w:val="008567A3"/>
    <w:rsid w:val="008571F1"/>
    <w:rsid w:val="008572E9"/>
    <w:rsid w:val="008577B6"/>
    <w:rsid w:val="00857B93"/>
    <w:rsid w:val="00857CD3"/>
    <w:rsid w:val="00857D05"/>
    <w:rsid w:val="0086038A"/>
    <w:rsid w:val="00860A7F"/>
    <w:rsid w:val="00860BBA"/>
    <w:rsid w:val="00860CA4"/>
    <w:rsid w:val="00860CD1"/>
    <w:rsid w:val="008610B1"/>
    <w:rsid w:val="00861364"/>
    <w:rsid w:val="00862045"/>
    <w:rsid w:val="00863656"/>
    <w:rsid w:val="0086370E"/>
    <w:rsid w:val="008637E3"/>
    <w:rsid w:val="00863E4A"/>
    <w:rsid w:val="00864A83"/>
    <w:rsid w:val="00864F47"/>
    <w:rsid w:val="00865078"/>
    <w:rsid w:val="008651B7"/>
    <w:rsid w:val="008651F0"/>
    <w:rsid w:val="00865348"/>
    <w:rsid w:val="0086542D"/>
    <w:rsid w:val="00865BDA"/>
    <w:rsid w:val="00866A53"/>
    <w:rsid w:val="00866C9E"/>
    <w:rsid w:val="008670B2"/>
    <w:rsid w:val="00867285"/>
    <w:rsid w:val="0086745B"/>
    <w:rsid w:val="008700CD"/>
    <w:rsid w:val="008701F1"/>
    <w:rsid w:val="008703FE"/>
    <w:rsid w:val="0087054E"/>
    <w:rsid w:val="00870D80"/>
    <w:rsid w:val="00871B64"/>
    <w:rsid w:val="00871CB0"/>
    <w:rsid w:val="00871E29"/>
    <w:rsid w:val="00871FC5"/>
    <w:rsid w:val="008724B4"/>
    <w:rsid w:val="0087261B"/>
    <w:rsid w:val="00872800"/>
    <w:rsid w:val="008728DA"/>
    <w:rsid w:val="008731D2"/>
    <w:rsid w:val="00873826"/>
    <w:rsid w:val="008742AD"/>
    <w:rsid w:val="00874679"/>
    <w:rsid w:val="00874CCD"/>
    <w:rsid w:val="00874D7B"/>
    <w:rsid w:val="00875220"/>
    <w:rsid w:val="0087677F"/>
    <w:rsid w:val="0087681C"/>
    <w:rsid w:val="00876894"/>
    <w:rsid w:val="00877083"/>
    <w:rsid w:val="008777AE"/>
    <w:rsid w:val="008778EB"/>
    <w:rsid w:val="008779F3"/>
    <w:rsid w:val="00877B21"/>
    <w:rsid w:val="00877F9E"/>
    <w:rsid w:val="00880B32"/>
    <w:rsid w:val="00881245"/>
    <w:rsid w:val="00881481"/>
    <w:rsid w:val="00881760"/>
    <w:rsid w:val="0088262B"/>
    <w:rsid w:val="00882B7F"/>
    <w:rsid w:val="00882EBB"/>
    <w:rsid w:val="00883A8E"/>
    <w:rsid w:val="0088409A"/>
    <w:rsid w:val="008844F7"/>
    <w:rsid w:val="008847A4"/>
    <w:rsid w:val="008848E8"/>
    <w:rsid w:val="00884E7E"/>
    <w:rsid w:val="00884F19"/>
    <w:rsid w:val="008852DA"/>
    <w:rsid w:val="00885EAE"/>
    <w:rsid w:val="00885FEA"/>
    <w:rsid w:val="008869FD"/>
    <w:rsid w:val="00886D7E"/>
    <w:rsid w:val="0088725C"/>
    <w:rsid w:val="008876A3"/>
    <w:rsid w:val="008876BF"/>
    <w:rsid w:val="008877C2"/>
    <w:rsid w:val="00887BCB"/>
    <w:rsid w:val="00890AF7"/>
    <w:rsid w:val="0089174A"/>
    <w:rsid w:val="00891E95"/>
    <w:rsid w:val="008921D4"/>
    <w:rsid w:val="0089222C"/>
    <w:rsid w:val="0089222F"/>
    <w:rsid w:val="00892C7C"/>
    <w:rsid w:val="00892DB6"/>
    <w:rsid w:val="008940C7"/>
    <w:rsid w:val="00894175"/>
    <w:rsid w:val="00894FE7"/>
    <w:rsid w:val="00895076"/>
    <w:rsid w:val="00895169"/>
    <w:rsid w:val="0089520A"/>
    <w:rsid w:val="00895251"/>
    <w:rsid w:val="00895C8D"/>
    <w:rsid w:val="0089660F"/>
    <w:rsid w:val="008966B0"/>
    <w:rsid w:val="00897685"/>
    <w:rsid w:val="00897B2A"/>
    <w:rsid w:val="008A065B"/>
    <w:rsid w:val="008A0C6B"/>
    <w:rsid w:val="008A1955"/>
    <w:rsid w:val="008A1CC1"/>
    <w:rsid w:val="008A2812"/>
    <w:rsid w:val="008A3027"/>
    <w:rsid w:val="008A32D4"/>
    <w:rsid w:val="008A38B2"/>
    <w:rsid w:val="008A3F4B"/>
    <w:rsid w:val="008A47ED"/>
    <w:rsid w:val="008A4927"/>
    <w:rsid w:val="008A5456"/>
    <w:rsid w:val="008A564A"/>
    <w:rsid w:val="008A5F6F"/>
    <w:rsid w:val="008A6272"/>
    <w:rsid w:val="008A68BD"/>
    <w:rsid w:val="008A6B01"/>
    <w:rsid w:val="008A70CE"/>
    <w:rsid w:val="008A720E"/>
    <w:rsid w:val="008A7816"/>
    <w:rsid w:val="008A7AF4"/>
    <w:rsid w:val="008A7BBF"/>
    <w:rsid w:val="008B0020"/>
    <w:rsid w:val="008B0290"/>
    <w:rsid w:val="008B131D"/>
    <w:rsid w:val="008B1F19"/>
    <w:rsid w:val="008B2213"/>
    <w:rsid w:val="008B2FD2"/>
    <w:rsid w:val="008B33B2"/>
    <w:rsid w:val="008B367F"/>
    <w:rsid w:val="008B49B1"/>
    <w:rsid w:val="008B5149"/>
    <w:rsid w:val="008B54A1"/>
    <w:rsid w:val="008B5B33"/>
    <w:rsid w:val="008B6822"/>
    <w:rsid w:val="008B6ED6"/>
    <w:rsid w:val="008B9445"/>
    <w:rsid w:val="008BC1A3"/>
    <w:rsid w:val="008C09E8"/>
    <w:rsid w:val="008C0D5E"/>
    <w:rsid w:val="008C13AB"/>
    <w:rsid w:val="008C166C"/>
    <w:rsid w:val="008C2462"/>
    <w:rsid w:val="008C311D"/>
    <w:rsid w:val="008C3313"/>
    <w:rsid w:val="008C33BF"/>
    <w:rsid w:val="008C3788"/>
    <w:rsid w:val="008C38BF"/>
    <w:rsid w:val="008C3C80"/>
    <w:rsid w:val="008C4311"/>
    <w:rsid w:val="008C4645"/>
    <w:rsid w:val="008C480C"/>
    <w:rsid w:val="008C4F45"/>
    <w:rsid w:val="008C4FC6"/>
    <w:rsid w:val="008C5AAD"/>
    <w:rsid w:val="008C5D82"/>
    <w:rsid w:val="008C5ED2"/>
    <w:rsid w:val="008C6F97"/>
    <w:rsid w:val="008C7005"/>
    <w:rsid w:val="008C72A6"/>
    <w:rsid w:val="008C7439"/>
    <w:rsid w:val="008C79E7"/>
    <w:rsid w:val="008C7B38"/>
    <w:rsid w:val="008C7B89"/>
    <w:rsid w:val="008C7D79"/>
    <w:rsid w:val="008D05B9"/>
    <w:rsid w:val="008D2921"/>
    <w:rsid w:val="008D3178"/>
    <w:rsid w:val="008D33A8"/>
    <w:rsid w:val="008D34F9"/>
    <w:rsid w:val="008D3814"/>
    <w:rsid w:val="008D3C7A"/>
    <w:rsid w:val="008D4A07"/>
    <w:rsid w:val="008D4A39"/>
    <w:rsid w:val="008D4E92"/>
    <w:rsid w:val="008D553A"/>
    <w:rsid w:val="008D56DC"/>
    <w:rsid w:val="008D5A09"/>
    <w:rsid w:val="008D62B6"/>
    <w:rsid w:val="008D6411"/>
    <w:rsid w:val="008E00B2"/>
    <w:rsid w:val="008E0472"/>
    <w:rsid w:val="008E143E"/>
    <w:rsid w:val="008E19C3"/>
    <w:rsid w:val="008E3463"/>
    <w:rsid w:val="008E356F"/>
    <w:rsid w:val="008E35AE"/>
    <w:rsid w:val="008E385E"/>
    <w:rsid w:val="008E402F"/>
    <w:rsid w:val="008E4E79"/>
    <w:rsid w:val="008E5238"/>
    <w:rsid w:val="008E54C1"/>
    <w:rsid w:val="008E5AFC"/>
    <w:rsid w:val="008E5FAE"/>
    <w:rsid w:val="008E6BE1"/>
    <w:rsid w:val="008E7763"/>
    <w:rsid w:val="008E782C"/>
    <w:rsid w:val="008E78D1"/>
    <w:rsid w:val="008E7B62"/>
    <w:rsid w:val="008F0254"/>
    <w:rsid w:val="008F04B0"/>
    <w:rsid w:val="008F0D99"/>
    <w:rsid w:val="008F2112"/>
    <w:rsid w:val="008F31BF"/>
    <w:rsid w:val="008F36A1"/>
    <w:rsid w:val="008F38FA"/>
    <w:rsid w:val="008F3BA8"/>
    <w:rsid w:val="008F3D65"/>
    <w:rsid w:val="008F48CF"/>
    <w:rsid w:val="008F49D2"/>
    <w:rsid w:val="008F4B1A"/>
    <w:rsid w:val="008F5064"/>
    <w:rsid w:val="008F5DD6"/>
    <w:rsid w:val="008F678E"/>
    <w:rsid w:val="008F6AEC"/>
    <w:rsid w:val="008F6D33"/>
    <w:rsid w:val="008F7DC8"/>
    <w:rsid w:val="009001E2"/>
    <w:rsid w:val="009003AF"/>
    <w:rsid w:val="009005FA"/>
    <w:rsid w:val="00900635"/>
    <w:rsid w:val="00900725"/>
    <w:rsid w:val="00900A8F"/>
    <w:rsid w:val="00900D43"/>
    <w:rsid w:val="00900E2E"/>
    <w:rsid w:val="00901599"/>
    <w:rsid w:val="00901933"/>
    <w:rsid w:val="00901BA4"/>
    <w:rsid w:val="00902BB7"/>
    <w:rsid w:val="00902CF5"/>
    <w:rsid w:val="009033BE"/>
    <w:rsid w:val="00903432"/>
    <w:rsid w:val="00903997"/>
    <w:rsid w:val="00904806"/>
    <w:rsid w:val="00904CB1"/>
    <w:rsid w:val="00905178"/>
    <w:rsid w:val="00905291"/>
    <w:rsid w:val="00905808"/>
    <w:rsid w:val="00905E50"/>
    <w:rsid w:val="00905F6F"/>
    <w:rsid w:val="00906024"/>
    <w:rsid w:val="00906DEA"/>
    <w:rsid w:val="00906FC5"/>
    <w:rsid w:val="00907109"/>
    <w:rsid w:val="009101F6"/>
    <w:rsid w:val="00911424"/>
    <w:rsid w:val="009116EA"/>
    <w:rsid w:val="00911E0A"/>
    <w:rsid w:val="00911EEE"/>
    <w:rsid w:val="0091370A"/>
    <w:rsid w:val="009142A7"/>
    <w:rsid w:val="00914DBE"/>
    <w:rsid w:val="009151C5"/>
    <w:rsid w:val="009151DF"/>
    <w:rsid w:val="009152E6"/>
    <w:rsid w:val="009154A7"/>
    <w:rsid w:val="00915B10"/>
    <w:rsid w:val="00915D63"/>
    <w:rsid w:val="00920A72"/>
    <w:rsid w:val="00920A93"/>
    <w:rsid w:val="00920B5A"/>
    <w:rsid w:val="00920BC2"/>
    <w:rsid w:val="00921778"/>
    <w:rsid w:val="00921EA7"/>
    <w:rsid w:val="00922099"/>
    <w:rsid w:val="009224CC"/>
    <w:rsid w:val="00923055"/>
    <w:rsid w:val="00924098"/>
    <w:rsid w:val="00924B52"/>
    <w:rsid w:val="00924CD4"/>
    <w:rsid w:val="00924E14"/>
    <w:rsid w:val="00924EEF"/>
    <w:rsid w:val="00925188"/>
    <w:rsid w:val="00925288"/>
    <w:rsid w:val="009269FD"/>
    <w:rsid w:val="00927573"/>
    <w:rsid w:val="00927720"/>
    <w:rsid w:val="009278EC"/>
    <w:rsid w:val="0093149A"/>
    <w:rsid w:val="009321ED"/>
    <w:rsid w:val="009323E3"/>
    <w:rsid w:val="00932F3E"/>
    <w:rsid w:val="009334B5"/>
    <w:rsid w:val="00933669"/>
    <w:rsid w:val="009336BF"/>
    <w:rsid w:val="009339F6"/>
    <w:rsid w:val="00933DDF"/>
    <w:rsid w:val="00933F17"/>
    <w:rsid w:val="00934007"/>
    <w:rsid w:val="009341B5"/>
    <w:rsid w:val="009352A9"/>
    <w:rsid w:val="00935C02"/>
    <w:rsid w:val="00936379"/>
    <w:rsid w:val="009364F8"/>
    <w:rsid w:val="00936F2E"/>
    <w:rsid w:val="00937547"/>
    <w:rsid w:val="009379A5"/>
    <w:rsid w:val="00937BE2"/>
    <w:rsid w:val="00937D1F"/>
    <w:rsid w:val="00940259"/>
    <w:rsid w:val="00940406"/>
    <w:rsid w:val="00940494"/>
    <w:rsid w:val="00940C30"/>
    <w:rsid w:val="00940F99"/>
    <w:rsid w:val="009414EF"/>
    <w:rsid w:val="00941A7D"/>
    <w:rsid w:val="00941B41"/>
    <w:rsid w:val="00942558"/>
    <w:rsid w:val="009438AF"/>
    <w:rsid w:val="009449AD"/>
    <w:rsid w:val="00944C24"/>
    <w:rsid w:val="00944C43"/>
    <w:rsid w:val="009456DF"/>
    <w:rsid w:val="00945F15"/>
    <w:rsid w:val="009461CB"/>
    <w:rsid w:val="00946C58"/>
    <w:rsid w:val="00947A6C"/>
    <w:rsid w:val="00947B3B"/>
    <w:rsid w:val="009503FA"/>
    <w:rsid w:val="009504A6"/>
    <w:rsid w:val="00950C78"/>
    <w:rsid w:val="00950E0D"/>
    <w:rsid w:val="00951047"/>
    <w:rsid w:val="0095159A"/>
    <w:rsid w:val="00951627"/>
    <w:rsid w:val="00951B47"/>
    <w:rsid w:val="00951B84"/>
    <w:rsid w:val="0095212F"/>
    <w:rsid w:val="00953917"/>
    <w:rsid w:val="00954853"/>
    <w:rsid w:val="00955049"/>
    <w:rsid w:val="00955323"/>
    <w:rsid w:val="00955380"/>
    <w:rsid w:val="00955CC1"/>
    <w:rsid w:val="00955D17"/>
    <w:rsid w:val="00956359"/>
    <w:rsid w:val="00956CBD"/>
    <w:rsid w:val="00957041"/>
    <w:rsid w:val="0095756C"/>
    <w:rsid w:val="00957BA4"/>
    <w:rsid w:val="009608D4"/>
    <w:rsid w:val="00961811"/>
    <w:rsid w:val="0096282C"/>
    <w:rsid w:val="009630DF"/>
    <w:rsid w:val="00963562"/>
    <w:rsid w:val="00963A2F"/>
    <w:rsid w:val="0096412A"/>
    <w:rsid w:val="00965A0D"/>
    <w:rsid w:val="00965EB5"/>
    <w:rsid w:val="0096644F"/>
    <w:rsid w:val="00966DE0"/>
    <w:rsid w:val="00966E80"/>
    <w:rsid w:val="00967466"/>
    <w:rsid w:val="00967506"/>
    <w:rsid w:val="009675D6"/>
    <w:rsid w:val="00970812"/>
    <w:rsid w:val="00971CE8"/>
    <w:rsid w:val="00972061"/>
    <w:rsid w:val="00972113"/>
    <w:rsid w:val="009722BC"/>
    <w:rsid w:val="00972BB3"/>
    <w:rsid w:val="00972BB9"/>
    <w:rsid w:val="00973334"/>
    <w:rsid w:val="00973FBD"/>
    <w:rsid w:val="00975147"/>
    <w:rsid w:val="00975B0E"/>
    <w:rsid w:val="00975B1B"/>
    <w:rsid w:val="009762DB"/>
    <w:rsid w:val="009764E2"/>
    <w:rsid w:val="00976783"/>
    <w:rsid w:val="00976AFB"/>
    <w:rsid w:val="009775EE"/>
    <w:rsid w:val="0097A0B7"/>
    <w:rsid w:val="00980E77"/>
    <w:rsid w:val="00982094"/>
    <w:rsid w:val="0098221B"/>
    <w:rsid w:val="00982B13"/>
    <w:rsid w:val="00983A9B"/>
    <w:rsid w:val="00983CDA"/>
    <w:rsid w:val="009845AE"/>
    <w:rsid w:val="009848F4"/>
    <w:rsid w:val="00985262"/>
    <w:rsid w:val="00985C87"/>
    <w:rsid w:val="00986185"/>
    <w:rsid w:val="009862C6"/>
    <w:rsid w:val="0098658B"/>
    <w:rsid w:val="00986F2E"/>
    <w:rsid w:val="00987E91"/>
    <w:rsid w:val="0099001B"/>
    <w:rsid w:val="00990A86"/>
    <w:rsid w:val="0099105C"/>
    <w:rsid w:val="00991100"/>
    <w:rsid w:val="009917DD"/>
    <w:rsid w:val="0099194D"/>
    <w:rsid w:val="00991B15"/>
    <w:rsid w:val="009933F7"/>
    <w:rsid w:val="00994721"/>
    <w:rsid w:val="0099582C"/>
    <w:rsid w:val="00995ACA"/>
    <w:rsid w:val="00995B21"/>
    <w:rsid w:val="0099676C"/>
    <w:rsid w:val="00996E30"/>
    <w:rsid w:val="00997F22"/>
    <w:rsid w:val="009A0A58"/>
    <w:rsid w:val="009A0BC9"/>
    <w:rsid w:val="009A0D74"/>
    <w:rsid w:val="009A0DA2"/>
    <w:rsid w:val="009A1031"/>
    <w:rsid w:val="009A12F2"/>
    <w:rsid w:val="009A1924"/>
    <w:rsid w:val="009A215A"/>
    <w:rsid w:val="009A3064"/>
    <w:rsid w:val="009A4001"/>
    <w:rsid w:val="009A4062"/>
    <w:rsid w:val="009A4721"/>
    <w:rsid w:val="009A4AA0"/>
    <w:rsid w:val="009A4BB9"/>
    <w:rsid w:val="009A4FA6"/>
    <w:rsid w:val="009A5ACF"/>
    <w:rsid w:val="009A5D66"/>
    <w:rsid w:val="009A5DAB"/>
    <w:rsid w:val="009A6397"/>
    <w:rsid w:val="009A693C"/>
    <w:rsid w:val="009A7687"/>
    <w:rsid w:val="009A7D95"/>
    <w:rsid w:val="009B0B24"/>
    <w:rsid w:val="009B0D9C"/>
    <w:rsid w:val="009B110C"/>
    <w:rsid w:val="009B26AB"/>
    <w:rsid w:val="009B2711"/>
    <w:rsid w:val="009B3559"/>
    <w:rsid w:val="009B3DCC"/>
    <w:rsid w:val="009B3E84"/>
    <w:rsid w:val="009B447C"/>
    <w:rsid w:val="009B4698"/>
    <w:rsid w:val="009B482B"/>
    <w:rsid w:val="009B5853"/>
    <w:rsid w:val="009B5B05"/>
    <w:rsid w:val="009B5C01"/>
    <w:rsid w:val="009B5FB5"/>
    <w:rsid w:val="009B6411"/>
    <w:rsid w:val="009B68B9"/>
    <w:rsid w:val="009B6FF5"/>
    <w:rsid w:val="009B7EBE"/>
    <w:rsid w:val="009C1713"/>
    <w:rsid w:val="009C19BC"/>
    <w:rsid w:val="009C19F1"/>
    <w:rsid w:val="009C2570"/>
    <w:rsid w:val="009C31EB"/>
    <w:rsid w:val="009C33CA"/>
    <w:rsid w:val="009C3813"/>
    <w:rsid w:val="009C3815"/>
    <w:rsid w:val="009C3AE7"/>
    <w:rsid w:val="009C5129"/>
    <w:rsid w:val="009C5F6B"/>
    <w:rsid w:val="009C6299"/>
    <w:rsid w:val="009C64B0"/>
    <w:rsid w:val="009C6932"/>
    <w:rsid w:val="009C72FF"/>
    <w:rsid w:val="009C772D"/>
    <w:rsid w:val="009C7A05"/>
    <w:rsid w:val="009C7B7F"/>
    <w:rsid w:val="009C7DEE"/>
    <w:rsid w:val="009C7F69"/>
    <w:rsid w:val="009D03C8"/>
    <w:rsid w:val="009D0845"/>
    <w:rsid w:val="009D1FC2"/>
    <w:rsid w:val="009D1FCF"/>
    <w:rsid w:val="009D21FE"/>
    <w:rsid w:val="009D2713"/>
    <w:rsid w:val="009D3FE0"/>
    <w:rsid w:val="009D4F3B"/>
    <w:rsid w:val="009D558B"/>
    <w:rsid w:val="009D5A5D"/>
    <w:rsid w:val="009D5CEC"/>
    <w:rsid w:val="009D6276"/>
    <w:rsid w:val="009D7FD4"/>
    <w:rsid w:val="009E02C5"/>
    <w:rsid w:val="009E0794"/>
    <w:rsid w:val="009E11F4"/>
    <w:rsid w:val="009E2148"/>
    <w:rsid w:val="009E235D"/>
    <w:rsid w:val="009E278C"/>
    <w:rsid w:val="009E4D68"/>
    <w:rsid w:val="009E5061"/>
    <w:rsid w:val="009E60D0"/>
    <w:rsid w:val="009E64F0"/>
    <w:rsid w:val="009E67C6"/>
    <w:rsid w:val="009E72C1"/>
    <w:rsid w:val="009F02CA"/>
    <w:rsid w:val="009F0358"/>
    <w:rsid w:val="009F0DF7"/>
    <w:rsid w:val="009F1274"/>
    <w:rsid w:val="009F209A"/>
    <w:rsid w:val="009F2B02"/>
    <w:rsid w:val="009F301C"/>
    <w:rsid w:val="009F3DE5"/>
    <w:rsid w:val="009F446C"/>
    <w:rsid w:val="009F47B5"/>
    <w:rsid w:val="009F4A94"/>
    <w:rsid w:val="009F4F8E"/>
    <w:rsid w:val="009F51EB"/>
    <w:rsid w:val="009F57CC"/>
    <w:rsid w:val="009F5C10"/>
    <w:rsid w:val="009F5F94"/>
    <w:rsid w:val="009F60F5"/>
    <w:rsid w:val="009F6877"/>
    <w:rsid w:val="009F6C6F"/>
    <w:rsid w:val="009F7664"/>
    <w:rsid w:val="009F7AA3"/>
    <w:rsid w:val="009F7FCB"/>
    <w:rsid w:val="00A00288"/>
    <w:rsid w:val="00A00D1A"/>
    <w:rsid w:val="00A00DC6"/>
    <w:rsid w:val="00A013DD"/>
    <w:rsid w:val="00A01698"/>
    <w:rsid w:val="00A01726"/>
    <w:rsid w:val="00A02428"/>
    <w:rsid w:val="00A02886"/>
    <w:rsid w:val="00A02BAC"/>
    <w:rsid w:val="00A03521"/>
    <w:rsid w:val="00A038BE"/>
    <w:rsid w:val="00A03E08"/>
    <w:rsid w:val="00A04357"/>
    <w:rsid w:val="00A04CB8"/>
    <w:rsid w:val="00A0575D"/>
    <w:rsid w:val="00A0617B"/>
    <w:rsid w:val="00A06898"/>
    <w:rsid w:val="00A0710B"/>
    <w:rsid w:val="00A07872"/>
    <w:rsid w:val="00A07F0E"/>
    <w:rsid w:val="00A1037A"/>
    <w:rsid w:val="00A10F9C"/>
    <w:rsid w:val="00A11256"/>
    <w:rsid w:val="00A1128F"/>
    <w:rsid w:val="00A119E3"/>
    <w:rsid w:val="00A11A0C"/>
    <w:rsid w:val="00A11F7B"/>
    <w:rsid w:val="00A1226A"/>
    <w:rsid w:val="00A12524"/>
    <w:rsid w:val="00A13410"/>
    <w:rsid w:val="00A137D5"/>
    <w:rsid w:val="00A146D4"/>
    <w:rsid w:val="00A14AA8"/>
    <w:rsid w:val="00A14B37"/>
    <w:rsid w:val="00A14E04"/>
    <w:rsid w:val="00A14F09"/>
    <w:rsid w:val="00A15265"/>
    <w:rsid w:val="00A15892"/>
    <w:rsid w:val="00A16239"/>
    <w:rsid w:val="00A16273"/>
    <w:rsid w:val="00A16668"/>
    <w:rsid w:val="00A16998"/>
    <w:rsid w:val="00A1704B"/>
    <w:rsid w:val="00A17C21"/>
    <w:rsid w:val="00A20ADB"/>
    <w:rsid w:val="00A20EA3"/>
    <w:rsid w:val="00A22090"/>
    <w:rsid w:val="00A22208"/>
    <w:rsid w:val="00A2269D"/>
    <w:rsid w:val="00A241EE"/>
    <w:rsid w:val="00A242DB"/>
    <w:rsid w:val="00A2448C"/>
    <w:rsid w:val="00A2450C"/>
    <w:rsid w:val="00A24756"/>
    <w:rsid w:val="00A24ECD"/>
    <w:rsid w:val="00A25A50"/>
    <w:rsid w:val="00A25FFD"/>
    <w:rsid w:val="00A2645E"/>
    <w:rsid w:val="00A26587"/>
    <w:rsid w:val="00A2658A"/>
    <w:rsid w:val="00A265A1"/>
    <w:rsid w:val="00A266C7"/>
    <w:rsid w:val="00A2674A"/>
    <w:rsid w:val="00A270CB"/>
    <w:rsid w:val="00A2783D"/>
    <w:rsid w:val="00A27CCB"/>
    <w:rsid w:val="00A27EC7"/>
    <w:rsid w:val="00A30701"/>
    <w:rsid w:val="00A30FBE"/>
    <w:rsid w:val="00A317E2"/>
    <w:rsid w:val="00A3195B"/>
    <w:rsid w:val="00A31C62"/>
    <w:rsid w:val="00A31E0C"/>
    <w:rsid w:val="00A32DBF"/>
    <w:rsid w:val="00A32E8F"/>
    <w:rsid w:val="00A331DB"/>
    <w:rsid w:val="00A33740"/>
    <w:rsid w:val="00A33923"/>
    <w:rsid w:val="00A34784"/>
    <w:rsid w:val="00A34872"/>
    <w:rsid w:val="00A34A55"/>
    <w:rsid w:val="00A34CA1"/>
    <w:rsid w:val="00A34DE7"/>
    <w:rsid w:val="00A35D0A"/>
    <w:rsid w:val="00A3610C"/>
    <w:rsid w:val="00A366FF"/>
    <w:rsid w:val="00A3788A"/>
    <w:rsid w:val="00A37BC1"/>
    <w:rsid w:val="00A37DA1"/>
    <w:rsid w:val="00A4024B"/>
    <w:rsid w:val="00A40AC9"/>
    <w:rsid w:val="00A40AE1"/>
    <w:rsid w:val="00A40CBD"/>
    <w:rsid w:val="00A41ABA"/>
    <w:rsid w:val="00A41AF7"/>
    <w:rsid w:val="00A41B8A"/>
    <w:rsid w:val="00A421D4"/>
    <w:rsid w:val="00A4281A"/>
    <w:rsid w:val="00A42CE0"/>
    <w:rsid w:val="00A448FB"/>
    <w:rsid w:val="00A44B3D"/>
    <w:rsid w:val="00A44BE2"/>
    <w:rsid w:val="00A456AC"/>
    <w:rsid w:val="00A45760"/>
    <w:rsid w:val="00A45AFC"/>
    <w:rsid w:val="00A45FA9"/>
    <w:rsid w:val="00A460E9"/>
    <w:rsid w:val="00A4747D"/>
    <w:rsid w:val="00A477DE"/>
    <w:rsid w:val="00A47A73"/>
    <w:rsid w:val="00A47F2A"/>
    <w:rsid w:val="00A50652"/>
    <w:rsid w:val="00A50816"/>
    <w:rsid w:val="00A51A8D"/>
    <w:rsid w:val="00A51D0A"/>
    <w:rsid w:val="00A528FC"/>
    <w:rsid w:val="00A52DAF"/>
    <w:rsid w:val="00A53859"/>
    <w:rsid w:val="00A53A95"/>
    <w:rsid w:val="00A53FE1"/>
    <w:rsid w:val="00A5403E"/>
    <w:rsid w:val="00A54204"/>
    <w:rsid w:val="00A54255"/>
    <w:rsid w:val="00A546FC"/>
    <w:rsid w:val="00A54B08"/>
    <w:rsid w:val="00A54C70"/>
    <w:rsid w:val="00A55618"/>
    <w:rsid w:val="00A55B01"/>
    <w:rsid w:val="00A56002"/>
    <w:rsid w:val="00A563C9"/>
    <w:rsid w:val="00A56BD1"/>
    <w:rsid w:val="00A56D4E"/>
    <w:rsid w:val="00A56D9F"/>
    <w:rsid w:val="00A56EB8"/>
    <w:rsid w:val="00A56F62"/>
    <w:rsid w:val="00A56F70"/>
    <w:rsid w:val="00A571C5"/>
    <w:rsid w:val="00A5722D"/>
    <w:rsid w:val="00A57273"/>
    <w:rsid w:val="00A57683"/>
    <w:rsid w:val="00A578CE"/>
    <w:rsid w:val="00A57D0A"/>
    <w:rsid w:val="00A6032F"/>
    <w:rsid w:val="00A60CAE"/>
    <w:rsid w:val="00A60F51"/>
    <w:rsid w:val="00A6151B"/>
    <w:rsid w:val="00A6175A"/>
    <w:rsid w:val="00A619DB"/>
    <w:rsid w:val="00A61DBA"/>
    <w:rsid w:val="00A624A8"/>
    <w:rsid w:val="00A62B73"/>
    <w:rsid w:val="00A637EC"/>
    <w:rsid w:val="00A63CBC"/>
    <w:rsid w:val="00A64047"/>
    <w:rsid w:val="00A6453C"/>
    <w:rsid w:val="00A648C7"/>
    <w:rsid w:val="00A64F94"/>
    <w:rsid w:val="00A64FB8"/>
    <w:rsid w:val="00A6591E"/>
    <w:rsid w:val="00A6602F"/>
    <w:rsid w:val="00A6632D"/>
    <w:rsid w:val="00A663AB"/>
    <w:rsid w:val="00A66607"/>
    <w:rsid w:val="00A66894"/>
    <w:rsid w:val="00A66B93"/>
    <w:rsid w:val="00A66BC7"/>
    <w:rsid w:val="00A67214"/>
    <w:rsid w:val="00A701A9"/>
    <w:rsid w:val="00A70292"/>
    <w:rsid w:val="00A70325"/>
    <w:rsid w:val="00A706F9"/>
    <w:rsid w:val="00A70E71"/>
    <w:rsid w:val="00A71422"/>
    <w:rsid w:val="00A71914"/>
    <w:rsid w:val="00A71C1B"/>
    <w:rsid w:val="00A71DED"/>
    <w:rsid w:val="00A7261B"/>
    <w:rsid w:val="00A72660"/>
    <w:rsid w:val="00A73255"/>
    <w:rsid w:val="00A733CA"/>
    <w:rsid w:val="00A73771"/>
    <w:rsid w:val="00A75039"/>
    <w:rsid w:val="00A75303"/>
    <w:rsid w:val="00A754FF"/>
    <w:rsid w:val="00A75E87"/>
    <w:rsid w:val="00A75EBF"/>
    <w:rsid w:val="00A7662A"/>
    <w:rsid w:val="00A7664F"/>
    <w:rsid w:val="00A7699B"/>
    <w:rsid w:val="00A770B1"/>
    <w:rsid w:val="00A77142"/>
    <w:rsid w:val="00A771FD"/>
    <w:rsid w:val="00A80254"/>
    <w:rsid w:val="00A80596"/>
    <w:rsid w:val="00A80A9B"/>
    <w:rsid w:val="00A80F47"/>
    <w:rsid w:val="00A8144E"/>
    <w:rsid w:val="00A8241E"/>
    <w:rsid w:val="00A829D0"/>
    <w:rsid w:val="00A82DB2"/>
    <w:rsid w:val="00A83351"/>
    <w:rsid w:val="00A8339F"/>
    <w:rsid w:val="00A8409A"/>
    <w:rsid w:val="00A85058"/>
    <w:rsid w:val="00A859BE"/>
    <w:rsid w:val="00A86346"/>
    <w:rsid w:val="00A86B46"/>
    <w:rsid w:val="00A86C3A"/>
    <w:rsid w:val="00A86C43"/>
    <w:rsid w:val="00A86DCF"/>
    <w:rsid w:val="00A87F5A"/>
    <w:rsid w:val="00A90817"/>
    <w:rsid w:val="00A909BE"/>
    <w:rsid w:val="00A912D2"/>
    <w:rsid w:val="00A91990"/>
    <w:rsid w:val="00A919FC"/>
    <w:rsid w:val="00A92454"/>
    <w:rsid w:val="00A92D86"/>
    <w:rsid w:val="00A92F9E"/>
    <w:rsid w:val="00A93061"/>
    <w:rsid w:val="00A933EA"/>
    <w:rsid w:val="00A93C99"/>
    <w:rsid w:val="00A93D46"/>
    <w:rsid w:val="00A93FCA"/>
    <w:rsid w:val="00A94EF8"/>
    <w:rsid w:val="00A954B0"/>
    <w:rsid w:val="00A95F7D"/>
    <w:rsid w:val="00A95FF5"/>
    <w:rsid w:val="00A967EF"/>
    <w:rsid w:val="00A96DA7"/>
    <w:rsid w:val="00A971A7"/>
    <w:rsid w:val="00A974BE"/>
    <w:rsid w:val="00A974F3"/>
    <w:rsid w:val="00A9794F"/>
    <w:rsid w:val="00A97B93"/>
    <w:rsid w:val="00AA00E0"/>
    <w:rsid w:val="00AA01B7"/>
    <w:rsid w:val="00AA0971"/>
    <w:rsid w:val="00AA0B9E"/>
    <w:rsid w:val="00AA188D"/>
    <w:rsid w:val="00AA19F9"/>
    <w:rsid w:val="00AA1BC6"/>
    <w:rsid w:val="00AA20E2"/>
    <w:rsid w:val="00AA223D"/>
    <w:rsid w:val="00AA3717"/>
    <w:rsid w:val="00AA391E"/>
    <w:rsid w:val="00AA3B7F"/>
    <w:rsid w:val="00AA3CB3"/>
    <w:rsid w:val="00AA54C5"/>
    <w:rsid w:val="00AA5EF5"/>
    <w:rsid w:val="00AA6085"/>
    <w:rsid w:val="00AA66AA"/>
    <w:rsid w:val="00AA71B9"/>
    <w:rsid w:val="00AA7205"/>
    <w:rsid w:val="00AA72AF"/>
    <w:rsid w:val="00AA7524"/>
    <w:rsid w:val="00AA7773"/>
    <w:rsid w:val="00AA7B02"/>
    <w:rsid w:val="00AA7CC4"/>
    <w:rsid w:val="00AB0453"/>
    <w:rsid w:val="00AB0F7C"/>
    <w:rsid w:val="00AB152A"/>
    <w:rsid w:val="00AB1CAB"/>
    <w:rsid w:val="00AB2460"/>
    <w:rsid w:val="00AB25FE"/>
    <w:rsid w:val="00AB2BC5"/>
    <w:rsid w:val="00AB34D0"/>
    <w:rsid w:val="00AB3AB9"/>
    <w:rsid w:val="00AB3CF0"/>
    <w:rsid w:val="00AB4451"/>
    <w:rsid w:val="00AB4D59"/>
    <w:rsid w:val="00AB4F2B"/>
    <w:rsid w:val="00AB5E15"/>
    <w:rsid w:val="00AB602C"/>
    <w:rsid w:val="00AB6BCD"/>
    <w:rsid w:val="00AB6F30"/>
    <w:rsid w:val="00AC03EF"/>
    <w:rsid w:val="00AC1362"/>
    <w:rsid w:val="00AC155A"/>
    <w:rsid w:val="00AC1CDE"/>
    <w:rsid w:val="00AC2A41"/>
    <w:rsid w:val="00AC3144"/>
    <w:rsid w:val="00AC332A"/>
    <w:rsid w:val="00AC3586"/>
    <w:rsid w:val="00AC37F8"/>
    <w:rsid w:val="00AC3E55"/>
    <w:rsid w:val="00AC46A3"/>
    <w:rsid w:val="00AC4CBE"/>
    <w:rsid w:val="00AC5512"/>
    <w:rsid w:val="00AC5719"/>
    <w:rsid w:val="00AC6957"/>
    <w:rsid w:val="00AC6EB9"/>
    <w:rsid w:val="00AC7B85"/>
    <w:rsid w:val="00AD0FC2"/>
    <w:rsid w:val="00AD1093"/>
    <w:rsid w:val="00AD13D0"/>
    <w:rsid w:val="00AD18A8"/>
    <w:rsid w:val="00AD232B"/>
    <w:rsid w:val="00AD25BF"/>
    <w:rsid w:val="00AD29AD"/>
    <w:rsid w:val="00AD34D8"/>
    <w:rsid w:val="00AD35FE"/>
    <w:rsid w:val="00AD3AB6"/>
    <w:rsid w:val="00AD4BFC"/>
    <w:rsid w:val="00AD4C2B"/>
    <w:rsid w:val="00AD4CC7"/>
    <w:rsid w:val="00AD4E9D"/>
    <w:rsid w:val="00AD574C"/>
    <w:rsid w:val="00AD5AC4"/>
    <w:rsid w:val="00AD5F20"/>
    <w:rsid w:val="00AD64EA"/>
    <w:rsid w:val="00AD6D27"/>
    <w:rsid w:val="00AE003A"/>
    <w:rsid w:val="00AE018B"/>
    <w:rsid w:val="00AE03F6"/>
    <w:rsid w:val="00AE1D79"/>
    <w:rsid w:val="00AE2197"/>
    <w:rsid w:val="00AE2990"/>
    <w:rsid w:val="00AE2D2C"/>
    <w:rsid w:val="00AE2FF6"/>
    <w:rsid w:val="00AE315D"/>
    <w:rsid w:val="00AE3289"/>
    <w:rsid w:val="00AE33DE"/>
    <w:rsid w:val="00AE4AD4"/>
    <w:rsid w:val="00AE565F"/>
    <w:rsid w:val="00AE5FBE"/>
    <w:rsid w:val="00AE63A8"/>
    <w:rsid w:val="00AE6901"/>
    <w:rsid w:val="00AED5FD"/>
    <w:rsid w:val="00AF0A38"/>
    <w:rsid w:val="00AF111A"/>
    <w:rsid w:val="00AF12D9"/>
    <w:rsid w:val="00AF14A6"/>
    <w:rsid w:val="00AF1D37"/>
    <w:rsid w:val="00AF2145"/>
    <w:rsid w:val="00AF2D35"/>
    <w:rsid w:val="00AF378F"/>
    <w:rsid w:val="00AF3CA2"/>
    <w:rsid w:val="00AF475F"/>
    <w:rsid w:val="00AF486A"/>
    <w:rsid w:val="00AF5B49"/>
    <w:rsid w:val="00AF5ED4"/>
    <w:rsid w:val="00AF65DD"/>
    <w:rsid w:val="00AF6B27"/>
    <w:rsid w:val="00AF6E78"/>
    <w:rsid w:val="00AF7A39"/>
    <w:rsid w:val="00AF7BD6"/>
    <w:rsid w:val="00AF7C3F"/>
    <w:rsid w:val="00AF7D44"/>
    <w:rsid w:val="00B0001C"/>
    <w:rsid w:val="00B00647"/>
    <w:rsid w:val="00B01129"/>
    <w:rsid w:val="00B01746"/>
    <w:rsid w:val="00B01AD5"/>
    <w:rsid w:val="00B020A1"/>
    <w:rsid w:val="00B021CF"/>
    <w:rsid w:val="00B02644"/>
    <w:rsid w:val="00B03345"/>
    <w:rsid w:val="00B03398"/>
    <w:rsid w:val="00B037FD"/>
    <w:rsid w:val="00B03E00"/>
    <w:rsid w:val="00B03F11"/>
    <w:rsid w:val="00B04127"/>
    <w:rsid w:val="00B04943"/>
    <w:rsid w:val="00B0510A"/>
    <w:rsid w:val="00B05837"/>
    <w:rsid w:val="00B0591D"/>
    <w:rsid w:val="00B05A38"/>
    <w:rsid w:val="00B05CB8"/>
    <w:rsid w:val="00B0663E"/>
    <w:rsid w:val="00B071CC"/>
    <w:rsid w:val="00B0727F"/>
    <w:rsid w:val="00B07C09"/>
    <w:rsid w:val="00B07CB0"/>
    <w:rsid w:val="00B0C93C"/>
    <w:rsid w:val="00B1099C"/>
    <w:rsid w:val="00B10C84"/>
    <w:rsid w:val="00B117D4"/>
    <w:rsid w:val="00B1186D"/>
    <w:rsid w:val="00B11B24"/>
    <w:rsid w:val="00B122F1"/>
    <w:rsid w:val="00B129A3"/>
    <w:rsid w:val="00B12DC1"/>
    <w:rsid w:val="00B13400"/>
    <w:rsid w:val="00B143A1"/>
    <w:rsid w:val="00B148C1"/>
    <w:rsid w:val="00B155A7"/>
    <w:rsid w:val="00B15735"/>
    <w:rsid w:val="00B166EC"/>
    <w:rsid w:val="00B16868"/>
    <w:rsid w:val="00B168DA"/>
    <w:rsid w:val="00B16BF4"/>
    <w:rsid w:val="00B16D08"/>
    <w:rsid w:val="00B16D22"/>
    <w:rsid w:val="00B16DCD"/>
    <w:rsid w:val="00B17375"/>
    <w:rsid w:val="00B17706"/>
    <w:rsid w:val="00B20063"/>
    <w:rsid w:val="00B20BE0"/>
    <w:rsid w:val="00B21210"/>
    <w:rsid w:val="00B21AB5"/>
    <w:rsid w:val="00B2270E"/>
    <w:rsid w:val="00B2274D"/>
    <w:rsid w:val="00B22809"/>
    <w:rsid w:val="00B23391"/>
    <w:rsid w:val="00B23F3B"/>
    <w:rsid w:val="00B24021"/>
    <w:rsid w:val="00B255AB"/>
    <w:rsid w:val="00B25D91"/>
    <w:rsid w:val="00B266F0"/>
    <w:rsid w:val="00B27476"/>
    <w:rsid w:val="00B276F3"/>
    <w:rsid w:val="00B30319"/>
    <w:rsid w:val="00B3112E"/>
    <w:rsid w:val="00B313BF"/>
    <w:rsid w:val="00B32702"/>
    <w:rsid w:val="00B32E9F"/>
    <w:rsid w:val="00B336F6"/>
    <w:rsid w:val="00B338A0"/>
    <w:rsid w:val="00B33A58"/>
    <w:rsid w:val="00B33BFA"/>
    <w:rsid w:val="00B33C37"/>
    <w:rsid w:val="00B343D7"/>
    <w:rsid w:val="00B343E5"/>
    <w:rsid w:val="00B34523"/>
    <w:rsid w:val="00B34619"/>
    <w:rsid w:val="00B34F73"/>
    <w:rsid w:val="00B35CA6"/>
    <w:rsid w:val="00B368B1"/>
    <w:rsid w:val="00B36BDC"/>
    <w:rsid w:val="00B36C41"/>
    <w:rsid w:val="00B36D03"/>
    <w:rsid w:val="00B373B2"/>
    <w:rsid w:val="00B37507"/>
    <w:rsid w:val="00B377A4"/>
    <w:rsid w:val="00B4048B"/>
    <w:rsid w:val="00B405A2"/>
    <w:rsid w:val="00B40B36"/>
    <w:rsid w:val="00B40D58"/>
    <w:rsid w:val="00B418C5"/>
    <w:rsid w:val="00B41AF8"/>
    <w:rsid w:val="00B41BBC"/>
    <w:rsid w:val="00B421CC"/>
    <w:rsid w:val="00B4231A"/>
    <w:rsid w:val="00B429AA"/>
    <w:rsid w:val="00B42CC2"/>
    <w:rsid w:val="00B43686"/>
    <w:rsid w:val="00B43B34"/>
    <w:rsid w:val="00B43C4C"/>
    <w:rsid w:val="00B43D86"/>
    <w:rsid w:val="00B443AB"/>
    <w:rsid w:val="00B44803"/>
    <w:rsid w:val="00B44C75"/>
    <w:rsid w:val="00B44EB1"/>
    <w:rsid w:val="00B44EB9"/>
    <w:rsid w:val="00B45B1A"/>
    <w:rsid w:val="00B4631C"/>
    <w:rsid w:val="00B46627"/>
    <w:rsid w:val="00B46D4B"/>
    <w:rsid w:val="00B4729E"/>
    <w:rsid w:val="00B475E5"/>
    <w:rsid w:val="00B478AD"/>
    <w:rsid w:val="00B47C74"/>
    <w:rsid w:val="00B47C7E"/>
    <w:rsid w:val="00B501D3"/>
    <w:rsid w:val="00B5171B"/>
    <w:rsid w:val="00B51F7B"/>
    <w:rsid w:val="00B52025"/>
    <w:rsid w:val="00B5284D"/>
    <w:rsid w:val="00B528D4"/>
    <w:rsid w:val="00B52A16"/>
    <w:rsid w:val="00B52B84"/>
    <w:rsid w:val="00B53219"/>
    <w:rsid w:val="00B53568"/>
    <w:rsid w:val="00B536FA"/>
    <w:rsid w:val="00B53AD4"/>
    <w:rsid w:val="00B53E01"/>
    <w:rsid w:val="00B53F1D"/>
    <w:rsid w:val="00B540E6"/>
    <w:rsid w:val="00B543D2"/>
    <w:rsid w:val="00B543E3"/>
    <w:rsid w:val="00B54737"/>
    <w:rsid w:val="00B54762"/>
    <w:rsid w:val="00B551BE"/>
    <w:rsid w:val="00B55816"/>
    <w:rsid w:val="00B558D0"/>
    <w:rsid w:val="00B55948"/>
    <w:rsid w:val="00B55B1E"/>
    <w:rsid w:val="00B55C29"/>
    <w:rsid w:val="00B56569"/>
    <w:rsid w:val="00B56A2D"/>
    <w:rsid w:val="00B56D6A"/>
    <w:rsid w:val="00B56EF7"/>
    <w:rsid w:val="00B576FD"/>
    <w:rsid w:val="00B57D9A"/>
    <w:rsid w:val="00B607AF"/>
    <w:rsid w:val="00B607E3"/>
    <w:rsid w:val="00B614CE"/>
    <w:rsid w:val="00B620D8"/>
    <w:rsid w:val="00B62C00"/>
    <w:rsid w:val="00B62C10"/>
    <w:rsid w:val="00B63A13"/>
    <w:rsid w:val="00B63CC7"/>
    <w:rsid w:val="00B64046"/>
    <w:rsid w:val="00B643E4"/>
    <w:rsid w:val="00B649F9"/>
    <w:rsid w:val="00B64DC8"/>
    <w:rsid w:val="00B65508"/>
    <w:rsid w:val="00B65523"/>
    <w:rsid w:val="00B65FBE"/>
    <w:rsid w:val="00B6625C"/>
    <w:rsid w:val="00B6646B"/>
    <w:rsid w:val="00B66471"/>
    <w:rsid w:val="00B66943"/>
    <w:rsid w:val="00B66A75"/>
    <w:rsid w:val="00B67070"/>
    <w:rsid w:val="00B67927"/>
    <w:rsid w:val="00B679E2"/>
    <w:rsid w:val="00B67B99"/>
    <w:rsid w:val="00B704AD"/>
    <w:rsid w:val="00B706A5"/>
    <w:rsid w:val="00B70B15"/>
    <w:rsid w:val="00B71077"/>
    <w:rsid w:val="00B71217"/>
    <w:rsid w:val="00B717B4"/>
    <w:rsid w:val="00B72101"/>
    <w:rsid w:val="00B72236"/>
    <w:rsid w:val="00B726E0"/>
    <w:rsid w:val="00B72E02"/>
    <w:rsid w:val="00B72E52"/>
    <w:rsid w:val="00B72EBB"/>
    <w:rsid w:val="00B7317F"/>
    <w:rsid w:val="00B73B7D"/>
    <w:rsid w:val="00B73BD9"/>
    <w:rsid w:val="00B75F9E"/>
    <w:rsid w:val="00B77542"/>
    <w:rsid w:val="00B77C51"/>
    <w:rsid w:val="00B77D0A"/>
    <w:rsid w:val="00B77F30"/>
    <w:rsid w:val="00B80399"/>
    <w:rsid w:val="00B80B28"/>
    <w:rsid w:val="00B80B7C"/>
    <w:rsid w:val="00B80EA7"/>
    <w:rsid w:val="00B81911"/>
    <w:rsid w:val="00B81A02"/>
    <w:rsid w:val="00B8232E"/>
    <w:rsid w:val="00B82471"/>
    <w:rsid w:val="00B8256E"/>
    <w:rsid w:val="00B8269C"/>
    <w:rsid w:val="00B82BDA"/>
    <w:rsid w:val="00B83760"/>
    <w:rsid w:val="00B83A02"/>
    <w:rsid w:val="00B83CBF"/>
    <w:rsid w:val="00B840B5"/>
    <w:rsid w:val="00B84735"/>
    <w:rsid w:val="00B86622"/>
    <w:rsid w:val="00B86C48"/>
    <w:rsid w:val="00B87350"/>
    <w:rsid w:val="00B87492"/>
    <w:rsid w:val="00B8761D"/>
    <w:rsid w:val="00B87772"/>
    <w:rsid w:val="00B87CEA"/>
    <w:rsid w:val="00B90328"/>
    <w:rsid w:val="00B907A9"/>
    <w:rsid w:val="00B90C40"/>
    <w:rsid w:val="00B90F6E"/>
    <w:rsid w:val="00B91122"/>
    <w:rsid w:val="00B916C6"/>
    <w:rsid w:val="00B9179F"/>
    <w:rsid w:val="00B92427"/>
    <w:rsid w:val="00B9275F"/>
    <w:rsid w:val="00B927F4"/>
    <w:rsid w:val="00B92ABE"/>
    <w:rsid w:val="00B92F62"/>
    <w:rsid w:val="00B938F5"/>
    <w:rsid w:val="00B93915"/>
    <w:rsid w:val="00B94310"/>
    <w:rsid w:val="00B944B6"/>
    <w:rsid w:val="00B94819"/>
    <w:rsid w:val="00B94B3D"/>
    <w:rsid w:val="00B9510C"/>
    <w:rsid w:val="00B95E20"/>
    <w:rsid w:val="00B97E30"/>
    <w:rsid w:val="00BA0371"/>
    <w:rsid w:val="00BA1142"/>
    <w:rsid w:val="00BA2159"/>
    <w:rsid w:val="00BA272E"/>
    <w:rsid w:val="00BA2F20"/>
    <w:rsid w:val="00BA4627"/>
    <w:rsid w:val="00BA4820"/>
    <w:rsid w:val="00BA4DA4"/>
    <w:rsid w:val="00BA51D7"/>
    <w:rsid w:val="00BA528F"/>
    <w:rsid w:val="00BA581F"/>
    <w:rsid w:val="00BA677B"/>
    <w:rsid w:val="00BA6DCB"/>
    <w:rsid w:val="00BA7195"/>
    <w:rsid w:val="00BA72FF"/>
    <w:rsid w:val="00BA7391"/>
    <w:rsid w:val="00BA7E55"/>
    <w:rsid w:val="00BB00C0"/>
    <w:rsid w:val="00BB01CF"/>
    <w:rsid w:val="00BB0212"/>
    <w:rsid w:val="00BB1246"/>
    <w:rsid w:val="00BB23DD"/>
    <w:rsid w:val="00BB3AC8"/>
    <w:rsid w:val="00BB3FAD"/>
    <w:rsid w:val="00BB501D"/>
    <w:rsid w:val="00BB51F3"/>
    <w:rsid w:val="00BB553A"/>
    <w:rsid w:val="00BB5B0C"/>
    <w:rsid w:val="00BB5EF0"/>
    <w:rsid w:val="00BB6144"/>
    <w:rsid w:val="00BB64AF"/>
    <w:rsid w:val="00BB663C"/>
    <w:rsid w:val="00BB6D56"/>
    <w:rsid w:val="00BB70B7"/>
    <w:rsid w:val="00BC00BE"/>
    <w:rsid w:val="00BC1479"/>
    <w:rsid w:val="00BC1F7F"/>
    <w:rsid w:val="00BC20E7"/>
    <w:rsid w:val="00BC2439"/>
    <w:rsid w:val="00BC2CA3"/>
    <w:rsid w:val="00BC3741"/>
    <w:rsid w:val="00BC3758"/>
    <w:rsid w:val="00BC4AAE"/>
    <w:rsid w:val="00BC4D02"/>
    <w:rsid w:val="00BC527D"/>
    <w:rsid w:val="00BC5B64"/>
    <w:rsid w:val="00BC5C55"/>
    <w:rsid w:val="00BC5F5F"/>
    <w:rsid w:val="00BC61A7"/>
    <w:rsid w:val="00BC69A2"/>
    <w:rsid w:val="00BC6F52"/>
    <w:rsid w:val="00BC7730"/>
    <w:rsid w:val="00BC7735"/>
    <w:rsid w:val="00BC7C49"/>
    <w:rsid w:val="00BD01D7"/>
    <w:rsid w:val="00BD0354"/>
    <w:rsid w:val="00BD0911"/>
    <w:rsid w:val="00BD091C"/>
    <w:rsid w:val="00BD0B3B"/>
    <w:rsid w:val="00BD0F10"/>
    <w:rsid w:val="00BD1234"/>
    <w:rsid w:val="00BD1299"/>
    <w:rsid w:val="00BD2094"/>
    <w:rsid w:val="00BD2CEB"/>
    <w:rsid w:val="00BD3A36"/>
    <w:rsid w:val="00BD3CCE"/>
    <w:rsid w:val="00BD4CDC"/>
    <w:rsid w:val="00BD4E1A"/>
    <w:rsid w:val="00BD56EF"/>
    <w:rsid w:val="00BD5798"/>
    <w:rsid w:val="00BD5AC5"/>
    <w:rsid w:val="00BD67E3"/>
    <w:rsid w:val="00BD6976"/>
    <w:rsid w:val="00BD74AA"/>
    <w:rsid w:val="00BD75F5"/>
    <w:rsid w:val="00BD7C2B"/>
    <w:rsid w:val="00BE0191"/>
    <w:rsid w:val="00BE04C9"/>
    <w:rsid w:val="00BE0A73"/>
    <w:rsid w:val="00BE18AC"/>
    <w:rsid w:val="00BE20A3"/>
    <w:rsid w:val="00BE299D"/>
    <w:rsid w:val="00BE3284"/>
    <w:rsid w:val="00BE3877"/>
    <w:rsid w:val="00BE3D2A"/>
    <w:rsid w:val="00BE3F15"/>
    <w:rsid w:val="00BE4BD6"/>
    <w:rsid w:val="00BE5507"/>
    <w:rsid w:val="00BE573E"/>
    <w:rsid w:val="00BE57B1"/>
    <w:rsid w:val="00BE59DE"/>
    <w:rsid w:val="00BE5ACB"/>
    <w:rsid w:val="00BE5CE1"/>
    <w:rsid w:val="00BE6267"/>
    <w:rsid w:val="00BE6FC8"/>
    <w:rsid w:val="00BE7824"/>
    <w:rsid w:val="00BE7AF0"/>
    <w:rsid w:val="00BE7B17"/>
    <w:rsid w:val="00BE7D3C"/>
    <w:rsid w:val="00BF0A72"/>
    <w:rsid w:val="00BF0D81"/>
    <w:rsid w:val="00BF0DE5"/>
    <w:rsid w:val="00BF1044"/>
    <w:rsid w:val="00BF10AB"/>
    <w:rsid w:val="00BF13F6"/>
    <w:rsid w:val="00BF1544"/>
    <w:rsid w:val="00BF1552"/>
    <w:rsid w:val="00BF325F"/>
    <w:rsid w:val="00BF333A"/>
    <w:rsid w:val="00BF37FF"/>
    <w:rsid w:val="00BF4EB4"/>
    <w:rsid w:val="00BF581F"/>
    <w:rsid w:val="00BF5C33"/>
    <w:rsid w:val="00BF5F5A"/>
    <w:rsid w:val="00BF6387"/>
    <w:rsid w:val="00BF6A57"/>
    <w:rsid w:val="00BF72D3"/>
    <w:rsid w:val="00BF74DD"/>
    <w:rsid w:val="00BF773C"/>
    <w:rsid w:val="00BF7836"/>
    <w:rsid w:val="00BF796E"/>
    <w:rsid w:val="00BF7BA8"/>
    <w:rsid w:val="00C00249"/>
    <w:rsid w:val="00C007DF"/>
    <w:rsid w:val="00C008E5"/>
    <w:rsid w:val="00C00B6C"/>
    <w:rsid w:val="00C01762"/>
    <w:rsid w:val="00C02075"/>
    <w:rsid w:val="00C02258"/>
    <w:rsid w:val="00C029AC"/>
    <w:rsid w:val="00C032CC"/>
    <w:rsid w:val="00C033DB"/>
    <w:rsid w:val="00C03A54"/>
    <w:rsid w:val="00C0420B"/>
    <w:rsid w:val="00C04D48"/>
    <w:rsid w:val="00C04F94"/>
    <w:rsid w:val="00C0524A"/>
    <w:rsid w:val="00C0631A"/>
    <w:rsid w:val="00C06D63"/>
    <w:rsid w:val="00C06DA0"/>
    <w:rsid w:val="00C07020"/>
    <w:rsid w:val="00C07AB8"/>
    <w:rsid w:val="00C07C22"/>
    <w:rsid w:val="00C10400"/>
    <w:rsid w:val="00C10E66"/>
    <w:rsid w:val="00C111B5"/>
    <w:rsid w:val="00C1155A"/>
    <w:rsid w:val="00C115B8"/>
    <w:rsid w:val="00C11630"/>
    <w:rsid w:val="00C11840"/>
    <w:rsid w:val="00C11E4C"/>
    <w:rsid w:val="00C120E3"/>
    <w:rsid w:val="00C121DF"/>
    <w:rsid w:val="00C1253F"/>
    <w:rsid w:val="00C1266F"/>
    <w:rsid w:val="00C1315B"/>
    <w:rsid w:val="00C13920"/>
    <w:rsid w:val="00C13D6A"/>
    <w:rsid w:val="00C142FA"/>
    <w:rsid w:val="00C146D7"/>
    <w:rsid w:val="00C14DCC"/>
    <w:rsid w:val="00C14FE1"/>
    <w:rsid w:val="00C151C6"/>
    <w:rsid w:val="00C15F80"/>
    <w:rsid w:val="00C16850"/>
    <w:rsid w:val="00C17C77"/>
    <w:rsid w:val="00C20661"/>
    <w:rsid w:val="00C20F3B"/>
    <w:rsid w:val="00C21035"/>
    <w:rsid w:val="00C21506"/>
    <w:rsid w:val="00C2168F"/>
    <w:rsid w:val="00C21F97"/>
    <w:rsid w:val="00C226AC"/>
    <w:rsid w:val="00C22B4C"/>
    <w:rsid w:val="00C23F47"/>
    <w:rsid w:val="00C24D7D"/>
    <w:rsid w:val="00C25670"/>
    <w:rsid w:val="00C2569A"/>
    <w:rsid w:val="00C25F48"/>
    <w:rsid w:val="00C26731"/>
    <w:rsid w:val="00C2787B"/>
    <w:rsid w:val="00C279FC"/>
    <w:rsid w:val="00C27BA7"/>
    <w:rsid w:val="00C27C68"/>
    <w:rsid w:val="00C31500"/>
    <w:rsid w:val="00C317BD"/>
    <w:rsid w:val="00C31CAF"/>
    <w:rsid w:val="00C3216E"/>
    <w:rsid w:val="00C32286"/>
    <w:rsid w:val="00C3248A"/>
    <w:rsid w:val="00C327F2"/>
    <w:rsid w:val="00C328EB"/>
    <w:rsid w:val="00C32FD4"/>
    <w:rsid w:val="00C333E1"/>
    <w:rsid w:val="00C342B6"/>
    <w:rsid w:val="00C34402"/>
    <w:rsid w:val="00C346CF"/>
    <w:rsid w:val="00C3473B"/>
    <w:rsid w:val="00C34D29"/>
    <w:rsid w:val="00C34EA8"/>
    <w:rsid w:val="00C354AA"/>
    <w:rsid w:val="00C35AD4"/>
    <w:rsid w:val="00C36196"/>
    <w:rsid w:val="00C36D31"/>
    <w:rsid w:val="00C40B59"/>
    <w:rsid w:val="00C40F7B"/>
    <w:rsid w:val="00C411F9"/>
    <w:rsid w:val="00C41697"/>
    <w:rsid w:val="00C41C28"/>
    <w:rsid w:val="00C41EEB"/>
    <w:rsid w:val="00C420F0"/>
    <w:rsid w:val="00C42855"/>
    <w:rsid w:val="00C43461"/>
    <w:rsid w:val="00C4405D"/>
    <w:rsid w:val="00C44659"/>
    <w:rsid w:val="00C4491A"/>
    <w:rsid w:val="00C44DCE"/>
    <w:rsid w:val="00C459E0"/>
    <w:rsid w:val="00C45F1C"/>
    <w:rsid w:val="00C462A2"/>
    <w:rsid w:val="00C46CD3"/>
    <w:rsid w:val="00C4725D"/>
    <w:rsid w:val="00C477FB"/>
    <w:rsid w:val="00C47A17"/>
    <w:rsid w:val="00C47AB5"/>
    <w:rsid w:val="00C5005D"/>
    <w:rsid w:val="00C500EE"/>
    <w:rsid w:val="00C5025C"/>
    <w:rsid w:val="00C506F5"/>
    <w:rsid w:val="00C5094B"/>
    <w:rsid w:val="00C50EFB"/>
    <w:rsid w:val="00C5189B"/>
    <w:rsid w:val="00C51DD9"/>
    <w:rsid w:val="00C51E69"/>
    <w:rsid w:val="00C52ABA"/>
    <w:rsid w:val="00C53B4A"/>
    <w:rsid w:val="00C5457E"/>
    <w:rsid w:val="00C54BC6"/>
    <w:rsid w:val="00C55CC0"/>
    <w:rsid w:val="00C55D4E"/>
    <w:rsid w:val="00C56A82"/>
    <w:rsid w:val="00C57562"/>
    <w:rsid w:val="00C577F9"/>
    <w:rsid w:val="00C5FDE8"/>
    <w:rsid w:val="00C6018F"/>
    <w:rsid w:val="00C60717"/>
    <w:rsid w:val="00C60B69"/>
    <w:rsid w:val="00C60BFD"/>
    <w:rsid w:val="00C60EA8"/>
    <w:rsid w:val="00C617E2"/>
    <w:rsid w:val="00C6190A"/>
    <w:rsid w:val="00C61B08"/>
    <w:rsid w:val="00C61C31"/>
    <w:rsid w:val="00C62F35"/>
    <w:rsid w:val="00C632D8"/>
    <w:rsid w:val="00C63927"/>
    <w:rsid w:val="00C63BF9"/>
    <w:rsid w:val="00C63DC5"/>
    <w:rsid w:val="00C64513"/>
    <w:rsid w:val="00C64A14"/>
    <w:rsid w:val="00C64AF3"/>
    <w:rsid w:val="00C64CB6"/>
    <w:rsid w:val="00C64E7B"/>
    <w:rsid w:val="00C64FB5"/>
    <w:rsid w:val="00C658AA"/>
    <w:rsid w:val="00C65D31"/>
    <w:rsid w:val="00C665E2"/>
    <w:rsid w:val="00C6737E"/>
    <w:rsid w:val="00C673AD"/>
    <w:rsid w:val="00C702C8"/>
    <w:rsid w:val="00C702CA"/>
    <w:rsid w:val="00C70641"/>
    <w:rsid w:val="00C70CE1"/>
    <w:rsid w:val="00C71127"/>
    <w:rsid w:val="00C715E9"/>
    <w:rsid w:val="00C715F6"/>
    <w:rsid w:val="00C71A61"/>
    <w:rsid w:val="00C71B3A"/>
    <w:rsid w:val="00C71B84"/>
    <w:rsid w:val="00C72340"/>
    <w:rsid w:val="00C72E18"/>
    <w:rsid w:val="00C72F12"/>
    <w:rsid w:val="00C7367D"/>
    <w:rsid w:val="00C74204"/>
    <w:rsid w:val="00C74AF7"/>
    <w:rsid w:val="00C7510F"/>
    <w:rsid w:val="00C7657E"/>
    <w:rsid w:val="00C76980"/>
    <w:rsid w:val="00C76B00"/>
    <w:rsid w:val="00C76F87"/>
    <w:rsid w:val="00C77D94"/>
    <w:rsid w:val="00C80396"/>
    <w:rsid w:val="00C806F3"/>
    <w:rsid w:val="00C809AB"/>
    <w:rsid w:val="00C810AE"/>
    <w:rsid w:val="00C8159F"/>
    <w:rsid w:val="00C816B6"/>
    <w:rsid w:val="00C81EF7"/>
    <w:rsid w:val="00C8238E"/>
    <w:rsid w:val="00C8254B"/>
    <w:rsid w:val="00C8293F"/>
    <w:rsid w:val="00C8357C"/>
    <w:rsid w:val="00C835CF"/>
    <w:rsid w:val="00C835F4"/>
    <w:rsid w:val="00C836E8"/>
    <w:rsid w:val="00C839CB"/>
    <w:rsid w:val="00C8426F"/>
    <w:rsid w:val="00C8432A"/>
    <w:rsid w:val="00C8453D"/>
    <w:rsid w:val="00C846EB"/>
    <w:rsid w:val="00C84F0B"/>
    <w:rsid w:val="00C850A8"/>
    <w:rsid w:val="00C85594"/>
    <w:rsid w:val="00C861A9"/>
    <w:rsid w:val="00C86604"/>
    <w:rsid w:val="00C8661C"/>
    <w:rsid w:val="00C867CA"/>
    <w:rsid w:val="00C8690C"/>
    <w:rsid w:val="00C86C72"/>
    <w:rsid w:val="00C86C88"/>
    <w:rsid w:val="00C87862"/>
    <w:rsid w:val="00C87BCB"/>
    <w:rsid w:val="00C90498"/>
    <w:rsid w:val="00C906C4"/>
    <w:rsid w:val="00C910D1"/>
    <w:rsid w:val="00C9197C"/>
    <w:rsid w:val="00C9211F"/>
    <w:rsid w:val="00C92918"/>
    <w:rsid w:val="00C933EF"/>
    <w:rsid w:val="00C93AFC"/>
    <w:rsid w:val="00C93CB0"/>
    <w:rsid w:val="00C9413E"/>
    <w:rsid w:val="00C949E1"/>
    <w:rsid w:val="00C94C96"/>
    <w:rsid w:val="00C94CFA"/>
    <w:rsid w:val="00C955FC"/>
    <w:rsid w:val="00C96434"/>
    <w:rsid w:val="00C970A6"/>
    <w:rsid w:val="00CA0524"/>
    <w:rsid w:val="00CA05F0"/>
    <w:rsid w:val="00CA09C5"/>
    <w:rsid w:val="00CA18A2"/>
    <w:rsid w:val="00CA200C"/>
    <w:rsid w:val="00CA24C2"/>
    <w:rsid w:val="00CA2B43"/>
    <w:rsid w:val="00CA3002"/>
    <w:rsid w:val="00CA3426"/>
    <w:rsid w:val="00CA3A77"/>
    <w:rsid w:val="00CA43B1"/>
    <w:rsid w:val="00CA4A38"/>
    <w:rsid w:val="00CA4D8F"/>
    <w:rsid w:val="00CA5509"/>
    <w:rsid w:val="00CA55B1"/>
    <w:rsid w:val="00CA5746"/>
    <w:rsid w:val="00CA6334"/>
    <w:rsid w:val="00CA6447"/>
    <w:rsid w:val="00CA66E9"/>
    <w:rsid w:val="00CA6EE5"/>
    <w:rsid w:val="00CA764F"/>
    <w:rsid w:val="00CB06E4"/>
    <w:rsid w:val="00CB1131"/>
    <w:rsid w:val="00CB2072"/>
    <w:rsid w:val="00CB23FD"/>
    <w:rsid w:val="00CB269A"/>
    <w:rsid w:val="00CB2863"/>
    <w:rsid w:val="00CB2948"/>
    <w:rsid w:val="00CB2F21"/>
    <w:rsid w:val="00CB2F80"/>
    <w:rsid w:val="00CB3696"/>
    <w:rsid w:val="00CB377A"/>
    <w:rsid w:val="00CB3C5B"/>
    <w:rsid w:val="00CB4343"/>
    <w:rsid w:val="00CB4509"/>
    <w:rsid w:val="00CB4A31"/>
    <w:rsid w:val="00CB4A7A"/>
    <w:rsid w:val="00CB54F4"/>
    <w:rsid w:val="00CB5A80"/>
    <w:rsid w:val="00CB5AC5"/>
    <w:rsid w:val="00CB5ECB"/>
    <w:rsid w:val="00CB6BC0"/>
    <w:rsid w:val="00CB6E36"/>
    <w:rsid w:val="00CB6F68"/>
    <w:rsid w:val="00CB700C"/>
    <w:rsid w:val="00CC0182"/>
    <w:rsid w:val="00CC063E"/>
    <w:rsid w:val="00CC136B"/>
    <w:rsid w:val="00CC1424"/>
    <w:rsid w:val="00CC157F"/>
    <w:rsid w:val="00CC1E77"/>
    <w:rsid w:val="00CC2431"/>
    <w:rsid w:val="00CC2584"/>
    <w:rsid w:val="00CC2FEF"/>
    <w:rsid w:val="00CC3073"/>
    <w:rsid w:val="00CC35D6"/>
    <w:rsid w:val="00CC3BE8"/>
    <w:rsid w:val="00CC3FAE"/>
    <w:rsid w:val="00CC4017"/>
    <w:rsid w:val="00CC41C8"/>
    <w:rsid w:val="00CC5833"/>
    <w:rsid w:val="00CC5B58"/>
    <w:rsid w:val="00CC5D4A"/>
    <w:rsid w:val="00CC5DB6"/>
    <w:rsid w:val="00CC616B"/>
    <w:rsid w:val="00CC67B6"/>
    <w:rsid w:val="00CC770D"/>
    <w:rsid w:val="00CC7924"/>
    <w:rsid w:val="00CD0934"/>
    <w:rsid w:val="00CD09B3"/>
    <w:rsid w:val="00CD0EA0"/>
    <w:rsid w:val="00CD143D"/>
    <w:rsid w:val="00CD1933"/>
    <w:rsid w:val="00CD246F"/>
    <w:rsid w:val="00CD2498"/>
    <w:rsid w:val="00CD27E5"/>
    <w:rsid w:val="00CD2887"/>
    <w:rsid w:val="00CD316E"/>
    <w:rsid w:val="00CD34AE"/>
    <w:rsid w:val="00CD3A5D"/>
    <w:rsid w:val="00CD41BF"/>
    <w:rsid w:val="00CD4426"/>
    <w:rsid w:val="00CD45D4"/>
    <w:rsid w:val="00CD4AD2"/>
    <w:rsid w:val="00CD573D"/>
    <w:rsid w:val="00CD57EF"/>
    <w:rsid w:val="00CD5B36"/>
    <w:rsid w:val="00CD5B64"/>
    <w:rsid w:val="00CD5B96"/>
    <w:rsid w:val="00CD5BCD"/>
    <w:rsid w:val="00CD5EF7"/>
    <w:rsid w:val="00CD6DC8"/>
    <w:rsid w:val="00CD6E95"/>
    <w:rsid w:val="00CD73B9"/>
    <w:rsid w:val="00CD74E9"/>
    <w:rsid w:val="00CD77D5"/>
    <w:rsid w:val="00CD7B20"/>
    <w:rsid w:val="00CE07E3"/>
    <w:rsid w:val="00CE0961"/>
    <w:rsid w:val="00CE16DA"/>
    <w:rsid w:val="00CE1735"/>
    <w:rsid w:val="00CE1B4E"/>
    <w:rsid w:val="00CE1CE7"/>
    <w:rsid w:val="00CE2934"/>
    <w:rsid w:val="00CE320A"/>
    <w:rsid w:val="00CE3856"/>
    <w:rsid w:val="00CE46B9"/>
    <w:rsid w:val="00CE46D7"/>
    <w:rsid w:val="00CE55DC"/>
    <w:rsid w:val="00CE5ED3"/>
    <w:rsid w:val="00CE62D9"/>
    <w:rsid w:val="00CE683F"/>
    <w:rsid w:val="00CE69F4"/>
    <w:rsid w:val="00CE7156"/>
    <w:rsid w:val="00CF03FC"/>
    <w:rsid w:val="00CF0D71"/>
    <w:rsid w:val="00CF1D7C"/>
    <w:rsid w:val="00CF2532"/>
    <w:rsid w:val="00CF260A"/>
    <w:rsid w:val="00CF2D2C"/>
    <w:rsid w:val="00CF3512"/>
    <w:rsid w:val="00CF3F53"/>
    <w:rsid w:val="00CF4545"/>
    <w:rsid w:val="00CF4BFF"/>
    <w:rsid w:val="00CF4F6F"/>
    <w:rsid w:val="00CF577F"/>
    <w:rsid w:val="00CF5A74"/>
    <w:rsid w:val="00CF7321"/>
    <w:rsid w:val="00CF7437"/>
    <w:rsid w:val="00CF7E25"/>
    <w:rsid w:val="00D00169"/>
    <w:rsid w:val="00D00CCF"/>
    <w:rsid w:val="00D00FFF"/>
    <w:rsid w:val="00D01D46"/>
    <w:rsid w:val="00D02454"/>
    <w:rsid w:val="00D0288E"/>
    <w:rsid w:val="00D02B02"/>
    <w:rsid w:val="00D02D4B"/>
    <w:rsid w:val="00D03A65"/>
    <w:rsid w:val="00D04A35"/>
    <w:rsid w:val="00D04D19"/>
    <w:rsid w:val="00D04E72"/>
    <w:rsid w:val="00D05A9C"/>
    <w:rsid w:val="00D0656B"/>
    <w:rsid w:val="00D0670E"/>
    <w:rsid w:val="00D0672E"/>
    <w:rsid w:val="00D0689D"/>
    <w:rsid w:val="00D06CAF"/>
    <w:rsid w:val="00D06D8F"/>
    <w:rsid w:val="00D074B0"/>
    <w:rsid w:val="00D0777F"/>
    <w:rsid w:val="00D10317"/>
    <w:rsid w:val="00D10D22"/>
    <w:rsid w:val="00D11372"/>
    <w:rsid w:val="00D114F1"/>
    <w:rsid w:val="00D115BB"/>
    <w:rsid w:val="00D11A6E"/>
    <w:rsid w:val="00D11D1E"/>
    <w:rsid w:val="00D130C8"/>
    <w:rsid w:val="00D1386B"/>
    <w:rsid w:val="00D13AC9"/>
    <w:rsid w:val="00D13C6E"/>
    <w:rsid w:val="00D141FB"/>
    <w:rsid w:val="00D144DD"/>
    <w:rsid w:val="00D14CBD"/>
    <w:rsid w:val="00D1530A"/>
    <w:rsid w:val="00D153C1"/>
    <w:rsid w:val="00D155BE"/>
    <w:rsid w:val="00D15607"/>
    <w:rsid w:val="00D15BBC"/>
    <w:rsid w:val="00D15E3B"/>
    <w:rsid w:val="00D16384"/>
    <w:rsid w:val="00D16A4B"/>
    <w:rsid w:val="00D16C07"/>
    <w:rsid w:val="00D16EE6"/>
    <w:rsid w:val="00D16F8A"/>
    <w:rsid w:val="00D17874"/>
    <w:rsid w:val="00D17DD5"/>
    <w:rsid w:val="00D20C73"/>
    <w:rsid w:val="00D20CB0"/>
    <w:rsid w:val="00D219D8"/>
    <w:rsid w:val="00D21A1C"/>
    <w:rsid w:val="00D2203A"/>
    <w:rsid w:val="00D229D2"/>
    <w:rsid w:val="00D23032"/>
    <w:rsid w:val="00D2341F"/>
    <w:rsid w:val="00D23B6B"/>
    <w:rsid w:val="00D2459F"/>
    <w:rsid w:val="00D24776"/>
    <w:rsid w:val="00D24D76"/>
    <w:rsid w:val="00D25394"/>
    <w:rsid w:val="00D259AB"/>
    <w:rsid w:val="00D25C28"/>
    <w:rsid w:val="00D25CA3"/>
    <w:rsid w:val="00D25F68"/>
    <w:rsid w:val="00D26007"/>
    <w:rsid w:val="00D2606B"/>
    <w:rsid w:val="00D2609B"/>
    <w:rsid w:val="00D263C2"/>
    <w:rsid w:val="00D265AC"/>
    <w:rsid w:val="00D2664B"/>
    <w:rsid w:val="00D268D1"/>
    <w:rsid w:val="00D26CB0"/>
    <w:rsid w:val="00D26F1F"/>
    <w:rsid w:val="00D27211"/>
    <w:rsid w:val="00D27247"/>
    <w:rsid w:val="00D2728E"/>
    <w:rsid w:val="00D2748C"/>
    <w:rsid w:val="00D27987"/>
    <w:rsid w:val="00D27DF4"/>
    <w:rsid w:val="00D307EB"/>
    <w:rsid w:val="00D30B8A"/>
    <w:rsid w:val="00D31EC0"/>
    <w:rsid w:val="00D337C4"/>
    <w:rsid w:val="00D34298"/>
    <w:rsid w:val="00D34761"/>
    <w:rsid w:val="00D34A01"/>
    <w:rsid w:val="00D34BD3"/>
    <w:rsid w:val="00D368AE"/>
    <w:rsid w:val="00D36CA1"/>
    <w:rsid w:val="00D36E18"/>
    <w:rsid w:val="00D37A68"/>
    <w:rsid w:val="00D37BE6"/>
    <w:rsid w:val="00D37D01"/>
    <w:rsid w:val="00D3EBED"/>
    <w:rsid w:val="00D40A78"/>
    <w:rsid w:val="00D4114C"/>
    <w:rsid w:val="00D4143D"/>
    <w:rsid w:val="00D41441"/>
    <w:rsid w:val="00D415C9"/>
    <w:rsid w:val="00D41BF4"/>
    <w:rsid w:val="00D41E64"/>
    <w:rsid w:val="00D422B3"/>
    <w:rsid w:val="00D42EED"/>
    <w:rsid w:val="00D42F84"/>
    <w:rsid w:val="00D441B0"/>
    <w:rsid w:val="00D4438E"/>
    <w:rsid w:val="00D445CF"/>
    <w:rsid w:val="00D44D78"/>
    <w:rsid w:val="00D44EDB"/>
    <w:rsid w:val="00D459EE"/>
    <w:rsid w:val="00D460C2"/>
    <w:rsid w:val="00D46521"/>
    <w:rsid w:val="00D46667"/>
    <w:rsid w:val="00D4673C"/>
    <w:rsid w:val="00D467ED"/>
    <w:rsid w:val="00D4793E"/>
    <w:rsid w:val="00D47CE2"/>
    <w:rsid w:val="00D501B5"/>
    <w:rsid w:val="00D50B4E"/>
    <w:rsid w:val="00D50CFE"/>
    <w:rsid w:val="00D50E5D"/>
    <w:rsid w:val="00D5175F"/>
    <w:rsid w:val="00D51EF6"/>
    <w:rsid w:val="00D51F1A"/>
    <w:rsid w:val="00D52CB6"/>
    <w:rsid w:val="00D538EC"/>
    <w:rsid w:val="00D53FD3"/>
    <w:rsid w:val="00D54648"/>
    <w:rsid w:val="00D546BC"/>
    <w:rsid w:val="00D547B0"/>
    <w:rsid w:val="00D548E9"/>
    <w:rsid w:val="00D55B97"/>
    <w:rsid w:val="00D564F0"/>
    <w:rsid w:val="00D56E33"/>
    <w:rsid w:val="00D57397"/>
    <w:rsid w:val="00D574FD"/>
    <w:rsid w:val="00D57764"/>
    <w:rsid w:val="00D57B6C"/>
    <w:rsid w:val="00D57B80"/>
    <w:rsid w:val="00D6138D"/>
    <w:rsid w:val="00D61C28"/>
    <w:rsid w:val="00D63117"/>
    <w:rsid w:val="00D63517"/>
    <w:rsid w:val="00D6364A"/>
    <w:rsid w:val="00D639A5"/>
    <w:rsid w:val="00D6574B"/>
    <w:rsid w:val="00D657BD"/>
    <w:rsid w:val="00D65AE4"/>
    <w:rsid w:val="00D66059"/>
    <w:rsid w:val="00D666EB"/>
    <w:rsid w:val="00D66AE2"/>
    <w:rsid w:val="00D66F58"/>
    <w:rsid w:val="00D66F85"/>
    <w:rsid w:val="00D67585"/>
    <w:rsid w:val="00D67F90"/>
    <w:rsid w:val="00D70731"/>
    <w:rsid w:val="00D70C25"/>
    <w:rsid w:val="00D714EA"/>
    <w:rsid w:val="00D718BB"/>
    <w:rsid w:val="00D71E60"/>
    <w:rsid w:val="00D723DD"/>
    <w:rsid w:val="00D7255C"/>
    <w:rsid w:val="00D72764"/>
    <w:rsid w:val="00D72BD9"/>
    <w:rsid w:val="00D72E2F"/>
    <w:rsid w:val="00D73195"/>
    <w:rsid w:val="00D73846"/>
    <w:rsid w:val="00D740D1"/>
    <w:rsid w:val="00D741FD"/>
    <w:rsid w:val="00D74333"/>
    <w:rsid w:val="00D74869"/>
    <w:rsid w:val="00D74BC5"/>
    <w:rsid w:val="00D75882"/>
    <w:rsid w:val="00D7604F"/>
    <w:rsid w:val="00D763BF"/>
    <w:rsid w:val="00D76439"/>
    <w:rsid w:val="00D764A7"/>
    <w:rsid w:val="00D7664E"/>
    <w:rsid w:val="00D7694E"/>
    <w:rsid w:val="00D7757A"/>
    <w:rsid w:val="00D77943"/>
    <w:rsid w:val="00D80456"/>
    <w:rsid w:val="00D816BC"/>
    <w:rsid w:val="00D8190C"/>
    <w:rsid w:val="00D81991"/>
    <w:rsid w:val="00D81C91"/>
    <w:rsid w:val="00D82FCA"/>
    <w:rsid w:val="00D8312A"/>
    <w:rsid w:val="00D831A3"/>
    <w:rsid w:val="00D833B2"/>
    <w:rsid w:val="00D833D0"/>
    <w:rsid w:val="00D8363D"/>
    <w:rsid w:val="00D83B87"/>
    <w:rsid w:val="00D83C45"/>
    <w:rsid w:val="00D84007"/>
    <w:rsid w:val="00D848E2"/>
    <w:rsid w:val="00D84ED7"/>
    <w:rsid w:val="00D84F5B"/>
    <w:rsid w:val="00D85792"/>
    <w:rsid w:val="00D85EA3"/>
    <w:rsid w:val="00D8621A"/>
    <w:rsid w:val="00D862C3"/>
    <w:rsid w:val="00D86776"/>
    <w:rsid w:val="00D86CDB"/>
    <w:rsid w:val="00D86E05"/>
    <w:rsid w:val="00D8726C"/>
    <w:rsid w:val="00D87835"/>
    <w:rsid w:val="00D87A62"/>
    <w:rsid w:val="00D9163D"/>
    <w:rsid w:val="00D9175F"/>
    <w:rsid w:val="00D91D5F"/>
    <w:rsid w:val="00D92857"/>
    <w:rsid w:val="00D92936"/>
    <w:rsid w:val="00D934BE"/>
    <w:rsid w:val="00D93A80"/>
    <w:rsid w:val="00D93DBF"/>
    <w:rsid w:val="00D95B2C"/>
    <w:rsid w:val="00D95B52"/>
    <w:rsid w:val="00D97DFD"/>
    <w:rsid w:val="00DA0803"/>
    <w:rsid w:val="00DA08B6"/>
    <w:rsid w:val="00DA0E81"/>
    <w:rsid w:val="00DA12CC"/>
    <w:rsid w:val="00DA16C5"/>
    <w:rsid w:val="00DA17B8"/>
    <w:rsid w:val="00DA1C39"/>
    <w:rsid w:val="00DA1E57"/>
    <w:rsid w:val="00DA1F88"/>
    <w:rsid w:val="00DA2075"/>
    <w:rsid w:val="00DA2281"/>
    <w:rsid w:val="00DA2356"/>
    <w:rsid w:val="00DA2755"/>
    <w:rsid w:val="00DA2A3F"/>
    <w:rsid w:val="00DA2CA3"/>
    <w:rsid w:val="00DA31C4"/>
    <w:rsid w:val="00DA32FD"/>
    <w:rsid w:val="00DA40D3"/>
    <w:rsid w:val="00DA424A"/>
    <w:rsid w:val="00DA4355"/>
    <w:rsid w:val="00DA4C62"/>
    <w:rsid w:val="00DA4E5A"/>
    <w:rsid w:val="00DA52CC"/>
    <w:rsid w:val="00DA5852"/>
    <w:rsid w:val="00DA58BD"/>
    <w:rsid w:val="00DA5D6E"/>
    <w:rsid w:val="00DA5E76"/>
    <w:rsid w:val="00DA65A2"/>
    <w:rsid w:val="00DA687A"/>
    <w:rsid w:val="00DA6D5B"/>
    <w:rsid w:val="00DA9EF4"/>
    <w:rsid w:val="00DB0115"/>
    <w:rsid w:val="00DB0873"/>
    <w:rsid w:val="00DB128F"/>
    <w:rsid w:val="00DB1C2A"/>
    <w:rsid w:val="00DB1DBD"/>
    <w:rsid w:val="00DB20A6"/>
    <w:rsid w:val="00DB3F71"/>
    <w:rsid w:val="00DB41F0"/>
    <w:rsid w:val="00DB4EA0"/>
    <w:rsid w:val="00DB535E"/>
    <w:rsid w:val="00DB568E"/>
    <w:rsid w:val="00DB685D"/>
    <w:rsid w:val="00DB6D47"/>
    <w:rsid w:val="00DB6E2B"/>
    <w:rsid w:val="00DB6EBC"/>
    <w:rsid w:val="00DB70B1"/>
    <w:rsid w:val="00DB74DE"/>
    <w:rsid w:val="00DB77DC"/>
    <w:rsid w:val="00DC07E7"/>
    <w:rsid w:val="00DC0979"/>
    <w:rsid w:val="00DC0BC9"/>
    <w:rsid w:val="00DC130E"/>
    <w:rsid w:val="00DC16E8"/>
    <w:rsid w:val="00DC1B2B"/>
    <w:rsid w:val="00DC22FB"/>
    <w:rsid w:val="00DC249C"/>
    <w:rsid w:val="00DC24BA"/>
    <w:rsid w:val="00DC2B79"/>
    <w:rsid w:val="00DC3015"/>
    <w:rsid w:val="00DC3367"/>
    <w:rsid w:val="00DC34CA"/>
    <w:rsid w:val="00DC351C"/>
    <w:rsid w:val="00DC4585"/>
    <w:rsid w:val="00DC4601"/>
    <w:rsid w:val="00DC4760"/>
    <w:rsid w:val="00DC56BA"/>
    <w:rsid w:val="00DC5DE0"/>
    <w:rsid w:val="00DC5EAD"/>
    <w:rsid w:val="00DC6209"/>
    <w:rsid w:val="00DC79FC"/>
    <w:rsid w:val="00DD0352"/>
    <w:rsid w:val="00DD05AD"/>
    <w:rsid w:val="00DD141E"/>
    <w:rsid w:val="00DD1436"/>
    <w:rsid w:val="00DD2BC8"/>
    <w:rsid w:val="00DD37FD"/>
    <w:rsid w:val="00DD3C87"/>
    <w:rsid w:val="00DD4234"/>
    <w:rsid w:val="00DD4ABB"/>
    <w:rsid w:val="00DD4D7C"/>
    <w:rsid w:val="00DD5611"/>
    <w:rsid w:val="00DD592B"/>
    <w:rsid w:val="00DD5C38"/>
    <w:rsid w:val="00DD6CC6"/>
    <w:rsid w:val="00DD6E57"/>
    <w:rsid w:val="00DD7C51"/>
    <w:rsid w:val="00DD7D1F"/>
    <w:rsid w:val="00DE011D"/>
    <w:rsid w:val="00DE0E0C"/>
    <w:rsid w:val="00DE195C"/>
    <w:rsid w:val="00DE27A9"/>
    <w:rsid w:val="00DE2C2A"/>
    <w:rsid w:val="00DE302C"/>
    <w:rsid w:val="00DE373A"/>
    <w:rsid w:val="00DE3AFF"/>
    <w:rsid w:val="00DE3C25"/>
    <w:rsid w:val="00DE4040"/>
    <w:rsid w:val="00DE4270"/>
    <w:rsid w:val="00DE4861"/>
    <w:rsid w:val="00DE4A6C"/>
    <w:rsid w:val="00DE4C11"/>
    <w:rsid w:val="00DE5EC3"/>
    <w:rsid w:val="00DE5FED"/>
    <w:rsid w:val="00DE60AF"/>
    <w:rsid w:val="00DE68D2"/>
    <w:rsid w:val="00DE6CCE"/>
    <w:rsid w:val="00DE6E09"/>
    <w:rsid w:val="00DE6F90"/>
    <w:rsid w:val="00DE72A2"/>
    <w:rsid w:val="00DE76D5"/>
    <w:rsid w:val="00DE7EF9"/>
    <w:rsid w:val="00DF0584"/>
    <w:rsid w:val="00DF08A8"/>
    <w:rsid w:val="00DF0960"/>
    <w:rsid w:val="00DF0C25"/>
    <w:rsid w:val="00DF1EAE"/>
    <w:rsid w:val="00DF2851"/>
    <w:rsid w:val="00DF3006"/>
    <w:rsid w:val="00DF3932"/>
    <w:rsid w:val="00DF55EF"/>
    <w:rsid w:val="00DF58AA"/>
    <w:rsid w:val="00DF6072"/>
    <w:rsid w:val="00DF6CFB"/>
    <w:rsid w:val="00DF7A0C"/>
    <w:rsid w:val="00DF7CC6"/>
    <w:rsid w:val="00E0019E"/>
    <w:rsid w:val="00E00240"/>
    <w:rsid w:val="00E00C35"/>
    <w:rsid w:val="00E00DD9"/>
    <w:rsid w:val="00E00EFF"/>
    <w:rsid w:val="00E011BF"/>
    <w:rsid w:val="00E012B2"/>
    <w:rsid w:val="00E01361"/>
    <w:rsid w:val="00E01685"/>
    <w:rsid w:val="00E01889"/>
    <w:rsid w:val="00E0261F"/>
    <w:rsid w:val="00E02AEA"/>
    <w:rsid w:val="00E03880"/>
    <w:rsid w:val="00E04064"/>
    <w:rsid w:val="00E0472F"/>
    <w:rsid w:val="00E04E6A"/>
    <w:rsid w:val="00E0500C"/>
    <w:rsid w:val="00E05922"/>
    <w:rsid w:val="00E05AB3"/>
    <w:rsid w:val="00E06CEA"/>
    <w:rsid w:val="00E06FFD"/>
    <w:rsid w:val="00E075EA"/>
    <w:rsid w:val="00E0763B"/>
    <w:rsid w:val="00E077F7"/>
    <w:rsid w:val="00E07C6E"/>
    <w:rsid w:val="00E07E42"/>
    <w:rsid w:val="00E07E69"/>
    <w:rsid w:val="00E1058D"/>
    <w:rsid w:val="00E10A05"/>
    <w:rsid w:val="00E10B79"/>
    <w:rsid w:val="00E11B4B"/>
    <w:rsid w:val="00E13877"/>
    <w:rsid w:val="00E13C21"/>
    <w:rsid w:val="00E14118"/>
    <w:rsid w:val="00E146D9"/>
    <w:rsid w:val="00E14714"/>
    <w:rsid w:val="00E1559C"/>
    <w:rsid w:val="00E15653"/>
    <w:rsid w:val="00E16987"/>
    <w:rsid w:val="00E16CEC"/>
    <w:rsid w:val="00E16D26"/>
    <w:rsid w:val="00E16E15"/>
    <w:rsid w:val="00E178BD"/>
    <w:rsid w:val="00E17D5A"/>
    <w:rsid w:val="00E20184"/>
    <w:rsid w:val="00E204A1"/>
    <w:rsid w:val="00E206D9"/>
    <w:rsid w:val="00E207DE"/>
    <w:rsid w:val="00E2106D"/>
    <w:rsid w:val="00E2122A"/>
    <w:rsid w:val="00E217A2"/>
    <w:rsid w:val="00E22723"/>
    <w:rsid w:val="00E227A3"/>
    <w:rsid w:val="00E228AC"/>
    <w:rsid w:val="00E234D6"/>
    <w:rsid w:val="00E23857"/>
    <w:rsid w:val="00E2394C"/>
    <w:rsid w:val="00E241D5"/>
    <w:rsid w:val="00E24AA2"/>
    <w:rsid w:val="00E25C64"/>
    <w:rsid w:val="00E25C6F"/>
    <w:rsid w:val="00E262AC"/>
    <w:rsid w:val="00E26856"/>
    <w:rsid w:val="00E26DF9"/>
    <w:rsid w:val="00E27088"/>
    <w:rsid w:val="00E279D9"/>
    <w:rsid w:val="00E27F5D"/>
    <w:rsid w:val="00E30041"/>
    <w:rsid w:val="00E306AF"/>
    <w:rsid w:val="00E309D4"/>
    <w:rsid w:val="00E30E64"/>
    <w:rsid w:val="00E312C6"/>
    <w:rsid w:val="00E313D6"/>
    <w:rsid w:val="00E31BC1"/>
    <w:rsid w:val="00E327D7"/>
    <w:rsid w:val="00E32ADA"/>
    <w:rsid w:val="00E33A03"/>
    <w:rsid w:val="00E33BDC"/>
    <w:rsid w:val="00E3443F"/>
    <w:rsid w:val="00E354BD"/>
    <w:rsid w:val="00E357EE"/>
    <w:rsid w:val="00E35CBA"/>
    <w:rsid w:val="00E36156"/>
    <w:rsid w:val="00E36527"/>
    <w:rsid w:val="00E3652B"/>
    <w:rsid w:val="00E36885"/>
    <w:rsid w:val="00E36AF5"/>
    <w:rsid w:val="00E36DDE"/>
    <w:rsid w:val="00E374ED"/>
    <w:rsid w:val="00E379CD"/>
    <w:rsid w:val="00E37B7F"/>
    <w:rsid w:val="00E37F49"/>
    <w:rsid w:val="00E40D6F"/>
    <w:rsid w:val="00E419AD"/>
    <w:rsid w:val="00E41B82"/>
    <w:rsid w:val="00E42109"/>
    <w:rsid w:val="00E429A6"/>
    <w:rsid w:val="00E42BE5"/>
    <w:rsid w:val="00E44474"/>
    <w:rsid w:val="00E44627"/>
    <w:rsid w:val="00E44C4F"/>
    <w:rsid w:val="00E45002"/>
    <w:rsid w:val="00E452EE"/>
    <w:rsid w:val="00E459BB"/>
    <w:rsid w:val="00E45E0C"/>
    <w:rsid w:val="00E46DBA"/>
    <w:rsid w:val="00E46DE0"/>
    <w:rsid w:val="00E47EF6"/>
    <w:rsid w:val="00E4FE22"/>
    <w:rsid w:val="00E503B5"/>
    <w:rsid w:val="00E5092D"/>
    <w:rsid w:val="00E5098C"/>
    <w:rsid w:val="00E50C60"/>
    <w:rsid w:val="00E51037"/>
    <w:rsid w:val="00E51199"/>
    <w:rsid w:val="00E515D4"/>
    <w:rsid w:val="00E5228E"/>
    <w:rsid w:val="00E5345F"/>
    <w:rsid w:val="00E534F2"/>
    <w:rsid w:val="00E541E3"/>
    <w:rsid w:val="00E5436D"/>
    <w:rsid w:val="00E54AB5"/>
    <w:rsid w:val="00E54EE9"/>
    <w:rsid w:val="00E5550F"/>
    <w:rsid w:val="00E55905"/>
    <w:rsid w:val="00E55C24"/>
    <w:rsid w:val="00E55EBD"/>
    <w:rsid w:val="00E56025"/>
    <w:rsid w:val="00E564A6"/>
    <w:rsid w:val="00E568EB"/>
    <w:rsid w:val="00E56F80"/>
    <w:rsid w:val="00E573FA"/>
    <w:rsid w:val="00E60220"/>
    <w:rsid w:val="00E60EC7"/>
    <w:rsid w:val="00E619E4"/>
    <w:rsid w:val="00E61ACC"/>
    <w:rsid w:val="00E61DB2"/>
    <w:rsid w:val="00E61E28"/>
    <w:rsid w:val="00E62500"/>
    <w:rsid w:val="00E62683"/>
    <w:rsid w:val="00E62AEF"/>
    <w:rsid w:val="00E62DD7"/>
    <w:rsid w:val="00E63CB8"/>
    <w:rsid w:val="00E6464F"/>
    <w:rsid w:val="00E64B91"/>
    <w:rsid w:val="00E64BF9"/>
    <w:rsid w:val="00E65668"/>
    <w:rsid w:val="00E65801"/>
    <w:rsid w:val="00E66239"/>
    <w:rsid w:val="00E66670"/>
    <w:rsid w:val="00E7174E"/>
    <w:rsid w:val="00E71E5E"/>
    <w:rsid w:val="00E72045"/>
    <w:rsid w:val="00E7258E"/>
    <w:rsid w:val="00E72913"/>
    <w:rsid w:val="00E72C69"/>
    <w:rsid w:val="00E73F22"/>
    <w:rsid w:val="00E74FD0"/>
    <w:rsid w:val="00E75FFB"/>
    <w:rsid w:val="00E7690C"/>
    <w:rsid w:val="00E8002D"/>
    <w:rsid w:val="00E8085F"/>
    <w:rsid w:val="00E8096B"/>
    <w:rsid w:val="00E80F7D"/>
    <w:rsid w:val="00E8138A"/>
    <w:rsid w:val="00E813A0"/>
    <w:rsid w:val="00E81513"/>
    <w:rsid w:val="00E8158C"/>
    <w:rsid w:val="00E81665"/>
    <w:rsid w:val="00E821E7"/>
    <w:rsid w:val="00E8370F"/>
    <w:rsid w:val="00E83D8C"/>
    <w:rsid w:val="00E8416C"/>
    <w:rsid w:val="00E843EF"/>
    <w:rsid w:val="00E84680"/>
    <w:rsid w:val="00E8491B"/>
    <w:rsid w:val="00E84EF0"/>
    <w:rsid w:val="00E85447"/>
    <w:rsid w:val="00E85BDF"/>
    <w:rsid w:val="00E8614D"/>
    <w:rsid w:val="00E86CA7"/>
    <w:rsid w:val="00E86CE7"/>
    <w:rsid w:val="00E902AA"/>
    <w:rsid w:val="00E90C5B"/>
    <w:rsid w:val="00E916DA"/>
    <w:rsid w:val="00E92167"/>
    <w:rsid w:val="00E92882"/>
    <w:rsid w:val="00E93E99"/>
    <w:rsid w:val="00E9405D"/>
    <w:rsid w:val="00E9433D"/>
    <w:rsid w:val="00E94A28"/>
    <w:rsid w:val="00E9531C"/>
    <w:rsid w:val="00E955A0"/>
    <w:rsid w:val="00E95B74"/>
    <w:rsid w:val="00E96392"/>
    <w:rsid w:val="00E965D2"/>
    <w:rsid w:val="00E96E27"/>
    <w:rsid w:val="00E96F2D"/>
    <w:rsid w:val="00E972DA"/>
    <w:rsid w:val="00E97972"/>
    <w:rsid w:val="00E979CA"/>
    <w:rsid w:val="00E97EB1"/>
    <w:rsid w:val="00EA0002"/>
    <w:rsid w:val="00EA0C40"/>
    <w:rsid w:val="00EA0EBB"/>
    <w:rsid w:val="00EA0ECD"/>
    <w:rsid w:val="00EA11F7"/>
    <w:rsid w:val="00EA1672"/>
    <w:rsid w:val="00EA1743"/>
    <w:rsid w:val="00EA1A39"/>
    <w:rsid w:val="00EA2088"/>
    <w:rsid w:val="00EA23AE"/>
    <w:rsid w:val="00EA2856"/>
    <w:rsid w:val="00EA302E"/>
    <w:rsid w:val="00EA3639"/>
    <w:rsid w:val="00EA3ADE"/>
    <w:rsid w:val="00EA3CD9"/>
    <w:rsid w:val="00EA3D1F"/>
    <w:rsid w:val="00EA409D"/>
    <w:rsid w:val="00EA4169"/>
    <w:rsid w:val="00EA538F"/>
    <w:rsid w:val="00EA5CFB"/>
    <w:rsid w:val="00EA6950"/>
    <w:rsid w:val="00EA6CE6"/>
    <w:rsid w:val="00EA6EB0"/>
    <w:rsid w:val="00EA76FF"/>
    <w:rsid w:val="00EA797D"/>
    <w:rsid w:val="00EA7C5D"/>
    <w:rsid w:val="00EA7FB3"/>
    <w:rsid w:val="00EB025B"/>
    <w:rsid w:val="00EB09D7"/>
    <w:rsid w:val="00EB0AC2"/>
    <w:rsid w:val="00EB0B69"/>
    <w:rsid w:val="00EB0FA8"/>
    <w:rsid w:val="00EB15BE"/>
    <w:rsid w:val="00EB1C6B"/>
    <w:rsid w:val="00EB20A9"/>
    <w:rsid w:val="00EB2DB5"/>
    <w:rsid w:val="00EB3123"/>
    <w:rsid w:val="00EB33E4"/>
    <w:rsid w:val="00EB351E"/>
    <w:rsid w:val="00EB3CBF"/>
    <w:rsid w:val="00EB40D6"/>
    <w:rsid w:val="00EB4711"/>
    <w:rsid w:val="00EB49F9"/>
    <w:rsid w:val="00EB4A0B"/>
    <w:rsid w:val="00EB56BA"/>
    <w:rsid w:val="00EB6486"/>
    <w:rsid w:val="00EB689B"/>
    <w:rsid w:val="00EC07DC"/>
    <w:rsid w:val="00EC097A"/>
    <w:rsid w:val="00EC15F0"/>
    <w:rsid w:val="00EC1729"/>
    <w:rsid w:val="00EC2BD8"/>
    <w:rsid w:val="00EC3290"/>
    <w:rsid w:val="00EC33EA"/>
    <w:rsid w:val="00EC4977"/>
    <w:rsid w:val="00EC52C0"/>
    <w:rsid w:val="00EC585C"/>
    <w:rsid w:val="00EC5FC0"/>
    <w:rsid w:val="00EC665D"/>
    <w:rsid w:val="00EC67C3"/>
    <w:rsid w:val="00EC6B87"/>
    <w:rsid w:val="00EC6BA3"/>
    <w:rsid w:val="00EC771D"/>
    <w:rsid w:val="00EC77C5"/>
    <w:rsid w:val="00EC7948"/>
    <w:rsid w:val="00EC7B6B"/>
    <w:rsid w:val="00EC7E51"/>
    <w:rsid w:val="00EC7EC2"/>
    <w:rsid w:val="00ED0775"/>
    <w:rsid w:val="00ED0DD3"/>
    <w:rsid w:val="00ED0F14"/>
    <w:rsid w:val="00ED1627"/>
    <w:rsid w:val="00ED169B"/>
    <w:rsid w:val="00ED16EF"/>
    <w:rsid w:val="00ED170D"/>
    <w:rsid w:val="00ED17B9"/>
    <w:rsid w:val="00ED184E"/>
    <w:rsid w:val="00ED1BA5"/>
    <w:rsid w:val="00ED1FDA"/>
    <w:rsid w:val="00ED2E7B"/>
    <w:rsid w:val="00ED318A"/>
    <w:rsid w:val="00ED369E"/>
    <w:rsid w:val="00ED3825"/>
    <w:rsid w:val="00ED3AC6"/>
    <w:rsid w:val="00ED4892"/>
    <w:rsid w:val="00ED4BE6"/>
    <w:rsid w:val="00ED5796"/>
    <w:rsid w:val="00ED57F4"/>
    <w:rsid w:val="00ED6C34"/>
    <w:rsid w:val="00ED6DDC"/>
    <w:rsid w:val="00ED6F4A"/>
    <w:rsid w:val="00ED7236"/>
    <w:rsid w:val="00EE0340"/>
    <w:rsid w:val="00EE062D"/>
    <w:rsid w:val="00EE160B"/>
    <w:rsid w:val="00EE17E0"/>
    <w:rsid w:val="00EE17F6"/>
    <w:rsid w:val="00EE186A"/>
    <w:rsid w:val="00EE1A1A"/>
    <w:rsid w:val="00EE2247"/>
    <w:rsid w:val="00EE28AC"/>
    <w:rsid w:val="00EE28F1"/>
    <w:rsid w:val="00EE2FCE"/>
    <w:rsid w:val="00EE3065"/>
    <w:rsid w:val="00EE35A6"/>
    <w:rsid w:val="00EE37F7"/>
    <w:rsid w:val="00EE3A83"/>
    <w:rsid w:val="00EE41F0"/>
    <w:rsid w:val="00EE4269"/>
    <w:rsid w:val="00EE489E"/>
    <w:rsid w:val="00EE4BA8"/>
    <w:rsid w:val="00EE546B"/>
    <w:rsid w:val="00EE575F"/>
    <w:rsid w:val="00EE60AE"/>
    <w:rsid w:val="00EE60DF"/>
    <w:rsid w:val="00EE6434"/>
    <w:rsid w:val="00EE644B"/>
    <w:rsid w:val="00EE6A52"/>
    <w:rsid w:val="00EE6FD5"/>
    <w:rsid w:val="00EE78B9"/>
    <w:rsid w:val="00EE7F25"/>
    <w:rsid w:val="00EF0AF5"/>
    <w:rsid w:val="00EF12EC"/>
    <w:rsid w:val="00EF171C"/>
    <w:rsid w:val="00EF1CCA"/>
    <w:rsid w:val="00EF1CFA"/>
    <w:rsid w:val="00EF28D6"/>
    <w:rsid w:val="00EF3337"/>
    <w:rsid w:val="00EF3831"/>
    <w:rsid w:val="00EF3D70"/>
    <w:rsid w:val="00EF4543"/>
    <w:rsid w:val="00EF45D1"/>
    <w:rsid w:val="00EF46DE"/>
    <w:rsid w:val="00EF4C7A"/>
    <w:rsid w:val="00EF4E84"/>
    <w:rsid w:val="00EF4F09"/>
    <w:rsid w:val="00EF5636"/>
    <w:rsid w:val="00EF5987"/>
    <w:rsid w:val="00EF6154"/>
    <w:rsid w:val="00EF61BE"/>
    <w:rsid w:val="00EF6894"/>
    <w:rsid w:val="00EF78C3"/>
    <w:rsid w:val="00EF7B37"/>
    <w:rsid w:val="00EF7BC6"/>
    <w:rsid w:val="00F0017E"/>
    <w:rsid w:val="00F002CA"/>
    <w:rsid w:val="00F00672"/>
    <w:rsid w:val="00F00A8F"/>
    <w:rsid w:val="00F00BDF"/>
    <w:rsid w:val="00F00C88"/>
    <w:rsid w:val="00F01279"/>
    <w:rsid w:val="00F01982"/>
    <w:rsid w:val="00F02735"/>
    <w:rsid w:val="00F028A1"/>
    <w:rsid w:val="00F030C6"/>
    <w:rsid w:val="00F033BF"/>
    <w:rsid w:val="00F03870"/>
    <w:rsid w:val="00F03F27"/>
    <w:rsid w:val="00F0450F"/>
    <w:rsid w:val="00F04773"/>
    <w:rsid w:val="00F052EE"/>
    <w:rsid w:val="00F0594B"/>
    <w:rsid w:val="00F06768"/>
    <w:rsid w:val="00F06B9C"/>
    <w:rsid w:val="00F06EA9"/>
    <w:rsid w:val="00F0723E"/>
    <w:rsid w:val="00F07BB6"/>
    <w:rsid w:val="00F110FA"/>
    <w:rsid w:val="00F11246"/>
    <w:rsid w:val="00F1137C"/>
    <w:rsid w:val="00F119A4"/>
    <w:rsid w:val="00F11DD9"/>
    <w:rsid w:val="00F11EB2"/>
    <w:rsid w:val="00F122DB"/>
    <w:rsid w:val="00F1266D"/>
    <w:rsid w:val="00F1286C"/>
    <w:rsid w:val="00F12D0D"/>
    <w:rsid w:val="00F12F50"/>
    <w:rsid w:val="00F13398"/>
    <w:rsid w:val="00F13527"/>
    <w:rsid w:val="00F13B70"/>
    <w:rsid w:val="00F1600E"/>
    <w:rsid w:val="00F16396"/>
    <w:rsid w:val="00F1644F"/>
    <w:rsid w:val="00F16959"/>
    <w:rsid w:val="00F16E78"/>
    <w:rsid w:val="00F17C88"/>
    <w:rsid w:val="00F20113"/>
    <w:rsid w:val="00F209CD"/>
    <w:rsid w:val="00F210BF"/>
    <w:rsid w:val="00F21F30"/>
    <w:rsid w:val="00F2317C"/>
    <w:rsid w:val="00F236AB"/>
    <w:rsid w:val="00F236DB"/>
    <w:rsid w:val="00F25A1B"/>
    <w:rsid w:val="00F2609C"/>
    <w:rsid w:val="00F26A56"/>
    <w:rsid w:val="00F26DF0"/>
    <w:rsid w:val="00F26F88"/>
    <w:rsid w:val="00F27051"/>
    <w:rsid w:val="00F27157"/>
    <w:rsid w:val="00F27473"/>
    <w:rsid w:val="00F27934"/>
    <w:rsid w:val="00F2E0A5"/>
    <w:rsid w:val="00F30A15"/>
    <w:rsid w:val="00F30DE2"/>
    <w:rsid w:val="00F3103D"/>
    <w:rsid w:val="00F31835"/>
    <w:rsid w:val="00F31C56"/>
    <w:rsid w:val="00F32055"/>
    <w:rsid w:val="00F3242F"/>
    <w:rsid w:val="00F32758"/>
    <w:rsid w:val="00F32C48"/>
    <w:rsid w:val="00F33D70"/>
    <w:rsid w:val="00F34826"/>
    <w:rsid w:val="00F35006"/>
    <w:rsid w:val="00F3555E"/>
    <w:rsid w:val="00F35BF9"/>
    <w:rsid w:val="00F36DBE"/>
    <w:rsid w:val="00F37541"/>
    <w:rsid w:val="00F37837"/>
    <w:rsid w:val="00F3783D"/>
    <w:rsid w:val="00F37C27"/>
    <w:rsid w:val="00F37E92"/>
    <w:rsid w:val="00F40095"/>
    <w:rsid w:val="00F40339"/>
    <w:rsid w:val="00F40516"/>
    <w:rsid w:val="00F40A1B"/>
    <w:rsid w:val="00F40CB2"/>
    <w:rsid w:val="00F40F50"/>
    <w:rsid w:val="00F41314"/>
    <w:rsid w:val="00F42148"/>
    <w:rsid w:val="00F42540"/>
    <w:rsid w:val="00F426AD"/>
    <w:rsid w:val="00F43725"/>
    <w:rsid w:val="00F43B47"/>
    <w:rsid w:val="00F445D3"/>
    <w:rsid w:val="00F44CA4"/>
    <w:rsid w:val="00F45784"/>
    <w:rsid w:val="00F45BBA"/>
    <w:rsid w:val="00F46729"/>
    <w:rsid w:val="00F4738F"/>
    <w:rsid w:val="00F50020"/>
    <w:rsid w:val="00F502E0"/>
    <w:rsid w:val="00F50524"/>
    <w:rsid w:val="00F50A8D"/>
    <w:rsid w:val="00F51473"/>
    <w:rsid w:val="00F518D8"/>
    <w:rsid w:val="00F51D1B"/>
    <w:rsid w:val="00F51DCA"/>
    <w:rsid w:val="00F5237C"/>
    <w:rsid w:val="00F523C8"/>
    <w:rsid w:val="00F528CC"/>
    <w:rsid w:val="00F52D38"/>
    <w:rsid w:val="00F52F76"/>
    <w:rsid w:val="00F53752"/>
    <w:rsid w:val="00F544C7"/>
    <w:rsid w:val="00F54C98"/>
    <w:rsid w:val="00F54D30"/>
    <w:rsid w:val="00F54DA3"/>
    <w:rsid w:val="00F54F32"/>
    <w:rsid w:val="00F6071E"/>
    <w:rsid w:val="00F60F07"/>
    <w:rsid w:val="00F616B3"/>
    <w:rsid w:val="00F618A5"/>
    <w:rsid w:val="00F62021"/>
    <w:rsid w:val="00F6209D"/>
    <w:rsid w:val="00F629E9"/>
    <w:rsid w:val="00F62AB4"/>
    <w:rsid w:val="00F62FE8"/>
    <w:rsid w:val="00F630EB"/>
    <w:rsid w:val="00F63847"/>
    <w:rsid w:val="00F640F8"/>
    <w:rsid w:val="00F6474A"/>
    <w:rsid w:val="00F649B3"/>
    <w:rsid w:val="00F64C88"/>
    <w:rsid w:val="00F65105"/>
    <w:rsid w:val="00F65763"/>
    <w:rsid w:val="00F65862"/>
    <w:rsid w:val="00F658FC"/>
    <w:rsid w:val="00F65B92"/>
    <w:rsid w:val="00F65BDF"/>
    <w:rsid w:val="00F6627A"/>
    <w:rsid w:val="00F66586"/>
    <w:rsid w:val="00F66652"/>
    <w:rsid w:val="00F6697A"/>
    <w:rsid w:val="00F66CA8"/>
    <w:rsid w:val="00F7123D"/>
    <w:rsid w:val="00F714F3"/>
    <w:rsid w:val="00F724FE"/>
    <w:rsid w:val="00F72BE3"/>
    <w:rsid w:val="00F7326F"/>
    <w:rsid w:val="00F73ABB"/>
    <w:rsid w:val="00F741EA"/>
    <w:rsid w:val="00F743A3"/>
    <w:rsid w:val="00F748A6"/>
    <w:rsid w:val="00F74C5C"/>
    <w:rsid w:val="00F75062"/>
    <w:rsid w:val="00F751DB"/>
    <w:rsid w:val="00F76D59"/>
    <w:rsid w:val="00F76DAE"/>
    <w:rsid w:val="00F76ECF"/>
    <w:rsid w:val="00F80323"/>
    <w:rsid w:val="00F804F4"/>
    <w:rsid w:val="00F804F8"/>
    <w:rsid w:val="00F80BE0"/>
    <w:rsid w:val="00F82166"/>
    <w:rsid w:val="00F827EF"/>
    <w:rsid w:val="00F82C71"/>
    <w:rsid w:val="00F83741"/>
    <w:rsid w:val="00F83A9C"/>
    <w:rsid w:val="00F83AF9"/>
    <w:rsid w:val="00F83DFC"/>
    <w:rsid w:val="00F84221"/>
    <w:rsid w:val="00F84E47"/>
    <w:rsid w:val="00F85D4B"/>
    <w:rsid w:val="00F85E8A"/>
    <w:rsid w:val="00F867A6"/>
    <w:rsid w:val="00F86E9B"/>
    <w:rsid w:val="00F875C0"/>
    <w:rsid w:val="00F8783C"/>
    <w:rsid w:val="00F87A20"/>
    <w:rsid w:val="00F87D64"/>
    <w:rsid w:val="00F87E5D"/>
    <w:rsid w:val="00F90D97"/>
    <w:rsid w:val="00F915E8"/>
    <w:rsid w:val="00F92899"/>
    <w:rsid w:val="00F92F27"/>
    <w:rsid w:val="00F93018"/>
    <w:rsid w:val="00F934D9"/>
    <w:rsid w:val="00F93716"/>
    <w:rsid w:val="00F9398E"/>
    <w:rsid w:val="00F93DF8"/>
    <w:rsid w:val="00F94D31"/>
    <w:rsid w:val="00F94E43"/>
    <w:rsid w:val="00F954AB"/>
    <w:rsid w:val="00F9550D"/>
    <w:rsid w:val="00F95B35"/>
    <w:rsid w:val="00F95C4B"/>
    <w:rsid w:val="00F9609D"/>
    <w:rsid w:val="00F9632C"/>
    <w:rsid w:val="00F96661"/>
    <w:rsid w:val="00F969A9"/>
    <w:rsid w:val="00F97AC8"/>
    <w:rsid w:val="00F97B2C"/>
    <w:rsid w:val="00FA0816"/>
    <w:rsid w:val="00FA08BB"/>
    <w:rsid w:val="00FA0CE2"/>
    <w:rsid w:val="00FA0D58"/>
    <w:rsid w:val="00FA11E5"/>
    <w:rsid w:val="00FA2505"/>
    <w:rsid w:val="00FA3476"/>
    <w:rsid w:val="00FA3505"/>
    <w:rsid w:val="00FA39C6"/>
    <w:rsid w:val="00FA4F5E"/>
    <w:rsid w:val="00FA5312"/>
    <w:rsid w:val="00FA5347"/>
    <w:rsid w:val="00FA54EF"/>
    <w:rsid w:val="00FA552E"/>
    <w:rsid w:val="00FA7016"/>
    <w:rsid w:val="00FA7A8F"/>
    <w:rsid w:val="00FA7BD8"/>
    <w:rsid w:val="00FA8EF5"/>
    <w:rsid w:val="00FB022E"/>
    <w:rsid w:val="00FB05EF"/>
    <w:rsid w:val="00FB09F9"/>
    <w:rsid w:val="00FB1199"/>
    <w:rsid w:val="00FB1697"/>
    <w:rsid w:val="00FB1EF3"/>
    <w:rsid w:val="00FB2030"/>
    <w:rsid w:val="00FB2088"/>
    <w:rsid w:val="00FB2768"/>
    <w:rsid w:val="00FB2782"/>
    <w:rsid w:val="00FB39EB"/>
    <w:rsid w:val="00FB3D0A"/>
    <w:rsid w:val="00FB47A2"/>
    <w:rsid w:val="00FB47E6"/>
    <w:rsid w:val="00FB6507"/>
    <w:rsid w:val="00FB6B1E"/>
    <w:rsid w:val="00FB6B89"/>
    <w:rsid w:val="00FB6E26"/>
    <w:rsid w:val="00FB721F"/>
    <w:rsid w:val="00FB7310"/>
    <w:rsid w:val="00FBA1C6"/>
    <w:rsid w:val="00FC0007"/>
    <w:rsid w:val="00FC044A"/>
    <w:rsid w:val="00FC0A72"/>
    <w:rsid w:val="00FC0AD3"/>
    <w:rsid w:val="00FC0B98"/>
    <w:rsid w:val="00FC107C"/>
    <w:rsid w:val="00FC1D75"/>
    <w:rsid w:val="00FC20B3"/>
    <w:rsid w:val="00FC21E1"/>
    <w:rsid w:val="00FC23AD"/>
    <w:rsid w:val="00FC305B"/>
    <w:rsid w:val="00FC3156"/>
    <w:rsid w:val="00FC3160"/>
    <w:rsid w:val="00FC4090"/>
    <w:rsid w:val="00FC4106"/>
    <w:rsid w:val="00FC4C84"/>
    <w:rsid w:val="00FC530E"/>
    <w:rsid w:val="00FC6350"/>
    <w:rsid w:val="00FC6735"/>
    <w:rsid w:val="00FC68F6"/>
    <w:rsid w:val="00FC6AFF"/>
    <w:rsid w:val="00FC6E1D"/>
    <w:rsid w:val="00FC7000"/>
    <w:rsid w:val="00FC7015"/>
    <w:rsid w:val="00FC7195"/>
    <w:rsid w:val="00FC7815"/>
    <w:rsid w:val="00FC7899"/>
    <w:rsid w:val="00FC7AA6"/>
    <w:rsid w:val="00FC7B03"/>
    <w:rsid w:val="00FD0584"/>
    <w:rsid w:val="00FD0590"/>
    <w:rsid w:val="00FD0988"/>
    <w:rsid w:val="00FD09DA"/>
    <w:rsid w:val="00FD0B26"/>
    <w:rsid w:val="00FD0B66"/>
    <w:rsid w:val="00FD109E"/>
    <w:rsid w:val="00FD11B8"/>
    <w:rsid w:val="00FD12E7"/>
    <w:rsid w:val="00FD151F"/>
    <w:rsid w:val="00FD1EF3"/>
    <w:rsid w:val="00FD28B4"/>
    <w:rsid w:val="00FD36CE"/>
    <w:rsid w:val="00FD4CB8"/>
    <w:rsid w:val="00FD4EBE"/>
    <w:rsid w:val="00FD51FE"/>
    <w:rsid w:val="00FD579E"/>
    <w:rsid w:val="00FD5A9D"/>
    <w:rsid w:val="00FD5CC4"/>
    <w:rsid w:val="00FD62C7"/>
    <w:rsid w:val="00FD76F7"/>
    <w:rsid w:val="00FD78C4"/>
    <w:rsid w:val="00FD7AFE"/>
    <w:rsid w:val="00FDF4D0"/>
    <w:rsid w:val="00FE0053"/>
    <w:rsid w:val="00FE06E1"/>
    <w:rsid w:val="00FE149B"/>
    <w:rsid w:val="00FE15D9"/>
    <w:rsid w:val="00FE27B2"/>
    <w:rsid w:val="00FE3490"/>
    <w:rsid w:val="00FE36ED"/>
    <w:rsid w:val="00FE3886"/>
    <w:rsid w:val="00FE3FE4"/>
    <w:rsid w:val="00FE41BA"/>
    <w:rsid w:val="00FE457C"/>
    <w:rsid w:val="00FE4790"/>
    <w:rsid w:val="00FE5993"/>
    <w:rsid w:val="00FE5D17"/>
    <w:rsid w:val="00FE5E43"/>
    <w:rsid w:val="00FE6813"/>
    <w:rsid w:val="00FE69AF"/>
    <w:rsid w:val="00FE6CE0"/>
    <w:rsid w:val="00FE6F50"/>
    <w:rsid w:val="00FE73B8"/>
    <w:rsid w:val="00FF01E1"/>
    <w:rsid w:val="00FF0BC1"/>
    <w:rsid w:val="00FF0C84"/>
    <w:rsid w:val="00FF13A5"/>
    <w:rsid w:val="00FF1803"/>
    <w:rsid w:val="00FF1D5B"/>
    <w:rsid w:val="00FF1F87"/>
    <w:rsid w:val="00FF22F8"/>
    <w:rsid w:val="00FF2C06"/>
    <w:rsid w:val="00FF304D"/>
    <w:rsid w:val="00FF306B"/>
    <w:rsid w:val="00FF3461"/>
    <w:rsid w:val="00FF3639"/>
    <w:rsid w:val="00FF4218"/>
    <w:rsid w:val="00FF4D8D"/>
    <w:rsid w:val="00FF4E7C"/>
    <w:rsid w:val="00FF51FD"/>
    <w:rsid w:val="00FF5366"/>
    <w:rsid w:val="00FF558F"/>
    <w:rsid w:val="00FF5619"/>
    <w:rsid w:val="00FF5B2F"/>
    <w:rsid w:val="00FF71E7"/>
    <w:rsid w:val="00FF7715"/>
    <w:rsid w:val="00FF7B32"/>
    <w:rsid w:val="00FF7D2F"/>
    <w:rsid w:val="010CFEA2"/>
    <w:rsid w:val="011F55F2"/>
    <w:rsid w:val="0128C478"/>
    <w:rsid w:val="012AEC1A"/>
    <w:rsid w:val="012E67A2"/>
    <w:rsid w:val="0133081F"/>
    <w:rsid w:val="013F1329"/>
    <w:rsid w:val="013FFAA0"/>
    <w:rsid w:val="0143D6B5"/>
    <w:rsid w:val="014EC596"/>
    <w:rsid w:val="01549A0E"/>
    <w:rsid w:val="01599A49"/>
    <w:rsid w:val="01684597"/>
    <w:rsid w:val="0168A746"/>
    <w:rsid w:val="01732064"/>
    <w:rsid w:val="0174886A"/>
    <w:rsid w:val="017A4491"/>
    <w:rsid w:val="017BE478"/>
    <w:rsid w:val="0183EDF7"/>
    <w:rsid w:val="018449A5"/>
    <w:rsid w:val="018819AC"/>
    <w:rsid w:val="018DA00D"/>
    <w:rsid w:val="019C3FD1"/>
    <w:rsid w:val="01AC7978"/>
    <w:rsid w:val="01AF938E"/>
    <w:rsid w:val="01B040D3"/>
    <w:rsid w:val="01B56630"/>
    <w:rsid w:val="01B9FA01"/>
    <w:rsid w:val="01C7EDC1"/>
    <w:rsid w:val="01D12EC0"/>
    <w:rsid w:val="01D1C915"/>
    <w:rsid w:val="01D3225E"/>
    <w:rsid w:val="01E7778A"/>
    <w:rsid w:val="01E913C1"/>
    <w:rsid w:val="01F20945"/>
    <w:rsid w:val="01F9F088"/>
    <w:rsid w:val="01FE8155"/>
    <w:rsid w:val="0207484E"/>
    <w:rsid w:val="020A09C1"/>
    <w:rsid w:val="020B5E09"/>
    <w:rsid w:val="020F4797"/>
    <w:rsid w:val="0212ADFE"/>
    <w:rsid w:val="02296C12"/>
    <w:rsid w:val="022BB6A4"/>
    <w:rsid w:val="023FE892"/>
    <w:rsid w:val="02406F7B"/>
    <w:rsid w:val="0240C576"/>
    <w:rsid w:val="024EE275"/>
    <w:rsid w:val="02586E68"/>
    <w:rsid w:val="0259E1CB"/>
    <w:rsid w:val="027572AE"/>
    <w:rsid w:val="027A26B3"/>
    <w:rsid w:val="02825B8D"/>
    <w:rsid w:val="02905057"/>
    <w:rsid w:val="029EFA46"/>
    <w:rsid w:val="02B028AE"/>
    <w:rsid w:val="02B6D8E7"/>
    <w:rsid w:val="02BCF102"/>
    <w:rsid w:val="02C0DEF6"/>
    <w:rsid w:val="02C78047"/>
    <w:rsid w:val="02D91F12"/>
    <w:rsid w:val="02E17516"/>
    <w:rsid w:val="02E573F3"/>
    <w:rsid w:val="02EA9D60"/>
    <w:rsid w:val="02EB0E37"/>
    <w:rsid w:val="02EBDC2A"/>
    <w:rsid w:val="02EFFFCA"/>
    <w:rsid w:val="02F2E20E"/>
    <w:rsid w:val="02F3F112"/>
    <w:rsid w:val="02F639C0"/>
    <w:rsid w:val="02FC6B63"/>
    <w:rsid w:val="02FFFAFD"/>
    <w:rsid w:val="030A9D22"/>
    <w:rsid w:val="030E6A05"/>
    <w:rsid w:val="032C758F"/>
    <w:rsid w:val="032CF19F"/>
    <w:rsid w:val="03307315"/>
    <w:rsid w:val="0334024D"/>
    <w:rsid w:val="033824B5"/>
    <w:rsid w:val="033B566F"/>
    <w:rsid w:val="0346CED0"/>
    <w:rsid w:val="0346DB9D"/>
    <w:rsid w:val="034C311D"/>
    <w:rsid w:val="0356A115"/>
    <w:rsid w:val="0369C28B"/>
    <w:rsid w:val="037005B9"/>
    <w:rsid w:val="038160E3"/>
    <w:rsid w:val="0383AAE0"/>
    <w:rsid w:val="038A2847"/>
    <w:rsid w:val="0393509D"/>
    <w:rsid w:val="0394F9DD"/>
    <w:rsid w:val="039741E9"/>
    <w:rsid w:val="039C4458"/>
    <w:rsid w:val="039D95CA"/>
    <w:rsid w:val="03A634B4"/>
    <w:rsid w:val="03ADAEC3"/>
    <w:rsid w:val="03AEE4F7"/>
    <w:rsid w:val="03BF7BF8"/>
    <w:rsid w:val="03C7BC1B"/>
    <w:rsid w:val="03CB6506"/>
    <w:rsid w:val="03ECE1BC"/>
    <w:rsid w:val="03FAE7EC"/>
    <w:rsid w:val="03FBDFEE"/>
    <w:rsid w:val="03FC4534"/>
    <w:rsid w:val="0406F1EA"/>
    <w:rsid w:val="040F9611"/>
    <w:rsid w:val="0420FCCC"/>
    <w:rsid w:val="0425A18F"/>
    <w:rsid w:val="042FFFB4"/>
    <w:rsid w:val="04353633"/>
    <w:rsid w:val="04373F59"/>
    <w:rsid w:val="04388A16"/>
    <w:rsid w:val="04397BB8"/>
    <w:rsid w:val="043A6E82"/>
    <w:rsid w:val="043DC29D"/>
    <w:rsid w:val="044083A5"/>
    <w:rsid w:val="04412B7D"/>
    <w:rsid w:val="044E310F"/>
    <w:rsid w:val="044EB7A4"/>
    <w:rsid w:val="04528D01"/>
    <w:rsid w:val="0464211C"/>
    <w:rsid w:val="046A6366"/>
    <w:rsid w:val="046A8554"/>
    <w:rsid w:val="046ED0FA"/>
    <w:rsid w:val="046F697F"/>
    <w:rsid w:val="0488F9D0"/>
    <w:rsid w:val="049CF621"/>
    <w:rsid w:val="04A6EECD"/>
    <w:rsid w:val="04AFCAB2"/>
    <w:rsid w:val="04B98C0D"/>
    <w:rsid w:val="04BBB70D"/>
    <w:rsid w:val="04C2C903"/>
    <w:rsid w:val="04DA1F7F"/>
    <w:rsid w:val="04DBE135"/>
    <w:rsid w:val="04E25EF4"/>
    <w:rsid w:val="04EFD5AF"/>
    <w:rsid w:val="04F166D9"/>
    <w:rsid w:val="04F8EF31"/>
    <w:rsid w:val="04FE6765"/>
    <w:rsid w:val="0501A42E"/>
    <w:rsid w:val="050F738A"/>
    <w:rsid w:val="05165FC6"/>
    <w:rsid w:val="0519EFA1"/>
    <w:rsid w:val="05200160"/>
    <w:rsid w:val="052896BC"/>
    <w:rsid w:val="053A935C"/>
    <w:rsid w:val="05511AE5"/>
    <w:rsid w:val="05591B43"/>
    <w:rsid w:val="055A5BA2"/>
    <w:rsid w:val="055B614D"/>
    <w:rsid w:val="0563771D"/>
    <w:rsid w:val="05674CE4"/>
    <w:rsid w:val="0569545F"/>
    <w:rsid w:val="0574ACA1"/>
    <w:rsid w:val="0579A916"/>
    <w:rsid w:val="057B20B7"/>
    <w:rsid w:val="057B8C0A"/>
    <w:rsid w:val="057FF93A"/>
    <w:rsid w:val="05827880"/>
    <w:rsid w:val="0589FA04"/>
    <w:rsid w:val="05969347"/>
    <w:rsid w:val="059961DF"/>
    <w:rsid w:val="059C4DDB"/>
    <w:rsid w:val="059D5D25"/>
    <w:rsid w:val="05A47984"/>
    <w:rsid w:val="05A5BDCA"/>
    <w:rsid w:val="05A5F7CD"/>
    <w:rsid w:val="05BABE14"/>
    <w:rsid w:val="05BBA666"/>
    <w:rsid w:val="05C1CC3E"/>
    <w:rsid w:val="05C79C52"/>
    <w:rsid w:val="05CCF68B"/>
    <w:rsid w:val="05D76E0D"/>
    <w:rsid w:val="05E0415F"/>
    <w:rsid w:val="05E50DDF"/>
    <w:rsid w:val="05F412C3"/>
    <w:rsid w:val="06025263"/>
    <w:rsid w:val="0605DEA6"/>
    <w:rsid w:val="060A3BDC"/>
    <w:rsid w:val="060D6CAC"/>
    <w:rsid w:val="061400C1"/>
    <w:rsid w:val="061C9FAB"/>
    <w:rsid w:val="061D2F59"/>
    <w:rsid w:val="0620E8BF"/>
    <w:rsid w:val="06272BDF"/>
    <w:rsid w:val="062A3208"/>
    <w:rsid w:val="062AF4B6"/>
    <w:rsid w:val="06342048"/>
    <w:rsid w:val="06367E2B"/>
    <w:rsid w:val="063B142F"/>
    <w:rsid w:val="063F52C9"/>
    <w:rsid w:val="06422062"/>
    <w:rsid w:val="0644FA6A"/>
    <w:rsid w:val="0647EE63"/>
    <w:rsid w:val="064BB838"/>
    <w:rsid w:val="064C0326"/>
    <w:rsid w:val="065315B7"/>
    <w:rsid w:val="06617799"/>
    <w:rsid w:val="066A6F50"/>
    <w:rsid w:val="06868BFF"/>
    <w:rsid w:val="069B2937"/>
    <w:rsid w:val="06A4D92F"/>
    <w:rsid w:val="06A66CC6"/>
    <w:rsid w:val="06A78DE6"/>
    <w:rsid w:val="06BA5A1B"/>
    <w:rsid w:val="06C6EFEB"/>
    <w:rsid w:val="06CBAD91"/>
    <w:rsid w:val="06D5368C"/>
    <w:rsid w:val="06DD3483"/>
    <w:rsid w:val="06E8E853"/>
    <w:rsid w:val="06EB6796"/>
    <w:rsid w:val="06F8DF56"/>
    <w:rsid w:val="06FB689E"/>
    <w:rsid w:val="06FC641E"/>
    <w:rsid w:val="07039395"/>
    <w:rsid w:val="07058C4E"/>
    <w:rsid w:val="070D4449"/>
    <w:rsid w:val="070FDB69"/>
    <w:rsid w:val="0711728D"/>
    <w:rsid w:val="071188FB"/>
    <w:rsid w:val="071522B5"/>
    <w:rsid w:val="072C7004"/>
    <w:rsid w:val="072D827B"/>
    <w:rsid w:val="072FDB5C"/>
    <w:rsid w:val="073AD56C"/>
    <w:rsid w:val="073BC1E7"/>
    <w:rsid w:val="07469F5B"/>
    <w:rsid w:val="074E7A34"/>
    <w:rsid w:val="0752D793"/>
    <w:rsid w:val="0753A205"/>
    <w:rsid w:val="0756ECAC"/>
    <w:rsid w:val="07573DBE"/>
    <w:rsid w:val="07585DDD"/>
    <w:rsid w:val="075A347A"/>
    <w:rsid w:val="0766CE5F"/>
    <w:rsid w:val="076E3AF3"/>
    <w:rsid w:val="0771D64E"/>
    <w:rsid w:val="07833D03"/>
    <w:rsid w:val="07840FA2"/>
    <w:rsid w:val="07914083"/>
    <w:rsid w:val="07916A44"/>
    <w:rsid w:val="079BB73A"/>
    <w:rsid w:val="07BB18D6"/>
    <w:rsid w:val="07BF5DC7"/>
    <w:rsid w:val="07C2709E"/>
    <w:rsid w:val="07D026B9"/>
    <w:rsid w:val="07D7F465"/>
    <w:rsid w:val="07DD71F2"/>
    <w:rsid w:val="07E7F4B1"/>
    <w:rsid w:val="07EA1B65"/>
    <w:rsid w:val="07F31703"/>
    <w:rsid w:val="07FAFA1D"/>
    <w:rsid w:val="07FBDFC3"/>
    <w:rsid w:val="07FC1B65"/>
    <w:rsid w:val="07FFE7A0"/>
    <w:rsid w:val="0801BF1E"/>
    <w:rsid w:val="0817C76D"/>
    <w:rsid w:val="081D957E"/>
    <w:rsid w:val="081E35E7"/>
    <w:rsid w:val="08265DEF"/>
    <w:rsid w:val="082BF63A"/>
    <w:rsid w:val="08317D3B"/>
    <w:rsid w:val="0834AA95"/>
    <w:rsid w:val="0839681B"/>
    <w:rsid w:val="0844835E"/>
    <w:rsid w:val="085168E8"/>
    <w:rsid w:val="08577E95"/>
    <w:rsid w:val="085E8A3E"/>
    <w:rsid w:val="08650F18"/>
    <w:rsid w:val="0867E012"/>
    <w:rsid w:val="087106ED"/>
    <w:rsid w:val="08797E99"/>
    <w:rsid w:val="0879A5D7"/>
    <w:rsid w:val="087DF4CD"/>
    <w:rsid w:val="08839B35"/>
    <w:rsid w:val="089EFF78"/>
    <w:rsid w:val="08A4AF69"/>
    <w:rsid w:val="08AF1808"/>
    <w:rsid w:val="08B618A7"/>
    <w:rsid w:val="08B642E6"/>
    <w:rsid w:val="08B9AFBC"/>
    <w:rsid w:val="08BE0B46"/>
    <w:rsid w:val="08BE7F16"/>
    <w:rsid w:val="08CA3C7F"/>
    <w:rsid w:val="08DAF8BB"/>
    <w:rsid w:val="08E7F0AB"/>
    <w:rsid w:val="08F1D01B"/>
    <w:rsid w:val="08F50C6C"/>
    <w:rsid w:val="08FF3D14"/>
    <w:rsid w:val="09134293"/>
    <w:rsid w:val="091AAE00"/>
    <w:rsid w:val="091C95B0"/>
    <w:rsid w:val="091ED559"/>
    <w:rsid w:val="0923C584"/>
    <w:rsid w:val="09286BF9"/>
    <w:rsid w:val="09378BB8"/>
    <w:rsid w:val="0942E9FF"/>
    <w:rsid w:val="09430596"/>
    <w:rsid w:val="0943778F"/>
    <w:rsid w:val="094502D6"/>
    <w:rsid w:val="0951A824"/>
    <w:rsid w:val="095D3F1B"/>
    <w:rsid w:val="095DFBAA"/>
    <w:rsid w:val="0961F12E"/>
    <w:rsid w:val="096B8BF7"/>
    <w:rsid w:val="09794253"/>
    <w:rsid w:val="097DD1D1"/>
    <w:rsid w:val="09821F6D"/>
    <w:rsid w:val="0987B413"/>
    <w:rsid w:val="099EA5B4"/>
    <w:rsid w:val="099F9D35"/>
    <w:rsid w:val="09A9872D"/>
    <w:rsid w:val="09B09B1E"/>
    <w:rsid w:val="09B866F1"/>
    <w:rsid w:val="09BB3250"/>
    <w:rsid w:val="09C06259"/>
    <w:rsid w:val="09CBBBF1"/>
    <w:rsid w:val="09CC5419"/>
    <w:rsid w:val="09D5155B"/>
    <w:rsid w:val="09D9BB00"/>
    <w:rsid w:val="09DC63A8"/>
    <w:rsid w:val="09DE6904"/>
    <w:rsid w:val="09DF47BF"/>
    <w:rsid w:val="09E29AEB"/>
    <w:rsid w:val="09E5CA39"/>
    <w:rsid w:val="09EAB65D"/>
    <w:rsid w:val="09F0503E"/>
    <w:rsid w:val="09F188A7"/>
    <w:rsid w:val="09F41079"/>
    <w:rsid w:val="09F83536"/>
    <w:rsid w:val="09FC132C"/>
    <w:rsid w:val="09FC4DDB"/>
    <w:rsid w:val="09FDAD1B"/>
    <w:rsid w:val="0A04AD5A"/>
    <w:rsid w:val="0A0AC1FB"/>
    <w:rsid w:val="0A0AE14D"/>
    <w:rsid w:val="0A2B147F"/>
    <w:rsid w:val="0A334FCC"/>
    <w:rsid w:val="0A34D0A2"/>
    <w:rsid w:val="0A3A470E"/>
    <w:rsid w:val="0A3DD3CF"/>
    <w:rsid w:val="0A3EF555"/>
    <w:rsid w:val="0A4ACC68"/>
    <w:rsid w:val="0A4DE482"/>
    <w:rsid w:val="0A4E897D"/>
    <w:rsid w:val="0A57FBCD"/>
    <w:rsid w:val="0A5C22E1"/>
    <w:rsid w:val="0A5ED864"/>
    <w:rsid w:val="0A60861C"/>
    <w:rsid w:val="0A6DF6B7"/>
    <w:rsid w:val="0A741CAD"/>
    <w:rsid w:val="0A7A8989"/>
    <w:rsid w:val="0A7E6BAC"/>
    <w:rsid w:val="0A7F0638"/>
    <w:rsid w:val="0A80F50F"/>
    <w:rsid w:val="0A813A6A"/>
    <w:rsid w:val="0A875E13"/>
    <w:rsid w:val="0AA126FE"/>
    <w:rsid w:val="0AB258A4"/>
    <w:rsid w:val="0AB57E0F"/>
    <w:rsid w:val="0AB83BDA"/>
    <w:rsid w:val="0AB88A1C"/>
    <w:rsid w:val="0AC8A1B5"/>
    <w:rsid w:val="0AC9E0DA"/>
    <w:rsid w:val="0ADBB7A2"/>
    <w:rsid w:val="0AEB100D"/>
    <w:rsid w:val="0AFC145A"/>
    <w:rsid w:val="0B028C78"/>
    <w:rsid w:val="0B0EF4CC"/>
    <w:rsid w:val="0B266906"/>
    <w:rsid w:val="0B2783F4"/>
    <w:rsid w:val="0B2D9964"/>
    <w:rsid w:val="0B4270FB"/>
    <w:rsid w:val="0B5FF21A"/>
    <w:rsid w:val="0B62CC5E"/>
    <w:rsid w:val="0B694C14"/>
    <w:rsid w:val="0B6D516F"/>
    <w:rsid w:val="0B72C8F4"/>
    <w:rsid w:val="0B775E28"/>
    <w:rsid w:val="0B828D20"/>
    <w:rsid w:val="0B84A049"/>
    <w:rsid w:val="0B97E38D"/>
    <w:rsid w:val="0B9894BC"/>
    <w:rsid w:val="0BA2850D"/>
    <w:rsid w:val="0BA5A869"/>
    <w:rsid w:val="0BA9054E"/>
    <w:rsid w:val="0BAA939C"/>
    <w:rsid w:val="0BB1DD44"/>
    <w:rsid w:val="0BB2BF8C"/>
    <w:rsid w:val="0BB5E29D"/>
    <w:rsid w:val="0BD37B4A"/>
    <w:rsid w:val="0BE4E4E9"/>
    <w:rsid w:val="0BEF7E95"/>
    <w:rsid w:val="0BFFD3E4"/>
    <w:rsid w:val="0C04AEAB"/>
    <w:rsid w:val="0C068768"/>
    <w:rsid w:val="0C08BA56"/>
    <w:rsid w:val="0C0E9A8B"/>
    <w:rsid w:val="0C147CBB"/>
    <w:rsid w:val="0C191FED"/>
    <w:rsid w:val="0C1A8E8B"/>
    <w:rsid w:val="0C1BFDC2"/>
    <w:rsid w:val="0C2B4B55"/>
    <w:rsid w:val="0C2FE98D"/>
    <w:rsid w:val="0C353146"/>
    <w:rsid w:val="0C3741A8"/>
    <w:rsid w:val="0C3C696B"/>
    <w:rsid w:val="0C426D95"/>
    <w:rsid w:val="0C4B1F18"/>
    <w:rsid w:val="0C4B3946"/>
    <w:rsid w:val="0C54E8FF"/>
    <w:rsid w:val="0C5770A8"/>
    <w:rsid w:val="0C5844BA"/>
    <w:rsid w:val="0C5D10BA"/>
    <w:rsid w:val="0C64657E"/>
    <w:rsid w:val="0C64D02C"/>
    <w:rsid w:val="0C68F664"/>
    <w:rsid w:val="0C698B38"/>
    <w:rsid w:val="0C7C58CE"/>
    <w:rsid w:val="0C7DB583"/>
    <w:rsid w:val="0C7F8379"/>
    <w:rsid w:val="0C8594EF"/>
    <w:rsid w:val="0C8BE12F"/>
    <w:rsid w:val="0C8CA83B"/>
    <w:rsid w:val="0C90B060"/>
    <w:rsid w:val="0C9DD005"/>
    <w:rsid w:val="0CABAAB7"/>
    <w:rsid w:val="0CACA621"/>
    <w:rsid w:val="0CCB64CC"/>
    <w:rsid w:val="0CCCBFC9"/>
    <w:rsid w:val="0CCF784E"/>
    <w:rsid w:val="0CE780B6"/>
    <w:rsid w:val="0CF67D5E"/>
    <w:rsid w:val="0D00FAA2"/>
    <w:rsid w:val="0D05C22E"/>
    <w:rsid w:val="0D1CD021"/>
    <w:rsid w:val="0D2702BB"/>
    <w:rsid w:val="0D2B8945"/>
    <w:rsid w:val="0D2F4FB8"/>
    <w:rsid w:val="0D3B2C65"/>
    <w:rsid w:val="0D4C98D3"/>
    <w:rsid w:val="0D51A192"/>
    <w:rsid w:val="0D56977C"/>
    <w:rsid w:val="0D5D2E74"/>
    <w:rsid w:val="0D699A60"/>
    <w:rsid w:val="0D7FC95C"/>
    <w:rsid w:val="0D8B772A"/>
    <w:rsid w:val="0D8EA0BF"/>
    <w:rsid w:val="0DA6D14B"/>
    <w:rsid w:val="0DADE88C"/>
    <w:rsid w:val="0DB9C222"/>
    <w:rsid w:val="0DBCD103"/>
    <w:rsid w:val="0DBF7BFC"/>
    <w:rsid w:val="0DC177E6"/>
    <w:rsid w:val="0DC1C5D2"/>
    <w:rsid w:val="0DC2E677"/>
    <w:rsid w:val="0DC36D17"/>
    <w:rsid w:val="0DC76FB7"/>
    <w:rsid w:val="0DC8C4E2"/>
    <w:rsid w:val="0DCDBF09"/>
    <w:rsid w:val="0DCE2FF2"/>
    <w:rsid w:val="0DD8AAB0"/>
    <w:rsid w:val="0DE3CF01"/>
    <w:rsid w:val="0DE8C952"/>
    <w:rsid w:val="0DE96608"/>
    <w:rsid w:val="0DEB138F"/>
    <w:rsid w:val="0DF45D06"/>
    <w:rsid w:val="0DFFC846"/>
    <w:rsid w:val="0E00B987"/>
    <w:rsid w:val="0E02335F"/>
    <w:rsid w:val="0E032C32"/>
    <w:rsid w:val="0E083FF2"/>
    <w:rsid w:val="0E13E17D"/>
    <w:rsid w:val="0E17560B"/>
    <w:rsid w:val="0E2566FA"/>
    <w:rsid w:val="0E25BE54"/>
    <w:rsid w:val="0E30B03E"/>
    <w:rsid w:val="0E38DB54"/>
    <w:rsid w:val="0E3BDC24"/>
    <w:rsid w:val="0E421407"/>
    <w:rsid w:val="0E4886D1"/>
    <w:rsid w:val="0E4FF81E"/>
    <w:rsid w:val="0E5B4EA7"/>
    <w:rsid w:val="0E5D2AB1"/>
    <w:rsid w:val="0E5EE505"/>
    <w:rsid w:val="0E733C6A"/>
    <w:rsid w:val="0E772FD0"/>
    <w:rsid w:val="0E889418"/>
    <w:rsid w:val="0E90830F"/>
    <w:rsid w:val="0E90C15E"/>
    <w:rsid w:val="0E9E45C8"/>
    <w:rsid w:val="0EAEC561"/>
    <w:rsid w:val="0EB04219"/>
    <w:rsid w:val="0EB11178"/>
    <w:rsid w:val="0EB5C938"/>
    <w:rsid w:val="0EB63A3A"/>
    <w:rsid w:val="0ECB67C0"/>
    <w:rsid w:val="0ED68FFF"/>
    <w:rsid w:val="0EDAA517"/>
    <w:rsid w:val="0EDBC661"/>
    <w:rsid w:val="0EE00EAC"/>
    <w:rsid w:val="0EE98928"/>
    <w:rsid w:val="0EF04DF9"/>
    <w:rsid w:val="0EF73CCD"/>
    <w:rsid w:val="0EFA4946"/>
    <w:rsid w:val="0F1462E0"/>
    <w:rsid w:val="0F21C4E4"/>
    <w:rsid w:val="0F274E0C"/>
    <w:rsid w:val="0F2998FF"/>
    <w:rsid w:val="0F330BC4"/>
    <w:rsid w:val="0F38065E"/>
    <w:rsid w:val="0F42A6BD"/>
    <w:rsid w:val="0F478DD0"/>
    <w:rsid w:val="0F4CAA5B"/>
    <w:rsid w:val="0F546632"/>
    <w:rsid w:val="0F55D256"/>
    <w:rsid w:val="0F55DB0B"/>
    <w:rsid w:val="0F57322F"/>
    <w:rsid w:val="0F6A1855"/>
    <w:rsid w:val="0F6E7E98"/>
    <w:rsid w:val="0F7A09CF"/>
    <w:rsid w:val="0F7B8EE4"/>
    <w:rsid w:val="0F7FEF0B"/>
    <w:rsid w:val="0F879C93"/>
    <w:rsid w:val="0F9E1E1E"/>
    <w:rsid w:val="0FA70FBA"/>
    <w:rsid w:val="0FB11E22"/>
    <w:rsid w:val="0FB36D77"/>
    <w:rsid w:val="0FB8344A"/>
    <w:rsid w:val="0FB9245B"/>
    <w:rsid w:val="0FBFD6F6"/>
    <w:rsid w:val="0FC381F1"/>
    <w:rsid w:val="0FD6C4F9"/>
    <w:rsid w:val="0FE06285"/>
    <w:rsid w:val="0FE68D62"/>
    <w:rsid w:val="0FE872E3"/>
    <w:rsid w:val="0FF2CC58"/>
    <w:rsid w:val="100421F9"/>
    <w:rsid w:val="100893AE"/>
    <w:rsid w:val="101093A8"/>
    <w:rsid w:val="1010C43B"/>
    <w:rsid w:val="1010DB0A"/>
    <w:rsid w:val="101131CC"/>
    <w:rsid w:val="1015F6F1"/>
    <w:rsid w:val="101742AC"/>
    <w:rsid w:val="102BD57D"/>
    <w:rsid w:val="10336FD7"/>
    <w:rsid w:val="103FEB0B"/>
    <w:rsid w:val="104A59B4"/>
    <w:rsid w:val="104B8C61"/>
    <w:rsid w:val="104E3705"/>
    <w:rsid w:val="1053147E"/>
    <w:rsid w:val="105F91C2"/>
    <w:rsid w:val="10616A7A"/>
    <w:rsid w:val="10638F26"/>
    <w:rsid w:val="106BA347"/>
    <w:rsid w:val="10791F4B"/>
    <w:rsid w:val="10799A75"/>
    <w:rsid w:val="107C831A"/>
    <w:rsid w:val="107E9A2F"/>
    <w:rsid w:val="107F9075"/>
    <w:rsid w:val="107FD034"/>
    <w:rsid w:val="1083DE10"/>
    <w:rsid w:val="10874977"/>
    <w:rsid w:val="108CDCCD"/>
    <w:rsid w:val="108D0BEE"/>
    <w:rsid w:val="1090C0D4"/>
    <w:rsid w:val="10916C97"/>
    <w:rsid w:val="1094A772"/>
    <w:rsid w:val="109FCCDD"/>
    <w:rsid w:val="10ACE604"/>
    <w:rsid w:val="10B14FB8"/>
    <w:rsid w:val="10CD30E8"/>
    <w:rsid w:val="10D85139"/>
    <w:rsid w:val="10DE5EB5"/>
    <w:rsid w:val="10E352BA"/>
    <w:rsid w:val="10E7EDDE"/>
    <w:rsid w:val="10ED1BEB"/>
    <w:rsid w:val="10ED81A1"/>
    <w:rsid w:val="10F40DB4"/>
    <w:rsid w:val="10FB5A6A"/>
    <w:rsid w:val="11011FDB"/>
    <w:rsid w:val="1104CF86"/>
    <w:rsid w:val="111F7860"/>
    <w:rsid w:val="112DF322"/>
    <w:rsid w:val="11322D4F"/>
    <w:rsid w:val="11388AA6"/>
    <w:rsid w:val="113E59D0"/>
    <w:rsid w:val="114A5502"/>
    <w:rsid w:val="114AF926"/>
    <w:rsid w:val="114B9205"/>
    <w:rsid w:val="114E177B"/>
    <w:rsid w:val="1153D064"/>
    <w:rsid w:val="1154A842"/>
    <w:rsid w:val="11585953"/>
    <w:rsid w:val="115AFC0D"/>
    <w:rsid w:val="1166016C"/>
    <w:rsid w:val="1167B1D1"/>
    <w:rsid w:val="116BAA04"/>
    <w:rsid w:val="116D31CA"/>
    <w:rsid w:val="116D5A4E"/>
    <w:rsid w:val="116DE748"/>
    <w:rsid w:val="1173AAA0"/>
    <w:rsid w:val="1180540F"/>
    <w:rsid w:val="11830D1B"/>
    <w:rsid w:val="11846763"/>
    <w:rsid w:val="118472E3"/>
    <w:rsid w:val="118B3961"/>
    <w:rsid w:val="118B6609"/>
    <w:rsid w:val="118BE29A"/>
    <w:rsid w:val="11B3C56C"/>
    <w:rsid w:val="11C428D0"/>
    <w:rsid w:val="11CBD7DA"/>
    <w:rsid w:val="11CF7C58"/>
    <w:rsid w:val="11D31BD2"/>
    <w:rsid w:val="11D59FB5"/>
    <w:rsid w:val="11DA248E"/>
    <w:rsid w:val="11E4D7F3"/>
    <w:rsid w:val="11E7B4B2"/>
    <w:rsid w:val="11E875B8"/>
    <w:rsid w:val="11F29891"/>
    <w:rsid w:val="11F3A757"/>
    <w:rsid w:val="11F4AC20"/>
    <w:rsid w:val="11FAABC0"/>
    <w:rsid w:val="12009144"/>
    <w:rsid w:val="12010E89"/>
    <w:rsid w:val="1201310A"/>
    <w:rsid w:val="1203FCB8"/>
    <w:rsid w:val="12162A87"/>
    <w:rsid w:val="122119FA"/>
    <w:rsid w:val="12338995"/>
    <w:rsid w:val="1239D01B"/>
    <w:rsid w:val="123ACC3A"/>
    <w:rsid w:val="124F4F9A"/>
    <w:rsid w:val="12512872"/>
    <w:rsid w:val="12540793"/>
    <w:rsid w:val="125F9753"/>
    <w:rsid w:val="126C297C"/>
    <w:rsid w:val="1283F0CB"/>
    <w:rsid w:val="12871CAF"/>
    <w:rsid w:val="128BCB90"/>
    <w:rsid w:val="128EB555"/>
    <w:rsid w:val="128EBEDE"/>
    <w:rsid w:val="129A83E7"/>
    <w:rsid w:val="12A1FB3A"/>
    <w:rsid w:val="12B277A5"/>
    <w:rsid w:val="12B70C22"/>
    <w:rsid w:val="12B8604B"/>
    <w:rsid w:val="12B949C9"/>
    <w:rsid w:val="12BC272A"/>
    <w:rsid w:val="12C116CE"/>
    <w:rsid w:val="12C4FA59"/>
    <w:rsid w:val="12C73D27"/>
    <w:rsid w:val="12C7CFCF"/>
    <w:rsid w:val="12CD7B76"/>
    <w:rsid w:val="12CEF540"/>
    <w:rsid w:val="12D66A01"/>
    <w:rsid w:val="12DDA318"/>
    <w:rsid w:val="12E80A95"/>
    <w:rsid w:val="12E8A20D"/>
    <w:rsid w:val="12EA30F8"/>
    <w:rsid w:val="12F88CAD"/>
    <w:rsid w:val="12FBD8D6"/>
    <w:rsid w:val="13087EB4"/>
    <w:rsid w:val="1309096C"/>
    <w:rsid w:val="130C0DEC"/>
    <w:rsid w:val="131AEC05"/>
    <w:rsid w:val="131EB12C"/>
    <w:rsid w:val="13204DDC"/>
    <w:rsid w:val="1324337B"/>
    <w:rsid w:val="13255EB4"/>
    <w:rsid w:val="132A4100"/>
    <w:rsid w:val="13337626"/>
    <w:rsid w:val="1333A3E5"/>
    <w:rsid w:val="13359A63"/>
    <w:rsid w:val="13364EAC"/>
    <w:rsid w:val="133B3072"/>
    <w:rsid w:val="133B37B0"/>
    <w:rsid w:val="13429A47"/>
    <w:rsid w:val="13434A48"/>
    <w:rsid w:val="1346AF71"/>
    <w:rsid w:val="134C7FAA"/>
    <w:rsid w:val="135D9722"/>
    <w:rsid w:val="1366A805"/>
    <w:rsid w:val="136E3125"/>
    <w:rsid w:val="13899CAC"/>
    <w:rsid w:val="1389DC48"/>
    <w:rsid w:val="138D9F05"/>
    <w:rsid w:val="13907290"/>
    <w:rsid w:val="13907C81"/>
    <w:rsid w:val="139AEC98"/>
    <w:rsid w:val="139DE855"/>
    <w:rsid w:val="13A72312"/>
    <w:rsid w:val="13A768C2"/>
    <w:rsid w:val="13ACF795"/>
    <w:rsid w:val="13B4CFFF"/>
    <w:rsid w:val="13B5922C"/>
    <w:rsid w:val="13B5C614"/>
    <w:rsid w:val="13CC25BF"/>
    <w:rsid w:val="13CF2325"/>
    <w:rsid w:val="13CFE2A8"/>
    <w:rsid w:val="13CFFAB9"/>
    <w:rsid w:val="13E318D7"/>
    <w:rsid w:val="13E7DC3B"/>
    <w:rsid w:val="13F0ED7E"/>
    <w:rsid w:val="14006849"/>
    <w:rsid w:val="1400D6A0"/>
    <w:rsid w:val="1403CC56"/>
    <w:rsid w:val="14076E09"/>
    <w:rsid w:val="140D1BAC"/>
    <w:rsid w:val="14147EF0"/>
    <w:rsid w:val="1419AF86"/>
    <w:rsid w:val="141D34DD"/>
    <w:rsid w:val="141EC8AE"/>
    <w:rsid w:val="1421C1C5"/>
    <w:rsid w:val="1428062D"/>
    <w:rsid w:val="142F4845"/>
    <w:rsid w:val="143129B7"/>
    <w:rsid w:val="14341BD9"/>
    <w:rsid w:val="143FFE38"/>
    <w:rsid w:val="14428D88"/>
    <w:rsid w:val="1446DD73"/>
    <w:rsid w:val="145905BD"/>
    <w:rsid w:val="14593FB8"/>
    <w:rsid w:val="146A1374"/>
    <w:rsid w:val="1474EF5F"/>
    <w:rsid w:val="14750779"/>
    <w:rsid w:val="14766151"/>
    <w:rsid w:val="1478D97C"/>
    <w:rsid w:val="147A9F83"/>
    <w:rsid w:val="147AF8F8"/>
    <w:rsid w:val="148314B4"/>
    <w:rsid w:val="1485FF8D"/>
    <w:rsid w:val="148CF3BC"/>
    <w:rsid w:val="149CF3E8"/>
    <w:rsid w:val="149DA18A"/>
    <w:rsid w:val="14A3476F"/>
    <w:rsid w:val="14A42446"/>
    <w:rsid w:val="14A7F2D9"/>
    <w:rsid w:val="14AA85E1"/>
    <w:rsid w:val="14ABF876"/>
    <w:rsid w:val="14C3D694"/>
    <w:rsid w:val="14C9FB6D"/>
    <w:rsid w:val="14CA7E36"/>
    <w:rsid w:val="14D26AD7"/>
    <w:rsid w:val="14DC892C"/>
    <w:rsid w:val="14E89E38"/>
    <w:rsid w:val="14ECBE95"/>
    <w:rsid w:val="1500FC7E"/>
    <w:rsid w:val="1502ECC4"/>
    <w:rsid w:val="15110DFF"/>
    <w:rsid w:val="1516BE4E"/>
    <w:rsid w:val="151FA4F6"/>
    <w:rsid w:val="152232A7"/>
    <w:rsid w:val="15237E06"/>
    <w:rsid w:val="1525065F"/>
    <w:rsid w:val="1525B6AF"/>
    <w:rsid w:val="152A90A9"/>
    <w:rsid w:val="152F266B"/>
    <w:rsid w:val="152F9D16"/>
    <w:rsid w:val="15384688"/>
    <w:rsid w:val="15396C3E"/>
    <w:rsid w:val="153D2C68"/>
    <w:rsid w:val="153E29BB"/>
    <w:rsid w:val="153ED944"/>
    <w:rsid w:val="15442AAD"/>
    <w:rsid w:val="15495EC4"/>
    <w:rsid w:val="15584722"/>
    <w:rsid w:val="156BDD41"/>
    <w:rsid w:val="156D7E22"/>
    <w:rsid w:val="157B258F"/>
    <w:rsid w:val="157D72C4"/>
    <w:rsid w:val="158A2B0D"/>
    <w:rsid w:val="158D8443"/>
    <w:rsid w:val="158DA86D"/>
    <w:rsid w:val="15951102"/>
    <w:rsid w:val="159A8286"/>
    <w:rsid w:val="15AEBF9C"/>
    <w:rsid w:val="15AF756C"/>
    <w:rsid w:val="15B18F25"/>
    <w:rsid w:val="15B6C463"/>
    <w:rsid w:val="15BAF71D"/>
    <w:rsid w:val="15C56509"/>
    <w:rsid w:val="15C9F850"/>
    <w:rsid w:val="15CEE49E"/>
    <w:rsid w:val="15D0B908"/>
    <w:rsid w:val="15D155F8"/>
    <w:rsid w:val="15D1ECBA"/>
    <w:rsid w:val="15DBFC97"/>
    <w:rsid w:val="15DF0DBC"/>
    <w:rsid w:val="15E6BD8C"/>
    <w:rsid w:val="15E82446"/>
    <w:rsid w:val="15EFEE5F"/>
    <w:rsid w:val="15F8A408"/>
    <w:rsid w:val="16034630"/>
    <w:rsid w:val="16051F5C"/>
    <w:rsid w:val="1612C136"/>
    <w:rsid w:val="16195B67"/>
    <w:rsid w:val="161D0E3A"/>
    <w:rsid w:val="162B5A3C"/>
    <w:rsid w:val="162CC743"/>
    <w:rsid w:val="162D8B9C"/>
    <w:rsid w:val="163917B3"/>
    <w:rsid w:val="1639DCE8"/>
    <w:rsid w:val="16441596"/>
    <w:rsid w:val="164882C2"/>
    <w:rsid w:val="1650644A"/>
    <w:rsid w:val="1653806F"/>
    <w:rsid w:val="1654357D"/>
    <w:rsid w:val="165489C4"/>
    <w:rsid w:val="16549FD8"/>
    <w:rsid w:val="165BE48E"/>
    <w:rsid w:val="1660646C"/>
    <w:rsid w:val="1664425F"/>
    <w:rsid w:val="1669AE50"/>
    <w:rsid w:val="167169F9"/>
    <w:rsid w:val="168264FD"/>
    <w:rsid w:val="1683DAD1"/>
    <w:rsid w:val="168A799D"/>
    <w:rsid w:val="168A9DB6"/>
    <w:rsid w:val="169298DA"/>
    <w:rsid w:val="16A2E4A4"/>
    <w:rsid w:val="16A46720"/>
    <w:rsid w:val="16AD0E1A"/>
    <w:rsid w:val="16BB3B2E"/>
    <w:rsid w:val="16C0BAB4"/>
    <w:rsid w:val="16C6C44D"/>
    <w:rsid w:val="16D0EC0A"/>
    <w:rsid w:val="16E7D3DC"/>
    <w:rsid w:val="16F9695F"/>
    <w:rsid w:val="16FC2334"/>
    <w:rsid w:val="1705790C"/>
    <w:rsid w:val="17067932"/>
    <w:rsid w:val="1707DEFA"/>
    <w:rsid w:val="1708FB3D"/>
    <w:rsid w:val="17105522"/>
    <w:rsid w:val="17142299"/>
    <w:rsid w:val="171D5966"/>
    <w:rsid w:val="17267242"/>
    <w:rsid w:val="172B4018"/>
    <w:rsid w:val="17385EAF"/>
    <w:rsid w:val="17400DE4"/>
    <w:rsid w:val="17405136"/>
    <w:rsid w:val="17508497"/>
    <w:rsid w:val="1756614B"/>
    <w:rsid w:val="1756C77E"/>
    <w:rsid w:val="176C32DB"/>
    <w:rsid w:val="1777FF28"/>
    <w:rsid w:val="17789488"/>
    <w:rsid w:val="17794B04"/>
    <w:rsid w:val="177B4342"/>
    <w:rsid w:val="1780CB2A"/>
    <w:rsid w:val="178875BC"/>
    <w:rsid w:val="1790463E"/>
    <w:rsid w:val="179245E6"/>
    <w:rsid w:val="1792831A"/>
    <w:rsid w:val="179367C4"/>
    <w:rsid w:val="179375F5"/>
    <w:rsid w:val="17945EAF"/>
    <w:rsid w:val="17955E43"/>
    <w:rsid w:val="17A25DB9"/>
    <w:rsid w:val="17AC7A3C"/>
    <w:rsid w:val="17AEBCCD"/>
    <w:rsid w:val="17AEFB05"/>
    <w:rsid w:val="17AF4359"/>
    <w:rsid w:val="17B39D79"/>
    <w:rsid w:val="17C3B92E"/>
    <w:rsid w:val="17C5325F"/>
    <w:rsid w:val="17C9228D"/>
    <w:rsid w:val="17C9772F"/>
    <w:rsid w:val="17CA3C98"/>
    <w:rsid w:val="17CAB595"/>
    <w:rsid w:val="17CB7620"/>
    <w:rsid w:val="17CCA09A"/>
    <w:rsid w:val="17D218E9"/>
    <w:rsid w:val="17D69F0E"/>
    <w:rsid w:val="17D7BAA1"/>
    <w:rsid w:val="17DA243C"/>
    <w:rsid w:val="17ED602A"/>
    <w:rsid w:val="180A1FAC"/>
    <w:rsid w:val="18106899"/>
    <w:rsid w:val="1810DB59"/>
    <w:rsid w:val="181B594A"/>
    <w:rsid w:val="181D2E64"/>
    <w:rsid w:val="181FEF2E"/>
    <w:rsid w:val="1822F5C7"/>
    <w:rsid w:val="182622E4"/>
    <w:rsid w:val="182AB705"/>
    <w:rsid w:val="184F3EFB"/>
    <w:rsid w:val="18541977"/>
    <w:rsid w:val="18584650"/>
    <w:rsid w:val="18588C88"/>
    <w:rsid w:val="1859D369"/>
    <w:rsid w:val="185B85AB"/>
    <w:rsid w:val="18611028"/>
    <w:rsid w:val="1865EDC5"/>
    <w:rsid w:val="186FA7C1"/>
    <w:rsid w:val="1882D00F"/>
    <w:rsid w:val="1884031C"/>
    <w:rsid w:val="18844199"/>
    <w:rsid w:val="18850F0C"/>
    <w:rsid w:val="189687FF"/>
    <w:rsid w:val="18976904"/>
    <w:rsid w:val="189C6686"/>
    <w:rsid w:val="18A49736"/>
    <w:rsid w:val="18AB8AD8"/>
    <w:rsid w:val="18AF23B4"/>
    <w:rsid w:val="18B76B36"/>
    <w:rsid w:val="18B7B5B7"/>
    <w:rsid w:val="18BC9556"/>
    <w:rsid w:val="18C297F1"/>
    <w:rsid w:val="18C35CBB"/>
    <w:rsid w:val="18C9B72C"/>
    <w:rsid w:val="18CD71A0"/>
    <w:rsid w:val="18CE3B68"/>
    <w:rsid w:val="18CE763B"/>
    <w:rsid w:val="18D0EBBF"/>
    <w:rsid w:val="18D1E95B"/>
    <w:rsid w:val="18D3C112"/>
    <w:rsid w:val="18D718E8"/>
    <w:rsid w:val="18DE240C"/>
    <w:rsid w:val="18DEB0A9"/>
    <w:rsid w:val="18EA9C51"/>
    <w:rsid w:val="18EDDA75"/>
    <w:rsid w:val="18F0F755"/>
    <w:rsid w:val="18F4F8FA"/>
    <w:rsid w:val="19048445"/>
    <w:rsid w:val="190FC1FC"/>
    <w:rsid w:val="191079C3"/>
    <w:rsid w:val="19163885"/>
    <w:rsid w:val="1917C5AC"/>
    <w:rsid w:val="19224A23"/>
    <w:rsid w:val="1924CB38"/>
    <w:rsid w:val="192E7905"/>
    <w:rsid w:val="1936B3B2"/>
    <w:rsid w:val="193A810D"/>
    <w:rsid w:val="19423A2D"/>
    <w:rsid w:val="1945A9BE"/>
    <w:rsid w:val="195BEBBF"/>
    <w:rsid w:val="195CDC29"/>
    <w:rsid w:val="195DA8C1"/>
    <w:rsid w:val="195E7EBD"/>
    <w:rsid w:val="195FEDEE"/>
    <w:rsid w:val="196685F6"/>
    <w:rsid w:val="19687C2F"/>
    <w:rsid w:val="196E5E70"/>
    <w:rsid w:val="19708953"/>
    <w:rsid w:val="197623C3"/>
    <w:rsid w:val="197B1197"/>
    <w:rsid w:val="1985BB04"/>
    <w:rsid w:val="1990D5C0"/>
    <w:rsid w:val="1997130F"/>
    <w:rsid w:val="19985586"/>
    <w:rsid w:val="19990DCB"/>
    <w:rsid w:val="199BE321"/>
    <w:rsid w:val="19A0A0F4"/>
    <w:rsid w:val="19A8A4C9"/>
    <w:rsid w:val="19B451CB"/>
    <w:rsid w:val="19D4BBBE"/>
    <w:rsid w:val="19D76394"/>
    <w:rsid w:val="19D84EC4"/>
    <w:rsid w:val="19DF8316"/>
    <w:rsid w:val="19E1DDB3"/>
    <w:rsid w:val="19E23309"/>
    <w:rsid w:val="19EE5FCD"/>
    <w:rsid w:val="19F0A756"/>
    <w:rsid w:val="19F7193B"/>
    <w:rsid w:val="19FE5036"/>
    <w:rsid w:val="19FF36AD"/>
    <w:rsid w:val="1A0923D1"/>
    <w:rsid w:val="1A0B086C"/>
    <w:rsid w:val="1A0B5334"/>
    <w:rsid w:val="1A0D15B5"/>
    <w:rsid w:val="1A173C04"/>
    <w:rsid w:val="1A27B5FE"/>
    <w:rsid w:val="1A2A3159"/>
    <w:rsid w:val="1A2FA9CD"/>
    <w:rsid w:val="1A2FAAAA"/>
    <w:rsid w:val="1A371A61"/>
    <w:rsid w:val="1A3C40C0"/>
    <w:rsid w:val="1A3EC66A"/>
    <w:rsid w:val="1A438ADC"/>
    <w:rsid w:val="1A4570C6"/>
    <w:rsid w:val="1A476702"/>
    <w:rsid w:val="1A4DFC42"/>
    <w:rsid w:val="1A52E29D"/>
    <w:rsid w:val="1A56D714"/>
    <w:rsid w:val="1A5A0ED6"/>
    <w:rsid w:val="1A5D50C7"/>
    <w:rsid w:val="1A6BA815"/>
    <w:rsid w:val="1A76AF8D"/>
    <w:rsid w:val="1A7A3490"/>
    <w:rsid w:val="1A7D6D17"/>
    <w:rsid w:val="1A7DED3E"/>
    <w:rsid w:val="1A87168C"/>
    <w:rsid w:val="1A884E86"/>
    <w:rsid w:val="1A8B1F15"/>
    <w:rsid w:val="1AA1D25C"/>
    <w:rsid w:val="1AB33F36"/>
    <w:rsid w:val="1AB79729"/>
    <w:rsid w:val="1ACADCF1"/>
    <w:rsid w:val="1ACD2688"/>
    <w:rsid w:val="1AD2D52B"/>
    <w:rsid w:val="1AD6516E"/>
    <w:rsid w:val="1ADA1017"/>
    <w:rsid w:val="1AE8C953"/>
    <w:rsid w:val="1AF0A37C"/>
    <w:rsid w:val="1AF9C2BC"/>
    <w:rsid w:val="1B175E5C"/>
    <w:rsid w:val="1B1CE671"/>
    <w:rsid w:val="1B331157"/>
    <w:rsid w:val="1B416917"/>
    <w:rsid w:val="1B4584AD"/>
    <w:rsid w:val="1B4B4D0F"/>
    <w:rsid w:val="1B4C914F"/>
    <w:rsid w:val="1B533433"/>
    <w:rsid w:val="1B5B9AC9"/>
    <w:rsid w:val="1B5EBE6B"/>
    <w:rsid w:val="1B62AC6A"/>
    <w:rsid w:val="1B6BD83E"/>
    <w:rsid w:val="1B6F8E55"/>
    <w:rsid w:val="1B7291DC"/>
    <w:rsid w:val="1B801E46"/>
    <w:rsid w:val="1B817B05"/>
    <w:rsid w:val="1B88EADC"/>
    <w:rsid w:val="1B8AC0CC"/>
    <w:rsid w:val="1B8BBA39"/>
    <w:rsid w:val="1B8DA7C9"/>
    <w:rsid w:val="1B8F395B"/>
    <w:rsid w:val="1B97D1FC"/>
    <w:rsid w:val="1B9CA5A2"/>
    <w:rsid w:val="1B9D7928"/>
    <w:rsid w:val="1B9D9D4A"/>
    <w:rsid w:val="1BA8FA3A"/>
    <w:rsid w:val="1BAC7106"/>
    <w:rsid w:val="1BC0651E"/>
    <w:rsid w:val="1BC2E22C"/>
    <w:rsid w:val="1BC4C114"/>
    <w:rsid w:val="1BDD006C"/>
    <w:rsid w:val="1BE0CF2E"/>
    <w:rsid w:val="1BEDE9CE"/>
    <w:rsid w:val="1BF6AF5A"/>
    <w:rsid w:val="1BFBB580"/>
    <w:rsid w:val="1BFE2E9F"/>
    <w:rsid w:val="1C02CD0A"/>
    <w:rsid w:val="1C0FE494"/>
    <w:rsid w:val="1C19E452"/>
    <w:rsid w:val="1C2540B3"/>
    <w:rsid w:val="1C34800F"/>
    <w:rsid w:val="1C3B2741"/>
    <w:rsid w:val="1C508E11"/>
    <w:rsid w:val="1C5A67D8"/>
    <w:rsid w:val="1C5A975F"/>
    <w:rsid w:val="1C61E1EB"/>
    <w:rsid w:val="1C6AA5CC"/>
    <w:rsid w:val="1C706315"/>
    <w:rsid w:val="1C7287B4"/>
    <w:rsid w:val="1C7D4C39"/>
    <w:rsid w:val="1C84855E"/>
    <w:rsid w:val="1C8DF863"/>
    <w:rsid w:val="1C91912E"/>
    <w:rsid w:val="1CA39693"/>
    <w:rsid w:val="1CBA2B60"/>
    <w:rsid w:val="1CC46872"/>
    <w:rsid w:val="1CC74CC8"/>
    <w:rsid w:val="1CDEE3AF"/>
    <w:rsid w:val="1CE038EA"/>
    <w:rsid w:val="1CE19CFB"/>
    <w:rsid w:val="1CE2929F"/>
    <w:rsid w:val="1CE2AF42"/>
    <w:rsid w:val="1CEED7EE"/>
    <w:rsid w:val="1CEF2FED"/>
    <w:rsid w:val="1CF1387E"/>
    <w:rsid w:val="1CF3ED5E"/>
    <w:rsid w:val="1CF75263"/>
    <w:rsid w:val="1D00D9C9"/>
    <w:rsid w:val="1D0F58A4"/>
    <w:rsid w:val="1D1A035E"/>
    <w:rsid w:val="1D1FEE1C"/>
    <w:rsid w:val="1D22168B"/>
    <w:rsid w:val="1D278A9A"/>
    <w:rsid w:val="1D32FD6D"/>
    <w:rsid w:val="1D376DF1"/>
    <w:rsid w:val="1D3A214E"/>
    <w:rsid w:val="1D3B1FAA"/>
    <w:rsid w:val="1D496103"/>
    <w:rsid w:val="1D50FBEE"/>
    <w:rsid w:val="1D53B094"/>
    <w:rsid w:val="1D5A926B"/>
    <w:rsid w:val="1D5E8719"/>
    <w:rsid w:val="1D5EDE0F"/>
    <w:rsid w:val="1D5FC2C8"/>
    <w:rsid w:val="1D67E95F"/>
    <w:rsid w:val="1D684663"/>
    <w:rsid w:val="1D7F96A6"/>
    <w:rsid w:val="1D8A1A55"/>
    <w:rsid w:val="1D8B0EB4"/>
    <w:rsid w:val="1D8F03BF"/>
    <w:rsid w:val="1D938AC6"/>
    <w:rsid w:val="1D9DDBB9"/>
    <w:rsid w:val="1DA45CE2"/>
    <w:rsid w:val="1DB2DC4C"/>
    <w:rsid w:val="1DB3D434"/>
    <w:rsid w:val="1DB99A7C"/>
    <w:rsid w:val="1DBE5D31"/>
    <w:rsid w:val="1DC9FF73"/>
    <w:rsid w:val="1DD01C20"/>
    <w:rsid w:val="1DD97345"/>
    <w:rsid w:val="1DDD3F80"/>
    <w:rsid w:val="1DE3907D"/>
    <w:rsid w:val="1DF50872"/>
    <w:rsid w:val="1DF6A44B"/>
    <w:rsid w:val="1E0579F4"/>
    <w:rsid w:val="1E087DED"/>
    <w:rsid w:val="1E0E291E"/>
    <w:rsid w:val="1E1164B8"/>
    <w:rsid w:val="1E1A4F67"/>
    <w:rsid w:val="1E2317DD"/>
    <w:rsid w:val="1E24F51A"/>
    <w:rsid w:val="1E2B3939"/>
    <w:rsid w:val="1E2D1B8D"/>
    <w:rsid w:val="1E353F05"/>
    <w:rsid w:val="1E37DAB8"/>
    <w:rsid w:val="1E3F1502"/>
    <w:rsid w:val="1E42FBC5"/>
    <w:rsid w:val="1E45C2E0"/>
    <w:rsid w:val="1E48A7E9"/>
    <w:rsid w:val="1E55BA7F"/>
    <w:rsid w:val="1E5896EA"/>
    <w:rsid w:val="1E58DFA3"/>
    <w:rsid w:val="1E58F741"/>
    <w:rsid w:val="1E591027"/>
    <w:rsid w:val="1E5AF659"/>
    <w:rsid w:val="1E6038D3"/>
    <w:rsid w:val="1E61151B"/>
    <w:rsid w:val="1E643E52"/>
    <w:rsid w:val="1E6FB02F"/>
    <w:rsid w:val="1E7531B3"/>
    <w:rsid w:val="1E775CAC"/>
    <w:rsid w:val="1E7B31EA"/>
    <w:rsid w:val="1E7F5B1A"/>
    <w:rsid w:val="1E83231B"/>
    <w:rsid w:val="1E886007"/>
    <w:rsid w:val="1E8FDB40"/>
    <w:rsid w:val="1E9AB6A2"/>
    <w:rsid w:val="1EA4023E"/>
    <w:rsid w:val="1EA6069B"/>
    <w:rsid w:val="1EAA6EB5"/>
    <w:rsid w:val="1EB5A67C"/>
    <w:rsid w:val="1EBDF82D"/>
    <w:rsid w:val="1EBEBA50"/>
    <w:rsid w:val="1EBF03D1"/>
    <w:rsid w:val="1EBFCA23"/>
    <w:rsid w:val="1EBFFEAD"/>
    <w:rsid w:val="1EC3D776"/>
    <w:rsid w:val="1EC3F45C"/>
    <w:rsid w:val="1EC83C8E"/>
    <w:rsid w:val="1ECD3638"/>
    <w:rsid w:val="1ECE042A"/>
    <w:rsid w:val="1EDEEA0C"/>
    <w:rsid w:val="1EE01377"/>
    <w:rsid w:val="1EF66C3B"/>
    <w:rsid w:val="1F066A39"/>
    <w:rsid w:val="1F0F9498"/>
    <w:rsid w:val="1F1033C7"/>
    <w:rsid w:val="1F13DFC6"/>
    <w:rsid w:val="1F18B68E"/>
    <w:rsid w:val="1F1C331D"/>
    <w:rsid w:val="1F21456F"/>
    <w:rsid w:val="1F222513"/>
    <w:rsid w:val="1F37E8AE"/>
    <w:rsid w:val="1F39BED7"/>
    <w:rsid w:val="1F3C37C1"/>
    <w:rsid w:val="1F428386"/>
    <w:rsid w:val="1F44B5A4"/>
    <w:rsid w:val="1F4A20B0"/>
    <w:rsid w:val="1F5A4739"/>
    <w:rsid w:val="1F5BB6AD"/>
    <w:rsid w:val="1F6373C2"/>
    <w:rsid w:val="1F639163"/>
    <w:rsid w:val="1F63F720"/>
    <w:rsid w:val="1F6FEBD3"/>
    <w:rsid w:val="1F703ED5"/>
    <w:rsid w:val="1F73DA07"/>
    <w:rsid w:val="1F78BD73"/>
    <w:rsid w:val="1F7AD785"/>
    <w:rsid w:val="1F7CCEE9"/>
    <w:rsid w:val="1F7D39AC"/>
    <w:rsid w:val="1F89FB01"/>
    <w:rsid w:val="1F8D1DE4"/>
    <w:rsid w:val="1FA03D8C"/>
    <w:rsid w:val="1FA4332E"/>
    <w:rsid w:val="1FA4AAAF"/>
    <w:rsid w:val="1FA6672F"/>
    <w:rsid w:val="1FAC420A"/>
    <w:rsid w:val="1FB44B9D"/>
    <w:rsid w:val="1FB58742"/>
    <w:rsid w:val="1FC1D14A"/>
    <w:rsid w:val="1FC51BDC"/>
    <w:rsid w:val="1FC7539E"/>
    <w:rsid w:val="1FCDAD2E"/>
    <w:rsid w:val="1FD2F13B"/>
    <w:rsid w:val="1FD8B871"/>
    <w:rsid w:val="1FD9A5BB"/>
    <w:rsid w:val="1FED5F94"/>
    <w:rsid w:val="1FED7005"/>
    <w:rsid w:val="1FF67915"/>
    <w:rsid w:val="1FF8242A"/>
    <w:rsid w:val="1FFBB4A7"/>
    <w:rsid w:val="20056FCE"/>
    <w:rsid w:val="20113446"/>
    <w:rsid w:val="2014B3D5"/>
    <w:rsid w:val="201A170C"/>
    <w:rsid w:val="201FDE58"/>
    <w:rsid w:val="2025471A"/>
    <w:rsid w:val="203C5D1B"/>
    <w:rsid w:val="203CDBDD"/>
    <w:rsid w:val="20425EE1"/>
    <w:rsid w:val="20429429"/>
    <w:rsid w:val="2045BE40"/>
    <w:rsid w:val="2049A1AB"/>
    <w:rsid w:val="2052CC0D"/>
    <w:rsid w:val="205D5EA6"/>
    <w:rsid w:val="206372D6"/>
    <w:rsid w:val="2069416C"/>
    <w:rsid w:val="206A6CFD"/>
    <w:rsid w:val="20725769"/>
    <w:rsid w:val="2072FF75"/>
    <w:rsid w:val="207FBCBB"/>
    <w:rsid w:val="208135B0"/>
    <w:rsid w:val="208456EF"/>
    <w:rsid w:val="208458E3"/>
    <w:rsid w:val="208ABAAC"/>
    <w:rsid w:val="20A384C5"/>
    <w:rsid w:val="20A41506"/>
    <w:rsid w:val="20B11E7E"/>
    <w:rsid w:val="20C22376"/>
    <w:rsid w:val="20C5FF75"/>
    <w:rsid w:val="20D2195E"/>
    <w:rsid w:val="20E2F24C"/>
    <w:rsid w:val="20E3EB2A"/>
    <w:rsid w:val="20E8801F"/>
    <w:rsid w:val="20EC151E"/>
    <w:rsid w:val="20EE41E3"/>
    <w:rsid w:val="20F1811D"/>
    <w:rsid w:val="20F4C63A"/>
    <w:rsid w:val="20FB1F6C"/>
    <w:rsid w:val="21084E3E"/>
    <w:rsid w:val="210D2BC9"/>
    <w:rsid w:val="21173CA4"/>
    <w:rsid w:val="211FEC5E"/>
    <w:rsid w:val="2122B934"/>
    <w:rsid w:val="2124F5BA"/>
    <w:rsid w:val="21363293"/>
    <w:rsid w:val="214135BD"/>
    <w:rsid w:val="214FA0D9"/>
    <w:rsid w:val="21537267"/>
    <w:rsid w:val="2156C969"/>
    <w:rsid w:val="21572128"/>
    <w:rsid w:val="21575C84"/>
    <w:rsid w:val="21586F7E"/>
    <w:rsid w:val="216F2A6A"/>
    <w:rsid w:val="216FA2A0"/>
    <w:rsid w:val="21734736"/>
    <w:rsid w:val="21750F35"/>
    <w:rsid w:val="217BBBE2"/>
    <w:rsid w:val="217D1A23"/>
    <w:rsid w:val="21972481"/>
    <w:rsid w:val="219CDB65"/>
    <w:rsid w:val="21A15F9E"/>
    <w:rsid w:val="21A523C3"/>
    <w:rsid w:val="21AE9E60"/>
    <w:rsid w:val="21B2FEF9"/>
    <w:rsid w:val="21BD8664"/>
    <w:rsid w:val="21C0081A"/>
    <w:rsid w:val="21DF50E6"/>
    <w:rsid w:val="21E1B8AB"/>
    <w:rsid w:val="21E537AE"/>
    <w:rsid w:val="21E831F2"/>
    <w:rsid w:val="21F7ACF5"/>
    <w:rsid w:val="2207F26E"/>
    <w:rsid w:val="220A0155"/>
    <w:rsid w:val="221B5719"/>
    <w:rsid w:val="221B80B4"/>
    <w:rsid w:val="222D614F"/>
    <w:rsid w:val="222D9B04"/>
    <w:rsid w:val="2231C948"/>
    <w:rsid w:val="2240309E"/>
    <w:rsid w:val="22433571"/>
    <w:rsid w:val="22460F6E"/>
    <w:rsid w:val="224861C2"/>
    <w:rsid w:val="224D3FCC"/>
    <w:rsid w:val="224F8B8E"/>
    <w:rsid w:val="22543A6C"/>
    <w:rsid w:val="22544888"/>
    <w:rsid w:val="2255EB9C"/>
    <w:rsid w:val="2258D26B"/>
    <w:rsid w:val="2263A0D6"/>
    <w:rsid w:val="22692F55"/>
    <w:rsid w:val="226E7746"/>
    <w:rsid w:val="226F1549"/>
    <w:rsid w:val="22750031"/>
    <w:rsid w:val="227677A1"/>
    <w:rsid w:val="2277398D"/>
    <w:rsid w:val="227A2448"/>
    <w:rsid w:val="227B8DFD"/>
    <w:rsid w:val="227C410F"/>
    <w:rsid w:val="2281F11C"/>
    <w:rsid w:val="228E6438"/>
    <w:rsid w:val="22942E79"/>
    <w:rsid w:val="22948237"/>
    <w:rsid w:val="229494F8"/>
    <w:rsid w:val="2295A551"/>
    <w:rsid w:val="229615CE"/>
    <w:rsid w:val="22B1E611"/>
    <w:rsid w:val="22B2871C"/>
    <w:rsid w:val="22B52A83"/>
    <w:rsid w:val="22B91BB6"/>
    <w:rsid w:val="22C29F55"/>
    <w:rsid w:val="22C4FE82"/>
    <w:rsid w:val="22D49928"/>
    <w:rsid w:val="22E24F00"/>
    <w:rsid w:val="22EC8C63"/>
    <w:rsid w:val="22F3040F"/>
    <w:rsid w:val="22FD1DAE"/>
    <w:rsid w:val="23029F57"/>
    <w:rsid w:val="23030F32"/>
    <w:rsid w:val="2309F1F9"/>
    <w:rsid w:val="230E01FB"/>
    <w:rsid w:val="230ECB41"/>
    <w:rsid w:val="232452CF"/>
    <w:rsid w:val="232A1CD2"/>
    <w:rsid w:val="2334C9D9"/>
    <w:rsid w:val="233F261B"/>
    <w:rsid w:val="2340273A"/>
    <w:rsid w:val="23446E18"/>
    <w:rsid w:val="2347833A"/>
    <w:rsid w:val="2350D7BD"/>
    <w:rsid w:val="23574146"/>
    <w:rsid w:val="235E2737"/>
    <w:rsid w:val="235FE10B"/>
    <w:rsid w:val="236D81F2"/>
    <w:rsid w:val="236EC5BE"/>
    <w:rsid w:val="23729AB3"/>
    <w:rsid w:val="23747C9F"/>
    <w:rsid w:val="23759B86"/>
    <w:rsid w:val="237E514E"/>
    <w:rsid w:val="238909D8"/>
    <w:rsid w:val="238A22C7"/>
    <w:rsid w:val="238A9979"/>
    <w:rsid w:val="238BDE51"/>
    <w:rsid w:val="238DE5F2"/>
    <w:rsid w:val="23909A52"/>
    <w:rsid w:val="239CB096"/>
    <w:rsid w:val="239F0988"/>
    <w:rsid w:val="23A78747"/>
    <w:rsid w:val="23AC947D"/>
    <w:rsid w:val="23AF66FF"/>
    <w:rsid w:val="23B206CC"/>
    <w:rsid w:val="23B2D692"/>
    <w:rsid w:val="23B58580"/>
    <w:rsid w:val="23C28154"/>
    <w:rsid w:val="23C51DB3"/>
    <w:rsid w:val="23C6C884"/>
    <w:rsid w:val="23CC0301"/>
    <w:rsid w:val="23D42A11"/>
    <w:rsid w:val="23DBE111"/>
    <w:rsid w:val="23E2551D"/>
    <w:rsid w:val="23E2B379"/>
    <w:rsid w:val="23E2BCBF"/>
    <w:rsid w:val="23E789D5"/>
    <w:rsid w:val="23E898E2"/>
    <w:rsid w:val="23EC94DE"/>
    <w:rsid w:val="23ECA81F"/>
    <w:rsid w:val="23F0222E"/>
    <w:rsid w:val="23F11D6B"/>
    <w:rsid w:val="23F4DE88"/>
    <w:rsid w:val="23F5E1A5"/>
    <w:rsid w:val="23F70264"/>
    <w:rsid w:val="23FB144B"/>
    <w:rsid w:val="240050A0"/>
    <w:rsid w:val="2401E8D6"/>
    <w:rsid w:val="24038560"/>
    <w:rsid w:val="24071A28"/>
    <w:rsid w:val="240A814A"/>
    <w:rsid w:val="240B4C7F"/>
    <w:rsid w:val="24139E66"/>
    <w:rsid w:val="241C32EE"/>
    <w:rsid w:val="241CFE64"/>
    <w:rsid w:val="24343406"/>
    <w:rsid w:val="243516E0"/>
    <w:rsid w:val="2444B7B1"/>
    <w:rsid w:val="244B6694"/>
    <w:rsid w:val="2450A24F"/>
    <w:rsid w:val="2463EF26"/>
    <w:rsid w:val="24640713"/>
    <w:rsid w:val="2464713C"/>
    <w:rsid w:val="2465E806"/>
    <w:rsid w:val="246DEAE3"/>
    <w:rsid w:val="2474BA8C"/>
    <w:rsid w:val="247BD760"/>
    <w:rsid w:val="247D33B4"/>
    <w:rsid w:val="247FEB05"/>
    <w:rsid w:val="24850359"/>
    <w:rsid w:val="248F8CA1"/>
    <w:rsid w:val="24939FDE"/>
    <w:rsid w:val="24943BB6"/>
    <w:rsid w:val="24947701"/>
    <w:rsid w:val="249785C2"/>
    <w:rsid w:val="249D9809"/>
    <w:rsid w:val="249FBB5C"/>
    <w:rsid w:val="24A2BA44"/>
    <w:rsid w:val="24A477F4"/>
    <w:rsid w:val="24B3EF68"/>
    <w:rsid w:val="24B61231"/>
    <w:rsid w:val="24BD2E58"/>
    <w:rsid w:val="24C821E7"/>
    <w:rsid w:val="24CC70FB"/>
    <w:rsid w:val="24CF6348"/>
    <w:rsid w:val="24E2890F"/>
    <w:rsid w:val="24E84B86"/>
    <w:rsid w:val="24FA180D"/>
    <w:rsid w:val="2502D94B"/>
    <w:rsid w:val="25112AE0"/>
    <w:rsid w:val="251B2009"/>
    <w:rsid w:val="25243C27"/>
    <w:rsid w:val="2525FA72"/>
    <w:rsid w:val="252A934B"/>
    <w:rsid w:val="25316714"/>
    <w:rsid w:val="25454AF6"/>
    <w:rsid w:val="25483684"/>
    <w:rsid w:val="254C9FBD"/>
    <w:rsid w:val="254DDED3"/>
    <w:rsid w:val="25578E6D"/>
    <w:rsid w:val="2557C812"/>
    <w:rsid w:val="25647870"/>
    <w:rsid w:val="256632DA"/>
    <w:rsid w:val="256CB2A1"/>
    <w:rsid w:val="256D9B45"/>
    <w:rsid w:val="2571A1F5"/>
    <w:rsid w:val="257ED61C"/>
    <w:rsid w:val="257FEF27"/>
    <w:rsid w:val="25835A36"/>
    <w:rsid w:val="25876B78"/>
    <w:rsid w:val="258CCFAA"/>
    <w:rsid w:val="259010F3"/>
    <w:rsid w:val="259157D0"/>
    <w:rsid w:val="25928403"/>
    <w:rsid w:val="25951365"/>
    <w:rsid w:val="259FE9B5"/>
    <w:rsid w:val="25B1AC69"/>
    <w:rsid w:val="25B1C50A"/>
    <w:rsid w:val="25BCE304"/>
    <w:rsid w:val="25C14FBA"/>
    <w:rsid w:val="25C6213D"/>
    <w:rsid w:val="25D79630"/>
    <w:rsid w:val="25DCCBAB"/>
    <w:rsid w:val="25DD0FD7"/>
    <w:rsid w:val="25F251E7"/>
    <w:rsid w:val="25F59D77"/>
    <w:rsid w:val="26117C74"/>
    <w:rsid w:val="2627759F"/>
    <w:rsid w:val="26340787"/>
    <w:rsid w:val="2634DAA9"/>
    <w:rsid w:val="26381E61"/>
    <w:rsid w:val="263DA5F6"/>
    <w:rsid w:val="2641A1C6"/>
    <w:rsid w:val="264239F1"/>
    <w:rsid w:val="26462BD2"/>
    <w:rsid w:val="264AD700"/>
    <w:rsid w:val="264B1D4B"/>
    <w:rsid w:val="264DF043"/>
    <w:rsid w:val="26519BD1"/>
    <w:rsid w:val="265349E4"/>
    <w:rsid w:val="2659E132"/>
    <w:rsid w:val="266AA8C4"/>
    <w:rsid w:val="266E3DF5"/>
    <w:rsid w:val="2676B2BA"/>
    <w:rsid w:val="2679E3BC"/>
    <w:rsid w:val="267F8BC3"/>
    <w:rsid w:val="2681DAC9"/>
    <w:rsid w:val="268439DF"/>
    <w:rsid w:val="2691EF0C"/>
    <w:rsid w:val="269781CD"/>
    <w:rsid w:val="26A002EE"/>
    <w:rsid w:val="26A7823D"/>
    <w:rsid w:val="26BB2B65"/>
    <w:rsid w:val="26C0EEA8"/>
    <w:rsid w:val="26C2EBFB"/>
    <w:rsid w:val="26C51D88"/>
    <w:rsid w:val="26CA306B"/>
    <w:rsid w:val="26CFCD63"/>
    <w:rsid w:val="26D6F6A8"/>
    <w:rsid w:val="26D9AED1"/>
    <w:rsid w:val="26DB10AC"/>
    <w:rsid w:val="26DB623E"/>
    <w:rsid w:val="26E1F6F3"/>
    <w:rsid w:val="2704DA67"/>
    <w:rsid w:val="27096BA6"/>
    <w:rsid w:val="270D463D"/>
    <w:rsid w:val="2715C85D"/>
    <w:rsid w:val="27199AE2"/>
    <w:rsid w:val="27265206"/>
    <w:rsid w:val="2736C4DD"/>
    <w:rsid w:val="27399DC9"/>
    <w:rsid w:val="273BBE23"/>
    <w:rsid w:val="274180F0"/>
    <w:rsid w:val="2743059E"/>
    <w:rsid w:val="2744F3DD"/>
    <w:rsid w:val="2749CE1A"/>
    <w:rsid w:val="274E5174"/>
    <w:rsid w:val="275B6C8A"/>
    <w:rsid w:val="275DF485"/>
    <w:rsid w:val="275FC7C6"/>
    <w:rsid w:val="27719193"/>
    <w:rsid w:val="277B5689"/>
    <w:rsid w:val="277DB357"/>
    <w:rsid w:val="277E34BF"/>
    <w:rsid w:val="277E7970"/>
    <w:rsid w:val="27813084"/>
    <w:rsid w:val="278B2AF5"/>
    <w:rsid w:val="27961078"/>
    <w:rsid w:val="279A50B1"/>
    <w:rsid w:val="27A15970"/>
    <w:rsid w:val="27A30356"/>
    <w:rsid w:val="27B0A35C"/>
    <w:rsid w:val="27B53A5B"/>
    <w:rsid w:val="27B5FE27"/>
    <w:rsid w:val="27C4C862"/>
    <w:rsid w:val="27D155A6"/>
    <w:rsid w:val="27D29BBC"/>
    <w:rsid w:val="27DA1E84"/>
    <w:rsid w:val="27DC7B77"/>
    <w:rsid w:val="27FABCD6"/>
    <w:rsid w:val="2800B925"/>
    <w:rsid w:val="2802EB9C"/>
    <w:rsid w:val="28049A1A"/>
    <w:rsid w:val="2811E1C6"/>
    <w:rsid w:val="2812E1FA"/>
    <w:rsid w:val="2812E646"/>
    <w:rsid w:val="28136DB5"/>
    <w:rsid w:val="2815325F"/>
    <w:rsid w:val="28207B1D"/>
    <w:rsid w:val="2823C4BE"/>
    <w:rsid w:val="282B6972"/>
    <w:rsid w:val="282D60C5"/>
    <w:rsid w:val="283D4409"/>
    <w:rsid w:val="284097B7"/>
    <w:rsid w:val="284B8F7F"/>
    <w:rsid w:val="28531E67"/>
    <w:rsid w:val="285C7AFB"/>
    <w:rsid w:val="285D709F"/>
    <w:rsid w:val="285DBC23"/>
    <w:rsid w:val="28630F56"/>
    <w:rsid w:val="286574B5"/>
    <w:rsid w:val="2885BAD3"/>
    <w:rsid w:val="289355D5"/>
    <w:rsid w:val="2898733F"/>
    <w:rsid w:val="28A30806"/>
    <w:rsid w:val="28A4CA0E"/>
    <w:rsid w:val="28A53C07"/>
    <w:rsid w:val="28B7EE35"/>
    <w:rsid w:val="28B913E3"/>
    <w:rsid w:val="28BA8F0F"/>
    <w:rsid w:val="28CBEC4B"/>
    <w:rsid w:val="28CD7A35"/>
    <w:rsid w:val="28CFAAE8"/>
    <w:rsid w:val="28D03D6F"/>
    <w:rsid w:val="28D7472A"/>
    <w:rsid w:val="28EA9B5E"/>
    <w:rsid w:val="28EC2EF5"/>
    <w:rsid w:val="28F23AE1"/>
    <w:rsid w:val="28F25130"/>
    <w:rsid w:val="28FC355C"/>
    <w:rsid w:val="2900316B"/>
    <w:rsid w:val="2909EC3E"/>
    <w:rsid w:val="292E0347"/>
    <w:rsid w:val="29469789"/>
    <w:rsid w:val="294B553E"/>
    <w:rsid w:val="29527F4F"/>
    <w:rsid w:val="295879E3"/>
    <w:rsid w:val="295F2D1D"/>
    <w:rsid w:val="296628D6"/>
    <w:rsid w:val="296BCFCF"/>
    <w:rsid w:val="296D0EF0"/>
    <w:rsid w:val="296DE38B"/>
    <w:rsid w:val="296EDF27"/>
    <w:rsid w:val="29702F6F"/>
    <w:rsid w:val="2973F3AB"/>
    <w:rsid w:val="297A3DDE"/>
    <w:rsid w:val="297DD375"/>
    <w:rsid w:val="297FD69D"/>
    <w:rsid w:val="29904CF0"/>
    <w:rsid w:val="29909C7A"/>
    <w:rsid w:val="29963D49"/>
    <w:rsid w:val="29A28862"/>
    <w:rsid w:val="29CC3F99"/>
    <w:rsid w:val="29DC4CF5"/>
    <w:rsid w:val="29DDBF10"/>
    <w:rsid w:val="29DFEFCD"/>
    <w:rsid w:val="29E97B29"/>
    <w:rsid w:val="29ED599C"/>
    <w:rsid w:val="29EF4529"/>
    <w:rsid w:val="29F5204A"/>
    <w:rsid w:val="2A042612"/>
    <w:rsid w:val="2A06AEA6"/>
    <w:rsid w:val="2A0832CD"/>
    <w:rsid w:val="2A16F550"/>
    <w:rsid w:val="2A1DCF55"/>
    <w:rsid w:val="2A234712"/>
    <w:rsid w:val="2A37E993"/>
    <w:rsid w:val="2A410C68"/>
    <w:rsid w:val="2A440A6C"/>
    <w:rsid w:val="2A4BF491"/>
    <w:rsid w:val="2A51A66B"/>
    <w:rsid w:val="2A5DB74F"/>
    <w:rsid w:val="2A6030D1"/>
    <w:rsid w:val="2A630F9A"/>
    <w:rsid w:val="2A651252"/>
    <w:rsid w:val="2A6B0881"/>
    <w:rsid w:val="2A6FAAE5"/>
    <w:rsid w:val="2A7315EE"/>
    <w:rsid w:val="2A7E1A8D"/>
    <w:rsid w:val="2A8D8F08"/>
    <w:rsid w:val="2A9001B7"/>
    <w:rsid w:val="2A9B4F89"/>
    <w:rsid w:val="2A9CF1D5"/>
    <w:rsid w:val="2AB3A18E"/>
    <w:rsid w:val="2ABC245D"/>
    <w:rsid w:val="2AC6CEA4"/>
    <w:rsid w:val="2AD51299"/>
    <w:rsid w:val="2ADC1F04"/>
    <w:rsid w:val="2ADCC357"/>
    <w:rsid w:val="2ADCCCE1"/>
    <w:rsid w:val="2AE210F6"/>
    <w:rsid w:val="2AEAB524"/>
    <w:rsid w:val="2AEB49B5"/>
    <w:rsid w:val="2AEC7538"/>
    <w:rsid w:val="2AED9EE9"/>
    <w:rsid w:val="2AF41C02"/>
    <w:rsid w:val="2AFD7A06"/>
    <w:rsid w:val="2B02F556"/>
    <w:rsid w:val="2B0C7EF7"/>
    <w:rsid w:val="2B228F2B"/>
    <w:rsid w:val="2B2E20C5"/>
    <w:rsid w:val="2B301F71"/>
    <w:rsid w:val="2B31C414"/>
    <w:rsid w:val="2B360225"/>
    <w:rsid w:val="2B38B444"/>
    <w:rsid w:val="2B440F3A"/>
    <w:rsid w:val="2B602061"/>
    <w:rsid w:val="2B74DDA3"/>
    <w:rsid w:val="2B8BBB40"/>
    <w:rsid w:val="2B8C3AE6"/>
    <w:rsid w:val="2B94E88B"/>
    <w:rsid w:val="2BAD3E52"/>
    <w:rsid w:val="2BAD55B3"/>
    <w:rsid w:val="2BB40464"/>
    <w:rsid w:val="2BB4784E"/>
    <w:rsid w:val="2BB4CEAB"/>
    <w:rsid w:val="2BB98244"/>
    <w:rsid w:val="2BC04000"/>
    <w:rsid w:val="2BC34078"/>
    <w:rsid w:val="2BC43C72"/>
    <w:rsid w:val="2BC894DD"/>
    <w:rsid w:val="2BCBA5FC"/>
    <w:rsid w:val="2BCD9F89"/>
    <w:rsid w:val="2BD5DBA6"/>
    <w:rsid w:val="2BD6D79A"/>
    <w:rsid w:val="2BE212A3"/>
    <w:rsid w:val="2BEDFBAB"/>
    <w:rsid w:val="2BF29BBA"/>
    <w:rsid w:val="2BF2DDE9"/>
    <w:rsid w:val="2BF33E9F"/>
    <w:rsid w:val="2BF35E90"/>
    <w:rsid w:val="2BF787D3"/>
    <w:rsid w:val="2BFADE63"/>
    <w:rsid w:val="2C05AA92"/>
    <w:rsid w:val="2C0B1B41"/>
    <w:rsid w:val="2C1891F9"/>
    <w:rsid w:val="2C1A9E43"/>
    <w:rsid w:val="2C1DF78D"/>
    <w:rsid w:val="2C1F4577"/>
    <w:rsid w:val="2C281049"/>
    <w:rsid w:val="2C33C1F8"/>
    <w:rsid w:val="2C3D2871"/>
    <w:rsid w:val="2C3E1BC7"/>
    <w:rsid w:val="2C43F23B"/>
    <w:rsid w:val="2C4CDD03"/>
    <w:rsid w:val="2C4D043E"/>
    <w:rsid w:val="2C6F18F8"/>
    <w:rsid w:val="2C70C6A8"/>
    <w:rsid w:val="2C7E3D29"/>
    <w:rsid w:val="2C86F49E"/>
    <w:rsid w:val="2C888E69"/>
    <w:rsid w:val="2C9416EB"/>
    <w:rsid w:val="2C96A6A1"/>
    <w:rsid w:val="2C9B37F4"/>
    <w:rsid w:val="2C9F2831"/>
    <w:rsid w:val="2CA41C2D"/>
    <w:rsid w:val="2CB2E0F7"/>
    <w:rsid w:val="2CB4CCCD"/>
    <w:rsid w:val="2CD76676"/>
    <w:rsid w:val="2CD9A552"/>
    <w:rsid w:val="2CDD023E"/>
    <w:rsid w:val="2CE7B412"/>
    <w:rsid w:val="2CE8BC76"/>
    <w:rsid w:val="2CEA4C56"/>
    <w:rsid w:val="2CEBAD3B"/>
    <w:rsid w:val="2CEBFFA9"/>
    <w:rsid w:val="2CEF9AEE"/>
    <w:rsid w:val="2CF4788E"/>
    <w:rsid w:val="2CFC5831"/>
    <w:rsid w:val="2CFCEDA6"/>
    <w:rsid w:val="2CFD4EEA"/>
    <w:rsid w:val="2D0AB695"/>
    <w:rsid w:val="2D0C458F"/>
    <w:rsid w:val="2D0E70B4"/>
    <w:rsid w:val="2D15E8B9"/>
    <w:rsid w:val="2D1F7E15"/>
    <w:rsid w:val="2D211BEB"/>
    <w:rsid w:val="2D2D10E0"/>
    <w:rsid w:val="2D2F44F6"/>
    <w:rsid w:val="2D358F08"/>
    <w:rsid w:val="2D3B639F"/>
    <w:rsid w:val="2D4F75B7"/>
    <w:rsid w:val="2D595E2D"/>
    <w:rsid w:val="2D5B588E"/>
    <w:rsid w:val="2D64BAA7"/>
    <w:rsid w:val="2D6782BA"/>
    <w:rsid w:val="2D7B5D79"/>
    <w:rsid w:val="2D89E801"/>
    <w:rsid w:val="2D95B01E"/>
    <w:rsid w:val="2D99E24A"/>
    <w:rsid w:val="2DA35C70"/>
    <w:rsid w:val="2DAC8926"/>
    <w:rsid w:val="2DADD7AC"/>
    <w:rsid w:val="2DBD420B"/>
    <w:rsid w:val="2DC3E0AA"/>
    <w:rsid w:val="2DC4D36A"/>
    <w:rsid w:val="2DD02C90"/>
    <w:rsid w:val="2DD40198"/>
    <w:rsid w:val="2DD77D00"/>
    <w:rsid w:val="2DE108F9"/>
    <w:rsid w:val="2DEC795C"/>
    <w:rsid w:val="2DF61EBA"/>
    <w:rsid w:val="2DF776D9"/>
    <w:rsid w:val="2E063631"/>
    <w:rsid w:val="2E07A8A9"/>
    <w:rsid w:val="2E08D714"/>
    <w:rsid w:val="2E0A95C3"/>
    <w:rsid w:val="2E181923"/>
    <w:rsid w:val="2E1C75D3"/>
    <w:rsid w:val="2E2155DC"/>
    <w:rsid w:val="2E253EB2"/>
    <w:rsid w:val="2E268E4F"/>
    <w:rsid w:val="2E2AF906"/>
    <w:rsid w:val="2E372DEA"/>
    <w:rsid w:val="2E3948C6"/>
    <w:rsid w:val="2E3A9618"/>
    <w:rsid w:val="2E438559"/>
    <w:rsid w:val="2E467781"/>
    <w:rsid w:val="2E490ECF"/>
    <w:rsid w:val="2E4E2421"/>
    <w:rsid w:val="2E58C7B5"/>
    <w:rsid w:val="2E5B8F10"/>
    <w:rsid w:val="2E6E3D41"/>
    <w:rsid w:val="2E6FF7A0"/>
    <w:rsid w:val="2E74A2A2"/>
    <w:rsid w:val="2E776BE2"/>
    <w:rsid w:val="2E77F41C"/>
    <w:rsid w:val="2E7D4489"/>
    <w:rsid w:val="2E808F63"/>
    <w:rsid w:val="2E82849F"/>
    <w:rsid w:val="2EA65D9D"/>
    <w:rsid w:val="2EAB0E9C"/>
    <w:rsid w:val="2EB100A2"/>
    <w:rsid w:val="2EB53AB1"/>
    <w:rsid w:val="2EBA6628"/>
    <w:rsid w:val="2EBBC8F4"/>
    <w:rsid w:val="2EC843EE"/>
    <w:rsid w:val="2ED7215F"/>
    <w:rsid w:val="2EE0C55E"/>
    <w:rsid w:val="2EE0FD50"/>
    <w:rsid w:val="2EE76276"/>
    <w:rsid w:val="2EE8D87F"/>
    <w:rsid w:val="2EE9F9DA"/>
    <w:rsid w:val="2EEE5205"/>
    <w:rsid w:val="2EF728EF"/>
    <w:rsid w:val="2EFE2709"/>
    <w:rsid w:val="2F004C84"/>
    <w:rsid w:val="2F02A0EB"/>
    <w:rsid w:val="2F08C3A9"/>
    <w:rsid w:val="2F0A808D"/>
    <w:rsid w:val="2F0C484A"/>
    <w:rsid w:val="2F158E8A"/>
    <w:rsid w:val="2F1CC30A"/>
    <w:rsid w:val="2F1E0EC0"/>
    <w:rsid w:val="2F2A3C7C"/>
    <w:rsid w:val="2F39DCFE"/>
    <w:rsid w:val="2F3B684B"/>
    <w:rsid w:val="2F4131DB"/>
    <w:rsid w:val="2F476185"/>
    <w:rsid w:val="2F498566"/>
    <w:rsid w:val="2F4FE88D"/>
    <w:rsid w:val="2F574F89"/>
    <w:rsid w:val="2F61691E"/>
    <w:rsid w:val="2F64D077"/>
    <w:rsid w:val="2F674272"/>
    <w:rsid w:val="2F6926F3"/>
    <w:rsid w:val="2F711369"/>
    <w:rsid w:val="2F7B592E"/>
    <w:rsid w:val="2F7F3519"/>
    <w:rsid w:val="2F8083AF"/>
    <w:rsid w:val="2F82B271"/>
    <w:rsid w:val="2F85ABE5"/>
    <w:rsid w:val="2F85E24D"/>
    <w:rsid w:val="2F8F9808"/>
    <w:rsid w:val="2F9956B0"/>
    <w:rsid w:val="2F9A97BF"/>
    <w:rsid w:val="2FA1A537"/>
    <w:rsid w:val="2FBF5AFC"/>
    <w:rsid w:val="2FE371C2"/>
    <w:rsid w:val="2FE78D5C"/>
    <w:rsid w:val="2FFA0196"/>
    <w:rsid w:val="300102FE"/>
    <w:rsid w:val="3006A656"/>
    <w:rsid w:val="3015D222"/>
    <w:rsid w:val="301DAB59"/>
    <w:rsid w:val="3021CC1A"/>
    <w:rsid w:val="30231DB9"/>
    <w:rsid w:val="30333CF2"/>
    <w:rsid w:val="3039110A"/>
    <w:rsid w:val="303B675D"/>
    <w:rsid w:val="303C257A"/>
    <w:rsid w:val="303DA06E"/>
    <w:rsid w:val="304A1400"/>
    <w:rsid w:val="3053687E"/>
    <w:rsid w:val="30544F67"/>
    <w:rsid w:val="305CE1BE"/>
    <w:rsid w:val="3063653E"/>
    <w:rsid w:val="306E0D28"/>
    <w:rsid w:val="306FB691"/>
    <w:rsid w:val="3074F190"/>
    <w:rsid w:val="308376B0"/>
    <w:rsid w:val="3084A8E0"/>
    <w:rsid w:val="3084C76B"/>
    <w:rsid w:val="30866815"/>
    <w:rsid w:val="30967467"/>
    <w:rsid w:val="30998DAE"/>
    <w:rsid w:val="309B88F8"/>
    <w:rsid w:val="30A156B4"/>
    <w:rsid w:val="30A3A65B"/>
    <w:rsid w:val="30A6D88E"/>
    <w:rsid w:val="30ADE257"/>
    <w:rsid w:val="30BE9305"/>
    <w:rsid w:val="30C458C6"/>
    <w:rsid w:val="30CA2450"/>
    <w:rsid w:val="30CC2690"/>
    <w:rsid w:val="30D46195"/>
    <w:rsid w:val="30D7EFFC"/>
    <w:rsid w:val="30DCD1E4"/>
    <w:rsid w:val="30DE2B2A"/>
    <w:rsid w:val="30DFE88D"/>
    <w:rsid w:val="30E4A6D2"/>
    <w:rsid w:val="30E6F382"/>
    <w:rsid w:val="30EE21A7"/>
    <w:rsid w:val="30F79970"/>
    <w:rsid w:val="30FDCB26"/>
    <w:rsid w:val="3107CCF4"/>
    <w:rsid w:val="31082F3A"/>
    <w:rsid w:val="310F04FB"/>
    <w:rsid w:val="31161F01"/>
    <w:rsid w:val="31201A06"/>
    <w:rsid w:val="3120ED57"/>
    <w:rsid w:val="3124AE96"/>
    <w:rsid w:val="3127C384"/>
    <w:rsid w:val="31341B27"/>
    <w:rsid w:val="3134C4F4"/>
    <w:rsid w:val="31385825"/>
    <w:rsid w:val="313F567A"/>
    <w:rsid w:val="3143E033"/>
    <w:rsid w:val="31466F0C"/>
    <w:rsid w:val="314BB927"/>
    <w:rsid w:val="314BCF07"/>
    <w:rsid w:val="314E8E49"/>
    <w:rsid w:val="31510BA0"/>
    <w:rsid w:val="31542F1B"/>
    <w:rsid w:val="315A38CA"/>
    <w:rsid w:val="31635C12"/>
    <w:rsid w:val="3165A7FD"/>
    <w:rsid w:val="317D0C1D"/>
    <w:rsid w:val="3185CA95"/>
    <w:rsid w:val="318C2299"/>
    <w:rsid w:val="319A2861"/>
    <w:rsid w:val="319D1096"/>
    <w:rsid w:val="31A14367"/>
    <w:rsid w:val="31A3EF67"/>
    <w:rsid w:val="31B4AE30"/>
    <w:rsid w:val="31B71A6B"/>
    <w:rsid w:val="31B987B9"/>
    <w:rsid w:val="31C11E25"/>
    <w:rsid w:val="31CCFA29"/>
    <w:rsid w:val="31CF176B"/>
    <w:rsid w:val="31D1B6A3"/>
    <w:rsid w:val="31D61C02"/>
    <w:rsid w:val="31DD851B"/>
    <w:rsid w:val="31E66A11"/>
    <w:rsid w:val="31ED9D89"/>
    <w:rsid w:val="31FC3EA4"/>
    <w:rsid w:val="31FC52A4"/>
    <w:rsid w:val="3202368F"/>
    <w:rsid w:val="32050DA8"/>
    <w:rsid w:val="32086749"/>
    <w:rsid w:val="321A3510"/>
    <w:rsid w:val="321FAB48"/>
    <w:rsid w:val="322A274E"/>
    <w:rsid w:val="324633EC"/>
    <w:rsid w:val="32468226"/>
    <w:rsid w:val="3248B4E1"/>
    <w:rsid w:val="32496945"/>
    <w:rsid w:val="324EB91F"/>
    <w:rsid w:val="32555D59"/>
    <w:rsid w:val="325F4FA3"/>
    <w:rsid w:val="3265EC3B"/>
    <w:rsid w:val="326D7244"/>
    <w:rsid w:val="327029DA"/>
    <w:rsid w:val="327CEE66"/>
    <w:rsid w:val="327FFA49"/>
    <w:rsid w:val="32823490"/>
    <w:rsid w:val="328FC58D"/>
    <w:rsid w:val="329B70B7"/>
    <w:rsid w:val="329D5504"/>
    <w:rsid w:val="32A091C7"/>
    <w:rsid w:val="32A18C22"/>
    <w:rsid w:val="32A713B1"/>
    <w:rsid w:val="32AC9133"/>
    <w:rsid w:val="32AF5E52"/>
    <w:rsid w:val="32B5F042"/>
    <w:rsid w:val="32C96A9E"/>
    <w:rsid w:val="32D64528"/>
    <w:rsid w:val="32DF2DDF"/>
    <w:rsid w:val="32E0BA5E"/>
    <w:rsid w:val="32EA584B"/>
    <w:rsid w:val="32EBC912"/>
    <w:rsid w:val="32EDCE64"/>
    <w:rsid w:val="32F94673"/>
    <w:rsid w:val="33049F5D"/>
    <w:rsid w:val="330DA764"/>
    <w:rsid w:val="3319E72F"/>
    <w:rsid w:val="3321E873"/>
    <w:rsid w:val="3326B8E3"/>
    <w:rsid w:val="3332D646"/>
    <w:rsid w:val="3333879F"/>
    <w:rsid w:val="33353083"/>
    <w:rsid w:val="334ED0B8"/>
    <w:rsid w:val="3359E0FD"/>
    <w:rsid w:val="335A72AD"/>
    <w:rsid w:val="33606C7D"/>
    <w:rsid w:val="336417F4"/>
    <w:rsid w:val="3367A830"/>
    <w:rsid w:val="33696F21"/>
    <w:rsid w:val="338574BA"/>
    <w:rsid w:val="33883051"/>
    <w:rsid w:val="339B2725"/>
    <w:rsid w:val="339E949E"/>
    <w:rsid w:val="339FFC8B"/>
    <w:rsid w:val="33A0D518"/>
    <w:rsid w:val="33AF3F24"/>
    <w:rsid w:val="33B2BBEB"/>
    <w:rsid w:val="33B9E5A0"/>
    <w:rsid w:val="33C71BFC"/>
    <w:rsid w:val="33CDDB8B"/>
    <w:rsid w:val="33D7F718"/>
    <w:rsid w:val="33DD4185"/>
    <w:rsid w:val="33E48F86"/>
    <w:rsid w:val="33EA8A49"/>
    <w:rsid w:val="33EAC396"/>
    <w:rsid w:val="33EDF847"/>
    <w:rsid w:val="3408799A"/>
    <w:rsid w:val="342AD639"/>
    <w:rsid w:val="34367A57"/>
    <w:rsid w:val="34377ECA"/>
    <w:rsid w:val="343C6E89"/>
    <w:rsid w:val="3444B823"/>
    <w:rsid w:val="3447BD82"/>
    <w:rsid w:val="344A0D37"/>
    <w:rsid w:val="3454E61C"/>
    <w:rsid w:val="3458A38A"/>
    <w:rsid w:val="3459D263"/>
    <w:rsid w:val="345B6B23"/>
    <w:rsid w:val="3467ECFC"/>
    <w:rsid w:val="346C6412"/>
    <w:rsid w:val="346F43A0"/>
    <w:rsid w:val="34715BC3"/>
    <w:rsid w:val="348CEBF6"/>
    <w:rsid w:val="3491EF83"/>
    <w:rsid w:val="3492698F"/>
    <w:rsid w:val="3492A119"/>
    <w:rsid w:val="34AEE055"/>
    <w:rsid w:val="34B1FFD1"/>
    <w:rsid w:val="34B44979"/>
    <w:rsid w:val="34BF3595"/>
    <w:rsid w:val="34C0E5CE"/>
    <w:rsid w:val="34C80507"/>
    <w:rsid w:val="34CDCD14"/>
    <w:rsid w:val="34CF4464"/>
    <w:rsid w:val="34D16AB7"/>
    <w:rsid w:val="34D3444D"/>
    <w:rsid w:val="34D3C41B"/>
    <w:rsid w:val="34D64E45"/>
    <w:rsid w:val="34D9CDB4"/>
    <w:rsid w:val="34E14790"/>
    <w:rsid w:val="34EA478D"/>
    <w:rsid w:val="34ECEEE9"/>
    <w:rsid w:val="34F804ED"/>
    <w:rsid w:val="34FBF4E7"/>
    <w:rsid w:val="350C98CC"/>
    <w:rsid w:val="350D4B18"/>
    <w:rsid w:val="3514D860"/>
    <w:rsid w:val="3517C5AC"/>
    <w:rsid w:val="35198299"/>
    <w:rsid w:val="3519CC2E"/>
    <w:rsid w:val="3521D5A6"/>
    <w:rsid w:val="3536DED6"/>
    <w:rsid w:val="353D3000"/>
    <w:rsid w:val="35445956"/>
    <w:rsid w:val="3553DF4D"/>
    <w:rsid w:val="35595BDB"/>
    <w:rsid w:val="35677B32"/>
    <w:rsid w:val="35687808"/>
    <w:rsid w:val="356D85F2"/>
    <w:rsid w:val="356FCC8C"/>
    <w:rsid w:val="3580CEEB"/>
    <w:rsid w:val="358A5C2D"/>
    <w:rsid w:val="35993F53"/>
    <w:rsid w:val="359A81A4"/>
    <w:rsid w:val="35A5C2C4"/>
    <w:rsid w:val="35A7550C"/>
    <w:rsid w:val="35AEFF02"/>
    <w:rsid w:val="35B3F7AA"/>
    <w:rsid w:val="35B50723"/>
    <w:rsid w:val="35BDB7B8"/>
    <w:rsid w:val="35BFD6AE"/>
    <w:rsid w:val="35C6A69A"/>
    <w:rsid w:val="35C6F657"/>
    <w:rsid w:val="35C7FF57"/>
    <w:rsid w:val="35D10BEC"/>
    <w:rsid w:val="35D6197A"/>
    <w:rsid w:val="35D77384"/>
    <w:rsid w:val="35E25591"/>
    <w:rsid w:val="35EB22D1"/>
    <w:rsid w:val="35EC6FCC"/>
    <w:rsid w:val="35F41311"/>
    <w:rsid w:val="35F97561"/>
    <w:rsid w:val="35FF40ED"/>
    <w:rsid w:val="360369F3"/>
    <w:rsid w:val="360833E3"/>
    <w:rsid w:val="36086ABA"/>
    <w:rsid w:val="361344D5"/>
    <w:rsid w:val="3614A063"/>
    <w:rsid w:val="3616B961"/>
    <w:rsid w:val="36185DA5"/>
    <w:rsid w:val="36217DEF"/>
    <w:rsid w:val="3621F1B2"/>
    <w:rsid w:val="362E9C3D"/>
    <w:rsid w:val="36333457"/>
    <w:rsid w:val="363B5340"/>
    <w:rsid w:val="3646D9D8"/>
    <w:rsid w:val="364791D6"/>
    <w:rsid w:val="364AF89C"/>
    <w:rsid w:val="364FDA5E"/>
    <w:rsid w:val="3656A5B1"/>
    <w:rsid w:val="366437B6"/>
    <w:rsid w:val="3667B11C"/>
    <w:rsid w:val="3676FC93"/>
    <w:rsid w:val="36781EFA"/>
    <w:rsid w:val="368900E2"/>
    <w:rsid w:val="368C3437"/>
    <w:rsid w:val="36921C7E"/>
    <w:rsid w:val="3695D94C"/>
    <w:rsid w:val="369A718D"/>
    <w:rsid w:val="369C2A9D"/>
    <w:rsid w:val="36A278C9"/>
    <w:rsid w:val="36A73678"/>
    <w:rsid w:val="36AB4003"/>
    <w:rsid w:val="36B255BA"/>
    <w:rsid w:val="36B623BE"/>
    <w:rsid w:val="36B95584"/>
    <w:rsid w:val="36BCEC5B"/>
    <w:rsid w:val="36CD6B12"/>
    <w:rsid w:val="36CE192C"/>
    <w:rsid w:val="36CFAD1F"/>
    <w:rsid w:val="36D2EBB5"/>
    <w:rsid w:val="36E03C3F"/>
    <w:rsid w:val="36E7A09E"/>
    <w:rsid w:val="36EE4291"/>
    <w:rsid w:val="36F39F66"/>
    <w:rsid w:val="36F57329"/>
    <w:rsid w:val="37020E89"/>
    <w:rsid w:val="3704579E"/>
    <w:rsid w:val="3708496C"/>
    <w:rsid w:val="370B7635"/>
    <w:rsid w:val="370E72B5"/>
    <w:rsid w:val="370F5B93"/>
    <w:rsid w:val="3712916C"/>
    <w:rsid w:val="371377C6"/>
    <w:rsid w:val="3713D05C"/>
    <w:rsid w:val="372013B5"/>
    <w:rsid w:val="37245E4D"/>
    <w:rsid w:val="37264475"/>
    <w:rsid w:val="372E3833"/>
    <w:rsid w:val="3731B876"/>
    <w:rsid w:val="37370C68"/>
    <w:rsid w:val="374B423A"/>
    <w:rsid w:val="37598819"/>
    <w:rsid w:val="375AF7F0"/>
    <w:rsid w:val="375BAFDE"/>
    <w:rsid w:val="37713938"/>
    <w:rsid w:val="3773D674"/>
    <w:rsid w:val="37761D8D"/>
    <w:rsid w:val="3778F151"/>
    <w:rsid w:val="377F901A"/>
    <w:rsid w:val="37882D8A"/>
    <w:rsid w:val="37890AB9"/>
    <w:rsid w:val="3792DF72"/>
    <w:rsid w:val="37A4CD59"/>
    <w:rsid w:val="37C011FD"/>
    <w:rsid w:val="37C4673C"/>
    <w:rsid w:val="37C78B00"/>
    <w:rsid w:val="37CA6C9E"/>
    <w:rsid w:val="37CB0DFD"/>
    <w:rsid w:val="37CCEAC0"/>
    <w:rsid w:val="37CD3DDD"/>
    <w:rsid w:val="37CE84FA"/>
    <w:rsid w:val="37D36F4D"/>
    <w:rsid w:val="37D46B4F"/>
    <w:rsid w:val="37D75A28"/>
    <w:rsid w:val="37D88467"/>
    <w:rsid w:val="37DA6D94"/>
    <w:rsid w:val="37E67B9B"/>
    <w:rsid w:val="37E9AE04"/>
    <w:rsid w:val="37E9B02D"/>
    <w:rsid w:val="37EE7972"/>
    <w:rsid w:val="37EEF098"/>
    <w:rsid w:val="37F1A30C"/>
    <w:rsid w:val="380570D7"/>
    <w:rsid w:val="380AF2E4"/>
    <w:rsid w:val="38136E54"/>
    <w:rsid w:val="38155469"/>
    <w:rsid w:val="3815CEFA"/>
    <w:rsid w:val="3815D7F0"/>
    <w:rsid w:val="381AD8AB"/>
    <w:rsid w:val="381F8E2A"/>
    <w:rsid w:val="3820DBD6"/>
    <w:rsid w:val="3821995F"/>
    <w:rsid w:val="3826207E"/>
    <w:rsid w:val="38298A51"/>
    <w:rsid w:val="382A4ADC"/>
    <w:rsid w:val="38428F07"/>
    <w:rsid w:val="3846365D"/>
    <w:rsid w:val="38472E5F"/>
    <w:rsid w:val="3847EF81"/>
    <w:rsid w:val="385433ED"/>
    <w:rsid w:val="3868CB7C"/>
    <w:rsid w:val="386A1070"/>
    <w:rsid w:val="386FAB1A"/>
    <w:rsid w:val="387113EB"/>
    <w:rsid w:val="387F387E"/>
    <w:rsid w:val="3884FA01"/>
    <w:rsid w:val="3885F555"/>
    <w:rsid w:val="3886AF0C"/>
    <w:rsid w:val="388C6635"/>
    <w:rsid w:val="389E0B35"/>
    <w:rsid w:val="38A27EC2"/>
    <w:rsid w:val="38A62CF2"/>
    <w:rsid w:val="38A6BC87"/>
    <w:rsid w:val="38AAE4CD"/>
    <w:rsid w:val="38BB0D8F"/>
    <w:rsid w:val="38C2640A"/>
    <w:rsid w:val="38C4AD22"/>
    <w:rsid w:val="38C85C8D"/>
    <w:rsid w:val="38D2584A"/>
    <w:rsid w:val="38D54EC2"/>
    <w:rsid w:val="38EC9B71"/>
    <w:rsid w:val="38F8EACD"/>
    <w:rsid w:val="3903607C"/>
    <w:rsid w:val="39120894"/>
    <w:rsid w:val="39162049"/>
    <w:rsid w:val="391B2EA5"/>
    <w:rsid w:val="391D7AFD"/>
    <w:rsid w:val="39227755"/>
    <w:rsid w:val="393BB221"/>
    <w:rsid w:val="39481DC9"/>
    <w:rsid w:val="394D74A0"/>
    <w:rsid w:val="3958E3AA"/>
    <w:rsid w:val="395E94DE"/>
    <w:rsid w:val="3962FB46"/>
    <w:rsid w:val="3963B266"/>
    <w:rsid w:val="3967F252"/>
    <w:rsid w:val="3968121F"/>
    <w:rsid w:val="397CAFD5"/>
    <w:rsid w:val="3984BF90"/>
    <w:rsid w:val="399C2572"/>
    <w:rsid w:val="399ED53C"/>
    <w:rsid w:val="39A6E092"/>
    <w:rsid w:val="39AF4315"/>
    <w:rsid w:val="39B32592"/>
    <w:rsid w:val="39BFBF5C"/>
    <w:rsid w:val="39CC3599"/>
    <w:rsid w:val="39D0BFE1"/>
    <w:rsid w:val="39D12679"/>
    <w:rsid w:val="39D69F36"/>
    <w:rsid w:val="39EE3AD9"/>
    <w:rsid w:val="39F2235E"/>
    <w:rsid w:val="39F2CA57"/>
    <w:rsid w:val="39F58669"/>
    <w:rsid w:val="39F6D9C2"/>
    <w:rsid w:val="39FAF300"/>
    <w:rsid w:val="39FE3E71"/>
    <w:rsid w:val="39FF8ED6"/>
    <w:rsid w:val="3A043639"/>
    <w:rsid w:val="3A0B32AC"/>
    <w:rsid w:val="3A0CE44C"/>
    <w:rsid w:val="3A1B7C4D"/>
    <w:rsid w:val="3A327274"/>
    <w:rsid w:val="3A41C043"/>
    <w:rsid w:val="3A4254D7"/>
    <w:rsid w:val="3A428CE8"/>
    <w:rsid w:val="3A4FE0A2"/>
    <w:rsid w:val="3A58CB80"/>
    <w:rsid w:val="3A5F6B7F"/>
    <w:rsid w:val="3A5FF482"/>
    <w:rsid w:val="3A600B8A"/>
    <w:rsid w:val="3A6302A1"/>
    <w:rsid w:val="3A65ECAC"/>
    <w:rsid w:val="3A6C5D23"/>
    <w:rsid w:val="3A75C101"/>
    <w:rsid w:val="3A9128DB"/>
    <w:rsid w:val="3A99D1CD"/>
    <w:rsid w:val="3AA016EA"/>
    <w:rsid w:val="3AA60B28"/>
    <w:rsid w:val="3AB22596"/>
    <w:rsid w:val="3AB768CD"/>
    <w:rsid w:val="3AD388FA"/>
    <w:rsid w:val="3AD462DC"/>
    <w:rsid w:val="3AD6079D"/>
    <w:rsid w:val="3AD7AC31"/>
    <w:rsid w:val="3AE406D4"/>
    <w:rsid w:val="3AE748EF"/>
    <w:rsid w:val="3AEF1E6B"/>
    <w:rsid w:val="3AF157F3"/>
    <w:rsid w:val="3AF6CC02"/>
    <w:rsid w:val="3AFBF8ED"/>
    <w:rsid w:val="3B00513C"/>
    <w:rsid w:val="3B02A47F"/>
    <w:rsid w:val="3B04737A"/>
    <w:rsid w:val="3B0E7719"/>
    <w:rsid w:val="3B107877"/>
    <w:rsid w:val="3B18A26B"/>
    <w:rsid w:val="3B289110"/>
    <w:rsid w:val="3B3FA783"/>
    <w:rsid w:val="3B4BA699"/>
    <w:rsid w:val="3B4C3481"/>
    <w:rsid w:val="3B501B51"/>
    <w:rsid w:val="3B52FB47"/>
    <w:rsid w:val="3B5327F7"/>
    <w:rsid w:val="3B6095DE"/>
    <w:rsid w:val="3B640558"/>
    <w:rsid w:val="3B6CE2B4"/>
    <w:rsid w:val="3B7705E1"/>
    <w:rsid w:val="3B7E0935"/>
    <w:rsid w:val="3B806292"/>
    <w:rsid w:val="3B8A0B3A"/>
    <w:rsid w:val="3B8E720E"/>
    <w:rsid w:val="3B8FCBA7"/>
    <w:rsid w:val="3B9062A9"/>
    <w:rsid w:val="3B9565A8"/>
    <w:rsid w:val="3B9BC9BC"/>
    <w:rsid w:val="3B9EF245"/>
    <w:rsid w:val="3BAB704C"/>
    <w:rsid w:val="3BAC80E8"/>
    <w:rsid w:val="3BB0A233"/>
    <w:rsid w:val="3BB34047"/>
    <w:rsid w:val="3BB625E0"/>
    <w:rsid w:val="3BBF5A60"/>
    <w:rsid w:val="3BC45A87"/>
    <w:rsid w:val="3BC47120"/>
    <w:rsid w:val="3BDD2F54"/>
    <w:rsid w:val="3BE0C599"/>
    <w:rsid w:val="3BE311D4"/>
    <w:rsid w:val="3BE73E2B"/>
    <w:rsid w:val="3BF1E7BE"/>
    <w:rsid w:val="3BF75EBD"/>
    <w:rsid w:val="3BFED302"/>
    <w:rsid w:val="3C00AB1C"/>
    <w:rsid w:val="3C05514A"/>
    <w:rsid w:val="3C268297"/>
    <w:rsid w:val="3C2D8B53"/>
    <w:rsid w:val="3C3111AE"/>
    <w:rsid w:val="3C37E933"/>
    <w:rsid w:val="3C3A4C17"/>
    <w:rsid w:val="3C3C8595"/>
    <w:rsid w:val="3C41B4C4"/>
    <w:rsid w:val="3C43035A"/>
    <w:rsid w:val="3C442181"/>
    <w:rsid w:val="3C446FD0"/>
    <w:rsid w:val="3C488CA9"/>
    <w:rsid w:val="3C54D23D"/>
    <w:rsid w:val="3C5A4649"/>
    <w:rsid w:val="3C5F0977"/>
    <w:rsid w:val="3C5F1CA8"/>
    <w:rsid w:val="3C5F201D"/>
    <w:rsid w:val="3C65B205"/>
    <w:rsid w:val="3C7C54B9"/>
    <w:rsid w:val="3C7C8710"/>
    <w:rsid w:val="3C80AE64"/>
    <w:rsid w:val="3C8D2E8C"/>
    <w:rsid w:val="3C922CE4"/>
    <w:rsid w:val="3C929C63"/>
    <w:rsid w:val="3C92ADFF"/>
    <w:rsid w:val="3C96E3DD"/>
    <w:rsid w:val="3CA1B9B0"/>
    <w:rsid w:val="3CA3A35D"/>
    <w:rsid w:val="3CA59B76"/>
    <w:rsid w:val="3CAAA800"/>
    <w:rsid w:val="3CAF4F89"/>
    <w:rsid w:val="3CB87AB1"/>
    <w:rsid w:val="3CB8A387"/>
    <w:rsid w:val="3CBB609F"/>
    <w:rsid w:val="3CD6A0BF"/>
    <w:rsid w:val="3CD7A9D4"/>
    <w:rsid w:val="3CDFD880"/>
    <w:rsid w:val="3CE3523F"/>
    <w:rsid w:val="3CE6FE2B"/>
    <w:rsid w:val="3CECD272"/>
    <w:rsid w:val="3CF295F5"/>
    <w:rsid w:val="3CFB28F2"/>
    <w:rsid w:val="3D042B21"/>
    <w:rsid w:val="3D0793BA"/>
    <w:rsid w:val="3D07DB37"/>
    <w:rsid w:val="3D1298D9"/>
    <w:rsid w:val="3D1AB835"/>
    <w:rsid w:val="3D1C7C49"/>
    <w:rsid w:val="3D1F8625"/>
    <w:rsid w:val="3D2B5C8A"/>
    <w:rsid w:val="3D2BEA1A"/>
    <w:rsid w:val="3D34D511"/>
    <w:rsid w:val="3D42D36E"/>
    <w:rsid w:val="3D48E18C"/>
    <w:rsid w:val="3D5DD9AB"/>
    <w:rsid w:val="3D64D93E"/>
    <w:rsid w:val="3D6A40BA"/>
    <w:rsid w:val="3D73B542"/>
    <w:rsid w:val="3D7AF4BE"/>
    <w:rsid w:val="3D86D288"/>
    <w:rsid w:val="3D878164"/>
    <w:rsid w:val="3D95BE7F"/>
    <w:rsid w:val="3D9F99D2"/>
    <w:rsid w:val="3DA00BCB"/>
    <w:rsid w:val="3DA8948D"/>
    <w:rsid w:val="3DB0E443"/>
    <w:rsid w:val="3DB19BB5"/>
    <w:rsid w:val="3DB5CCE7"/>
    <w:rsid w:val="3DC4FF3D"/>
    <w:rsid w:val="3DC6190E"/>
    <w:rsid w:val="3DD57018"/>
    <w:rsid w:val="3DD5FFD2"/>
    <w:rsid w:val="3DD64D0B"/>
    <w:rsid w:val="3DDB2E4D"/>
    <w:rsid w:val="3DDC539D"/>
    <w:rsid w:val="3DE50F40"/>
    <w:rsid w:val="3DE6B242"/>
    <w:rsid w:val="3DE84B96"/>
    <w:rsid w:val="3E03C86E"/>
    <w:rsid w:val="3E0F4AC7"/>
    <w:rsid w:val="3E1351AE"/>
    <w:rsid w:val="3E141566"/>
    <w:rsid w:val="3E185771"/>
    <w:rsid w:val="3E19E477"/>
    <w:rsid w:val="3E255149"/>
    <w:rsid w:val="3E35E5AC"/>
    <w:rsid w:val="3E3A2226"/>
    <w:rsid w:val="3E42274A"/>
    <w:rsid w:val="3E51AE9A"/>
    <w:rsid w:val="3E59A23A"/>
    <w:rsid w:val="3E61BF64"/>
    <w:rsid w:val="3E62D775"/>
    <w:rsid w:val="3E6AFB1C"/>
    <w:rsid w:val="3E6C7DB8"/>
    <w:rsid w:val="3E6CC0B4"/>
    <w:rsid w:val="3E6CEF0F"/>
    <w:rsid w:val="3E6E0E04"/>
    <w:rsid w:val="3E776107"/>
    <w:rsid w:val="3E7F9384"/>
    <w:rsid w:val="3E803988"/>
    <w:rsid w:val="3E89A71A"/>
    <w:rsid w:val="3E94AB7D"/>
    <w:rsid w:val="3E9C4F84"/>
    <w:rsid w:val="3E9C641A"/>
    <w:rsid w:val="3EA73C82"/>
    <w:rsid w:val="3EA77CA5"/>
    <w:rsid w:val="3EAD0C4D"/>
    <w:rsid w:val="3EB13170"/>
    <w:rsid w:val="3EB32C92"/>
    <w:rsid w:val="3EB5A352"/>
    <w:rsid w:val="3EBB049E"/>
    <w:rsid w:val="3ECA367D"/>
    <w:rsid w:val="3ED2FFF9"/>
    <w:rsid w:val="3EE081AF"/>
    <w:rsid w:val="3EE21628"/>
    <w:rsid w:val="3EE599AD"/>
    <w:rsid w:val="3EF58C8C"/>
    <w:rsid w:val="3EFEAB13"/>
    <w:rsid w:val="3F0D9528"/>
    <w:rsid w:val="3F0F3620"/>
    <w:rsid w:val="3F131446"/>
    <w:rsid w:val="3F229B5F"/>
    <w:rsid w:val="3F2A25CE"/>
    <w:rsid w:val="3F2D6DD8"/>
    <w:rsid w:val="3F3A2094"/>
    <w:rsid w:val="3F4B9971"/>
    <w:rsid w:val="3F577918"/>
    <w:rsid w:val="3F5E6D45"/>
    <w:rsid w:val="3F5FA1E3"/>
    <w:rsid w:val="3F6B292A"/>
    <w:rsid w:val="3F6B4412"/>
    <w:rsid w:val="3F6C2F52"/>
    <w:rsid w:val="3F742657"/>
    <w:rsid w:val="3F7A3BC3"/>
    <w:rsid w:val="3F7F3232"/>
    <w:rsid w:val="3F8265F6"/>
    <w:rsid w:val="3F89FE30"/>
    <w:rsid w:val="3F912660"/>
    <w:rsid w:val="3FAD805A"/>
    <w:rsid w:val="3FB688D4"/>
    <w:rsid w:val="3FB6C3B6"/>
    <w:rsid w:val="3FBD2F27"/>
    <w:rsid w:val="3FD0889D"/>
    <w:rsid w:val="3FD1A06F"/>
    <w:rsid w:val="3FD1B4AA"/>
    <w:rsid w:val="3FED51EA"/>
    <w:rsid w:val="3FEE7452"/>
    <w:rsid w:val="3FFA809C"/>
    <w:rsid w:val="3FFC1916"/>
    <w:rsid w:val="40072C32"/>
    <w:rsid w:val="4007CDA9"/>
    <w:rsid w:val="40085A11"/>
    <w:rsid w:val="4009D317"/>
    <w:rsid w:val="400CC997"/>
    <w:rsid w:val="400D0905"/>
    <w:rsid w:val="400EF126"/>
    <w:rsid w:val="400F2732"/>
    <w:rsid w:val="401B7EEE"/>
    <w:rsid w:val="401BFF91"/>
    <w:rsid w:val="401CA3A9"/>
    <w:rsid w:val="40273FA0"/>
    <w:rsid w:val="402A5E3B"/>
    <w:rsid w:val="402CC6B3"/>
    <w:rsid w:val="402E54E6"/>
    <w:rsid w:val="40337AED"/>
    <w:rsid w:val="4038FEC4"/>
    <w:rsid w:val="403AA5E3"/>
    <w:rsid w:val="403AAEDB"/>
    <w:rsid w:val="4040423A"/>
    <w:rsid w:val="4041D853"/>
    <w:rsid w:val="405376BF"/>
    <w:rsid w:val="405C3540"/>
    <w:rsid w:val="405C7459"/>
    <w:rsid w:val="405DA5A0"/>
    <w:rsid w:val="405F72AA"/>
    <w:rsid w:val="40627369"/>
    <w:rsid w:val="406C75D3"/>
    <w:rsid w:val="406FDAE9"/>
    <w:rsid w:val="40712AC4"/>
    <w:rsid w:val="407FC420"/>
    <w:rsid w:val="40812237"/>
    <w:rsid w:val="408430F2"/>
    <w:rsid w:val="40858EC6"/>
    <w:rsid w:val="4086D4DB"/>
    <w:rsid w:val="4087AA39"/>
    <w:rsid w:val="409B0525"/>
    <w:rsid w:val="409BBABB"/>
    <w:rsid w:val="409CD61E"/>
    <w:rsid w:val="40A2AE88"/>
    <w:rsid w:val="40A78B9E"/>
    <w:rsid w:val="40A8CE8E"/>
    <w:rsid w:val="40AA7295"/>
    <w:rsid w:val="40BA8C47"/>
    <w:rsid w:val="40C38147"/>
    <w:rsid w:val="40C724D9"/>
    <w:rsid w:val="40E7745E"/>
    <w:rsid w:val="40F45213"/>
    <w:rsid w:val="40FFED59"/>
    <w:rsid w:val="4102A68A"/>
    <w:rsid w:val="410FF6B8"/>
    <w:rsid w:val="411078A5"/>
    <w:rsid w:val="4111B3C3"/>
    <w:rsid w:val="4122A76E"/>
    <w:rsid w:val="412F2273"/>
    <w:rsid w:val="4136CFD6"/>
    <w:rsid w:val="413CF97F"/>
    <w:rsid w:val="41479F75"/>
    <w:rsid w:val="414951CA"/>
    <w:rsid w:val="414AD701"/>
    <w:rsid w:val="414EDF17"/>
    <w:rsid w:val="41502EC1"/>
    <w:rsid w:val="4157E962"/>
    <w:rsid w:val="41591A29"/>
    <w:rsid w:val="41627A27"/>
    <w:rsid w:val="4166BE37"/>
    <w:rsid w:val="4169F732"/>
    <w:rsid w:val="416B4982"/>
    <w:rsid w:val="416CCCE6"/>
    <w:rsid w:val="416FB057"/>
    <w:rsid w:val="41717987"/>
    <w:rsid w:val="41756799"/>
    <w:rsid w:val="4176BB6C"/>
    <w:rsid w:val="417D09C8"/>
    <w:rsid w:val="418BBAC6"/>
    <w:rsid w:val="4198AC5D"/>
    <w:rsid w:val="41A64226"/>
    <w:rsid w:val="41ABC229"/>
    <w:rsid w:val="41B2A760"/>
    <w:rsid w:val="41BAF55F"/>
    <w:rsid w:val="41E96BD9"/>
    <w:rsid w:val="41EFD21F"/>
    <w:rsid w:val="41F15F38"/>
    <w:rsid w:val="42019B68"/>
    <w:rsid w:val="4206CD68"/>
    <w:rsid w:val="42077561"/>
    <w:rsid w:val="42078186"/>
    <w:rsid w:val="4219370E"/>
    <w:rsid w:val="422EE712"/>
    <w:rsid w:val="4233A9FE"/>
    <w:rsid w:val="423B942D"/>
    <w:rsid w:val="4244ED7B"/>
    <w:rsid w:val="42496931"/>
    <w:rsid w:val="424CE274"/>
    <w:rsid w:val="424F2353"/>
    <w:rsid w:val="42545C6A"/>
    <w:rsid w:val="4257D634"/>
    <w:rsid w:val="425B08F5"/>
    <w:rsid w:val="425D352F"/>
    <w:rsid w:val="42601233"/>
    <w:rsid w:val="4262D4EC"/>
    <w:rsid w:val="4272C147"/>
    <w:rsid w:val="428C6FC0"/>
    <w:rsid w:val="428ECA16"/>
    <w:rsid w:val="429421B7"/>
    <w:rsid w:val="429788D4"/>
    <w:rsid w:val="4299A855"/>
    <w:rsid w:val="42BB83E1"/>
    <w:rsid w:val="42C0BDB5"/>
    <w:rsid w:val="42C46795"/>
    <w:rsid w:val="42C68E2E"/>
    <w:rsid w:val="42CA3047"/>
    <w:rsid w:val="42D3A93B"/>
    <w:rsid w:val="42DE1870"/>
    <w:rsid w:val="42F23D57"/>
    <w:rsid w:val="42F5CC08"/>
    <w:rsid w:val="4300E586"/>
    <w:rsid w:val="4309F4CE"/>
    <w:rsid w:val="430BB924"/>
    <w:rsid w:val="4310A58F"/>
    <w:rsid w:val="431433E1"/>
    <w:rsid w:val="431CFD73"/>
    <w:rsid w:val="4322BEAC"/>
    <w:rsid w:val="43270B6E"/>
    <w:rsid w:val="432B111F"/>
    <w:rsid w:val="432EB16F"/>
    <w:rsid w:val="4339746F"/>
    <w:rsid w:val="4339C196"/>
    <w:rsid w:val="433A9121"/>
    <w:rsid w:val="433E5FB3"/>
    <w:rsid w:val="4346C7F4"/>
    <w:rsid w:val="43500E03"/>
    <w:rsid w:val="43518CAF"/>
    <w:rsid w:val="43540A12"/>
    <w:rsid w:val="435846C8"/>
    <w:rsid w:val="435A5520"/>
    <w:rsid w:val="435EC395"/>
    <w:rsid w:val="43671D3F"/>
    <w:rsid w:val="436F69BC"/>
    <w:rsid w:val="437AC3BB"/>
    <w:rsid w:val="437EE346"/>
    <w:rsid w:val="43800703"/>
    <w:rsid w:val="4385C26A"/>
    <w:rsid w:val="43951D1F"/>
    <w:rsid w:val="439F147B"/>
    <w:rsid w:val="43A30369"/>
    <w:rsid w:val="43A710F8"/>
    <w:rsid w:val="43B1B80E"/>
    <w:rsid w:val="43B84EB8"/>
    <w:rsid w:val="43C427B1"/>
    <w:rsid w:val="43C4D813"/>
    <w:rsid w:val="43D42F14"/>
    <w:rsid w:val="43E2D70F"/>
    <w:rsid w:val="43E6E261"/>
    <w:rsid w:val="43E8D438"/>
    <w:rsid w:val="43EAB57A"/>
    <w:rsid w:val="43F302AD"/>
    <w:rsid w:val="43F48A01"/>
    <w:rsid w:val="440D3CED"/>
    <w:rsid w:val="440DD807"/>
    <w:rsid w:val="4411F3B5"/>
    <w:rsid w:val="441A7C20"/>
    <w:rsid w:val="4433C5EC"/>
    <w:rsid w:val="44360BCD"/>
    <w:rsid w:val="44370915"/>
    <w:rsid w:val="4441AB40"/>
    <w:rsid w:val="4442F30B"/>
    <w:rsid w:val="444B1B25"/>
    <w:rsid w:val="444B810E"/>
    <w:rsid w:val="444C96EF"/>
    <w:rsid w:val="44559B99"/>
    <w:rsid w:val="445F5A3F"/>
    <w:rsid w:val="4464DE1F"/>
    <w:rsid w:val="44678DC1"/>
    <w:rsid w:val="4469C976"/>
    <w:rsid w:val="446F69F2"/>
    <w:rsid w:val="446FBE33"/>
    <w:rsid w:val="4471CDA8"/>
    <w:rsid w:val="44805E8A"/>
    <w:rsid w:val="4488A214"/>
    <w:rsid w:val="448FEC02"/>
    <w:rsid w:val="4491A74E"/>
    <w:rsid w:val="449E31F3"/>
    <w:rsid w:val="44A096BE"/>
    <w:rsid w:val="44A231B2"/>
    <w:rsid w:val="44A67A59"/>
    <w:rsid w:val="44A9C8A7"/>
    <w:rsid w:val="44AFA8BA"/>
    <w:rsid w:val="44B20CB7"/>
    <w:rsid w:val="44B2C77C"/>
    <w:rsid w:val="44BC1721"/>
    <w:rsid w:val="44C03602"/>
    <w:rsid w:val="44C75421"/>
    <w:rsid w:val="44DE1893"/>
    <w:rsid w:val="44DFB0E8"/>
    <w:rsid w:val="44E4AB05"/>
    <w:rsid w:val="44E9118B"/>
    <w:rsid w:val="44F1B0F8"/>
    <w:rsid w:val="44F32B24"/>
    <w:rsid w:val="44FAEC52"/>
    <w:rsid w:val="44FE2EC3"/>
    <w:rsid w:val="44FED18E"/>
    <w:rsid w:val="45010124"/>
    <w:rsid w:val="45058936"/>
    <w:rsid w:val="45068A4C"/>
    <w:rsid w:val="4509256C"/>
    <w:rsid w:val="450B9108"/>
    <w:rsid w:val="450BC45C"/>
    <w:rsid w:val="450BFB34"/>
    <w:rsid w:val="4511292C"/>
    <w:rsid w:val="45174135"/>
    <w:rsid w:val="451E341B"/>
    <w:rsid w:val="452CED57"/>
    <w:rsid w:val="452F0148"/>
    <w:rsid w:val="4531451F"/>
    <w:rsid w:val="453326E8"/>
    <w:rsid w:val="4534E70A"/>
    <w:rsid w:val="4538C859"/>
    <w:rsid w:val="453D36A7"/>
    <w:rsid w:val="4542EBB3"/>
    <w:rsid w:val="4549B6B9"/>
    <w:rsid w:val="454B4782"/>
    <w:rsid w:val="454C2983"/>
    <w:rsid w:val="45578479"/>
    <w:rsid w:val="455798C5"/>
    <w:rsid w:val="4557B0B9"/>
    <w:rsid w:val="455B16C9"/>
    <w:rsid w:val="455C8FEA"/>
    <w:rsid w:val="45612B96"/>
    <w:rsid w:val="45786BFF"/>
    <w:rsid w:val="4578AB69"/>
    <w:rsid w:val="457BEC1E"/>
    <w:rsid w:val="457D190E"/>
    <w:rsid w:val="45835937"/>
    <w:rsid w:val="4585807B"/>
    <w:rsid w:val="4588C29E"/>
    <w:rsid w:val="458C8011"/>
    <w:rsid w:val="458F297E"/>
    <w:rsid w:val="4593B1C9"/>
    <w:rsid w:val="459A39DA"/>
    <w:rsid w:val="45B69EC2"/>
    <w:rsid w:val="45BA4CB4"/>
    <w:rsid w:val="45D20DF1"/>
    <w:rsid w:val="45D55801"/>
    <w:rsid w:val="45DC99BD"/>
    <w:rsid w:val="45DE76F5"/>
    <w:rsid w:val="45DFA157"/>
    <w:rsid w:val="45E013FA"/>
    <w:rsid w:val="45F68A7F"/>
    <w:rsid w:val="45FDD8ED"/>
    <w:rsid w:val="460A0988"/>
    <w:rsid w:val="460DF55E"/>
    <w:rsid w:val="461D131D"/>
    <w:rsid w:val="461D4D42"/>
    <w:rsid w:val="46203B97"/>
    <w:rsid w:val="462B97ED"/>
    <w:rsid w:val="463534F2"/>
    <w:rsid w:val="463ADA86"/>
    <w:rsid w:val="464583D3"/>
    <w:rsid w:val="46485B8F"/>
    <w:rsid w:val="464C753A"/>
    <w:rsid w:val="4650AF5E"/>
    <w:rsid w:val="465C736E"/>
    <w:rsid w:val="465DFD67"/>
    <w:rsid w:val="46690637"/>
    <w:rsid w:val="46748866"/>
    <w:rsid w:val="46779335"/>
    <w:rsid w:val="4679F932"/>
    <w:rsid w:val="46896DD9"/>
    <w:rsid w:val="468A9B71"/>
    <w:rsid w:val="469797A7"/>
    <w:rsid w:val="46AD8AC9"/>
    <w:rsid w:val="46B199A0"/>
    <w:rsid w:val="46B59833"/>
    <w:rsid w:val="46BE2723"/>
    <w:rsid w:val="46C09E5C"/>
    <w:rsid w:val="46D08D57"/>
    <w:rsid w:val="46D93AE5"/>
    <w:rsid w:val="46DAAD77"/>
    <w:rsid w:val="46DBA7F5"/>
    <w:rsid w:val="46DD2C68"/>
    <w:rsid w:val="46DFB637"/>
    <w:rsid w:val="46EAFB10"/>
    <w:rsid w:val="46EB6754"/>
    <w:rsid w:val="46EE1A9C"/>
    <w:rsid w:val="46FE86E4"/>
    <w:rsid w:val="46FE8E1D"/>
    <w:rsid w:val="46FFDBD2"/>
    <w:rsid w:val="47083494"/>
    <w:rsid w:val="47100DE9"/>
    <w:rsid w:val="4725DE13"/>
    <w:rsid w:val="47356A3E"/>
    <w:rsid w:val="473B9548"/>
    <w:rsid w:val="474A8305"/>
    <w:rsid w:val="474E5578"/>
    <w:rsid w:val="475F1CFD"/>
    <w:rsid w:val="476052DC"/>
    <w:rsid w:val="47664BE5"/>
    <w:rsid w:val="476EA0BE"/>
    <w:rsid w:val="4778C344"/>
    <w:rsid w:val="47790F5F"/>
    <w:rsid w:val="478B2C10"/>
    <w:rsid w:val="478D77E2"/>
    <w:rsid w:val="4791C464"/>
    <w:rsid w:val="47962001"/>
    <w:rsid w:val="47989DA9"/>
    <w:rsid w:val="4799F10C"/>
    <w:rsid w:val="479D04B0"/>
    <w:rsid w:val="479E63F7"/>
    <w:rsid w:val="479EA17C"/>
    <w:rsid w:val="47A49149"/>
    <w:rsid w:val="47A5F2A6"/>
    <w:rsid w:val="47AC73C9"/>
    <w:rsid w:val="47AE14F5"/>
    <w:rsid w:val="47B1C862"/>
    <w:rsid w:val="47B8D629"/>
    <w:rsid w:val="47C07BBF"/>
    <w:rsid w:val="47C5B979"/>
    <w:rsid w:val="47CE5E3F"/>
    <w:rsid w:val="47CFE133"/>
    <w:rsid w:val="47D1BBAB"/>
    <w:rsid w:val="47D76DAF"/>
    <w:rsid w:val="47D9EFF7"/>
    <w:rsid w:val="47E845C6"/>
    <w:rsid w:val="47E9523C"/>
    <w:rsid w:val="47EA3341"/>
    <w:rsid w:val="47F64A54"/>
    <w:rsid w:val="4808729E"/>
    <w:rsid w:val="480AAD56"/>
    <w:rsid w:val="48136E7E"/>
    <w:rsid w:val="481526B7"/>
    <w:rsid w:val="48213F28"/>
    <w:rsid w:val="4834EEBA"/>
    <w:rsid w:val="4838AD28"/>
    <w:rsid w:val="48400246"/>
    <w:rsid w:val="4840E67B"/>
    <w:rsid w:val="484B897C"/>
    <w:rsid w:val="4852AE06"/>
    <w:rsid w:val="485624C1"/>
    <w:rsid w:val="4873BCE5"/>
    <w:rsid w:val="4873C7C0"/>
    <w:rsid w:val="487628B6"/>
    <w:rsid w:val="487C2C7C"/>
    <w:rsid w:val="4884278D"/>
    <w:rsid w:val="48886B72"/>
    <w:rsid w:val="4888A6E9"/>
    <w:rsid w:val="488B3D3F"/>
    <w:rsid w:val="48959242"/>
    <w:rsid w:val="4898D9C6"/>
    <w:rsid w:val="489CB8E6"/>
    <w:rsid w:val="48AB7C0E"/>
    <w:rsid w:val="48B32098"/>
    <w:rsid w:val="48B66344"/>
    <w:rsid w:val="48B7B270"/>
    <w:rsid w:val="48BAFD3A"/>
    <w:rsid w:val="48BC4FEE"/>
    <w:rsid w:val="48BDFC3D"/>
    <w:rsid w:val="48BE159D"/>
    <w:rsid w:val="48C4F3F3"/>
    <w:rsid w:val="48C50925"/>
    <w:rsid w:val="48C605C7"/>
    <w:rsid w:val="48C7005D"/>
    <w:rsid w:val="48C8E927"/>
    <w:rsid w:val="48CD8A46"/>
    <w:rsid w:val="48CE4DF9"/>
    <w:rsid w:val="48CECE90"/>
    <w:rsid w:val="48D111A2"/>
    <w:rsid w:val="48DAC747"/>
    <w:rsid w:val="48DE8D0A"/>
    <w:rsid w:val="48DF7450"/>
    <w:rsid w:val="48E24C79"/>
    <w:rsid w:val="48F38750"/>
    <w:rsid w:val="4904E1C8"/>
    <w:rsid w:val="4909CDC6"/>
    <w:rsid w:val="490D99A8"/>
    <w:rsid w:val="4914FB81"/>
    <w:rsid w:val="4920E92D"/>
    <w:rsid w:val="49221220"/>
    <w:rsid w:val="492DDD30"/>
    <w:rsid w:val="4932124C"/>
    <w:rsid w:val="493A7C5E"/>
    <w:rsid w:val="49400F09"/>
    <w:rsid w:val="4948442A"/>
    <w:rsid w:val="49543236"/>
    <w:rsid w:val="49561583"/>
    <w:rsid w:val="495FFBD2"/>
    <w:rsid w:val="49609A15"/>
    <w:rsid w:val="496AAA84"/>
    <w:rsid w:val="497A0709"/>
    <w:rsid w:val="497D2495"/>
    <w:rsid w:val="497DEA73"/>
    <w:rsid w:val="497E57FB"/>
    <w:rsid w:val="4980C6AB"/>
    <w:rsid w:val="498C3BFA"/>
    <w:rsid w:val="498CE4FD"/>
    <w:rsid w:val="49932F66"/>
    <w:rsid w:val="4994E61B"/>
    <w:rsid w:val="499B158F"/>
    <w:rsid w:val="499C9820"/>
    <w:rsid w:val="49A85FF6"/>
    <w:rsid w:val="49ABA08D"/>
    <w:rsid w:val="49B74749"/>
    <w:rsid w:val="49B79E07"/>
    <w:rsid w:val="49B7F0A0"/>
    <w:rsid w:val="49B8F9FC"/>
    <w:rsid w:val="49BD975F"/>
    <w:rsid w:val="49BEEEE7"/>
    <w:rsid w:val="49C165D0"/>
    <w:rsid w:val="49D183BC"/>
    <w:rsid w:val="49D8EBC6"/>
    <w:rsid w:val="49E014C7"/>
    <w:rsid w:val="49E1A1D1"/>
    <w:rsid w:val="49F1DCAF"/>
    <w:rsid w:val="49F70C32"/>
    <w:rsid w:val="4A0C6718"/>
    <w:rsid w:val="4A0F8D46"/>
    <w:rsid w:val="4A24CBF6"/>
    <w:rsid w:val="4A2C6733"/>
    <w:rsid w:val="4A326B05"/>
    <w:rsid w:val="4A345971"/>
    <w:rsid w:val="4A37150C"/>
    <w:rsid w:val="4A372E04"/>
    <w:rsid w:val="4A38D580"/>
    <w:rsid w:val="4A3B1E45"/>
    <w:rsid w:val="4A4EEBB6"/>
    <w:rsid w:val="4A586952"/>
    <w:rsid w:val="4A698173"/>
    <w:rsid w:val="4A6EA48C"/>
    <w:rsid w:val="4A6ECC43"/>
    <w:rsid w:val="4A70319F"/>
    <w:rsid w:val="4A789E97"/>
    <w:rsid w:val="4A78E931"/>
    <w:rsid w:val="4A7B0F15"/>
    <w:rsid w:val="4A7D4733"/>
    <w:rsid w:val="4A7F2E02"/>
    <w:rsid w:val="4A80B7C3"/>
    <w:rsid w:val="4A83FDD1"/>
    <w:rsid w:val="4A8F4F9D"/>
    <w:rsid w:val="4A9BF66E"/>
    <w:rsid w:val="4A9CE4C5"/>
    <w:rsid w:val="4AA37374"/>
    <w:rsid w:val="4AA9CC6B"/>
    <w:rsid w:val="4AAB0538"/>
    <w:rsid w:val="4AAFCD9A"/>
    <w:rsid w:val="4AB0AA02"/>
    <w:rsid w:val="4AB4C4BC"/>
    <w:rsid w:val="4AB6BCFA"/>
    <w:rsid w:val="4AB7C5E5"/>
    <w:rsid w:val="4AC91DF3"/>
    <w:rsid w:val="4ACC4E54"/>
    <w:rsid w:val="4ACCDEFC"/>
    <w:rsid w:val="4ACD608F"/>
    <w:rsid w:val="4ADA4D85"/>
    <w:rsid w:val="4AE4E6F0"/>
    <w:rsid w:val="4AE5749E"/>
    <w:rsid w:val="4AE655C5"/>
    <w:rsid w:val="4AEBA813"/>
    <w:rsid w:val="4AEC3BB0"/>
    <w:rsid w:val="4AEFED99"/>
    <w:rsid w:val="4AF128CA"/>
    <w:rsid w:val="4AF88F65"/>
    <w:rsid w:val="4AFFFC6F"/>
    <w:rsid w:val="4B00CFD3"/>
    <w:rsid w:val="4B04B60C"/>
    <w:rsid w:val="4B0A302C"/>
    <w:rsid w:val="4B0C6A74"/>
    <w:rsid w:val="4B0DB80E"/>
    <w:rsid w:val="4B280C5B"/>
    <w:rsid w:val="4B28AAA3"/>
    <w:rsid w:val="4B33393F"/>
    <w:rsid w:val="4B38EA57"/>
    <w:rsid w:val="4B39E31E"/>
    <w:rsid w:val="4B3D6CB3"/>
    <w:rsid w:val="4B42475C"/>
    <w:rsid w:val="4B5075FF"/>
    <w:rsid w:val="4B5A61CF"/>
    <w:rsid w:val="4B61AE82"/>
    <w:rsid w:val="4B7131E7"/>
    <w:rsid w:val="4B732E85"/>
    <w:rsid w:val="4B7C359C"/>
    <w:rsid w:val="4B89BB99"/>
    <w:rsid w:val="4B927990"/>
    <w:rsid w:val="4B9724DC"/>
    <w:rsid w:val="4B9DA1EF"/>
    <w:rsid w:val="4BA04680"/>
    <w:rsid w:val="4BCBAF6D"/>
    <w:rsid w:val="4BD225F0"/>
    <w:rsid w:val="4BD9C81C"/>
    <w:rsid w:val="4BE81636"/>
    <w:rsid w:val="4BEB009F"/>
    <w:rsid w:val="4BEEC6B1"/>
    <w:rsid w:val="4BF0B1FB"/>
    <w:rsid w:val="4BF0B874"/>
    <w:rsid w:val="4C00B2BF"/>
    <w:rsid w:val="4C00D514"/>
    <w:rsid w:val="4C0136D7"/>
    <w:rsid w:val="4C1338BA"/>
    <w:rsid w:val="4C1789B3"/>
    <w:rsid w:val="4C1F3C41"/>
    <w:rsid w:val="4C228B51"/>
    <w:rsid w:val="4C239107"/>
    <w:rsid w:val="4C3265DA"/>
    <w:rsid w:val="4C335206"/>
    <w:rsid w:val="4C37AE5A"/>
    <w:rsid w:val="4C3C2604"/>
    <w:rsid w:val="4C3FEC7C"/>
    <w:rsid w:val="4C412D48"/>
    <w:rsid w:val="4C741A5B"/>
    <w:rsid w:val="4C7548C5"/>
    <w:rsid w:val="4C7AA2D0"/>
    <w:rsid w:val="4C7C265B"/>
    <w:rsid w:val="4C8E88BD"/>
    <w:rsid w:val="4C977A01"/>
    <w:rsid w:val="4C9B9598"/>
    <w:rsid w:val="4CB2CD14"/>
    <w:rsid w:val="4CB74304"/>
    <w:rsid w:val="4CBBFB17"/>
    <w:rsid w:val="4CC310DA"/>
    <w:rsid w:val="4CC3ACEB"/>
    <w:rsid w:val="4CC949F3"/>
    <w:rsid w:val="4CCD088E"/>
    <w:rsid w:val="4CD08F9F"/>
    <w:rsid w:val="4CDF4DF1"/>
    <w:rsid w:val="4CEBFB40"/>
    <w:rsid w:val="4CF9F6E1"/>
    <w:rsid w:val="4D015FDA"/>
    <w:rsid w:val="4D03B644"/>
    <w:rsid w:val="4D0C8736"/>
    <w:rsid w:val="4D1CB384"/>
    <w:rsid w:val="4D31655F"/>
    <w:rsid w:val="4D3EC043"/>
    <w:rsid w:val="4D510500"/>
    <w:rsid w:val="4D636927"/>
    <w:rsid w:val="4D65B0D9"/>
    <w:rsid w:val="4D68D294"/>
    <w:rsid w:val="4D6C29D0"/>
    <w:rsid w:val="4D716EB5"/>
    <w:rsid w:val="4D75A3F4"/>
    <w:rsid w:val="4D7A402D"/>
    <w:rsid w:val="4D954143"/>
    <w:rsid w:val="4D97C40C"/>
    <w:rsid w:val="4DA1BF1C"/>
    <w:rsid w:val="4DA278F0"/>
    <w:rsid w:val="4DA46E9F"/>
    <w:rsid w:val="4DA75E67"/>
    <w:rsid w:val="4DB5BD9C"/>
    <w:rsid w:val="4DB76FDE"/>
    <w:rsid w:val="4DBC33FB"/>
    <w:rsid w:val="4DBDB4C2"/>
    <w:rsid w:val="4DBEF9DA"/>
    <w:rsid w:val="4DD7617A"/>
    <w:rsid w:val="4DD794E1"/>
    <w:rsid w:val="4DD93C72"/>
    <w:rsid w:val="4E08F183"/>
    <w:rsid w:val="4E1ED0A3"/>
    <w:rsid w:val="4E27D4D2"/>
    <w:rsid w:val="4E2B365B"/>
    <w:rsid w:val="4E2CBD69"/>
    <w:rsid w:val="4E3B5E9F"/>
    <w:rsid w:val="4E3B65A9"/>
    <w:rsid w:val="4E404C68"/>
    <w:rsid w:val="4E50F372"/>
    <w:rsid w:val="4E53654C"/>
    <w:rsid w:val="4E6131FD"/>
    <w:rsid w:val="4E6BF029"/>
    <w:rsid w:val="4E74D121"/>
    <w:rsid w:val="4E8A05DB"/>
    <w:rsid w:val="4E8C7041"/>
    <w:rsid w:val="4E9056A3"/>
    <w:rsid w:val="4E97DB2C"/>
    <w:rsid w:val="4E9956E0"/>
    <w:rsid w:val="4EA36A24"/>
    <w:rsid w:val="4EA69BF5"/>
    <w:rsid w:val="4EA6C991"/>
    <w:rsid w:val="4EAC1F3D"/>
    <w:rsid w:val="4EAD0705"/>
    <w:rsid w:val="4EAF52B3"/>
    <w:rsid w:val="4EB34AC0"/>
    <w:rsid w:val="4EB36B50"/>
    <w:rsid w:val="4EB87F26"/>
    <w:rsid w:val="4EBACB00"/>
    <w:rsid w:val="4EBB9878"/>
    <w:rsid w:val="4EC6C615"/>
    <w:rsid w:val="4ECFDCF1"/>
    <w:rsid w:val="4ED9D91A"/>
    <w:rsid w:val="4EE39787"/>
    <w:rsid w:val="4EE40AC7"/>
    <w:rsid w:val="4EEB0DE6"/>
    <w:rsid w:val="4EEF33AD"/>
    <w:rsid w:val="4EF37922"/>
    <w:rsid w:val="4EF72E48"/>
    <w:rsid w:val="4EFCCEAD"/>
    <w:rsid w:val="4F057361"/>
    <w:rsid w:val="4F065CC5"/>
    <w:rsid w:val="4F09C6B2"/>
    <w:rsid w:val="4F0AEAD1"/>
    <w:rsid w:val="4F160402"/>
    <w:rsid w:val="4F279CC2"/>
    <w:rsid w:val="4F4E45C3"/>
    <w:rsid w:val="4F5203B5"/>
    <w:rsid w:val="4F5395D5"/>
    <w:rsid w:val="4F5BB1C2"/>
    <w:rsid w:val="4F613B71"/>
    <w:rsid w:val="4F69387C"/>
    <w:rsid w:val="4F6982F1"/>
    <w:rsid w:val="4F6C4AFB"/>
    <w:rsid w:val="4F795E5B"/>
    <w:rsid w:val="4F7E19A3"/>
    <w:rsid w:val="4F83B33E"/>
    <w:rsid w:val="4F8473F8"/>
    <w:rsid w:val="4F9237A7"/>
    <w:rsid w:val="4F977C05"/>
    <w:rsid w:val="4F984D13"/>
    <w:rsid w:val="4F98D3FC"/>
    <w:rsid w:val="4F9EEDE1"/>
    <w:rsid w:val="4F9F279A"/>
    <w:rsid w:val="4FA12F85"/>
    <w:rsid w:val="4FAEBAE0"/>
    <w:rsid w:val="4FB06AF0"/>
    <w:rsid w:val="4FB2B045"/>
    <w:rsid w:val="4FB5AB79"/>
    <w:rsid w:val="4FC7EC79"/>
    <w:rsid w:val="4FD2DFD5"/>
    <w:rsid w:val="4FE0730E"/>
    <w:rsid w:val="4FEB4180"/>
    <w:rsid w:val="4FF186A7"/>
    <w:rsid w:val="4FF27411"/>
    <w:rsid w:val="4FF372D9"/>
    <w:rsid w:val="4FFBA343"/>
    <w:rsid w:val="4FFE1FE1"/>
    <w:rsid w:val="4FFF8D91"/>
    <w:rsid w:val="501D79A3"/>
    <w:rsid w:val="501E6517"/>
    <w:rsid w:val="501ED834"/>
    <w:rsid w:val="50328D1A"/>
    <w:rsid w:val="50365C93"/>
    <w:rsid w:val="5039928F"/>
    <w:rsid w:val="504179B7"/>
    <w:rsid w:val="5046FFE7"/>
    <w:rsid w:val="504AD72E"/>
    <w:rsid w:val="504E44DC"/>
    <w:rsid w:val="50573258"/>
    <w:rsid w:val="50599E1C"/>
    <w:rsid w:val="505C0FDA"/>
    <w:rsid w:val="5060B0AA"/>
    <w:rsid w:val="506E2153"/>
    <w:rsid w:val="50780103"/>
    <w:rsid w:val="50780D95"/>
    <w:rsid w:val="507D1BE9"/>
    <w:rsid w:val="507DF866"/>
    <w:rsid w:val="508D8BE0"/>
    <w:rsid w:val="509617E0"/>
    <w:rsid w:val="5099AA40"/>
    <w:rsid w:val="50B2DC29"/>
    <w:rsid w:val="50B367FD"/>
    <w:rsid w:val="50B3CBF1"/>
    <w:rsid w:val="50BB6313"/>
    <w:rsid w:val="50BBECF6"/>
    <w:rsid w:val="50C09E9E"/>
    <w:rsid w:val="50DD3553"/>
    <w:rsid w:val="50E5E226"/>
    <w:rsid w:val="50E6A53A"/>
    <w:rsid w:val="50E77AE1"/>
    <w:rsid w:val="50EB55ED"/>
    <w:rsid w:val="50F152E4"/>
    <w:rsid w:val="5104437A"/>
    <w:rsid w:val="51055352"/>
    <w:rsid w:val="510C6AFC"/>
    <w:rsid w:val="510EA721"/>
    <w:rsid w:val="510EB0AF"/>
    <w:rsid w:val="51117B38"/>
    <w:rsid w:val="511391C6"/>
    <w:rsid w:val="5113C2EB"/>
    <w:rsid w:val="51149E6B"/>
    <w:rsid w:val="511B1B96"/>
    <w:rsid w:val="51515281"/>
    <w:rsid w:val="51535391"/>
    <w:rsid w:val="515D6E05"/>
    <w:rsid w:val="515E7BE6"/>
    <w:rsid w:val="516AC29C"/>
    <w:rsid w:val="517A2C2D"/>
    <w:rsid w:val="517B1A20"/>
    <w:rsid w:val="5180C4C3"/>
    <w:rsid w:val="51822324"/>
    <w:rsid w:val="518518E0"/>
    <w:rsid w:val="518530A4"/>
    <w:rsid w:val="518E54BF"/>
    <w:rsid w:val="5195EC68"/>
    <w:rsid w:val="51A430F2"/>
    <w:rsid w:val="51B0D5BA"/>
    <w:rsid w:val="51B6D786"/>
    <w:rsid w:val="51BA4CAE"/>
    <w:rsid w:val="51BBB430"/>
    <w:rsid w:val="51C2CDB2"/>
    <w:rsid w:val="51C44C89"/>
    <w:rsid w:val="51C7D3CB"/>
    <w:rsid w:val="51C91F51"/>
    <w:rsid w:val="51CD6804"/>
    <w:rsid w:val="51DC7E1A"/>
    <w:rsid w:val="51FAEF4D"/>
    <w:rsid w:val="51FB5429"/>
    <w:rsid w:val="520FB0B3"/>
    <w:rsid w:val="52198C37"/>
    <w:rsid w:val="52225DFA"/>
    <w:rsid w:val="52233F4F"/>
    <w:rsid w:val="5228D553"/>
    <w:rsid w:val="523A5F1E"/>
    <w:rsid w:val="523E3BC1"/>
    <w:rsid w:val="524A6FAA"/>
    <w:rsid w:val="52523DA4"/>
    <w:rsid w:val="5254D097"/>
    <w:rsid w:val="525E346E"/>
    <w:rsid w:val="5262E645"/>
    <w:rsid w:val="52951FD6"/>
    <w:rsid w:val="52A233AC"/>
    <w:rsid w:val="52A70B63"/>
    <w:rsid w:val="52AE4833"/>
    <w:rsid w:val="52B2715D"/>
    <w:rsid w:val="52B2FC80"/>
    <w:rsid w:val="52B3CE61"/>
    <w:rsid w:val="52B65B67"/>
    <w:rsid w:val="52BE245F"/>
    <w:rsid w:val="52C9A758"/>
    <w:rsid w:val="52C9D869"/>
    <w:rsid w:val="52DCFD39"/>
    <w:rsid w:val="52DD1D89"/>
    <w:rsid w:val="52E81A38"/>
    <w:rsid w:val="52F4B411"/>
    <w:rsid w:val="52F53D12"/>
    <w:rsid w:val="52F61C85"/>
    <w:rsid w:val="52FABD1F"/>
    <w:rsid w:val="52FEA77E"/>
    <w:rsid w:val="52FF3C61"/>
    <w:rsid w:val="530AA6A7"/>
    <w:rsid w:val="531A8160"/>
    <w:rsid w:val="5327DDC1"/>
    <w:rsid w:val="53283EF7"/>
    <w:rsid w:val="532E057D"/>
    <w:rsid w:val="532E36A0"/>
    <w:rsid w:val="53310D61"/>
    <w:rsid w:val="53353F5C"/>
    <w:rsid w:val="533B24FF"/>
    <w:rsid w:val="533FF9C8"/>
    <w:rsid w:val="534AA0F8"/>
    <w:rsid w:val="53539FA6"/>
    <w:rsid w:val="53562C18"/>
    <w:rsid w:val="53578491"/>
    <w:rsid w:val="5358B9FC"/>
    <w:rsid w:val="53661661"/>
    <w:rsid w:val="536878D5"/>
    <w:rsid w:val="536C04E0"/>
    <w:rsid w:val="536C072A"/>
    <w:rsid w:val="536D9631"/>
    <w:rsid w:val="537A546D"/>
    <w:rsid w:val="5380DDB5"/>
    <w:rsid w:val="539F6DB3"/>
    <w:rsid w:val="53ABA6CC"/>
    <w:rsid w:val="53B2A562"/>
    <w:rsid w:val="53B84DEF"/>
    <w:rsid w:val="53B8AF85"/>
    <w:rsid w:val="53C32726"/>
    <w:rsid w:val="53C88121"/>
    <w:rsid w:val="53CC4780"/>
    <w:rsid w:val="53D2A6A5"/>
    <w:rsid w:val="53D37AEF"/>
    <w:rsid w:val="53D7D22C"/>
    <w:rsid w:val="53DCE007"/>
    <w:rsid w:val="53E3870F"/>
    <w:rsid w:val="53E59B68"/>
    <w:rsid w:val="53EF3029"/>
    <w:rsid w:val="53F0AA5A"/>
    <w:rsid w:val="53F6B3AA"/>
    <w:rsid w:val="53F70DFC"/>
    <w:rsid w:val="53F93F2D"/>
    <w:rsid w:val="53F98925"/>
    <w:rsid w:val="53FEF802"/>
    <w:rsid w:val="54159E71"/>
    <w:rsid w:val="5418D5B9"/>
    <w:rsid w:val="541A22B6"/>
    <w:rsid w:val="541BDA71"/>
    <w:rsid w:val="541D2505"/>
    <w:rsid w:val="541F7C17"/>
    <w:rsid w:val="54230752"/>
    <w:rsid w:val="5427E429"/>
    <w:rsid w:val="542CE0FD"/>
    <w:rsid w:val="5433314F"/>
    <w:rsid w:val="5437C4FB"/>
    <w:rsid w:val="543E83A2"/>
    <w:rsid w:val="54430D7D"/>
    <w:rsid w:val="5448A5C3"/>
    <w:rsid w:val="544C3BEF"/>
    <w:rsid w:val="54556068"/>
    <w:rsid w:val="54573563"/>
    <w:rsid w:val="54578C48"/>
    <w:rsid w:val="5466D577"/>
    <w:rsid w:val="546AE99B"/>
    <w:rsid w:val="546E23ED"/>
    <w:rsid w:val="547593EA"/>
    <w:rsid w:val="547934A6"/>
    <w:rsid w:val="547F204A"/>
    <w:rsid w:val="54804CDE"/>
    <w:rsid w:val="5482C9E5"/>
    <w:rsid w:val="548C81E8"/>
    <w:rsid w:val="548FA03D"/>
    <w:rsid w:val="5491E07C"/>
    <w:rsid w:val="5499BC7B"/>
    <w:rsid w:val="549B76D4"/>
    <w:rsid w:val="54A1663C"/>
    <w:rsid w:val="54A2A8D7"/>
    <w:rsid w:val="54A5266C"/>
    <w:rsid w:val="54A5B7C3"/>
    <w:rsid w:val="54C8A1A6"/>
    <w:rsid w:val="54D3F467"/>
    <w:rsid w:val="54D5A87B"/>
    <w:rsid w:val="54D904C2"/>
    <w:rsid w:val="54D99298"/>
    <w:rsid w:val="54DFF8AB"/>
    <w:rsid w:val="54E51119"/>
    <w:rsid w:val="54EEEB3B"/>
    <w:rsid w:val="54EF7007"/>
    <w:rsid w:val="54F2921F"/>
    <w:rsid w:val="54FE70BE"/>
    <w:rsid w:val="54FF30EE"/>
    <w:rsid w:val="5510D48D"/>
    <w:rsid w:val="55249B9C"/>
    <w:rsid w:val="5529A258"/>
    <w:rsid w:val="5535FFB6"/>
    <w:rsid w:val="553DB14C"/>
    <w:rsid w:val="5544B962"/>
    <w:rsid w:val="5549395F"/>
    <w:rsid w:val="55499150"/>
    <w:rsid w:val="5549C63C"/>
    <w:rsid w:val="554E7D13"/>
    <w:rsid w:val="5557EC98"/>
    <w:rsid w:val="555D458B"/>
    <w:rsid w:val="555F4F42"/>
    <w:rsid w:val="55633182"/>
    <w:rsid w:val="55755026"/>
    <w:rsid w:val="55763C52"/>
    <w:rsid w:val="55788610"/>
    <w:rsid w:val="557A1C4D"/>
    <w:rsid w:val="557D171C"/>
    <w:rsid w:val="558F5E19"/>
    <w:rsid w:val="55960432"/>
    <w:rsid w:val="559AC863"/>
    <w:rsid w:val="55A3A797"/>
    <w:rsid w:val="55AF1291"/>
    <w:rsid w:val="55B006A3"/>
    <w:rsid w:val="55B0C005"/>
    <w:rsid w:val="55B7AB2D"/>
    <w:rsid w:val="55C623C3"/>
    <w:rsid w:val="55D00BAE"/>
    <w:rsid w:val="55D20A58"/>
    <w:rsid w:val="55DB3162"/>
    <w:rsid w:val="55DCBCC4"/>
    <w:rsid w:val="55DD324A"/>
    <w:rsid w:val="55DE6BEF"/>
    <w:rsid w:val="55E5BEBA"/>
    <w:rsid w:val="55EBE11C"/>
    <w:rsid w:val="55F1CC75"/>
    <w:rsid w:val="55F1CFC1"/>
    <w:rsid w:val="55F35C26"/>
    <w:rsid w:val="55F5A323"/>
    <w:rsid w:val="560B518A"/>
    <w:rsid w:val="560C70E0"/>
    <w:rsid w:val="560EFF62"/>
    <w:rsid w:val="5611219F"/>
    <w:rsid w:val="561A1E4B"/>
    <w:rsid w:val="561B3F6D"/>
    <w:rsid w:val="5620BB02"/>
    <w:rsid w:val="562838E1"/>
    <w:rsid w:val="56301105"/>
    <w:rsid w:val="563E7938"/>
    <w:rsid w:val="564482FB"/>
    <w:rsid w:val="5646CCBA"/>
    <w:rsid w:val="564E8370"/>
    <w:rsid w:val="56513B45"/>
    <w:rsid w:val="5659EA24"/>
    <w:rsid w:val="5660B2A0"/>
    <w:rsid w:val="56626FD5"/>
    <w:rsid w:val="5665AAD1"/>
    <w:rsid w:val="566C4F5D"/>
    <w:rsid w:val="566FAC58"/>
    <w:rsid w:val="5682B3B3"/>
    <w:rsid w:val="5686E0AE"/>
    <w:rsid w:val="56901510"/>
    <w:rsid w:val="56946585"/>
    <w:rsid w:val="56986194"/>
    <w:rsid w:val="569C7B3F"/>
    <w:rsid w:val="56AF89F7"/>
    <w:rsid w:val="56B2F54F"/>
    <w:rsid w:val="56B69A4C"/>
    <w:rsid w:val="56B98C85"/>
    <w:rsid w:val="56BBB911"/>
    <w:rsid w:val="56D2D502"/>
    <w:rsid w:val="56D54F02"/>
    <w:rsid w:val="56EBAC81"/>
    <w:rsid w:val="56F0618C"/>
    <w:rsid w:val="56F665F9"/>
    <w:rsid w:val="5701118C"/>
    <w:rsid w:val="570BC780"/>
    <w:rsid w:val="571572A2"/>
    <w:rsid w:val="571BB615"/>
    <w:rsid w:val="571C9BF5"/>
    <w:rsid w:val="57258945"/>
    <w:rsid w:val="57340FF6"/>
    <w:rsid w:val="5741394B"/>
    <w:rsid w:val="574E7436"/>
    <w:rsid w:val="575400F8"/>
    <w:rsid w:val="575ED3DB"/>
    <w:rsid w:val="5760EA2A"/>
    <w:rsid w:val="5764C9D6"/>
    <w:rsid w:val="5765DC20"/>
    <w:rsid w:val="57675DD0"/>
    <w:rsid w:val="5774A1CE"/>
    <w:rsid w:val="57827E78"/>
    <w:rsid w:val="578C892E"/>
    <w:rsid w:val="579EE98A"/>
    <w:rsid w:val="57A2F274"/>
    <w:rsid w:val="57C137D5"/>
    <w:rsid w:val="57D288E4"/>
    <w:rsid w:val="57D4CA26"/>
    <w:rsid w:val="57DEA9B2"/>
    <w:rsid w:val="57DF8D45"/>
    <w:rsid w:val="57E7AC61"/>
    <w:rsid w:val="57EA6514"/>
    <w:rsid w:val="57EAA77F"/>
    <w:rsid w:val="57F5BA85"/>
    <w:rsid w:val="57F8D483"/>
    <w:rsid w:val="57FC0E66"/>
    <w:rsid w:val="57FD091C"/>
    <w:rsid w:val="580B7CB9"/>
    <w:rsid w:val="5824A8D2"/>
    <w:rsid w:val="582C7C21"/>
    <w:rsid w:val="58319731"/>
    <w:rsid w:val="58378EFF"/>
    <w:rsid w:val="583F45AE"/>
    <w:rsid w:val="584B5A58"/>
    <w:rsid w:val="5852C724"/>
    <w:rsid w:val="585DCA9A"/>
    <w:rsid w:val="585E08BE"/>
    <w:rsid w:val="587146AB"/>
    <w:rsid w:val="5872F824"/>
    <w:rsid w:val="587570FC"/>
    <w:rsid w:val="587C48C5"/>
    <w:rsid w:val="588EF207"/>
    <w:rsid w:val="58930F8C"/>
    <w:rsid w:val="58973B6B"/>
    <w:rsid w:val="58998DE1"/>
    <w:rsid w:val="589CC2A4"/>
    <w:rsid w:val="58A50B19"/>
    <w:rsid w:val="58A97406"/>
    <w:rsid w:val="58ABB81F"/>
    <w:rsid w:val="58ACE7B1"/>
    <w:rsid w:val="58AFF817"/>
    <w:rsid w:val="58B6131F"/>
    <w:rsid w:val="58C09F93"/>
    <w:rsid w:val="58D26925"/>
    <w:rsid w:val="58D48635"/>
    <w:rsid w:val="58D71FB1"/>
    <w:rsid w:val="58E435CF"/>
    <w:rsid w:val="58E49C28"/>
    <w:rsid w:val="58EEE56A"/>
    <w:rsid w:val="58F614DA"/>
    <w:rsid w:val="59064D5C"/>
    <w:rsid w:val="5915ADE6"/>
    <w:rsid w:val="5916A7B1"/>
    <w:rsid w:val="59171EB8"/>
    <w:rsid w:val="59242F92"/>
    <w:rsid w:val="59256AE1"/>
    <w:rsid w:val="59260B15"/>
    <w:rsid w:val="592D9B18"/>
    <w:rsid w:val="5938A9A4"/>
    <w:rsid w:val="59419A19"/>
    <w:rsid w:val="5944760B"/>
    <w:rsid w:val="594587CF"/>
    <w:rsid w:val="5945A7C9"/>
    <w:rsid w:val="59478DC4"/>
    <w:rsid w:val="5949E903"/>
    <w:rsid w:val="59501FF3"/>
    <w:rsid w:val="5951E4DD"/>
    <w:rsid w:val="595F7F13"/>
    <w:rsid w:val="596099BE"/>
    <w:rsid w:val="59625015"/>
    <w:rsid w:val="5964076F"/>
    <w:rsid w:val="596AAD70"/>
    <w:rsid w:val="596B6B28"/>
    <w:rsid w:val="596E322D"/>
    <w:rsid w:val="597B57B7"/>
    <w:rsid w:val="597CF7BE"/>
    <w:rsid w:val="598BAC07"/>
    <w:rsid w:val="59A8B9B2"/>
    <w:rsid w:val="59AAB98B"/>
    <w:rsid w:val="59ABAD2A"/>
    <w:rsid w:val="59BEFBEC"/>
    <w:rsid w:val="59C22C16"/>
    <w:rsid w:val="59C6D760"/>
    <w:rsid w:val="59CE1EDC"/>
    <w:rsid w:val="59CF2040"/>
    <w:rsid w:val="59D1E1E1"/>
    <w:rsid w:val="59DA420F"/>
    <w:rsid w:val="59DF4483"/>
    <w:rsid w:val="59EBB462"/>
    <w:rsid w:val="59EC0AE6"/>
    <w:rsid w:val="59F69A9E"/>
    <w:rsid w:val="59FA2EDC"/>
    <w:rsid w:val="5A096641"/>
    <w:rsid w:val="5A0A4840"/>
    <w:rsid w:val="5A0D0F7E"/>
    <w:rsid w:val="5A0D170C"/>
    <w:rsid w:val="5A13A4AE"/>
    <w:rsid w:val="5A147511"/>
    <w:rsid w:val="5A19F173"/>
    <w:rsid w:val="5A1D393A"/>
    <w:rsid w:val="5A1F8AFE"/>
    <w:rsid w:val="5A28C3D2"/>
    <w:rsid w:val="5A2CF2B2"/>
    <w:rsid w:val="5A2D4256"/>
    <w:rsid w:val="5A315C6A"/>
    <w:rsid w:val="5A3268AA"/>
    <w:rsid w:val="5A35F0D4"/>
    <w:rsid w:val="5A376533"/>
    <w:rsid w:val="5A411966"/>
    <w:rsid w:val="5A473AA8"/>
    <w:rsid w:val="5A4EF601"/>
    <w:rsid w:val="5A54E853"/>
    <w:rsid w:val="5A5C6FF4"/>
    <w:rsid w:val="5A6975B8"/>
    <w:rsid w:val="5A6F24D2"/>
    <w:rsid w:val="5A8B1103"/>
    <w:rsid w:val="5A8C186F"/>
    <w:rsid w:val="5A8F3FE3"/>
    <w:rsid w:val="5AA249BE"/>
    <w:rsid w:val="5AA4A606"/>
    <w:rsid w:val="5ABD80D2"/>
    <w:rsid w:val="5ABFBF98"/>
    <w:rsid w:val="5AC25DEF"/>
    <w:rsid w:val="5ACED902"/>
    <w:rsid w:val="5AD46D39"/>
    <w:rsid w:val="5ADEEE84"/>
    <w:rsid w:val="5AE2868F"/>
    <w:rsid w:val="5AE3C86D"/>
    <w:rsid w:val="5AE65B2B"/>
    <w:rsid w:val="5AE9E0EA"/>
    <w:rsid w:val="5AEFBA76"/>
    <w:rsid w:val="5AEFC591"/>
    <w:rsid w:val="5AF6CD1D"/>
    <w:rsid w:val="5B0BA6F3"/>
    <w:rsid w:val="5B182437"/>
    <w:rsid w:val="5B29EEBC"/>
    <w:rsid w:val="5B3AB400"/>
    <w:rsid w:val="5B3B4960"/>
    <w:rsid w:val="5B461DAB"/>
    <w:rsid w:val="5B473799"/>
    <w:rsid w:val="5B4D6D95"/>
    <w:rsid w:val="5B6BA785"/>
    <w:rsid w:val="5B7812C5"/>
    <w:rsid w:val="5B7CDBB8"/>
    <w:rsid w:val="5B7E903E"/>
    <w:rsid w:val="5B82FB1A"/>
    <w:rsid w:val="5B83C8E0"/>
    <w:rsid w:val="5B8B12D9"/>
    <w:rsid w:val="5B8D37E7"/>
    <w:rsid w:val="5B92C50B"/>
    <w:rsid w:val="5BA97C39"/>
    <w:rsid w:val="5BB23926"/>
    <w:rsid w:val="5BBB6B66"/>
    <w:rsid w:val="5BBF4891"/>
    <w:rsid w:val="5BC3E25A"/>
    <w:rsid w:val="5BD5265C"/>
    <w:rsid w:val="5BDEFDAD"/>
    <w:rsid w:val="5BE2C05D"/>
    <w:rsid w:val="5BE68F52"/>
    <w:rsid w:val="5BE8699D"/>
    <w:rsid w:val="5BECFA51"/>
    <w:rsid w:val="5BED14AD"/>
    <w:rsid w:val="5BFD5F9A"/>
    <w:rsid w:val="5BFF34EB"/>
    <w:rsid w:val="5C0027A3"/>
    <w:rsid w:val="5C0A09E7"/>
    <w:rsid w:val="5C132E5E"/>
    <w:rsid w:val="5C16A2AC"/>
    <w:rsid w:val="5C1F4827"/>
    <w:rsid w:val="5C2024E6"/>
    <w:rsid w:val="5C3DF010"/>
    <w:rsid w:val="5C4F69DA"/>
    <w:rsid w:val="5C5080F7"/>
    <w:rsid w:val="5C5E2E31"/>
    <w:rsid w:val="5C5F7FD8"/>
    <w:rsid w:val="5C618A77"/>
    <w:rsid w:val="5C73A824"/>
    <w:rsid w:val="5C753189"/>
    <w:rsid w:val="5C7DA719"/>
    <w:rsid w:val="5C7FB28D"/>
    <w:rsid w:val="5C809001"/>
    <w:rsid w:val="5C80AFE8"/>
    <w:rsid w:val="5C85CD15"/>
    <w:rsid w:val="5C928574"/>
    <w:rsid w:val="5C92E90D"/>
    <w:rsid w:val="5C975C5C"/>
    <w:rsid w:val="5C996DE8"/>
    <w:rsid w:val="5C99E6D2"/>
    <w:rsid w:val="5C9B9657"/>
    <w:rsid w:val="5C9F85EE"/>
    <w:rsid w:val="5CA6B64C"/>
    <w:rsid w:val="5CBB16AD"/>
    <w:rsid w:val="5CBD4F9E"/>
    <w:rsid w:val="5CC77830"/>
    <w:rsid w:val="5CCA094A"/>
    <w:rsid w:val="5CD2D6A7"/>
    <w:rsid w:val="5CD5AA69"/>
    <w:rsid w:val="5CD7837F"/>
    <w:rsid w:val="5CE6B369"/>
    <w:rsid w:val="5CEEE9B2"/>
    <w:rsid w:val="5CF028F3"/>
    <w:rsid w:val="5CF0EE40"/>
    <w:rsid w:val="5CF20CBD"/>
    <w:rsid w:val="5CF52AA5"/>
    <w:rsid w:val="5D05755F"/>
    <w:rsid w:val="5D0AAB9B"/>
    <w:rsid w:val="5D122C47"/>
    <w:rsid w:val="5D176650"/>
    <w:rsid w:val="5D1B63C4"/>
    <w:rsid w:val="5D22280F"/>
    <w:rsid w:val="5D241066"/>
    <w:rsid w:val="5D2DAC4C"/>
    <w:rsid w:val="5D30A78D"/>
    <w:rsid w:val="5D38F03A"/>
    <w:rsid w:val="5D41119B"/>
    <w:rsid w:val="5D4A35A9"/>
    <w:rsid w:val="5D4F1A78"/>
    <w:rsid w:val="5D577248"/>
    <w:rsid w:val="5D5A9BD2"/>
    <w:rsid w:val="5D5E2383"/>
    <w:rsid w:val="5D5EB7F3"/>
    <w:rsid w:val="5D646B3B"/>
    <w:rsid w:val="5D6D9BCD"/>
    <w:rsid w:val="5D706183"/>
    <w:rsid w:val="5D70A34C"/>
    <w:rsid w:val="5D7401EE"/>
    <w:rsid w:val="5D7742D4"/>
    <w:rsid w:val="5D84B057"/>
    <w:rsid w:val="5D8CB1EB"/>
    <w:rsid w:val="5D90B554"/>
    <w:rsid w:val="5D924EF9"/>
    <w:rsid w:val="5D94769B"/>
    <w:rsid w:val="5D96BEED"/>
    <w:rsid w:val="5D975272"/>
    <w:rsid w:val="5DAA1BAE"/>
    <w:rsid w:val="5DAA27E3"/>
    <w:rsid w:val="5DB38015"/>
    <w:rsid w:val="5DC0D62A"/>
    <w:rsid w:val="5DC3427C"/>
    <w:rsid w:val="5DCF8446"/>
    <w:rsid w:val="5DF65E8B"/>
    <w:rsid w:val="5DF7AB20"/>
    <w:rsid w:val="5E011694"/>
    <w:rsid w:val="5E064AE3"/>
    <w:rsid w:val="5E0707D1"/>
    <w:rsid w:val="5E08339D"/>
    <w:rsid w:val="5E1022E8"/>
    <w:rsid w:val="5E12A07C"/>
    <w:rsid w:val="5E14FDA7"/>
    <w:rsid w:val="5E18E88A"/>
    <w:rsid w:val="5E209E40"/>
    <w:rsid w:val="5E22FCF2"/>
    <w:rsid w:val="5E31D758"/>
    <w:rsid w:val="5E368283"/>
    <w:rsid w:val="5E3BE334"/>
    <w:rsid w:val="5E424B96"/>
    <w:rsid w:val="5E46CFC6"/>
    <w:rsid w:val="5E508E49"/>
    <w:rsid w:val="5E51332A"/>
    <w:rsid w:val="5E526786"/>
    <w:rsid w:val="5E5FCC22"/>
    <w:rsid w:val="5E6108C2"/>
    <w:rsid w:val="5E6D75D9"/>
    <w:rsid w:val="5E6FC0A5"/>
    <w:rsid w:val="5E76F4BC"/>
    <w:rsid w:val="5E7FDF21"/>
    <w:rsid w:val="5E8DC729"/>
    <w:rsid w:val="5E90997A"/>
    <w:rsid w:val="5E9AB282"/>
    <w:rsid w:val="5EA7BA43"/>
    <w:rsid w:val="5EBA0596"/>
    <w:rsid w:val="5EC3AF07"/>
    <w:rsid w:val="5EC869D1"/>
    <w:rsid w:val="5ECFABC7"/>
    <w:rsid w:val="5EDCE1FC"/>
    <w:rsid w:val="5EED3B12"/>
    <w:rsid w:val="5EEDF390"/>
    <w:rsid w:val="5EF5F37F"/>
    <w:rsid w:val="5EF6C913"/>
    <w:rsid w:val="5EFEF47B"/>
    <w:rsid w:val="5F0960F5"/>
    <w:rsid w:val="5F146133"/>
    <w:rsid w:val="5F149309"/>
    <w:rsid w:val="5F16D0E4"/>
    <w:rsid w:val="5F17D91C"/>
    <w:rsid w:val="5F1C6639"/>
    <w:rsid w:val="5F1DD5AE"/>
    <w:rsid w:val="5F25462F"/>
    <w:rsid w:val="5F330231"/>
    <w:rsid w:val="5F398F13"/>
    <w:rsid w:val="5F4185E2"/>
    <w:rsid w:val="5F41AAA9"/>
    <w:rsid w:val="5F4EE53D"/>
    <w:rsid w:val="5F4F5076"/>
    <w:rsid w:val="5F52F61A"/>
    <w:rsid w:val="5F5D8607"/>
    <w:rsid w:val="5F68D502"/>
    <w:rsid w:val="5F6BF7F2"/>
    <w:rsid w:val="5F6DE8E1"/>
    <w:rsid w:val="5F6FFB72"/>
    <w:rsid w:val="5F761FBE"/>
    <w:rsid w:val="5F76EAD2"/>
    <w:rsid w:val="5F7DF83D"/>
    <w:rsid w:val="5F7FA6BB"/>
    <w:rsid w:val="5F831E6A"/>
    <w:rsid w:val="5F837F0A"/>
    <w:rsid w:val="5F85A003"/>
    <w:rsid w:val="5F897611"/>
    <w:rsid w:val="5FA4531F"/>
    <w:rsid w:val="5FAA465D"/>
    <w:rsid w:val="5FB511AB"/>
    <w:rsid w:val="5FB5F766"/>
    <w:rsid w:val="5FBA81A5"/>
    <w:rsid w:val="5FCE6CCE"/>
    <w:rsid w:val="5FD252E4"/>
    <w:rsid w:val="5FD5FA3A"/>
    <w:rsid w:val="5FD618E5"/>
    <w:rsid w:val="5FDCB563"/>
    <w:rsid w:val="5FE07F43"/>
    <w:rsid w:val="5FE1B683"/>
    <w:rsid w:val="5FE9C3DF"/>
    <w:rsid w:val="5FEFFBAA"/>
    <w:rsid w:val="5FF06ECF"/>
    <w:rsid w:val="5FF4C8D8"/>
    <w:rsid w:val="5FF6DC5E"/>
    <w:rsid w:val="6004D4BF"/>
    <w:rsid w:val="6005CED9"/>
    <w:rsid w:val="600A7769"/>
    <w:rsid w:val="6012C51D"/>
    <w:rsid w:val="601808E0"/>
    <w:rsid w:val="602396DE"/>
    <w:rsid w:val="6029B966"/>
    <w:rsid w:val="602C171B"/>
    <w:rsid w:val="60424BB8"/>
    <w:rsid w:val="60452D88"/>
    <w:rsid w:val="60538734"/>
    <w:rsid w:val="605BBFA2"/>
    <w:rsid w:val="60640690"/>
    <w:rsid w:val="606F2E70"/>
    <w:rsid w:val="6073435C"/>
    <w:rsid w:val="60811DED"/>
    <w:rsid w:val="6097328D"/>
    <w:rsid w:val="609F2013"/>
    <w:rsid w:val="60A997B4"/>
    <w:rsid w:val="60AD3FAD"/>
    <w:rsid w:val="60E88B85"/>
    <w:rsid w:val="60E91D57"/>
    <w:rsid w:val="60EDBB94"/>
    <w:rsid w:val="60F2332B"/>
    <w:rsid w:val="60F7712E"/>
    <w:rsid w:val="60F80A8C"/>
    <w:rsid w:val="60FAE33E"/>
    <w:rsid w:val="60FE81D0"/>
    <w:rsid w:val="6106AA39"/>
    <w:rsid w:val="6108A205"/>
    <w:rsid w:val="6113EB2F"/>
    <w:rsid w:val="611789DB"/>
    <w:rsid w:val="611A813B"/>
    <w:rsid w:val="6125D03C"/>
    <w:rsid w:val="612C0E8A"/>
    <w:rsid w:val="61360F50"/>
    <w:rsid w:val="6137C646"/>
    <w:rsid w:val="61419337"/>
    <w:rsid w:val="6147397F"/>
    <w:rsid w:val="6156FEB9"/>
    <w:rsid w:val="615C6D7C"/>
    <w:rsid w:val="616028E5"/>
    <w:rsid w:val="616A9B23"/>
    <w:rsid w:val="616C3960"/>
    <w:rsid w:val="616C9F48"/>
    <w:rsid w:val="616E347C"/>
    <w:rsid w:val="6174AE4C"/>
    <w:rsid w:val="6177322C"/>
    <w:rsid w:val="61834CF1"/>
    <w:rsid w:val="61844EAD"/>
    <w:rsid w:val="618C4DE5"/>
    <w:rsid w:val="618C5D13"/>
    <w:rsid w:val="61914D92"/>
    <w:rsid w:val="619A5B33"/>
    <w:rsid w:val="619D99CF"/>
    <w:rsid w:val="61A5A4CF"/>
    <w:rsid w:val="61AE4C28"/>
    <w:rsid w:val="61AF1D70"/>
    <w:rsid w:val="61B80AC5"/>
    <w:rsid w:val="61B89464"/>
    <w:rsid w:val="61BF9C8E"/>
    <w:rsid w:val="61BFD52A"/>
    <w:rsid w:val="61C0DA49"/>
    <w:rsid w:val="61C18DB2"/>
    <w:rsid w:val="61CAD583"/>
    <w:rsid w:val="61D3052F"/>
    <w:rsid w:val="61D35D79"/>
    <w:rsid w:val="61D89CC8"/>
    <w:rsid w:val="61EC39DF"/>
    <w:rsid w:val="61F55815"/>
    <w:rsid w:val="61FC6C7E"/>
    <w:rsid w:val="6201AC83"/>
    <w:rsid w:val="62031EA4"/>
    <w:rsid w:val="62094B7F"/>
    <w:rsid w:val="620D16A1"/>
    <w:rsid w:val="6210EC51"/>
    <w:rsid w:val="621E4E95"/>
    <w:rsid w:val="6220E6FA"/>
    <w:rsid w:val="62229242"/>
    <w:rsid w:val="6222EB04"/>
    <w:rsid w:val="6222F4AC"/>
    <w:rsid w:val="623001DE"/>
    <w:rsid w:val="6232EEB4"/>
    <w:rsid w:val="6235B59F"/>
    <w:rsid w:val="623B6DEC"/>
    <w:rsid w:val="62456815"/>
    <w:rsid w:val="62577A12"/>
    <w:rsid w:val="625C552D"/>
    <w:rsid w:val="625E033F"/>
    <w:rsid w:val="62616EE7"/>
    <w:rsid w:val="626195DF"/>
    <w:rsid w:val="6263A058"/>
    <w:rsid w:val="62681094"/>
    <w:rsid w:val="626B3E5D"/>
    <w:rsid w:val="626E283F"/>
    <w:rsid w:val="627143F9"/>
    <w:rsid w:val="6287CEFE"/>
    <w:rsid w:val="628A86E5"/>
    <w:rsid w:val="628E12A0"/>
    <w:rsid w:val="628EC3C1"/>
    <w:rsid w:val="6291AD42"/>
    <w:rsid w:val="62A57F43"/>
    <w:rsid w:val="62A5EF26"/>
    <w:rsid w:val="62A5F37E"/>
    <w:rsid w:val="62AB4BE1"/>
    <w:rsid w:val="62AE6D2F"/>
    <w:rsid w:val="62B1A920"/>
    <w:rsid w:val="62C06976"/>
    <w:rsid w:val="62C269FE"/>
    <w:rsid w:val="62CAB937"/>
    <w:rsid w:val="62CE5084"/>
    <w:rsid w:val="62CE672A"/>
    <w:rsid w:val="62D2F0D9"/>
    <w:rsid w:val="62E16709"/>
    <w:rsid w:val="62E9C68B"/>
    <w:rsid w:val="62ED501A"/>
    <w:rsid w:val="62F4E444"/>
    <w:rsid w:val="63085D9B"/>
    <w:rsid w:val="631259A7"/>
    <w:rsid w:val="6315BCB9"/>
    <w:rsid w:val="63168FA9"/>
    <w:rsid w:val="631879BF"/>
    <w:rsid w:val="631CFC40"/>
    <w:rsid w:val="6324E9C6"/>
    <w:rsid w:val="6326E816"/>
    <w:rsid w:val="632B079A"/>
    <w:rsid w:val="632D8970"/>
    <w:rsid w:val="633EFA9F"/>
    <w:rsid w:val="635C9528"/>
    <w:rsid w:val="636136BB"/>
    <w:rsid w:val="6363B187"/>
    <w:rsid w:val="6365EE9F"/>
    <w:rsid w:val="6367A203"/>
    <w:rsid w:val="6368C3B2"/>
    <w:rsid w:val="636B7192"/>
    <w:rsid w:val="636EEB56"/>
    <w:rsid w:val="63721B4E"/>
    <w:rsid w:val="6374EC5E"/>
    <w:rsid w:val="6380120B"/>
    <w:rsid w:val="63803D80"/>
    <w:rsid w:val="6380B1AD"/>
    <w:rsid w:val="638204F8"/>
    <w:rsid w:val="638A7692"/>
    <w:rsid w:val="638B6D27"/>
    <w:rsid w:val="6392035E"/>
    <w:rsid w:val="639265BE"/>
    <w:rsid w:val="63943813"/>
    <w:rsid w:val="6394A618"/>
    <w:rsid w:val="63AC1864"/>
    <w:rsid w:val="63B0D1F7"/>
    <w:rsid w:val="63BED884"/>
    <w:rsid w:val="63C06224"/>
    <w:rsid w:val="63C17080"/>
    <w:rsid w:val="63C2280F"/>
    <w:rsid w:val="63C5B7AD"/>
    <w:rsid w:val="63CB65DF"/>
    <w:rsid w:val="63CC5EAE"/>
    <w:rsid w:val="63CED34F"/>
    <w:rsid w:val="63D77D84"/>
    <w:rsid w:val="63D8D4F7"/>
    <w:rsid w:val="63E1BB0A"/>
    <w:rsid w:val="63F34168"/>
    <w:rsid w:val="63F538E2"/>
    <w:rsid w:val="63F7FACA"/>
    <w:rsid w:val="64216FFA"/>
    <w:rsid w:val="642359C4"/>
    <w:rsid w:val="642C1D77"/>
    <w:rsid w:val="6443C525"/>
    <w:rsid w:val="64488FF4"/>
    <w:rsid w:val="644D70AC"/>
    <w:rsid w:val="645146C8"/>
    <w:rsid w:val="6453AA9E"/>
    <w:rsid w:val="645B98D3"/>
    <w:rsid w:val="645C753B"/>
    <w:rsid w:val="6465BB88"/>
    <w:rsid w:val="6472C6EB"/>
    <w:rsid w:val="6473EBDA"/>
    <w:rsid w:val="647ECE43"/>
    <w:rsid w:val="64834551"/>
    <w:rsid w:val="648BC70F"/>
    <w:rsid w:val="64AA99FA"/>
    <w:rsid w:val="64AB7F35"/>
    <w:rsid w:val="64B09BA9"/>
    <w:rsid w:val="64BC9BAE"/>
    <w:rsid w:val="64BC9CAC"/>
    <w:rsid w:val="64BE62AA"/>
    <w:rsid w:val="64DDA6CB"/>
    <w:rsid w:val="64E39C80"/>
    <w:rsid w:val="64E67585"/>
    <w:rsid w:val="64EEF68E"/>
    <w:rsid w:val="64EFB662"/>
    <w:rsid w:val="64F0363D"/>
    <w:rsid w:val="64F2E076"/>
    <w:rsid w:val="64FD6F06"/>
    <w:rsid w:val="650B6E45"/>
    <w:rsid w:val="650BDCBE"/>
    <w:rsid w:val="651A4ADA"/>
    <w:rsid w:val="6522A3AC"/>
    <w:rsid w:val="6524BA1D"/>
    <w:rsid w:val="6527BF36"/>
    <w:rsid w:val="6529778C"/>
    <w:rsid w:val="652FCDD6"/>
    <w:rsid w:val="653792DA"/>
    <w:rsid w:val="654BE709"/>
    <w:rsid w:val="654D15E1"/>
    <w:rsid w:val="654E4570"/>
    <w:rsid w:val="655518F8"/>
    <w:rsid w:val="65566342"/>
    <w:rsid w:val="655919BE"/>
    <w:rsid w:val="655B6B6E"/>
    <w:rsid w:val="655EC82A"/>
    <w:rsid w:val="655F2C5F"/>
    <w:rsid w:val="6575961D"/>
    <w:rsid w:val="6580D258"/>
    <w:rsid w:val="658C08E9"/>
    <w:rsid w:val="658CAE93"/>
    <w:rsid w:val="65971986"/>
    <w:rsid w:val="659948DC"/>
    <w:rsid w:val="659E75BE"/>
    <w:rsid w:val="65A02FA6"/>
    <w:rsid w:val="65AB4DFC"/>
    <w:rsid w:val="65B66478"/>
    <w:rsid w:val="65B6B2D3"/>
    <w:rsid w:val="65B974A9"/>
    <w:rsid w:val="65BBA9E0"/>
    <w:rsid w:val="65C0B502"/>
    <w:rsid w:val="65C3D1AF"/>
    <w:rsid w:val="65CFEC74"/>
    <w:rsid w:val="65D10DF6"/>
    <w:rsid w:val="65DC6C06"/>
    <w:rsid w:val="65DFB8E3"/>
    <w:rsid w:val="65DFC8CA"/>
    <w:rsid w:val="65E54638"/>
    <w:rsid w:val="65E75C52"/>
    <w:rsid w:val="65EAB609"/>
    <w:rsid w:val="65ED39C1"/>
    <w:rsid w:val="65EE7E83"/>
    <w:rsid w:val="65FBE284"/>
    <w:rsid w:val="65FBF736"/>
    <w:rsid w:val="65FD5146"/>
    <w:rsid w:val="65FDD512"/>
    <w:rsid w:val="65FE5894"/>
    <w:rsid w:val="66048A04"/>
    <w:rsid w:val="660927B6"/>
    <w:rsid w:val="660CB43E"/>
    <w:rsid w:val="6610D1AF"/>
    <w:rsid w:val="66155C84"/>
    <w:rsid w:val="6620F89F"/>
    <w:rsid w:val="663128FE"/>
    <w:rsid w:val="6636B567"/>
    <w:rsid w:val="66413B24"/>
    <w:rsid w:val="66483A92"/>
    <w:rsid w:val="664FE6CC"/>
    <w:rsid w:val="6653CBA4"/>
    <w:rsid w:val="66549D02"/>
    <w:rsid w:val="6655F79C"/>
    <w:rsid w:val="66560098"/>
    <w:rsid w:val="665FE06C"/>
    <w:rsid w:val="66630E3D"/>
    <w:rsid w:val="66658AD7"/>
    <w:rsid w:val="6668B266"/>
    <w:rsid w:val="667603E6"/>
    <w:rsid w:val="66841C02"/>
    <w:rsid w:val="668A83E6"/>
    <w:rsid w:val="66907C3C"/>
    <w:rsid w:val="6692DF56"/>
    <w:rsid w:val="6696EEE0"/>
    <w:rsid w:val="66986501"/>
    <w:rsid w:val="669E5B23"/>
    <w:rsid w:val="66B07D9C"/>
    <w:rsid w:val="66B940F7"/>
    <w:rsid w:val="66BA787C"/>
    <w:rsid w:val="66C0E38E"/>
    <w:rsid w:val="66C3AFE5"/>
    <w:rsid w:val="66C3D787"/>
    <w:rsid w:val="66C93A93"/>
    <w:rsid w:val="66CA3179"/>
    <w:rsid w:val="66CD5B24"/>
    <w:rsid w:val="66D2985C"/>
    <w:rsid w:val="66D326E2"/>
    <w:rsid w:val="66D3B73F"/>
    <w:rsid w:val="66D3F27C"/>
    <w:rsid w:val="66D9C8BA"/>
    <w:rsid w:val="66DB32B6"/>
    <w:rsid w:val="66DCBB90"/>
    <w:rsid w:val="66F1A975"/>
    <w:rsid w:val="66F5A267"/>
    <w:rsid w:val="67089D48"/>
    <w:rsid w:val="6710682C"/>
    <w:rsid w:val="67163946"/>
    <w:rsid w:val="671CA2B9"/>
    <w:rsid w:val="6720F2AD"/>
    <w:rsid w:val="67213ED6"/>
    <w:rsid w:val="672ABEA9"/>
    <w:rsid w:val="673AF2FC"/>
    <w:rsid w:val="6741FEEC"/>
    <w:rsid w:val="6748B9C1"/>
    <w:rsid w:val="67582277"/>
    <w:rsid w:val="676A24C2"/>
    <w:rsid w:val="676CA769"/>
    <w:rsid w:val="6773C9E0"/>
    <w:rsid w:val="6789782B"/>
    <w:rsid w:val="678996BF"/>
    <w:rsid w:val="678A7E0E"/>
    <w:rsid w:val="678C2877"/>
    <w:rsid w:val="678F62F2"/>
    <w:rsid w:val="67928A16"/>
    <w:rsid w:val="679415FD"/>
    <w:rsid w:val="679FC980"/>
    <w:rsid w:val="67A828A0"/>
    <w:rsid w:val="67AB50E1"/>
    <w:rsid w:val="67C5BACA"/>
    <w:rsid w:val="67EA04A7"/>
    <w:rsid w:val="67FC8583"/>
    <w:rsid w:val="6810568F"/>
    <w:rsid w:val="68109E23"/>
    <w:rsid w:val="6810E66C"/>
    <w:rsid w:val="68123230"/>
    <w:rsid w:val="6819CC68"/>
    <w:rsid w:val="682D6C31"/>
    <w:rsid w:val="6832074F"/>
    <w:rsid w:val="68351537"/>
    <w:rsid w:val="6844BF58"/>
    <w:rsid w:val="6845360D"/>
    <w:rsid w:val="68482C3E"/>
    <w:rsid w:val="684DA29F"/>
    <w:rsid w:val="68569A80"/>
    <w:rsid w:val="6856A4AF"/>
    <w:rsid w:val="68638C49"/>
    <w:rsid w:val="6866D595"/>
    <w:rsid w:val="6869E9CB"/>
    <w:rsid w:val="686EBB4E"/>
    <w:rsid w:val="68740CF5"/>
    <w:rsid w:val="687B854F"/>
    <w:rsid w:val="688C2580"/>
    <w:rsid w:val="689096D8"/>
    <w:rsid w:val="6898FFA1"/>
    <w:rsid w:val="689DA844"/>
    <w:rsid w:val="689FBB37"/>
    <w:rsid w:val="68A4016D"/>
    <w:rsid w:val="68CB07F9"/>
    <w:rsid w:val="68CEFC6A"/>
    <w:rsid w:val="68D4732E"/>
    <w:rsid w:val="68D65C74"/>
    <w:rsid w:val="68DA0155"/>
    <w:rsid w:val="68E02C48"/>
    <w:rsid w:val="68E38EFF"/>
    <w:rsid w:val="68E60C71"/>
    <w:rsid w:val="68E66A03"/>
    <w:rsid w:val="68E84B93"/>
    <w:rsid w:val="68E9498B"/>
    <w:rsid w:val="68ED0B49"/>
    <w:rsid w:val="68F24DFA"/>
    <w:rsid w:val="68F37E2A"/>
    <w:rsid w:val="68F5D49E"/>
    <w:rsid w:val="68F6B9AE"/>
    <w:rsid w:val="68F86053"/>
    <w:rsid w:val="69015EBB"/>
    <w:rsid w:val="6913DC49"/>
    <w:rsid w:val="6924CC7C"/>
    <w:rsid w:val="69268901"/>
    <w:rsid w:val="6928610E"/>
    <w:rsid w:val="6935556E"/>
    <w:rsid w:val="693D74CA"/>
    <w:rsid w:val="6944F379"/>
    <w:rsid w:val="69450D38"/>
    <w:rsid w:val="6949284C"/>
    <w:rsid w:val="694A56C6"/>
    <w:rsid w:val="6952017A"/>
    <w:rsid w:val="69571149"/>
    <w:rsid w:val="695F88B2"/>
    <w:rsid w:val="69671651"/>
    <w:rsid w:val="6967B6C6"/>
    <w:rsid w:val="697210BD"/>
    <w:rsid w:val="6989A5FE"/>
    <w:rsid w:val="699388C2"/>
    <w:rsid w:val="699C4296"/>
    <w:rsid w:val="69A38F4D"/>
    <w:rsid w:val="69A70F44"/>
    <w:rsid w:val="69AC43E5"/>
    <w:rsid w:val="69B01184"/>
    <w:rsid w:val="69B1FF52"/>
    <w:rsid w:val="69B68425"/>
    <w:rsid w:val="69BBF9BA"/>
    <w:rsid w:val="69BE5F60"/>
    <w:rsid w:val="69C839F7"/>
    <w:rsid w:val="69CCA6B1"/>
    <w:rsid w:val="69CECCD4"/>
    <w:rsid w:val="69CF9F87"/>
    <w:rsid w:val="69DCDA8A"/>
    <w:rsid w:val="69E72DBF"/>
    <w:rsid w:val="69E8FF5C"/>
    <w:rsid w:val="69EF3A23"/>
    <w:rsid w:val="69F16964"/>
    <w:rsid w:val="69F1CA90"/>
    <w:rsid w:val="69F66093"/>
    <w:rsid w:val="6A0E3089"/>
    <w:rsid w:val="6A16C27B"/>
    <w:rsid w:val="6A1A3961"/>
    <w:rsid w:val="6A206DF5"/>
    <w:rsid w:val="6A2676EC"/>
    <w:rsid w:val="6A269B9E"/>
    <w:rsid w:val="6A295627"/>
    <w:rsid w:val="6A3129E2"/>
    <w:rsid w:val="6A334AB3"/>
    <w:rsid w:val="6A3BC4CB"/>
    <w:rsid w:val="6A3C6DF8"/>
    <w:rsid w:val="6A46167D"/>
    <w:rsid w:val="6A4A0B02"/>
    <w:rsid w:val="6A4A2587"/>
    <w:rsid w:val="6A57DB09"/>
    <w:rsid w:val="6A59CF6E"/>
    <w:rsid w:val="6A65FF34"/>
    <w:rsid w:val="6A6C15AA"/>
    <w:rsid w:val="6A6C3ACA"/>
    <w:rsid w:val="6A72F9A3"/>
    <w:rsid w:val="6A79BAA8"/>
    <w:rsid w:val="6A7E385A"/>
    <w:rsid w:val="6A8C0438"/>
    <w:rsid w:val="6A9A43A9"/>
    <w:rsid w:val="6A9DBE8D"/>
    <w:rsid w:val="6AA0CA74"/>
    <w:rsid w:val="6AA3A3E2"/>
    <w:rsid w:val="6AB558B7"/>
    <w:rsid w:val="6ABC829C"/>
    <w:rsid w:val="6AC43B32"/>
    <w:rsid w:val="6AD177CE"/>
    <w:rsid w:val="6AD9D341"/>
    <w:rsid w:val="6ADB0491"/>
    <w:rsid w:val="6ADF81FF"/>
    <w:rsid w:val="6AF2496C"/>
    <w:rsid w:val="6AFE0ED1"/>
    <w:rsid w:val="6AFF76DE"/>
    <w:rsid w:val="6B00D0FB"/>
    <w:rsid w:val="6B0C0429"/>
    <w:rsid w:val="6B10509F"/>
    <w:rsid w:val="6B140B4E"/>
    <w:rsid w:val="6B208D7F"/>
    <w:rsid w:val="6B24D113"/>
    <w:rsid w:val="6B251BF2"/>
    <w:rsid w:val="6B30DEC4"/>
    <w:rsid w:val="6B3416E8"/>
    <w:rsid w:val="6B38BD4A"/>
    <w:rsid w:val="6B4FCA3C"/>
    <w:rsid w:val="6B502A47"/>
    <w:rsid w:val="6B572143"/>
    <w:rsid w:val="6B58515B"/>
    <w:rsid w:val="6B60603A"/>
    <w:rsid w:val="6B64969D"/>
    <w:rsid w:val="6B69BE02"/>
    <w:rsid w:val="6B6D70D5"/>
    <w:rsid w:val="6B7802B5"/>
    <w:rsid w:val="6B9347F5"/>
    <w:rsid w:val="6B97CF10"/>
    <w:rsid w:val="6BA31944"/>
    <w:rsid w:val="6BB295BD"/>
    <w:rsid w:val="6BB89D54"/>
    <w:rsid w:val="6BC201D2"/>
    <w:rsid w:val="6BC2AB35"/>
    <w:rsid w:val="6BC84527"/>
    <w:rsid w:val="6BD4F15C"/>
    <w:rsid w:val="6BDE7E70"/>
    <w:rsid w:val="6BDF122D"/>
    <w:rsid w:val="6BE02F2B"/>
    <w:rsid w:val="6BE34160"/>
    <w:rsid w:val="6BE50BDD"/>
    <w:rsid w:val="6BE83FC1"/>
    <w:rsid w:val="6BE9FA96"/>
    <w:rsid w:val="6BEA985F"/>
    <w:rsid w:val="6BF411F4"/>
    <w:rsid w:val="6BF847CE"/>
    <w:rsid w:val="6BFE27D9"/>
    <w:rsid w:val="6BFEC5C7"/>
    <w:rsid w:val="6C038890"/>
    <w:rsid w:val="6C05EFD1"/>
    <w:rsid w:val="6C06DC7E"/>
    <w:rsid w:val="6C080B2B"/>
    <w:rsid w:val="6C0B08BD"/>
    <w:rsid w:val="6C0ECA04"/>
    <w:rsid w:val="6C1005D4"/>
    <w:rsid w:val="6C111256"/>
    <w:rsid w:val="6C187206"/>
    <w:rsid w:val="6C228B35"/>
    <w:rsid w:val="6C2A91F9"/>
    <w:rsid w:val="6C2D0C72"/>
    <w:rsid w:val="6C356BF1"/>
    <w:rsid w:val="6C39709D"/>
    <w:rsid w:val="6C3A9588"/>
    <w:rsid w:val="6C495E02"/>
    <w:rsid w:val="6C53738B"/>
    <w:rsid w:val="6C562833"/>
    <w:rsid w:val="6C58DEDB"/>
    <w:rsid w:val="6C5B04E5"/>
    <w:rsid w:val="6C5B8F5C"/>
    <w:rsid w:val="6C5C7B45"/>
    <w:rsid w:val="6C600B93"/>
    <w:rsid w:val="6C620DA1"/>
    <w:rsid w:val="6C640330"/>
    <w:rsid w:val="6C64C7A1"/>
    <w:rsid w:val="6C731808"/>
    <w:rsid w:val="6C81C94C"/>
    <w:rsid w:val="6C8C1262"/>
    <w:rsid w:val="6C9176DD"/>
    <w:rsid w:val="6C919409"/>
    <w:rsid w:val="6C9629F2"/>
    <w:rsid w:val="6C9898F5"/>
    <w:rsid w:val="6CA1DB54"/>
    <w:rsid w:val="6CA64E5E"/>
    <w:rsid w:val="6CB92EED"/>
    <w:rsid w:val="6CC162B3"/>
    <w:rsid w:val="6CC528C7"/>
    <w:rsid w:val="6CD348E0"/>
    <w:rsid w:val="6CD3E312"/>
    <w:rsid w:val="6CD79F5C"/>
    <w:rsid w:val="6CE375C3"/>
    <w:rsid w:val="6CEC2B83"/>
    <w:rsid w:val="6CF36F28"/>
    <w:rsid w:val="6CF376C6"/>
    <w:rsid w:val="6CF90DF5"/>
    <w:rsid w:val="6CF9535D"/>
    <w:rsid w:val="6CFB6244"/>
    <w:rsid w:val="6CFE5567"/>
    <w:rsid w:val="6D016C49"/>
    <w:rsid w:val="6D052BFE"/>
    <w:rsid w:val="6D10A47D"/>
    <w:rsid w:val="6D1BC046"/>
    <w:rsid w:val="6D1C0D2F"/>
    <w:rsid w:val="6D255D0E"/>
    <w:rsid w:val="6D2E8026"/>
    <w:rsid w:val="6D335B1D"/>
    <w:rsid w:val="6D3FE674"/>
    <w:rsid w:val="6D474D18"/>
    <w:rsid w:val="6D4BF6CF"/>
    <w:rsid w:val="6D4EC6C4"/>
    <w:rsid w:val="6D58E280"/>
    <w:rsid w:val="6D5AC777"/>
    <w:rsid w:val="6D5AF903"/>
    <w:rsid w:val="6D5F22EB"/>
    <w:rsid w:val="6D6E2F49"/>
    <w:rsid w:val="6D7028EE"/>
    <w:rsid w:val="6D749CBF"/>
    <w:rsid w:val="6D7E0C45"/>
    <w:rsid w:val="6D82607F"/>
    <w:rsid w:val="6D881ABC"/>
    <w:rsid w:val="6D91F32B"/>
    <w:rsid w:val="6D931ABE"/>
    <w:rsid w:val="6DA2ACDF"/>
    <w:rsid w:val="6DA2F5AF"/>
    <w:rsid w:val="6DA3AF88"/>
    <w:rsid w:val="6DAB5D38"/>
    <w:rsid w:val="6DB4FEAF"/>
    <w:rsid w:val="6DB7A1FC"/>
    <w:rsid w:val="6DBF3360"/>
    <w:rsid w:val="6DC0DE3A"/>
    <w:rsid w:val="6DCC6D56"/>
    <w:rsid w:val="6DCE2D55"/>
    <w:rsid w:val="6DD7C536"/>
    <w:rsid w:val="6DDF1A68"/>
    <w:rsid w:val="6DE20F6C"/>
    <w:rsid w:val="6DE62324"/>
    <w:rsid w:val="6DEA2F24"/>
    <w:rsid w:val="6DEF13DC"/>
    <w:rsid w:val="6DF3230A"/>
    <w:rsid w:val="6DF5F956"/>
    <w:rsid w:val="6DF64C02"/>
    <w:rsid w:val="6DFE96C9"/>
    <w:rsid w:val="6E03B395"/>
    <w:rsid w:val="6E0BA092"/>
    <w:rsid w:val="6E0DC3EB"/>
    <w:rsid w:val="6E18EE28"/>
    <w:rsid w:val="6E1AD77F"/>
    <w:rsid w:val="6E1B778D"/>
    <w:rsid w:val="6E1BB38E"/>
    <w:rsid w:val="6E1D67D7"/>
    <w:rsid w:val="6E1D99AD"/>
    <w:rsid w:val="6E1DD2CF"/>
    <w:rsid w:val="6E25C292"/>
    <w:rsid w:val="6E291B85"/>
    <w:rsid w:val="6E2D473E"/>
    <w:rsid w:val="6E2DF723"/>
    <w:rsid w:val="6E35A6EA"/>
    <w:rsid w:val="6E38FE02"/>
    <w:rsid w:val="6E3A39F9"/>
    <w:rsid w:val="6E3D7BC8"/>
    <w:rsid w:val="6E3E5592"/>
    <w:rsid w:val="6E40ABA5"/>
    <w:rsid w:val="6E5A04B6"/>
    <w:rsid w:val="6E6B4EF7"/>
    <w:rsid w:val="6E6CCC36"/>
    <w:rsid w:val="6E6CE94D"/>
    <w:rsid w:val="6E6FE58F"/>
    <w:rsid w:val="6EAE9D30"/>
    <w:rsid w:val="6EB7624C"/>
    <w:rsid w:val="6EB774F0"/>
    <w:rsid w:val="6EBD66D2"/>
    <w:rsid w:val="6EC9C0E8"/>
    <w:rsid w:val="6ED91DF0"/>
    <w:rsid w:val="6EE43733"/>
    <w:rsid w:val="6EE865C5"/>
    <w:rsid w:val="6EF42DBD"/>
    <w:rsid w:val="6EF8BB2B"/>
    <w:rsid w:val="6F084A6F"/>
    <w:rsid w:val="6F0E84E6"/>
    <w:rsid w:val="6F1D7C25"/>
    <w:rsid w:val="6F1EF7BF"/>
    <w:rsid w:val="6F2A320B"/>
    <w:rsid w:val="6F303223"/>
    <w:rsid w:val="6F3CD49F"/>
    <w:rsid w:val="6F45E206"/>
    <w:rsid w:val="6F472E92"/>
    <w:rsid w:val="6F52E6DD"/>
    <w:rsid w:val="6F55C764"/>
    <w:rsid w:val="6F585A15"/>
    <w:rsid w:val="6F6E4CFC"/>
    <w:rsid w:val="6F6F78B5"/>
    <w:rsid w:val="6F7CE906"/>
    <w:rsid w:val="6F853C2F"/>
    <w:rsid w:val="6F855223"/>
    <w:rsid w:val="6F8D0E9C"/>
    <w:rsid w:val="6F984A4B"/>
    <w:rsid w:val="6FA33D5A"/>
    <w:rsid w:val="6FAAA31E"/>
    <w:rsid w:val="6FAB97A5"/>
    <w:rsid w:val="6FAB97AF"/>
    <w:rsid w:val="6FB21121"/>
    <w:rsid w:val="6FBA4A7B"/>
    <w:rsid w:val="6FBB619B"/>
    <w:rsid w:val="6FC61F16"/>
    <w:rsid w:val="6FC87AD1"/>
    <w:rsid w:val="6FD4834B"/>
    <w:rsid w:val="6FD5A6D8"/>
    <w:rsid w:val="6FD8C1D9"/>
    <w:rsid w:val="6FE902D9"/>
    <w:rsid w:val="6FEC4CCC"/>
    <w:rsid w:val="6FEE7834"/>
    <w:rsid w:val="6FF89DA9"/>
    <w:rsid w:val="700C7C24"/>
    <w:rsid w:val="701D4415"/>
    <w:rsid w:val="70206358"/>
    <w:rsid w:val="7020CC2E"/>
    <w:rsid w:val="7021055C"/>
    <w:rsid w:val="702B0738"/>
    <w:rsid w:val="7037EE06"/>
    <w:rsid w:val="703AA00D"/>
    <w:rsid w:val="703E234B"/>
    <w:rsid w:val="703F5A5B"/>
    <w:rsid w:val="70400411"/>
    <w:rsid w:val="70400ED6"/>
    <w:rsid w:val="7040CBB7"/>
    <w:rsid w:val="70477E79"/>
    <w:rsid w:val="704986D4"/>
    <w:rsid w:val="704A774C"/>
    <w:rsid w:val="70501EFD"/>
    <w:rsid w:val="705181C1"/>
    <w:rsid w:val="7053106E"/>
    <w:rsid w:val="70592778"/>
    <w:rsid w:val="705DFF8A"/>
    <w:rsid w:val="706C916E"/>
    <w:rsid w:val="708182C6"/>
    <w:rsid w:val="708259E4"/>
    <w:rsid w:val="708685A8"/>
    <w:rsid w:val="709C1B59"/>
    <w:rsid w:val="70AA5547"/>
    <w:rsid w:val="70AE9941"/>
    <w:rsid w:val="70B94C86"/>
    <w:rsid w:val="70BC9581"/>
    <w:rsid w:val="70BEB1B6"/>
    <w:rsid w:val="70C55A62"/>
    <w:rsid w:val="70C85173"/>
    <w:rsid w:val="70CB8540"/>
    <w:rsid w:val="70CC8714"/>
    <w:rsid w:val="70CD3A14"/>
    <w:rsid w:val="70D7A7A9"/>
    <w:rsid w:val="70DC01FE"/>
    <w:rsid w:val="70DCA4AD"/>
    <w:rsid w:val="70DDFCA0"/>
    <w:rsid w:val="70E0F8F3"/>
    <w:rsid w:val="70E4B3C9"/>
    <w:rsid w:val="70ED62B0"/>
    <w:rsid w:val="70EFB44A"/>
    <w:rsid w:val="70F88A28"/>
    <w:rsid w:val="70FFAE0D"/>
    <w:rsid w:val="710A72F3"/>
    <w:rsid w:val="710C9A06"/>
    <w:rsid w:val="710CDAC9"/>
    <w:rsid w:val="71176FF6"/>
    <w:rsid w:val="712179F7"/>
    <w:rsid w:val="7127822A"/>
    <w:rsid w:val="7128BFFC"/>
    <w:rsid w:val="7139AA7C"/>
    <w:rsid w:val="713C1D5F"/>
    <w:rsid w:val="71412B08"/>
    <w:rsid w:val="71479D4E"/>
    <w:rsid w:val="715C3586"/>
    <w:rsid w:val="7162E2F6"/>
    <w:rsid w:val="71688481"/>
    <w:rsid w:val="716ACA29"/>
    <w:rsid w:val="717562E5"/>
    <w:rsid w:val="7184406A"/>
    <w:rsid w:val="71934B9D"/>
    <w:rsid w:val="7193DFC8"/>
    <w:rsid w:val="719947C9"/>
    <w:rsid w:val="719A5CE9"/>
    <w:rsid w:val="719B4466"/>
    <w:rsid w:val="71A5207A"/>
    <w:rsid w:val="71AF366E"/>
    <w:rsid w:val="71B9B7FA"/>
    <w:rsid w:val="71BA47A4"/>
    <w:rsid w:val="71C45726"/>
    <w:rsid w:val="71D22BA7"/>
    <w:rsid w:val="71D478F2"/>
    <w:rsid w:val="71D58401"/>
    <w:rsid w:val="71DC61A6"/>
    <w:rsid w:val="71EBA19E"/>
    <w:rsid w:val="71F043F0"/>
    <w:rsid w:val="71F390CA"/>
    <w:rsid w:val="71FE9DD6"/>
    <w:rsid w:val="71FFB030"/>
    <w:rsid w:val="7210E4DC"/>
    <w:rsid w:val="7218E34A"/>
    <w:rsid w:val="721CDBCE"/>
    <w:rsid w:val="7231005E"/>
    <w:rsid w:val="72368FBE"/>
    <w:rsid w:val="723CB590"/>
    <w:rsid w:val="723EC421"/>
    <w:rsid w:val="7246AE7C"/>
    <w:rsid w:val="7248C9F9"/>
    <w:rsid w:val="725B6E43"/>
    <w:rsid w:val="725EE1A5"/>
    <w:rsid w:val="72627B55"/>
    <w:rsid w:val="7269C653"/>
    <w:rsid w:val="726E6E87"/>
    <w:rsid w:val="72762371"/>
    <w:rsid w:val="72773025"/>
    <w:rsid w:val="727EF62D"/>
    <w:rsid w:val="72859EEF"/>
    <w:rsid w:val="728BC942"/>
    <w:rsid w:val="728E79F6"/>
    <w:rsid w:val="7297880C"/>
    <w:rsid w:val="72978882"/>
    <w:rsid w:val="729A5ABA"/>
    <w:rsid w:val="729D3324"/>
    <w:rsid w:val="72A1C138"/>
    <w:rsid w:val="72B148E3"/>
    <w:rsid w:val="72B32D28"/>
    <w:rsid w:val="72BF71EF"/>
    <w:rsid w:val="72C3340D"/>
    <w:rsid w:val="72C3528B"/>
    <w:rsid w:val="72CDAF40"/>
    <w:rsid w:val="72CFBA70"/>
    <w:rsid w:val="72D3DE16"/>
    <w:rsid w:val="72D9C756"/>
    <w:rsid w:val="72DA1915"/>
    <w:rsid w:val="72E45710"/>
    <w:rsid w:val="72E5553C"/>
    <w:rsid w:val="72EC91D4"/>
    <w:rsid w:val="72F72568"/>
    <w:rsid w:val="72F93E52"/>
    <w:rsid w:val="72FBE787"/>
    <w:rsid w:val="730C6ACC"/>
    <w:rsid w:val="7313DF0C"/>
    <w:rsid w:val="73251F55"/>
    <w:rsid w:val="73370562"/>
    <w:rsid w:val="733847A8"/>
    <w:rsid w:val="733F1398"/>
    <w:rsid w:val="734BF79E"/>
    <w:rsid w:val="734EB230"/>
    <w:rsid w:val="73507DB4"/>
    <w:rsid w:val="735472DE"/>
    <w:rsid w:val="736226E2"/>
    <w:rsid w:val="7377FF0F"/>
    <w:rsid w:val="737DAD1A"/>
    <w:rsid w:val="7381E535"/>
    <w:rsid w:val="73830FF4"/>
    <w:rsid w:val="73850FC3"/>
    <w:rsid w:val="738771FF"/>
    <w:rsid w:val="7387B265"/>
    <w:rsid w:val="7397E3C2"/>
    <w:rsid w:val="7397F1F2"/>
    <w:rsid w:val="73A99046"/>
    <w:rsid w:val="73ABDE2C"/>
    <w:rsid w:val="73B81842"/>
    <w:rsid w:val="73B87251"/>
    <w:rsid w:val="73BA93BE"/>
    <w:rsid w:val="73BE6020"/>
    <w:rsid w:val="73C03371"/>
    <w:rsid w:val="73C82B7C"/>
    <w:rsid w:val="73CD6BCE"/>
    <w:rsid w:val="73D6F6A9"/>
    <w:rsid w:val="73E11786"/>
    <w:rsid w:val="73E2276F"/>
    <w:rsid w:val="73E4A2A9"/>
    <w:rsid w:val="73E53DFD"/>
    <w:rsid w:val="73F193DF"/>
    <w:rsid w:val="73F2C511"/>
    <w:rsid w:val="73F420FF"/>
    <w:rsid w:val="73FB2783"/>
    <w:rsid w:val="73FFF235"/>
    <w:rsid w:val="741786DA"/>
    <w:rsid w:val="742088AF"/>
    <w:rsid w:val="74269BBF"/>
    <w:rsid w:val="7427DF2F"/>
    <w:rsid w:val="742F2366"/>
    <w:rsid w:val="743B04F9"/>
    <w:rsid w:val="744162B1"/>
    <w:rsid w:val="74419D14"/>
    <w:rsid w:val="74454EFA"/>
    <w:rsid w:val="7446DD45"/>
    <w:rsid w:val="744BB33A"/>
    <w:rsid w:val="744D0023"/>
    <w:rsid w:val="745146B4"/>
    <w:rsid w:val="745D6626"/>
    <w:rsid w:val="745EBD2E"/>
    <w:rsid w:val="7461E763"/>
    <w:rsid w:val="7466DC2C"/>
    <w:rsid w:val="74678D2A"/>
    <w:rsid w:val="746B1D78"/>
    <w:rsid w:val="7494DDE7"/>
    <w:rsid w:val="749966D6"/>
    <w:rsid w:val="749FC5FC"/>
    <w:rsid w:val="74A4982B"/>
    <w:rsid w:val="74A4B7B2"/>
    <w:rsid w:val="74B19219"/>
    <w:rsid w:val="74B64947"/>
    <w:rsid w:val="74C298AA"/>
    <w:rsid w:val="74CC0ECC"/>
    <w:rsid w:val="74DF9A52"/>
    <w:rsid w:val="74E79263"/>
    <w:rsid w:val="74EFA268"/>
    <w:rsid w:val="74F51278"/>
    <w:rsid w:val="74F9AE95"/>
    <w:rsid w:val="75009A53"/>
    <w:rsid w:val="7501F00F"/>
    <w:rsid w:val="75076402"/>
    <w:rsid w:val="7509BBC7"/>
    <w:rsid w:val="750A19DC"/>
    <w:rsid w:val="750B78E3"/>
    <w:rsid w:val="7543FCF9"/>
    <w:rsid w:val="754BAB7E"/>
    <w:rsid w:val="756589FF"/>
    <w:rsid w:val="756BC3D6"/>
    <w:rsid w:val="757A3BB5"/>
    <w:rsid w:val="757F25A4"/>
    <w:rsid w:val="7589A853"/>
    <w:rsid w:val="758F1F7B"/>
    <w:rsid w:val="759A1092"/>
    <w:rsid w:val="75A03E1A"/>
    <w:rsid w:val="75A46738"/>
    <w:rsid w:val="75B6CB3B"/>
    <w:rsid w:val="75B7F49C"/>
    <w:rsid w:val="75E773AB"/>
    <w:rsid w:val="75F51125"/>
    <w:rsid w:val="75F86997"/>
    <w:rsid w:val="75FD4E46"/>
    <w:rsid w:val="75FEEDF4"/>
    <w:rsid w:val="7607C59E"/>
    <w:rsid w:val="760F20D6"/>
    <w:rsid w:val="76149BD8"/>
    <w:rsid w:val="7615FD90"/>
    <w:rsid w:val="7617B6B7"/>
    <w:rsid w:val="76182283"/>
    <w:rsid w:val="76196DB6"/>
    <w:rsid w:val="761B6558"/>
    <w:rsid w:val="761F9017"/>
    <w:rsid w:val="7626C2A8"/>
    <w:rsid w:val="762B7FB6"/>
    <w:rsid w:val="76308423"/>
    <w:rsid w:val="76319727"/>
    <w:rsid w:val="7632B014"/>
    <w:rsid w:val="76408813"/>
    <w:rsid w:val="7649EB22"/>
    <w:rsid w:val="7650397E"/>
    <w:rsid w:val="76513F05"/>
    <w:rsid w:val="7653E91F"/>
    <w:rsid w:val="765626E3"/>
    <w:rsid w:val="7656D539"/>
    <w:rsid w:val="765D6F5C"/>
    <w:rsid w:val="765EE644"/>
    <w:rsid w:val="766315DD"/>
    <w:rsid w:val="76675FCC"/>
    <w:rsid w:val="76752A7E"/>
    <w:rsid w:val="768362C4"/>
    <w:rsid w:val="768B298F"/>
    <w:rsid w:val="768B951E"/>
    <w:rsid w:val="768E9335"/>
    <w:rsid w:val="7696084B"/>
    <w:rsid w:val="7696C404"/>
    <w:rsid w:val="7697C849"/>
    <w:rsid w:val="769AB47F"/>
    <w:rsid w:val="76A641AE"/>
    <w:rsid w:val="76A8DE9A"/>
    <w:rsid w:val="76A90A3D"/>
    <w:rsid w:val="76AAC3F0"/>
    <w:rsid w:val="76AAE269"/>
    <w:rsid w:val="76AEFB47"/>
    <w:rsid w:val="76B8DEF1"/>
    <w:rsid w:val="76C1E082"/>
    <w:rsid w:val="76C29600"/>
    <w:rsid w:val="76D8DB6F"/>
    <w:rsid w:val="76E921B0"/>
    <w:rsid w:val="76F3613C"/>
    <w:rsid w:val="76F37D88"/>
    <w:rsid w:val="76F7D2B1"/>
    <w:rsid w:val="76F7E60E"/>
    <w:rsid w:val="77058E86"/>
    <w:rsid w:val="77083179"/>
    <w:rsid w:val="77163794"/>
    <w:rsid w:val="771A355B"/>
    <w:rsid w:val="77293A8B"/>
    <w:rsid w:val="772DF5BF"/>
    <w:rsid w:val="774357CD"/>
    <w:rsid w:val="7745D49D"/>
    <w:rsid w:val="7747950F"/>
    <w:rsid w:val="7747C33D"/>
    <w:rsid w:val="7748B3A2"/>
    <w:rsid w:val="774B3D07"/>
    <w:rsid w:val="7751A581"/>
    <w:rsid w:val="775426AC"/>
    <w:rsid w:val="7755EE89"/>
    <w:rsid w:val="77580BA9"/>
    <w:rsid w:val="775A2DFD"/>
    <w:rsid w:val="77696383"/>
    <w:rsid w:val="7769AA09"/>
    <w:rsid w:val="776CA74A"/>
    <w:rsid w:val="777DD1ED"/>
    <w:rsid w:val="778BFE8D"/>
    <w:rsid w:val="77A1F4A6"/>
    <w:rsid w:val="77A24C41"/>
    <w:rsid w:val="77B30A1B"/>
    <w:rsid w:val="77B82716"/>
    <w:rsid w:val="77C63654"/>
    <w:rsid w:val="77C6CA20"/>
    <w:rsid w:val="77C6D84B"/>
    <w:rsid w:val="77DD187C"/>
    <w:rsid w:val="77E6BE15"/>
    <w:rsid w:val="77ED080B"/>
    <w:rsid w:val="77F79003"/>
    <w:rsid w:val="77F82117"/>
    <w:rsid w:val="77F9CFA8"/>
    <w:rsid w:val="78119DD1"/>
    <w:rsid w:val="7815FB87"/>
    <w:rsid w:val="781812CC"/>
    <w:rsid w:val="781A49F6"/>
    <w:rsid w:val="7824D4B8"/>
    <w:rsid w:val="7829F297"/>
    <w:rsid w:val="782C4017"/>
    <w:rsid w:val="7842317A"/>
    <w:rsid w:val="784737DC"/>
    <w:rsid w:val="7853585D"/>
    <w:rsid w:val="78553475"/>
    <w:rsid w:val="785AE322"/>
    <w:rsid w:val="785B0436"/>
    <w:rsid w:val="7863E8B8"/>
    <w:rsid w:val="786F7A40"/>
    <w:rsid w:val="786FE1CF"/>
    <w:rsid w:val="78701FB1"/>
    <w:rsid w:val="7874ABD0"/>
    <w:rsid w:val="7877E185"/>
    <w:rsid w:val="787BA5C6"/>
    <w:rsid w:val="788382FF"/>
    <w:rsid w:val="7884D45D"/>
    <w:rsid w:val="78906217"/>
    <w:rsid w:val="7893B66F"/>
    <w:rsid w:val="78A4D5EF"/>
    <w:rsid w:val="78B22864"/>
    <w:rsid w:val="78B52391"/>
    <w:rsid w:val="78B7EB76"/>
    <w:rsid w:val="78B91455"/>
    <w:rsid w:val="78C26C65"/>
    <w:rsid w:val="78C521E2"/>
    <w:rsid w:val="78C5977B"/>
    <w:rsid w:val="78C5F67B"/>
    <w:rsid w:val="78CC6A9C"/>
    <w:rsid w:val="78CDCB5F"/>
    <w:rsid w:val="78D1C7E7"/>
    <w:rsid w:val="78D23639"/>
    <w:rsid w:val="78D357E1"/>
    <w:rsid w:val="78D9E1F3"/>
    <w:rsid w:val="78DBF9AF"/>
    <w:rsid w:val="78DC1235"/>
    <w:rsid w:val="78DC2E11"/>
    <w:rsid w:val="78E88472"/>
    <w:rsid w:val="78EC7854"/>
    <w:rsid w:val="78EC9D01"/>
    <w:rsid w:val="78F3E789"/>
    <w:rsid w:val="78F5F1D5"/>
    <w:rsid w:val="790306FE"/>
    <w:rsid w:val="79099C3E"/>
    <w:rsid w:val="7911114B"/>
    <w:rsid w:val="7913C6D9"/>
    <w:rsid w:val="79181584"/>
    <w:rsid w:val="791F6E17"/>
    <w:rsid w:val="79214D03"/>
    <w:rsid w:val="79280848"/>
    <w:rsid w:val="792AA5CE"/>
    <w:rsid w:val="792B1C99"/>
    <w:rsid w:val="792D53C4"/>
    <w:rsid w:val="794288AA"/>
    <w:rsid w:val="7947EDFA"/>
    <w:rsid w:val="7948C149"/>
    <w:rsid w:val="794C6BF0"/>
    <w:rsid w:val="79500290"/>
    <w:rsid w:val="795FAFEB"/>
    <w:rsid w:val="79761691"/>
    <w:rsid w:val="797A2896"/>
    <w:rsid w:val="797AE660"/>
    <w:rsid w:val="797BB0A9"/>
    <w:rsid w:val="79814F42"/>
    <w:rsid w:val="79819963"/>
    <w:rsid w:val="79820EDF"/>
    <w:rsid w:val="7988F5BF"/>
    <w:rsid w:val="798B2A5A"/>
    <w:rsid w:val="79935EDD"/>
    <w:rsid w:val="7997410E"/>
    <w:rsid w:val="799ACA0D"/>
    <w:rsid w:val="799D88B2"/>
    <w:rsid w:val="799EBC93"/>
    <w:rsid w:val="79AE551C"/>
    <w:rsid w:val="79B58618"/>
    <w:rsid w:val="79B5A57E"/>
    <w:rsid w:val="79B6BDE4"/>
    <w:rsid w:val="79BA0158"/>
    <w:rsid w:val="79BC50B8"/>
    <w:rsid w:val="79C717BF"/>
    <w:rsid w:val="79C81078"/>
    <w:rsid w:val="79C95ED9"/>
    <w:rsid w:val="79CD68FC"/>
    <w:rsid w:val="79D04D00"/>
    <w:rsid w:val="79DCE1E3"/>
    <w:rsid w:val="79E3C093"/>
    <w:rsid w:val="79EA10F6"/>
    <w:rsid w:val="79EA9659"/>
    <w:rsid w:val="79EE04E9"/>
    <w:rsid w:val="79F05FA2"/>
    <w:rsid w:val="79F3EAAC"/>
    <w:rsid w:val="79F41AC7"/>
    <w:rsid w:val="7A0305BC"/>
    <w:rsid w:val="7A0F4B29"/>
    <w:rsid w:val="7A129575"/>
    <w:rsid w:val="7A204FBC"/>
    <w:rsid w:val="7A2ECF2E"/>
    <w:rsid w:val="7A318A2F"/>
    <w:rsid w:val="7A33065C"/>
    <w:rsid w:val="7A36DEDF"/>
    <w:rsid w:val="7A3DA5F3"/>
    <w:rsid w:val="7A49FCEF"/>
    <w:rsid w:val="7A4A2D4A"/>
    <w:rsid w:val="7A4BD044"/>
    <w:rsid w:val="7A4C191A"/>
    <w:rsid w:val="7A543A31"/>
    <w:rsid w:val="7A6DFD15"/>
    <w:rsid w:val="7A7206CD"/>
    <w:rsid w:val="7A73D7AC"/>
    <w:rsid w:val="7A75F0CE"/>
    <w:rsid w:val="7A87FAD2"/>
    <w:rsid w:val="7A891335"/>
    <w:rsid w:val="7A891D6D"/>
    <w:rsid w:val="7A8A9200"/>
    <w:rsid w:val="7A8DAB56"/>
    <w:rsid w:val="7A8DF1CD"/>
    <w:rsid w:val="7A8E491E"/>
    <w:rsid w:val="7A935345"/>
    <w:rsid w:val="7A9879F1"/>
    <w:rsid w:val="7A9CBAD2"/>
    <w:rsid w:val="7AA71DFB"/>
    <w:rsid w:val="7AACE1AC"/>
    <w:rsid w:val="7AB2C7E5"/>
    <w:rsid w:val="7AB3BD0F"/>
    <w:rsid w:val="7AB936AD"/>
    <w:rsid w:val="7ABD6511"/>
    <w:rsid w:val="7AC322F8"/>
    <w:rsid w:val="7AC92425"/>
    <w:rsid w:val="7AD436AC"/>
    <w:rsid w:val="7AD54A28"/>
    <w:rsid w:val="7AE0EDB4"/>
    <w:rsid w:val="7AE26BAB"/>
    <w:rsid w:val="7AEDDFDD"/>
    <w:rsid w:val="7AEF73B0"/>
    <w:rsid w:val="7AEFBAC0"/>
    <w:rsid w:val="7AF324FA"/>
    <w:rsid w:val="7AF65AEF"/>
    <w:rsid w:val="7B10CB63"/>
    <w:rsid w:val="7B1200F8"/>
    <w:rsid w:val="7B1AAC7F"/>
    <w:rsid w:val="7B2BFD39"/>
    <w:rsid w:val="7B2EFF73"/>
    <w:rsid w:val="7B300208"/>
    <w:rsid w:val="7B36C0B9"/>
    <w:rsid w:val="7B3B4C9A"/>
    <w:rsid w:val="7B3DBCA1"/>
    <w:rsid w:val="7B457255"/>
    <w:rsid w:val="7B557264"/>
    <w:rsid w:val="7B5B97C8"/>
    <w:rsid w:val="7B5CBFAB"/>
    <w:rsid w:val="7B63CA99"/>
    <w:rsid w:val="7B6606FB"/>
    <w:rsid w:val="7B67E442"/>
    <w:rsid w:val="7B69E897"/>
    <w:rsid w:val="7B71CF89"/>
    <w:rsid w:val="7B741A4B"/>
    <w:rsid w:val="7B7CAE80"/>
    <w:rsid w:val="7B7DA42C"/>
    <w:rsid w:val="7B81EB60"/>
    <w:rsid w:val="7B830824"/>
    <w:rsid w:val="7B8616ED"/>
    <w:rsid w:val="7B8726C2"/>
    <w:rsid w:val="7BA3F84D"/>
    <w:rsid w:val="7BADF45E"/>
    <w:rsid w:val="7BB0B086"/>
    <w:rsid w:val="7BB317C2"/>
    <w:rsid w:val="7BB48799"/>
    <w:rsid w:val="7BCA69B3"/>
    <w:rsid w:val="7BCBEC6E"/>
    <w:rsid w:val="7BDDFD15"/>
    <w:rsid w:val="7BE1CFD6"/>
    <w:rsid w:val="7BE6052C"/>
    <w:rsid w:val="7BEAF0A8"/>
    <w:rsid w:val="7BEC9023"/>
    <w:rsid w:val="7BF6DFC1"/>
    <w:rsid w:val="7BFE64DE"/>
    <w:rsid w:val="7BFEC5FD"/>
    <w:rsid w:val="7C08C371"/>
    <w:rsid w:val="7C0B533D"/>
    <w:rsid w:val="7C0BC571"/>
    <w:rsid w:val="7C134C00"/>
    <w:rsid w:val="7C21851A"/>
    <w:rsid w:val="7C2A4D8B"/>
    <w:rsid w:val="7C343F01"/>
    <w:rsid w:val="7C39E6AF"/>
    <w:rsid w:val="7C3DD724"/>
    <w:rsid w:val="7C4FB646"/>
    <w:rsid w:val="7C618421"/>
    <w:rsid w:val="7C64828D"/>
    <w:rsid w:val="7C64F486"/>
    <w:rsid w:val="7C67D32D"/>
    <w:rsid w:val="7C6B8BDF"/>
    <w:rsid w:val="7C6CF922"/>
    <w:rsid w:val="7C6E6D2E"/>
    <w:rsid w:val="7C7B323C"/>
    <w:rsid w:val="7C810AE3"/>
    <w:rsid w:val="7C8F344D"/>
    <w:rsid w:val="7C8F855F"/>
    <w:rsid w:val="7C96F590"/>
    <w:rsid w:val="7C982719"/>
    <w:rsid w:val="7C9A5928"/>
    <w:rsid w:val="7CA35372"/>
    <w:rsid w:val="7CAF7AEF"/>
    <w:rsid w:val="7CCEC601"/>
    <w:rsid w:val="7CD158E4"/>
    <w:rsid w:val="7CDA36F3"/>
    <w:rsid w:val="7CDAEC1A"/>
    <w:rsid w:val="7CDB833F"/>
    <w:rsid w:val="7CDFB89E"/>
    <w:rsid w:val="7CF790C1"/>
    <w:rsid w:val="7CFF4AA2"/>
    <w:rsid w:val="7D0F2006"/>
    <w:rsid w:val="7D11860E"/>
    <w:rsid w:val="7D1DCAD2"/>
    <w:rsid w:val="7D1EECB6"/>
    <w:rsid w:val="7D2055E8"/>
    <w:rsid w:val="7D2B38F4"/>
    <w:rsid w:val="7D2BADF7"/>
    <w:rsid w:val="7D4443A6"/>
    <w:rsid w:val="7D490D13"/>
    <w:rsid w:val="7D497E2E"/>
    <w:rsid w:val="7D4A3637"/>
    <w:rsid w:val="7D58FFC2"/>
    <w:rsid w:val="7D610517"/>
    <w:rsid w:val="7D6773F3"/>
    <w:rsid w:val="7D6A03A6"/>
    <w:rsid w:val="7D7383FD"/>
    <w:rsid w:val="7D7E807E"/>
    <w:rsid w:val="7D9499AE"/>
    <w:rsid w:val="7D95694D"/>
    <w:rsid w:val="7D9A71BD"/>
    <w:rsid w:val="7DA13D70"/>
    <w:rsid w:val="7DA83312"/>
    <w:rsid w:val="7DAEC201"/>
    <w:rsid w:val="7DB9BB49"/>
    <w:rsid w:val="7DBFE075"/>
    <w:rsid w:val="7DC3F89E"/>
    <w:rsid w:val="7DC7683C"/>
    <w:rsid w:val="7DCA396E"/>
    <w:rsid w:val="7DCF7649"/>
    <w:rsid w:val="7DD48D12"/>
    <w:rsid w:val="7DE56552"/>
    <w:rsid w:val="7DEBDF89"/>
    <w:rsid w:val="7DEF6127"/>
    <w:rsid w:val="7DF2403B"/>
    <w:rsid w:val="7DF9623F"/>
    <w:rsid w:val="7E07D23F"/>
    <w:rsid w:val="7E1C2D2A"/>
    <w:rsid w:val="7E1E715E"/>
    <w:rsid w:val="7E21C999"/>
    <w:rsid w:val="7E23660C"/>
    <w:rsid w:val="7E30FFDF"/>
    <w:rsid w:val="7E35488E"/>
    <w:rsid w:val="7E3D045A"/>
    <w:rsid w:val="7E41AA7D"/>
    <w:rsid w:val="7E468365"/>
    <w:rsid w:val="7E5665B3"/>
    <w:rsid w:val="7E658034"/>
    <w:rsid w:val="7E79062E"/>
    <w:rsid w:val="7E7BB28D"/>
    <w:rsid w:val="7E81871B"/>
    <w:rsid w:val="7E82593E"/>
    <w:rsid w:val="7E9295C7"/>
    <w:rsid w:val="7E95E36A"/>
    <w:rsid w:val="7EA3861C"/>
    <w:rsid w:val="7EA41C92"/>
    <w:rsid w:val="7EA5BD67"/>
    <w:rsid w:val="7EA7ACB0"/>
    <w:rsid w:val="7EAE55FB"/>
    <w:rsid w:val="7EAFBA71"/>
    <w:rsid w:val="7EBE410D"/>
    <w:rsid w:val="7ECB2184"/>
    <w:rsid w:val="7ECCA012"/>
    <w:rsid w:val="7ED0D83F"/>
    <w:rsid w:val="7ED2122C"/>
    <w:rsid w:val="7ED6B1CA"/>
    <w:rsid w:val="7EDD2A61"/>
    <w:rsid w:val="7EE07451"/>
    <w:rsid w:val="7EE65FC1"/>
    <w:rsid w:val="7EEC285B"/>
    <w:rsid w:val="7EF3A136"/>
    <w:rsid w:val="7EF4F6F2"/>
    <w:rsid w:val="7EF76652"/>
    <w:rsid w:val="7EFEC7DA"/>
    <w:rsid w:val="7EFFCA8A"/>
    <w:rsid w:val="7F04D172"/>
    <w:rsid w:val="7F053F4C"/>
    <w:rsid w:val="7F0FF23C"/>
    <w:rsid w:val="7F15418B"/>
    <w:rsid w:val="7F226518"/>
    <w:rsid w:val="7F243C50"/>
    <w:rsid w:val="7F260421"/>
    <w:rsid w:val="7F27DACF"/>
    <w:rsid w:val="7F2C29D6"/>
    <w:rsid w:val="7F2C7456"/>
    <w:rsid w:val="7F302AB2"/>
    <w:rsid w:val="7F3E35FC"/>
    <w:rsid w:val="7F3ECE92"/>
    <w:rsid w:val="7F43684E"/>
    <w:rsid w:val="7F4B9C9C"/>
    <w:rsid w:val="7F4CC84C"/>
    <w:rsid w:val="7F4FBFF3"/>
    <w:rsid w:val="7F5A3152"/>
    <w:rsid w:val="7F5A36C1"/>
    <w:rsid w:val="7F69C3E9"/>
    <w:rsid w:val="7F70A472"/>
    <w:rsid w:val="7F70EDA0"/>
    <w:rsid w:val="7F75F35B"/>
    <w:rsid w:val="7F825D4E"/>
    <w:rsid w:val="7F82BE84"/>
    <w:rsid w:val="7F8EDDF6"/>
    <w:rsid w:val="7F8FCCAF"/>
    <w:rsid w:val="7F96018C"/>
    <w:rsid w:val="7F96147A"/>
    <w:rsid w:val="7F98C3BA"/>
    <w:rsid w:val="7FA8BBD0"/>
    <w:rsid w:val="7FB39BE2"/>
    <w:rsid w:val="7FBE3E6B"/>
    <w:rsid w:val="7FC25B53"/>
    <w:rsid w:val="7FC4DEC3"/>
    <w:rsid w:val="7FD2600C"/>
    <w:rsid w:val="7FD8D12D"/>
    <w:rsid w:val="7FE3E0CC"/>
    <w:rsid w:val="7FEC656E"/>
    <w:rsid w:val="7FF913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7DEFB"/>
  <w15:chartTrackingRefBased/>
  <w15:docId w15:val="{BACA1FAF-9E9C-48F8-9CD7-5E6300F9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DF"/>
    <w:pPr>
      <w:spacing w:after="0" w:line="240" w:lineRule="auto"/>
      <w:jc w:val="both"/>
    </w:pPr>
    <w:rPr>
      <w:rFonts w:ascii="Calibri Light" w:eastAsia="Times New Roman" w:hAnsi="Calibri Light" w:cs="Calibri Light"/>
      <w:color w:val="4F4F4F"/>
      <w:szCs w:val="20"/>
      <w:lang w:val="en-IE"/>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Bodytextversion1"/>
    <w:link w:val="Heading1Char"/>
    <w:qFormat/>
    <w:rsid w:val="001242DF"/>
    <w:pPr>
      <w:keepNext/>
      <w:pageBreakBefore/>
      <w:numPr>
        <w:numId w:val="15"/>
      </w:numPr>
      <w:spacing w:before="240" w:after="60"/>
      <w:jc w:val="left"/>
      <w:outlineLvl w:val="0"/>
    </w:pPr>
    <w:rPr>
      <w:rFonts w:ascii="Verdana" w:hAnsi="Verdana"/>
      <w:b/>
      <w:caps/>
      <w:color w:val="00938F"/>
      <w:kern w:val="28"/>
      <w:sz w:val="32"/>
    </w:rPr>
  </w:style>
  <w:style w:type="paragraph" w:styleId="Heading2">
    <w:name w:val="heading 2"/>
    <w:aliases w:val="h2,2,Prophead 2,H2,HD2,Proposal,Heading 2 Hidden,minor side,sl2,sh2,Project 2,RFS 2,2nd level,Level 2 Heading,Numbered indent 2,ni2,Hanging 2 Indent,numbered indent 2,exercise,Heading 2 substyle,Heading 2 std,ctf345-2,Titre3,Major,Major1,21,L2"/>
    <w:basedOn w:val="Normal"/>
    <w:next w:val="Bodytextversion1"/>
    <w:link w:val="Heading2Char"/>
    <w:qFormat/>
    <w:rsid w:val="001242DF"/>
    <w:pPr>
      <w:keepNext/>
      <w:numPr>
        <w:ilvl w:val="1"/>
        <w:numId w:val="15"/>
      </w:numPr>
      <w:spacing w:before="240" w:after="60"/>
      <w:outlineLvl w:val="1"/>
    </w:pPr>
    <w:rPr>
      <w:rFonts w:ascii="Verdana" w:hAnsi="Verdana"/>
      <w:b/>
      <w:color w:val="00B7B6"/>
      <w:sz w:val="24"/>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Bodytextversion1"/>
    <w:link w:val="Heading3Char"/>
    <w:autoRedefine/>
    <w:qFormat/>
    <w:rsid w:val="003107A5"/>
    <w:pPr>
      <w:keepNext/>
      <w:numPr>
        <w:ilvl w:val="2"/>
        <w:numId w:val="15"/>
      </w:numPr>
      <w:spacing w:before="240" w:after="60"/>
      <w:jc w:val="left"/>
      <w:outlineLvl w:val="2"/>
    </w:pPr>
    <w:rPr>
      <w:rFonts w:ascii="Verdana" w:hAnsi="Verdana"/>
      <w:i/>
      <w:color w:val="00D2A2"/>
    </w:rPr>
  </w:style>
  <w:style w:type="paragraph" w:styleId="Heading4">
    <w:name w:val="heading 4"/>
    <w:aliases w:val="h4,h4 sub sub heading,Level 2 - a,D Sub-Sub/Plain,l4,Map Title,hd4,Bullet 1,Sub-Minor,Project table,Propos,Bullet 11,Bullet 12,Bullet 13,Bullet 14,Bullet 15,Bullet 16,H4,Tempo Heading 4,Lev 4,Project table1,Project table2,Project table3,4,Pro"/>
    <w:basedOn w:val="Normal"/>
    <w:next w:val="Bodytextversion1"/>
    <w:link w:val="Heading4Char"/>
    <w:autoRedefine/>
    <w:qFormat/>
    <w:rsid w:val="003107A5"/>
    <w:pPr>
      <w:keepNext/>
      <w:numPr>
        <w:ilvl w:val="3"/>
        <w:numId w:val="15"/>
      </w:numPr>
      <w:ind w:left="2281"/>
      <w:outlineLvl w:val="3"/>
    </w:pPr>
    <w:rPr>
      <w:rFonts w:ascii="Verdana" w:eastAsia="Verdana" w:hAnsi="Verdana" w:cs="Times New Roman"/>
      <w:bCs/>
      <w:i/>
      <w:color w:val="00B7B6"/>
      <w:sz w:val="20"/>
      <w:lang w:val="en-GB"/>
    </w:rPr>
  </w:style>
  <w:style w:type="paragraph" w:styleId="Heading5">
    <w:name w:val="heading 5"/>
    <w:aliases w:val="5"/>
    <w:basedOn w:val="Normal"/>
    <w:next w:val="Normal"/>
    <w:link w:val="Heading5Char"/>
    <w:unhideWhenUsed/>
    <w:qFormat/>
    <w:rsid w:val="001242DF"/>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uiPriority w:val="9"/>
    <w:qFormat/>
    <w:rsid w:val="001242DF"/>
    <w:pPr>
      <w:numPr>
        <w:ilvl w:val="5"/>
        <w:numId w:val="15"/>
      </w:numPr>
      <w:spacing w:before="240" w:after="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uiPriority w:val="9"/>
    <w:qFormat/>
    <w:rsid w:val="001242DF"/>
    <w:pPr>
      <w:numPr>
        <w:ilvl w:val="6"/>
        <w:numId w:val="15"/>
      </w:numPr>
      <w:spacing w:before="240" w:after="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uiPriority w:val="9"/>
    <w:qFormat/>
    <w:rsid w:val="001242DF"/>
    <w:pPr>
      <w:numPr>
        <w:ilvl w:val="7"/>
        <w:numId w:val="15"/>
      </w:numPr>
      <w:spacing w:before="240" w:after="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uiPriority w:val="9"/>
    <w:qFormat/>
    <w:rsid w:val="001242DF"/>
    <w:pPr>
      <w:numPr>
        <w:ilvl w:val="8"/>
        <w:numId w:val="1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1242DF"/>
    <w:rPr>
      <w:rFonts w:ascii="Verdana" w:eastAsia="Times New Roman" w:hAnsi="Verdana" w:cs="Calibri Light"/>
      <w:b/>
      <w:caps/>
      <w:color w:val="00938F"/>
      <w:kern w:val="28"/>
      <w:sz w:val="32"/>
      <w:szCs w:val="20"/>
      <w:lang w:val="en-IE"/>
    </w:rPr>
  </w:style>
  <w:style w:type="character" w:customStyle="1" w:styleId="Heading2Char">
    <w:name w:val="Heading 2 Char"/>
    <w:aliases w:val="h2 Char,2 Char,Prophead 2 Char,H2 Char,HD2 Char,Proposal Char,Heading 2 Hidden Char,minor side Char,sl2 Char,sh2 Char,Project 2 Char,RFS 2 Char,2nd level Char,Level 2 Heading Char,Numbered indent 2 Char,ni2 Char,Hanging 2 Indent Char"/>
    <w:basedOn w:val="DefaultParagraphFont"/>
    <w:link w:val="Heading2"/>
    <w:rsid w:val="001242DF"/>
    <w:rPr>
      <w:rFonts w:ascii="Verdana" w:eastAsia="Times New Roman" w:hAnsi="Verdana" w:cs="Calibri Light"/>
      <w:b/>
      <w:color w:val="00B7B6"/>
      <w:sz w:val="24"/>
      <w:szCs w:val="20"/>
      <w:lang w:val="en-IE"/>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3107A5"/>
    <w:rPr>
      <w:rFonts w:ascii="Verdana" w:eastAsia="Times New Roman" w:hAnsi="Verdana" w:cs="Calibri Light"/>
      <w:i/>
      <w:color w:val="00D2A2"/>
      <w:szCs w:val="20"/>
      <w:lang w:val="en-IE"/>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3107A5"/>
    <w:rPr>
      <w:rFonts w:ascii="Verdana" w:eastAsia="Verdana" w:hAnsi="Verdana" w:cs="Times New Roman"/>
      <w:bCs/>
      <w:i/>
      <w:color w:val="00B7B6"/>
      <w:sz w:val="20"/>
      <w:szCs w:val="20"/>
    </w:rPr>
  </w:style>
  <w:style w:type="character" w:customStyle="1" w:styleId="Heading5Char">
    <w:name w:val="Heading 5 Char"/>
    <w:aliases w:val="5 Char"/>
    <w:basedOn w:val="DefaultParagraphFont"/>
    <w:link w:val="Heading5"/>
    <w:rsid w:val="001242DF"/>
    <w:rPr>
      <w:rFonts w:asciiTheme="majorHAnsi" w:eastAsiaTheme="majorEastAsia" w:hAnsiTheme="majorHAnsi" w:cstheme="majorBidi"/>
      <w:color w:val="2F5496" w:themeColor="accent1" w:themeShade="BF"/>
      <w:szCs w:val="20"/>
      <w:lang w:val="en-IE"/>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uiPriority w:val="9"/>
    <w:rsid w:val="001242DF"/>
    <w:rPr>
      <w:rFonts w:ascii="Calibri Light" w:eastAsia="Times New Roman" w:hAnsi="Calibri Light" w:cs="Calibri Light"/>
      <w:i/>
      <w:color w:val="4F4F4F"/>
      <w:szCs w:val="20"/>
      <w:lang w:val="en-IE"/>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uiPriority w:val="9"/>
    <w:rsid w:val="001242DF"/>
    <w:rPr>
      <w:rFonts w:ascii="Arial" w:eastAsia="Times New Roman" w:hAnsi="Arial" w:cs="Calibri Light"/>
      <w:color w:val="4F4F4F"/>
      <w:szCs w:val="20"/>
      <w:lang w:val="en-IE"/>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uiPriority w:val="9"/>
    <w:rsid w:val="001242DF"/>
    <w:rPr>
      <w:rFonts w:ascii="Arial" w:eastAsia="Times New Roman" w:hAnsi="Arial" w:cs="Calibri Light"/>
      <w:i/>
      <w:color w:val="4F4F4F"/>
      <w:szCs w:val="20"/>
      <w:lang w:val="en-IE"/>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uiPriority w:val="9"/>
    <w:rsid w:val="001242DF"/>
    <w:rPr>
      <w:rFonts w:ascii="Arial" w:eastAsia="Times New Roman" w:hAnsi="Arial" w:cs="Calibri Light"/>
      <w:b/>
      <w:i/>
      <w:color w:val="4F4F4F"/>
      <w:sz w:val="18"/>
      <w:szCs w:val="20"/>
      <w:lang w:val="en-IE"/>
    </w:rPr>
  </w:style>
  <w:style w:type="paragraph" w:customStyle="1" w:styleId="NormalHead3">
    <w:name w:val="Normal Head 3"/>
    <w:basedOn w:val="Normal"/>
    <w:link w:val="NormalHead3Char"/>
    <w:rsid w:val="001242DF"/>
  </w:style>
  <w:style w:type="paragraph" w:styleId="Header">
    <w:name w:val="header"/>
    <w:basedOn w:val="Normal"/>
    <w:link w:val="HeaderChar"/>
    <w:rsid w:val="001242DF"/>
    <w:pPr>
      <w:tabs>
        <w:tab w:val="center" w:pos="4153"/>
        <w:tab w:val="right" w:pos="8306"/>
      </w:tabs>
    </w:pPr>
    <w:rPr>
      <w:rFonts w:ascii="Arial" w:hAnsi="Arial"/>
      <w:b/>
    </w:rPr>
  </w:style>
  <w:style w:type="character" w:customStyle="1" w:styleId="HeaderChar">
    <w:name w:val="Header Char"/>
    <w:basedOn w:val="DefaultParagraphFont"/>
    <w:link w:val="Header"/>
    <w:rsid w:val="001242DF"/>
    <w:rPr>
      <w:rFonts w:ascii="Arial" w:eastAsia="Times New Roman" w:hAnsi="Arial" w:cs="Calibri Light"/>
      <w:b/>
      <w:color w:val="4F4F4F"/>
      <w:szCs w:val="20"/>
      <w:lang w:val="en-IE"/>
    </w:rPr>
  </w:style>
  <w:style w:type="paragraph" w:styleId="Footer">
    <w:name w:val="footer"/>
    <w:basedOn w:val="Normal"/>
    <w:link w:val="FooterChar"/>
    <w:rsid w:val="001242DF"/>
    <w:pPr>
      <w:tabs>
        <w:tab w:val="center" w:pos="4153"/>
        <w:tab w:val="right" w:pos="8306"/>
      </w:tabs>
    </w:pPr>
  </w:style>
  <w:style w:type="character" w:customStyle="1" w:styleId="FooterChar">
    <w:name w:val="Footer Char"/>
    <w:basedOn w:val="DefaultParagraphFont"/>
    <w:link w:val="Footer"/>
    <w:rsid w:val="001242DF"/>
    <w:rPr>
      <w:rFonts w:ascii="Calibri Light" w:eastAsia="Times New Roman" w:hAnsi="Calibri Light" w:cs="Calibri Light"/>
      <w:color w:val="4F4F4F"/>
      <w:szCs w:val="20"/>
      <w:lang w:val="en-IE"/>
    </w:rPr>
  </w:style>
  <w:style w:type="paragraph" w:styleId="TOC1">
    <w:name w:val="toc 1"/>
    <w:basedOn w:val="Normal"/>
    <w:next w:val="Normal"/>
    <w:autoRedefine/>
    <w:uiPriority w:val="39"/>
    <w:qFormat/>
    <w:rsid w:val="009F6C6F"/>
    <w:pPr>
      <w:tabs>
        <w:tab w:val="left" w:pos="1134"/>
        <w:tab w:val="right" w:leader="dot" w:pos="8313"/>
      </w:tabs>
      <w:spacing w:before="120"/>
      <w:jc w:val="left"/>
    </w:pPr>
    <w:rPr>
      <w:rFonts w:ascii="Verdana" w:hAnsi="Verdana"/>
      <w:caps/>
      <w:noProof/>
      <w:color w:val="00938F"/>
      <w:sz w:val="20"/>
    </w:rPr>
  </w:style>
  <w:style w:type="paragraph" w:styleId="TOC2">
    <w:name w:val="toc 2"/>
    <w:basedOn w:val="Normal"/>
    <w:next w:val="Normal"/>
    <w:autoRedefine/>
    <w:uiPriority w:val="39"/>
    <w:qFormat/>
    <w:rsid w:val="008A6272"/>
    <w:pPr>
      <w:tabs>
        <w:tab w:val="right" w:pos="1021"/>
        <w:tab w:val="left" w:pos="1134"/>
        <w:tab w:val="right" w:leader="dot" w:pos="3261"/>
      </w:tabs>
      <w:spacing w:before="120"/>
      <w:ind w:left="1134" w:right="326"/>
      <w:jc w:val="left"/>
    </w:pPr>
    <w:rPr>
      <w:rFonts w:ascii="Verdana" w:hAnsi="Verdana"/>
      <w:noProof/>
      <w:color w:val="00B7B6"/>
      <w:sz w:val="20"/>
    </w:rPr>
  </w:style>
  <w:style w:type="paragraph" w:styleId="TOCHeading">
    <w:name w:val="TOC Heading"/>
    <w:basedOn w:val="Normal"/>
    <w:uiPriority w:val="39"/>
    <w:qFormat/>
    <w:rsid w:val="001242DF"/>
    <w:pPr>
      <w:spacing w:after="120"/>
    </w:pPr>
    <w:rPr>
      <w:rFonts w:ascii="Verdana" w:hAnsi="Verdana"/>
      <w:b/>
      <w:color w:val="00938F"/>
      <w:sz w:val="28"/>
    </w:rPr>
  </w:style>
  <w:style w:type="paragraph" w:customStyle="1" w:styleId="fpfooter">
    <w:name w:val="fpfooter"/>
    <w:basedOn w:val="Footer"/>
    <w:rsid w:val="001242DF"/>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242DF"/>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242DF"/>
    <w:rPr>
      <w:rFonts w:ascii="Tahoma" w:hAnsi="Tahoma" w:cs="Tahoma"/>
      <w:sz w:val="16"/>
      <w:szCs w:val="16"/>
    </w:rPr>
  </w:style>
  <w:style w:type="character" w:customStyle="1" w:styleId="BalloonTextChar">
    <w:name w:val="Balloon Text Char"/>
    <w:basedOn w:val="DefaultParagraphFont"/>
    <w:link w:val="BalloonText"/>
    <w:uiPriority w:val="99"/>
    <w:semiHidden/>
    <w:rsid w:val="001242DF"/>
    <w:rPr>
      <w:rFonts w:ascii="Tahoma" w:eastAsia="Times New Roman" w:hAnsi="Tahoma" w:cs="Tahoma"/>
      <w:color w:val="4F4F4F"/>
      <w:sz w:val="16"/>
      <w:szCs w:val="16"/>
      <w:lang w:val="en-IE"/>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1242DF"/>
    <w:pPr>
      <w:ind w:left="720"/>
      <w:contextualSpacing/>
    </w:pPr>
  </w:style>
  <w:style w:type="paragraph" w:customStyle="1" w:styleId="Default">
    <w:name w:val="Default"/>
    <w:rsid w:val="001242DF"/>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link w:val="TOC3Char"/>
    <w:autoRedefine/>
    <w:uiPriority w:val="39"/>
    <w:unhideWhenUsed/>
    <w:qFormat/>
    <w:rsid w:val="002A5B3A"/>
    <w:pPr>
      <w:tabs>
        <w:tab w:val="right" w:pos="8647"/>
        <w:tab w:val="right" w:leader="dot" w:pos="8683"/>
      </w:tabs>
      <w:spacing w:after="100"/>
      <w:ind w:left="440"/>
    </w:pPr>
  </w:style>
  <w:style w:type="character" w:styleId="CommentReference">
    <w:name w:val="annotation reference"/>
    <w:basedOn w:val="DefaultParagraphFont"/>
    <w:uiPriority w:val="99"/>
    <w:unhideWhenUsed/>
    <w:rsid w:val="001242DF"/>
    <w:rPr>
      <w:sz w:val="16"/>
      <w:szCs w:val="16"/>
    </w:rPr>
  </w:style>
  <w:style w:type="paragraph" w:styleId="CommentText">
    <w:name w:val="annotation text"/>
    <w:basedOn w:val="Normal"/>
    <w:link w:val="CommentTextChar"/>
    <w:uiPriority w:val="99"/>
    <w:unhideWhenUsed/>
    <w:rsid w:val="001242DF"/>
    <w:rPr>
      <w:sz w:val="20"/>
    </w:rPr>
  </w:style>
  <w:style w:type="character" w:customStyle="1" w:styleId="CommentTextChar">
    <w:name w:val="Comment Text Char"/>
    <w:basedOn w:val="DefaultParagraphFont"/>
    <w:link w:val="CommentText"/>
    <w:uiPriority w:val="99"/>
    <w:rsid w:val="001242DF"/>
    <w:rPr>
      <w:rFonts w:ascii="Calibri Light" w:eastAsia="Times New Roman" w:hAnsi="Calibri Light" w:cs="Calibri Light"/>
      <w:color w:val="4F4F4F"/>
      <w:sz w:val="20"/>
      <w:szCs w:val="20"/>
      <w:lang w:val="en-IE"/>
    </w:rPr>
  </w:style>
  <w:style w:type="paragraph" w:styleId="CommentSubject">
    <w:name w:val="annotation subject"/>
    <w:basedOn w:val="CommentText"/>
    <w:next w:val="CommentText"/>
    <w:link w:val="CommentSubjectChar"/>
    <w:uiPriority w:val="99"/>
    <w:unhideWhenUsed/>
    <w:rsid w:val="001242DF"/>
    <w:rPr>
      <w:b/>
      <w:bCs/>
    </w:rPr>
  </w:style>
  <w:style w:type="character" w:customStyle="1" w:styleId="CommentSubjectChar">
    <w:name w:val="Comment Subject Char"/>
    <w:basedOn w:val="CommentTextChar"/>
    <w:link w:val="CommentSubject"/>
    <w:uiPriority w:val="99"/>
    <w:rsid w:val="001242DF"/>
    <w:rPr>
      <w:rFonts w:ascii="Calibri Light" w:eastAsia="Times New Roman" w:hAnsi="Calibri Light" w:cs="Calibri Light"/>
      <w:b/>
      <w:bCs/>
      <w:color w:val="4F4F4F"/>
      <w:sz w:val="20"/>
      <w:szCs w:val="20"/>
      <w:lang w:val="en-IE"/>
    </w:rPr>
  </w:style>
  <w:style w:type="paragraph" w:customStyle="1" w:styleId="HeaderFootertags">
    <w:name w:val="Header Footer tags"/>
    <w:next w:val="Normal"/>
    <w:link w:val="HeaderFootertagsChar"/>
    <w:qFormat/>
    <w:rsid w:val="001242DF"/>
    <w:pPr>
      <w:spacing w:after="100" w:afterAutospacing="1" w:line="240" w:lineRule="auto"/>
    </w:pPr>
    <w:rPr>
      <w:rFonts w:ascii="Calibri Light" w:eastAsia="Times New Roman" w:hAnsi="Calibri Light" w:cs="Times New Roman"/>
      <w:color w:val="102F37"/>
      <w:sz w:val="20"/>
      <w:lang w:val="en-IE" w:eastAsia="en-IE"/>
    </w:rPr>
  </w:style>
  <w:style w:type="character" w:customStyle="1" w:styleId="HeaderFootertagsChar">
    <w:name w:val="Header Footer tags Char"/>
    <w:link w:val="HeaderFootertags"/>
    <w:rsid w:val="001242DF"/>
    <w:rPr>
      <w:rFonts w:ascii="Calibri Light" w:eastAsia="Times New Roman" w:hAnsi="Calibri Light" w:cs="Times New Roman"/>
      <w:color w:val="102F37"/>
      <w:sz w:val="20"/>
      <w:lang w:val="en-IE" w:eastAsia="en-IE"/>
    </w:rPr>
  </w:style>
  <w:style w:type="paragraph" w:styleId="Subtitle">
    <w:name w:val="Subtitle"/>
    <w:basedOn w:val="Normal"/>
    <w:next w:val="Normal"/>
    <w:link w:val="SubtitleChar"/>
    <w:qFormat/>
    <w:rsid w:val="001242DF"/>
    <w:pPr>
      <w:numPr>
        <w:ilvl w:val="1"/>
      </w:numPr>
      <w:spacing w:after="240"/>
      <w:jc w:val="left"/>
    </w:pPr>
    <w:rPr>
      <w:rFonts w:asciiTheme="majorHAnsi" w:eastAsiaTheme="majorEastAsia" w:hAnsiTheme="majorHAnsi" w:cstheme="majorBidi"/>
      <w:color w:val="4472C4" w:themeColor="accent1"/>
      <w:sz w:val="28"/>
      <w:szCs w:val="28"/>
      <w:lang w:val="en-US"/>
    </w:rPr>
  </w:style>
  <w:style w:type="character" w:customStyle="1" w:styleId="SubtitleChar">
    <w:name w:val="Subtitle Char"/>
    <w:basedOn w:val="DefaultParagraphFont"/>
    <w:link w:val="Subtitle"/>
    <w:rsid w:val="001242DF"/>
    <w:rPr>
      <w:rFonts w:asciiTheme="majorHAnsi" w:eastAsiaTheme="majorEastAsia" w:hAnsiTheme="majorHAnsi" w:cstheme="majorBidi"/>
      <w:color w:val="4472C4" w:themeColor="accent1"/>
      <w:sz w:val="28"/>
      <w:szCs w:val="28"/>
      <w:lang w:val="en-US"/>
    </w:rPr>
  </w:style>
  <w:style w:type="character" w:styleId="SubtleEmphasis">
    <w:name w:val="Subtle Emphasis"/>
    <w:basedOn w:val="DefaultParagraphFont"/>
    <w:uiPriority w:val="19"/>
    <w:qFormat/>
    <w:rsid w:val="001242DF"/>
    <w:rPr>
      <w:i/>
      <w:iCs/>
      <w:color w:val="595959" w:themeColor="text1" w:themeTint="A6"/>
    </w:rPr>
  </w:style>
  <w:style w:type="character" w:styleId="Hyperlink">
    <w:name w:val="Hyperlink"/>
    <w:basedOn w:val="DefaultParagraphFont"/>
    <w:uiPriority w:val="99"/>
    <w:unhideWhenUsed/>
    <w:rsid w:val="001242DF"/>
    <w:rPr>
      <w:color w:val="0563C1" w:themeColor="hyperlink"/>
      <w:u w:val="single"/>
    </w:rPr>
  </w:style>
  <w:style w:type="paragraph" w:customStyle="1" w:styleId="Bodytextversion1">
    <w:name w:val="Body text version 1"/>
    <w:basedOn w:val="Normal"/>
    <w:link w:val="Bodytextversion1Char"/>
    <w:qFormat/>
    <w:rsid w:val="001242DF"/>
  </w:style>
  <w:style w:type="character" w:customStyle="1" w:styleId="Bodytextversion1Char">
    <w:name w:val="Body text version 1 Char"/>
    <w:link w:val="Bodytextversion1"/>
    <w:rsid w:val="001242DF"/>
    <w:rPr>
      <w:rFonts w:ascii="Calibri Light" w:eastAsia="Times New Roman" w:hAnsi="Calibri Light" w:cs="Calibri Light"/>
      <w:color w:val="4F4F4F"/>
      <w:szCs w:val="20"/>
      <w:lang w:val="en-IE"/>
    </w:rPr>
  </w:style>
  <w:style w:type="paragraph" w:styleId="NoSpacing">
    <w:name w:val="No Spacing"/>
    <w:aliases w:val="version 1 content"/>
    <w:link w:val="NoSpacingChar"/>
    <w:uiPriority w:val="1"/>
    <w:qFormat/>
    <w:rsid w:val="001242DF"/>
    <w:pPr>
      <w:spacing w:after="0" w:line="240" w:lineRule="auto"/>
      <w:jc w:val="both"/>
    </w:pPr>
    <w:rPr>
      <w:rFonts w:ascii="Calibri" w:eastAsia="Times New Roman" w:hAnsi="Calibri" w:cs="Times New Roman"/>
      <w:color w:val="4F4F4F"/>
      <w:szCs w:val="20"/>
    </w:rPr>
  </w:style>
  <w:style w:type="table" w:styleId="TableGrid">
    <w:name w:val="Table Grid"/>
    <w:basedOn w:val="TableNormal"/>
    <w:uiPriority w:val="39"/>
    <w:rsid w:val="001242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42DF"/>
    <w:pPr>
      <w:spacing w:before="100" w:beforeAutospacing="1" w:after="100" w:afterAutospacing="1"/>
      <w:jc w:val="left"/>
    </w:pPr>
    <w:rPr>
      <w:rFonts w:ascii="Times New Roman" w:hAnsi="Times New Roman"/>
      <w:color w:val="auto"/>
      <w:sz w:val="24"/>
      <w:szCs w:val="24"/>
      <w:lang w:eastAsia="en-GB"/>
    </w:rPr>
  </w:style>
  <w:style w:type="character" w:customStyle="1" w:styleId="UnresolvedMention1">
    <w:name w:val="Unresolved Mention1"/>
    <w:basedOn w:val="DefaultParagraphFont"/>
    <w:uiPriority w:val="99"/>
    <w:semiHidden/>
    <w:unhideWhenUsed/>
    <w:rsid w:val="001242DF"/>
    <w:rPr>
      <w:color w:val="808080"/>
      <w:shd w:val="clear" w:color="auto" w:fill="E6E6E6"/>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1"/>
    <w:qFormat/>
    <w:locked/>
    <w:rsid w:val="001242DF"/>
    <w:rPr>
      <w:rFonts w:ascii="Calibri Light" w:eastAsia="Times New Roman" w:hAnsi="Calibri Light" w:cs="Calibri Light"/>
      <w:color w:val="4F4F4F"/>
      <w:szCs w:val="20"/>
      <w:lang w:val="en-IE"/>
    </w:rPr>
  </w:style>
  <w:style w:type="paragraph" w:styleId="Caption">
    <w:name w:val="caption"/>
    <w:basedOn w:val="Normal"/>
    <w:next w:val="Normal"/>
    <w:uiPriority w:val="35"/>
    <w:unhideWhenUsed/>
    <w:qFormat/>
    <w:rsid w:val="001242DF"/>
    <w:pPr>
      <w:spacing w:after="200"/>
    </w:pPr>
    <w:rPr>
      <w:rFonts w:ascii="Times New Roman" w:hAnsi="Times New Roman"/>
      <w:i/>
      <w:iCs/>
      <w:color w:val="44546A" w:themeColor="text2"/>
      <w:sz w:val="18"/>
      <w:szCs w:val="18"/>
      <w:lang w:eastAsia="en-IE"/>
    </w:rPr>
  </w:style>
  <w:style w:type="character" w:styleId="Strong">
    <w:name w:val="Strong"/>
    <w:basedOn w:val="DefaultParagraphFont"/>
    <w:uiPriority w:val="22"/>
    <w:qFormat/>
    <w:rsid w:val="001242DF"/>
    <w:rPr>
      <w:b/>
      <w:bCs/>
    </w:rPr>
  </w:style>
  <w:style w:type="character" w:styleId="IntenseReference">
    <w:name w:val="Intense Reference"/>
    <w:basedOn w:val="DefaultParagraphFont"/>
    <w:uiPriority w:val="32"/>
    <w:qFormat/>
    <w:rsid w:val="001242DF"/>
    <w:rPr>
      <w:b/>
      <w:bCs/>
      <w:smallCaps/>
      <w:color w:val="4472C4" w:themeColor="accent1"/>
      <w:spacing w:val="5"/>
    </w:rPr>
  </w:style>
  <w:style w:type="character" w:customStyle="1" w:styleId="NormalHead3Char">
    <w:name w:val="Normal Head 3 Char"/>
    <w:basedOn w:val="DefaultParagraphFont"/>
    <w:link w:val="NormalHead3"/>
    <w:locked/>
    <w:rsid w:val="001242DF"/>
    <w:rPr>
      <w:rFonts w:ascii="Calibri Light" w:eastAsia="Times New Roman" w:hAnsi="Calibri Light" w:cs="Calibri Light"/>
      <w:color w:val="4F4F4F"/>
      <w:szCs w:val="20"/>
      <w:lang w:val="en-IE"/>
    </w:rPr>
  </w:style>
  <w:style w:type="paragraph" w:customStyle="1" w:styleId="bulletlist">
    <w:name w:val="bullet list"/>
    <w:basedOn w:val="Normal"/>
    <w:rsid w:val="001242DF"/>
    <w:pPr>
      <w:numPr>
        <w:numId w:val="1"/>
      </w:numPr>
      <w:spacing w:after="80"/>
    </w:pPr>
    <w:rPr>
      <w:rFonts w:ascii="Garamond" w:hAnsi="Garamond"/>
      <w:color w:val="auto"/>
    </w:rPr>
  </w:style>
  <w:style w:type="table" w:styleId="GridTable4-Accent6">
    <w:name w:val="Grid Table 4 Accent 6"/>
    <w:basedOn w:val="TableNormal"/>
    <w:uiPriority w:val="49"/>
    <w:rsid w:val="001242DF"/>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ainHeading">
    <w:name w:val="Main Heading"/>
    <w:basedOn w:val="Bodytextversion1"/>
    <w:next w:val="Normal"/>
    <w:link w:val="MainHeadingChar"/>
    <w:qFormat/>
    <w:rsid w:val="001242DF"/>
    <w:pPr>
      <w:pageBreakBefore/>
      <w:numPr>
        <w:numId w:val="3"/>
      </w:numPr>
      <w:spacing w:after="120"/>
      <w:outlineLvl w:val="0"/>
    </w:pPr>
    <w:rPr>
      <w:rFonts w:ascii="Verdana" w:hAnsi="Verdana" w:cs="Times New Roman"/>
      <w:b/>
      <w:caps/>
      <w:color w:val="4472C4" w:themeColor="accent1"/>
      <w:sz w:val="32"/>
      <w:szCs w:val="32"/>
      <w:lang w:eastAsia="en-IE"/>
    </w:rPr>
  </w:style>
  <w:style w:type="character" w:customStyle="1" w:styleId="MainHeadingChar">
    <w:name w:val="Main Heading Char"/>
    <w:link w:val="MainHeading"/>
    <w:rsid w:val="001242DF"/>
    <w:rPr>
      <w:rFonts w:ascii="Verdana" w:eastAsia="Times New Roman" w:hAnsi="Verdana" w:cs="Times New Roman"/>
      <w:b/>
      <w:caps/>
      <w:color w:val="4472C4" w:themeColor="accent1"/>
      <w:sz w:val="32"/>
      <w:szCs w:val="32"/>
      <w:lang w:val="en-IE" w:eastAsia="en-IE"/>
    </w:rPr>
  </w:style>
  <w:style w:type="paragraph" w:customStyle="1" w:styleId="Style1">
    <w:name w:val="Style1"/>
    <w:basedOn w:val="Normal"/>
    <w:link w:val="Style1Char"/>
    <w:rsid w:val="001242DF"/>
    <w:pPr>
      <w:keepNext/>
      <w:keepLines/>
      <w:tabs>
        <w:tab w:val="left" w:pos="567"/>
      </w:tabs>
      <w:spacing w:before="100" w:beforeAutospacing="1" w:after="100" w:afterAutospacing="1"/>
      <w:ind w:left="432" w:hanging="432"/>
      <w:jc w:val="left"/>
      <w:outlineLvl w:val="0"/>
    </w:pPr>
    <w:rPr>
      <w:rFonts w:ascii="Arial" w:eastAsia="Calibri" w:hAnsi="Arial"/>
      <w:color w:val="1E5262"/>
      <w:sz w:val="20"/>
      <w:szCs w:val="32"/>
      <w:lang w:eastAsia="en-IE"/>
    </w:rPr>
  </w:style>
  <w:style w:type="paragraph" w:customStyle="1" w:styleId="Style2">
    <w:name w:val="Style2"/>
    <w:basedOn w:val="Style1"/>
    <w:link w:val="Style2Char"/>
    <w:rsid w:val="001242DF"/>
    <w:rPr>
      <w:b/>
    </w:rPr>
  </w:style>
  <w:style w:type="character" w:customStyle="1" w:styleId="Style1Char">
    <w:name w:val="Style1 Char"/>
    <w:link w:val="Style1"/>
    <w:rsid w:val="001242DF"/>
    <w:rPr>
      <w:rFonts w:ascii="Arial" w:eastAsia="Calibri" w:hAnsi="Arial" w:cs="Calibri Light"/>
      <w:color w:val="1E5262"/>
      <w:sz w:val="20"/>
      <w:szCs w:val="32"/>
      <w:lang w:val="en-IE" w:eastAsia="en-IE"/>
    </w:rPr>
  </w:style>
  <w:style w:type="character" w:customStyle="1" w:styleId="Style2Char">
    <w:name w:val="Style2 Char"/>
    <w:link w:val="Style2"/>
    <w:rsid w:val="001242DF"/>
    <w:rPr>
      <w:rFonts w:ascii="Arial" w:eastAsia="Calibri" w:hAnsi="Arial" w:cs="Calibri Light"/>
      <w:b/>
      <w:color w:val="1E5262"/>
      <w:sz w:val="20"/>
      <w:szCs w:val="32"/>
      <w:lang w:val="en-IE" w:eastAsia="en-IE"/>
    </w:rPr>
  </w:style>
  <w:style w:type="paragraph" w:customStyle="1" w:styleId="TableTitle">
    <w:name w:val="Table Title"/>
    <w:basedOn w:val="Normal"/>
    <w:next w:val="TableHeading"/>
    <w:link w:val="TableTitleChar"/>
    <w:qFormat/>
    <w:rsid w:val="001242DF"/>
    <w:pPr>
      <w:jc w:val="left"/>
    </w:pPr>
    <w:rPr>
      <w:rFonts w:ascii="Arial" w:eastAsia="Calibri" w:hAnsi="Arial"/>
      <w:i/>
      <w:color w:val="000000"/>
      <w:sz w:val="18"/>
      <w:lang w:eastAsia="en-IE"/>
    </w:rPr>
  </w:style>
  <w:style w:type="character" w:customStyle="1" w:styleId="TableTitleChar">
    <w:name w:val="Table Title Char"/>
    <w:link w:val="TableTitle"/>
    <w:rsid w:val="001242DF"/>
    <w:rPr>
      <w:rFonts w:ascii="Arial" w:eastAsia="Calibri" w:hAnsi="Arial" w:cs="Calibri Light"/>
      <w:i/>
      <w:color w:val="000000"/>
      <w:sz w:val="18"/>
      <w:szCs w:val="20"/>
      <w:lang w:val="en-IE" w:eastAsia="en-IE"/>
    </w:rPr>
  </w:style>
  <w:style w:type="table" w:styleId="TableList7">
    <w:name w:val="Table List 7"/>
    <w:basedOn w:val="TableNormal"/>
    <w:uiPriority w:val="99"/>
    <w:semiHidden/>
    <w:unhideWhenUsed/>
    <w:rsid w:val="001242DF"/>
    <w:pPr>
      <w:spacing w:after="0" w:line="240" w:lineRule="auto"/>
    </w:pPr>
    <w:rPr>
      <w:rFonts w:ascii="Arial" w:eastAsia="Calibri" w:hAnsi="Arial" w:cs="Times New Roman"/>
      <w:sz w:val="20"/>
      <w:szCs w:val="20"/>
      <w:lang w:val="en-IE" w:eastAsia="en-I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1242DF"/>
    <w:pPr>
      <w:jc w:val="right"/>
    </w:pPr>
    <w:rPr>
      <w:rFonts w:ascii="Myriad Pro" w:hAnsi="Myriad Pro"/>
      <w:color w:val="1E5262"/>
      <w:lang w:val="en-US"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1242DF"/>
    <w:rPr>
      <w:rFonts w:ascii="Calibri" w:eastAsia="Times New Roman" w:hAnsi="Calibri" w:cs="Times New Roman"/>
      <w:color w:val="4F4F4F"/>
      <w:szCs w:val="20"/>
    </w:rPr>
  </w:style>
  <w:style w:type="paragraph" w:customStyle="1" w:styleId="BasicParagraph">
    <w:name w:val="[Basic Paragraph]"/>
    <w:basedOn w:val="Normal"/>
    <w:uiPriority w:val="99"/>
    <w:rsid w:val="001242DF"/>
    <w:pPr>
      <w:autoSpaceDE w:val="0"/>
      <w:autoSpaceDN w:val="0"/>
      <w:adjustRightInd w:val="0"/>
      <w:spacing w:line="288" w:lineRule="auto"/>
      <w:jc w:val="left"/>
      <w:textAlignment w:val="center"/>
    </w:pPr>
    <w:rPr>
      <w:rFonts w:ascii="Times Regular" w:eastAsia="Calibri" w:hAnsi="Times Regular" w:cs="Times Regular"/>
      <w:color w:val="000000"/>
      <w:sz w:val="24"/>
      <w:szCs w:val="24"/>
    </w:rPr>
  </w:style>
  <w:style w:type="table" w:styleId="TableProfessional">
    <w:name w:val="Table Professional"/>
    <w:basedOn w:val="TableNormal"/>
    <w:unhideWhenUsed/>
    <w:rsid w:val="001242DF"/>
    <w:pPr>
      <w:spacing w:after="0" w:line="240" w:lineRule="auto"/>
    </w:pPr>
    <w:rPr>
      <w:rFonts w:ascii="Arial" w:eastAsia="Calibri" w:hAnsi="Arial" w:cs="Times New Roman"/>
      <w:sz w:val="20"/>
      <w:szCs w:val="20"/>
      <w:lang w:val="en-IE" w:eastAsia="en-I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PlaceholderText">
    <w:name w:val="Placeholder Text"/>
    <w:basedOn w:val="DefaultParagraphFont"/>
    <w:uiPriority w:val="99"/>
    <w:semiHidden/>
    <w:rsid w:val="001242DF"/>
    <w:rPr>
      <w:color w:val="808080"/>
    </w:rPr>
  </w:style>
  <w:style w:type="table" w:customStyle="1" w:styleId="GridTable4-Accent11">
    <w:name w:val="Grid Table 4 - Accent 1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41">
    <w:name w:val="Grid Table 6 Colorful - Accent 41"/>
    <w:basedOn w:val="TableNormal"/>
    <w:uiPriority w:val="51"/>
    <w:rsid w:val="00680E25"/>
    <w:pPr>
      <w:spacing w:after="0" w:line="240" w:lineRule="auto"/>
    </w:pPr>
    <w:rPr>
      <w:rFonts w:ascii="Myriad Pro" w:eastAsia="Calibri" w:hAnsi="Myriad Pro" w:cs="Times New Roman"/>
      <w:color w:val="1E5262"/>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cPr>
      <w:shd w:val="clear" w:color="auto" w:fill="auto"/>
    </w:tc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Version1">
    <w:name w:val="Version 1"/>
    <w:basedOn w:val="TableNormal"/>
    <w:uiPriority w:val="99"/>
    <w:rsid w:val="001242DF"/>
    <w:pPr>
      <w:spacing w:after="0" w:line="240" w:lineRule="auto"/>
    </w:pPr>
    <w:rPr>
      <w:rFonts w:ascii="Arial" w:eastAsia="Calibri" w:hAnsi="Arial" w:cs="Times New Roman"/>
      <w:color w:val="4472C4" w:themeColor="accent1"/>
      <w:sz w:val="18"/>
      <w:szCs w:val="20"/>
      <w:lang w:val="en-IE" w:eastAsia="en-IE"/>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vAlign w:val="center"/>
    </w:tcPr>
    <w:tblStylePr w:type="firstRow">
      <w:rPr>
        <w:rFonts w:ascii="Arial" w:hAnsi="Arial"/>
        <w:b/>
        <w:color w:val="FFFFFF" w:themeColor="background1"/>
        <w:sz w:val="18"/>
      </w:rPr>
      <w:tblPr/>
      <w:tcPr>
        <w:shd w:val="clear" w:color="auto" w:fill="4472C4" w:themeFill="accent1"/>
      </w:tcPr>
    </w:tblStylePr>
    <w:tblStylePr w:type="lastRow">
      <w:rPr>
        <w:rFonts w:ascii="Arial" w:hAnsi="Arial"/>
        <w:b/>
        <w:color w:val="FFFFFF" w:themeColor="background1"/>
        <w:sz w:val="18"/>
      </w:rPr>
      <w:tblPr/>
      <w:tcPr>
        <w:shd w:val="clear" w:color="auto" w:fill="4472C4"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table" w:styleId="TableGrid4">
    <w:name w:val="Table Grid 4"/>
    <w:basedOn w:val="TableNormal"/>
    <w:unhideWhenUsed/>
    <w:rsid w:val="001242DF"/>
    <w:rPr>
      <w:rFonts w:ascii="Arial" w:eastAsia="Calibri" w:hAnsi="Arial" w:cs="Times New Roman"/>
      <w:sz w:val="20"/>
      <w:szCs w:val="20"/>
      <w:lang w:val="en-IE" w:eastAsia="en-I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nhideWhenUsed/>
    <w:rsid w:val="001242DF"/>
    <w:rPr>
      <w:rFonts w:ascii="Arial" w:eastAsia="Calibri" w:hAnsi="Arial" w:cs="Times New Roman"/>
      <w:sz w:val="20"/>
      <w:szCs w:val="20"/>
      <w:lang w:val="en-IE" w:eastAsia="en-I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TOC3"/>
    <w:next w:val="Normal"/>
    <w:autoRedefine/>
    <w:uiPriority w:val="39"/>
    <w:unhideWhenUsed/>
    <w:rsid w:val="001242DF"/>
    <w:pPr>
      <w:keepNext/>
      <w:keepLines/>
      <w:tabs>
        <w:tab w:val="left" w:pos="2835"/>
        <w:tab w:val="right" w:leader="dot" w:pos="9072"/>
      </w:tabs>
      <w:spacing w:before="120" w:after="120"/>
      <w:ind w:left="2410" w:hanging="709"/>
    </w:pPr>
    <w:rPr>
      <w:rFonts w:ascii="Garamond" w:eastAsiaTheme="majorEastAsia" w:hAnsi="Garamond" w:cs="Arial"/>
      <w:i/>
      <w:noProof/>
      <w:color w:val="1E5262"/>
      <w:sz w:val="24"/>
      <w:szCs w:val="32"/>
      <w:lang w:val="en-US"/>
    </w:rPr>
  </w:style>
  <w:style w:type="paragraph" w:styleId="TOC6">
    <w:name w:val="toc 6"/>
    <w:basedOn w:val="Normal"/>
    <w:next w:val="Normal"/>
    <w:autoRedefine/>
    <w:uiPriority w:val="39"/>
    <w:unhideWhenUsed/>
    <w:rsid w:val="001242DF"/>
    <w:pPr>
      <w:spacing w:after="100"/>
      <w:jc w:val="left"/>
    </w:pPr>
    <w:rPr>
      <w:rFonts w:ascii="Myriad Pro" w:eastAsia="Calibri" w:hAnsi="Myriad Pro"/>
      <w:color w:val="D3E6CA"/>
      <w:sz w:val="20"/>
      <w:lang w:eastAsia="en-IE"/>
    </w:rPr>
  </w:style>
  <w:style w:type="paragraph" w:styleId="TOC7">
    <w:name w:val="toc 7"/>
    <w:basedOn w:val="Normal"/>
    <w:next w:val="Normal"/>
    <w:autoRedefine/>
    <w:uiPriority w:val="39"/>
    <w:unhideWhenUsed/>
    <w:rsid w:val="001242DF"/>
    <w:pPr>
      <w:spacing w:after="100"/>
      <w:jc w:val="left"/>
    </w:pPr>
    <w:rPr>
      <w:rFonts w:ascii="Myriad Pro" w:eastAsia="Calibri" w:hAnsi="Myriad Pro"/>
      <w:color w:val="1E5262"/>
      <w:sz w:val="20"/>
      <w:lang w:eastAsia="en-IE"/>
    </w:rPr>
  </w:style>
  <w:style w:type="paragraph" w:styleId="TOC8">
    <w:name w:val="toc 8"/>
    <w:basedOn w:val="Normal"/>
    <w:next w:val="Normal"/>
    <w:autoRedefine/>
    <w:uiPriority w:val="39"/>
    <w:unhideWhenUsed/>
    <w:rsid w:val="001242DF"/>
    <w:pPr>
      <w:spacing w:after="100"/>
      <w:jc w:val="left"/>
    </w:pPr>
    <w:rPr>
      <w:rFonts w:ascii="Myriad Pro" w:eastAsia="Calibri" w:hAnsi="Myriad Pro"/>
      <w:color w:val="6EAC51"/>
      <w:sz w:val="20"/>
      <w:lang w:eastAsia="en-IE"/>
    </w:rPr>
  </w:style>
  <w:style w:type="paragraph" w:styleId="TOC5">
    <w:name w:val="toc 5"/>
    <w:basedOn w:val="TOC4"/>
    <w:next w:val="Normal"/>
    <w:autoRedefine/>
    <w:uiPriority w:val="39"/>
    <w:unhideWhenUsed/>
    <w:rsid w:val="001242DF"/>
    <w:pPr>
      <w:tabs>
        <w:tab w:val="clear" w:pos="2835"/>
        <w:tab w:val="left" w:pos="3686"/>
      </w:tabs>
      <w:ind w:left="2977"/>
    </w:pPr>
    <w:rPr>
      <w:i w:val="0"/>
      <w:color w:val="4472C4" w:themeColor="accent1"/>
    </w:rPr>
  </w:style>
  <w:style w:type="table" w:styleId="LightShading">
    <w:name w:val="Light Shading"/>
    <w:basedOn w:val="TableNormal"/>
    <w:uiPriority w:val="60"/>
    <w:rsid w:val="001242DF"/>
    <w:pPr>
      <w:spacing w:after="0" w:line="240" w:lineRule="auto"/>
    </w:pPr>
    <w:rPr>
      <w:rFonts w:ascii="Arial" w:eastAsia="Calibri" w:hAnsi="Arial" w:cs="Times New Roman"/>
      <w:color w:val="000000" w:themeColor="text1" w:themeShade="BF"/>
      <w:sz w:val="20"/>
      <w:szCs w:val="20"/>
      <w:lang w:val="en-IE" w:eastAsia="en-I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1242DF"/>
    <w:rPr>
      <w:b/>
      <w:bCs/>
      <w:i w:val="0"/>
      <w:iCs w:val="0"/>
    </w:rPr>
  </w:style>
  <w:style w:type="character" w:customStyle="1" w:styleId="TOC3Char">
    <w:name w:val="TOC 3 Char"/>
    <w:basedOn w:val="DefaultParagraphFont"/>
    <w:link w:val="TOC3"/>
    <w:uiPriority w:val="39"/>
    <w:rsid w:val="002A5B3A"/>
    <w:rPr>
      <w:rFonts w:ascii="Calibri Light" w:eastAsia="Times New Roman" w:hAnsi="Calibri Light" w:cs="Calibri Light"/>
      <w:color w:val="4F4F4F"/>
      <w:szCs w:val="20"/>
      <w:lang w:val="en-IE"/>
    </w:rPr>
  </w:style>
  <w:style w:type="table" w:customStyle="1" w:styleId="Version1RowTitleSpecific">
    <w:name w:val="Version 1 Row Title Specific"/>
    <w:basedOn w:val="Version1"/>
    <w:uiPriority w:val="99"/>
    <w:rsid w:val="001242DF"/>
    <w:tblPr/>
    <w:tcPr>
      <w:shd w:val="clear" w:color="auto" w:fill="FFFFFF" w:themeFill="background1"/>
    </w:tcPr>
    <w:tblStylePr w:type="firstRow">
      <w:pPr>
        <w:jc w:val="center"/>
      </w:pPr>
      <w:rPr>
        <w:rFonts w:ascii="Arial" w:hAnsi="Arial"/>
        <w:b/>
        <w:color w:val="FFFFFF" w:themeColor="background1"/>
        <w:sz w:val="18"/>
      </w:rPr>
      <w:tblPr/>
      <w:tcPr>
        <w:shd w:val="clear" w:color="auto" w:fill="4472C4" w:themeFill="accent1"/>
      </w:tcPr>
    </w:tblStylePr>
    <w:tblStylePr w:type="lastRow">
      <w:pPr>
        <w:jc w:val="left"/>
      </w:pPr>
      <w:rPr>
        <w:rFonts w:ascii="Arial" w:hAnsi="Arial"/>
        <w:b/>
        <w:color w:val="FFFFFF" w:themeColor="background1"/>
        <w:sz w:val="18"/>
      </w:rPr>
      <w:tblPr/>
      <w:tcPr>
        <w:shd w:val="clear" w:color="auto" w:fill="4472C4" w:themeFill="accent1"/>
        <w:vAlign w:val="top"/>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paragraph" w:customStyle="1" w:styleId="Heading1NoNumber">
    <w:name w:val="Heading 1 (No Number)"/>
    <w:basedOn w:val="Heading1"/>
    <w:next w:val="Normal"/>
    <w:uiPriority w:val="1"/>
    <w:qFormat/>
    <w:rsid w:val="001242DF"/>
    <w:pPr>
      <w:keepLines/>
      <w:pageBreakBefore w:val="0"/>
      <w:numPr>
        <w:numId w:val="0"/>
      </w:numPr>
      <w:tabs>
        <w:tab w:val="left" w:pos="567"/>
      </w:tabs>
      <w:spacing w:after="240"/>
      <w:jc w:val="both"/>
    </w:pPr>
    <w:rPr>
      <w:rFonts w:ascii="Garamond" w:eastAsia="Calibri" w:hAnsi="Garamond" w:cs="Arial"/>
      <w:caps w:val="0"/>
      <w:color w:val="4472C4" w:themeColor="accent1"/>
      <w:kern w:val="0"/>
      <w:szCs w:val="32"/>
      <w:lang w:val="en-AU" w:eastAsia="ja-JP"/>
    </w:rPr>
  </w:style>
  <w:style w:type="paragraph" w:customStyle="1" w:styleId="Heading2NoNumber">
    <w:name w:val="Heading 2 (No Number)"/>
    <w:basedOn w:val="Heading2"/>
    <w:next w:val="Normal"/>
    <w:uiPriority w:val="1"/>
    <w:qFormat/>
    <w:rsid w:val="001242DF"/>
    <w:pPr>
      <w:keepLines/>
      <w:numPr>
        <w:ilvl w:val="0"/>
        <w:numId w:val="0"/>
      </w:numPr>
      <w:tabs>
        <w:tab w:val="left" w:pos="567"/>
      </w:tabs>
      <w:spacing w:after="200"/>
    </w:pPr>
    <w:rPr>
      <w:rFonts w:ascii="Garamond" w:eastAsiaTheme="majorEastAsia" w:hAnsi="Garamond" w:cstheme="majorBidi"/>
      <w:color w:val="2F5496" w:themeColor="accent1" w:themeShade="BF"/>
      <w:sz w:val="28"/>
      <w:szCs w:val="26"/>
      <w:lang w:val="en-AU" w:eastAsia="ja-JP"/>
    </w:rPr>
  </w:style>
  <w:style w:type="paragraph" w:customStyle="1" w:styleId="Heading3NoNumber">
    <w:name w:val="Heading 3 (No Number)"/>
    <w:basedOn w:val="Heading3"/>
    <w:next w:val="Normal"/>
    <w:uiPriority w:val="1"/>
    <w:qFormat/>
    <w:rsid w:val="001242DF"/>
    <w:pPr>
      <w:keepLines/>
      <w:numPr>
        <w:ilvl w:val="0"/>
        <w:numId w:val="0"/>
      </w:numPr>
      <w:tabs>
        <w:tab w:val="left" w:pos="567"/>
      </w:tabs>
      <w:spacing w:after="120"/>
    </w:pPr>
    <w:rPr>
      <w:rFonts w:ascii="Garamond" w:eastAsiaTheme="majorEastAsia" w:hAnsi="Garamond" w:cstheme="majorBidi"/>
      <w:bCs/>
      <w:i w:val="0"/>
      <w:color w:val="4472C4" w:themeColor="accent1"/>
      <w:sz w:val="26"/>
      <w:szCs w:val="26"/>
      <w:lang w:val="en-AU" w:eastAsia="ja-JP"/>
    </w:rPr>
  </w:style>
  <w:style w:type="paragraph" w:customStyle="1" w:styleId="Heading4NoNumber">
    <w:name w:val="Heading 4 (No Number)"/>
    <w:basedOn w:val="Heading4"/>
    <w:next w:val="Normal"/>
    <w:uiPriority w:val="1"/>
    <w:qFormat/>
    <w:rsid w:val="001242DF"/>
    <w:pPr>
      <w:keepLines/>
      <w:numPr>
        <w:ilvl w:val="0"/>
        <w:numId w:val="0"/>
      </w:numPr>
      <w:tabs>
        <w:tab w:val="left" w:pos="567"/>
      </w:tabs>
      <w:spacing w:before="240" w:after="80"/>
    </w:pPr>
    <w:rPr>
      <w:rFonts w:ascii="Garamond" w:eastAsiaTheme="majorEastAsia" w:hAnsi="Garamond" w:cstheme="majorBidi"/>
      <w:bCs w:val="0"/>
      <w:i w:val="0"/>
      <w:iCs/>
      <w:color w:val="2F5496" w:themeColor="accent1" w:themeShade="BF"/>
      <w:sz w:val="26"/>
      <w:szCs w:val="26"/>
      <w:lang w:val="en-AU" w:eastAsia="ja-JP"/>
    </w:rPr>
  </w:style>
  <w:style w:type="paragraph" w:customStyle="1" w:styleId="Heading5NoNumber">
    <w:name w:val="Heading 5 (No Number)"/>
    <w:basedOn w:val="Heading5"/>
    <w:next w:val="Normal"/>
    <w:uiPriority w:val="1"/>
    <w:qFormat/>
    <w:rsid w:val="001242DF"/>
    <w:pPr>
      <w:tabs>
        <w:tab w:val="left" w:pos="567"/>
      </w:tabs>
      <w:spacing w:before="240" w:after="40"/>
    </w:pPr>
    <w:rPr>
      <w:rFonts w:ascii="Garamond" w:hAnsi="Garamond"/>
      <w:b/>
      <w:bCs/>
      <w:i/>
      <w:iCs/>
      <w:szCs w:val="26"/>
      <w:lang w:val="en-AU" w:eastAsia="ja-JP"/>
    </w:rPr>
  </w:style>
  <w:style w:type="table" w:customStyle="1" w:styleId="GridTable4-Accent21">
    <w:name w:val="Grid Table 4 - Accent 21"/>
    <w:basedOn w:val="TableNormal"/>
    <w:uiPriority w:val="49"/>
    <w:rsid w:val="001242D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Heading">
    <w:name w:val="Table Heading"/>
    <w:basedOn w:val="TableTitle"/>
    <w:next w:val="Normal"/>
    <w:link w:val="TableHeadingChar"/>
    <w:qFormat/>
    <w:rsid w:val="001242DF"/>
    <w:rPr>
      <w:b/>
      <w:bCs/>
      <w:i w:val="0"/>
      <w:color w:val="FFFFFF" w:themeColor="background1"/>
      <w:sz w:val="20"/>
    </w:rPr>
  </w:style>
  <w:style w:type="paragraph" w:customStyle="1" w:styleId="AppendixHeading">
    <w:name w:val="Appendix Heading"/>
    <w:basedOn w:val="TableTitle"/>
    <w:next w:val="Normal"/>
    <w:rsid w:val="001242DF"/>
  </w:style>
  <w:style w:type="character" w:customStyle="1" w:styleId="TableHeadingChar">
    <w:name w:val="Table Heading Char"/>
    <w:basedOn w:val="TableTitleChar"/>
    <w:link w:val="TableHeading"/>
    <w:rsid w:val="001242DF"/>
    <w:rPr>
      <w:rFonts w:ascii="Arial" w:eastAsia="Calibri" w:hAnsi="Arial" w:cs="Calibri Light"/>
      <w:b/>
      <w:bCs/>
      <w:i w:val="0"/>
      <w:color w:val="FFFFFF" w:themeColor="background1"/>
      <w:sz w:val="20"/>
      <w:szCs w:val="20"/>
      <w:lang w:val="en-IE" w:eastAsia="en-IE"/>
    </w:rPr>
  </w:style>
  <w:style w:type="character" w:styleId="PageNumber">
    <w:name w:val="page number"/>
    <w:basedOn w:val="DefaultParagraphFont"/>
    <w:rsid w:val="001242DF"/>
  </w:style>
  <w:style w:type="character" w:customStyle="1" w:styleId="eop">
    <w:name w:val="eop"/>
    <w:basedOn w:val="DefaultParagraphFont"/>
    <w:rsid w:val="001242DF"/>
  </w:style>
  <w:style w:type="character" w:customStyle="1" w:styleId="Mention1">
    <w:name w:val="Mention1"/>
    <w:basedOn w:val="DefaultParagraphFont"/>
    <w:uiPriority w:val="99"/>
    <w:unhideWhenUsed/>
    <w:rsid w:val="001242DF"/>
    <w:rPr>
      <w:color w:val="2B579A"/>
      <w:shd w:val="clear" w:color="auto" w:fill="E6E6E6"/>
    </w:rPr>
  </w:style>
  <w:style w:type="table" w:styleId="GridTable4-Accent2">
    <w:name w:val="Grid Table 4 Accent 2"/>
    <w:basedOn w:val="TableNormal"/>
    <w:uiPriority w:val="49"/>
    <w:rsid w:val="00680E25"/>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title0">
    <w:name w:val="Table title"/>
    <w:basedOn w:val="Normal"/>
    <w:link w:val="TabletitleChar0"/>
    <w:qFormat/>
    <w:rsid w:val="001242DF"/>
    <w:pPr>
      <w:spacing w:after="160" w:line="259" w:lineRule="auto"/>
      <w:jc w:val="left"/>
    </w:pPr>
    <w:rPr>
      <w:rFonts w:ascii="Arial" w:hAnsi="Arial"/>
      <w:i/>
      <w:color w:val="000000"/>
      <w:sz w:val="18"/>
      <w:szCs w:val="22"/>
      <w:lang w:eastAsia="en-IE"/>
    </w:rPr>
  </w:style>
  <w:style w:type="character" w:customStyle="1" w:styleId="TabletitleChar0">
    <w:name w:val="Table title Char"/>
    <w:link w:val="Tabletitle0"/>
    <w:rsid w:val="001242DF"/>
    <w:rPr>
      <w:rFonts w:ascii="Arial" w:eastAsia="Times New Roman" w:hAnsi="Arial" w:cs="Calibri Light"/>
      <w:i/>
      <w:color w:val="000000"/>
      <w:sz w:val="18"/>
      <w:lang w:val="en-IE" w:eastAsia="en-IE"/>
    </w:rPr>
  </w:style>
  <w:style w:type="character" w:styleId="FollowedHyperlink">
    <w:name w:val="FollowedHyperlink"/>
    <w:basedOn w:val="DefaultParagraphFont"/>
    <w:unhideWhenUsed/>
    <w:rsid w:val="001242DF"/>
    <w:rPr>
      <w:color w:val="954F72" w:themeColor="followedHyperlink"/>
      <w:u w:val="single"/>
    </w:rPr>
  </w:style>
  <w:style w:type="paragraph" w:customStyle="1" w:styleId="bulletlist1">
    <w:name w:val="bullet list1"/>
    <w:basedOn w:val="Normal"/>
    <w:autoRedefine/>
    <w:rsid w:val="001242DF"/>
    <w:pPr>
      <w:numPr>
        <w:numId w:val="2"/>
      </w:numPr>
    </w:pPr>
    <w:rPr>
      <w:rFonts w:ascii="Garamond" w:hAnsi="Garamond" w:cs="Arial"/>
      <w:color w:val="auto"/>
      <w:szCs w:val="22"/>
    </w:rPr>
  </w:style>
  <w:style w:type="table" w:customStyle="1" w:styleId="ListTable4-Accent31">
    <w:name w:val="List Table 4 - Accent 31"/>
    <w:basedOn w:val="TableNormal"/>
    <w:uiPriority w:val="49"/>
    <w:rsid w:val="001242DF"/>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2">
    <w:name w:val="Unresolved Mention2"/>
    <w:basedOn w:val="DefaultParagraphFont"/>
    <w:uiPriority w:val="99"/>
    <w:unhideWhenUsed/>
    <w:rsid w:val="001242DF"/>
    <w:rPr>
      <w:color w:val="808080"/>
      <w:shd w:val="clear" w:color="auto" w:fill="E6E6E6"/>
    </w:rPr>
  </w:style>
  <w:style w:type="table" w:styleId="GridTable4-Accent1">
    <w:name w:val="Grid Table 4 Accent 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1SubHeading1">
    <w:name w:val="V1 Sub Heading 1"/>
    <w:basedOn w:val="Normal"/>
    <w:link w:val="V1SubHeading1Char"/>
    <w:qFormat/>
    <w:rsid w:val="001242DF"/>
    <w:pPr>
      <w:keepNext/>
      <w:keepLines/>
      <w:spacing w:line="259" w:lineRule="auto"/>
      <w:jc w:val="left"/>
      <w:outlineLvl w:val="1"/>
    </w:pPr>
    <w:rPr>
      <w:rFonts w:ascii="Verdana" w:hAnsi="Verdana" w:cs="Arial"/>
      <w:b/>
      <w:color w:val="ED7D31" w:themeColor="accent2"/>
      <w:sz w:val="24"/>
      <w:szCs w:val="26"/>
      <w:lang w:eastAsia="en-IE"/>
    </w:rPr>
  </w:style>
  <w:style w:type="character" w:customStyle="1" w:styleId="V1SubHeading1Char">
    <w:name w:val="V1 Sub Heading 1 Char"/>
    <w:basedOn w:val="DefaultParagraphFont"/>
    <w:link w:val="V1SubHeading1"/>
    <w:rsid w:val="001242DF"/>
    <w:rPr>
      <w:rFonts w:ascii="Verdana" w:eastAsia="Times New Roman" w:hAnsi="Verdana" w:cs="Arial"/>
      <w:b/>
      <w:color w:val="ED7D31" w:themeColor="accent2"/>
      <w:sz w:val="24"/>
      <w:szCs w:val="26"/>
      <w:lang w:val="en-IE" w:eastAsia="en-IE"/>
    </w:rPr>
  </w:style>
  <w:style w:type="paragraph" w:customStyle="1" w:styleId="Heading1Numbered">
    <w:name w:val="Heading 1 (Numbered)"/>
    <w:basedOn w:val="Heading1"/>
    <w:next w:val="Normal"/>
    <w:uiPriority w:val="14"/>
    <w:qFormat/>
    <w:rsid w:val="001242DF"/>
    <w:pPr>
      <w:pageBreakBefore w:val="0"/>
      <w:numPr>
        <w:numId w:val="7"/>
      </w:numPr>
      <w:spacing w:before="0" w:after="120" w:line="276" w:lineRule="auto"/>
      <w:jc w:val="both"/>
    </w:pPr>
    <w:rPr>
      <w:rFonts w:ascii="Calibri" w:eastAsia="Calibri" w:hAnsi="Calibri" w:cs="Calibri"/>
      <w:bCs/>
      <w:caps w:val="0"/>
      <w:color w:val="4472C4" w:themeColor="accent1"/>
      <w:kern w:val="32"/>
      <w:szCs w:val="32"/>
      <w:lang w:val="en-AU" w:eastAsia="ja-JP"/>
    </w:rPr>
  </w:style>
  <w:style w:type="paragraph" w:customStyle="1" w:styleId="Heading2Numbered">
    <w:name w:val="Heading 2 (Numbered)"/>
    <w:basedOn w:val="Heading2"/>
    <w:next w:val="Normal"/>
    <w:uiPriority w:val="14"/>
    <w:qFormat/>
    <w:rsid w:val="001242DF"/>
    <w:pPr>
      <w:numPr>
        <w:numId w:val="7"/>
      </w:numPr>
      <w:spacing w:after="80" w:line="276" w:lineRule="auto"/>
      <w:jc w:val="left"/>
    </w:pPr>
    <w:rPr>
      <w:rFonts w:ascii="Calibri" w:eastAsia="Calibri" w:hAnsi="Calibri" w:cs="Calibri"/>
      <w:bCs/>
      <w:color w:val="4472C4" w:themeColor="accent1"/>
      <w:sz w:val="28"/>
      <w:szCs w:val="28"/>
      <w:lang w:val="en-AU" w:eastAsia="ja-JP"/>
    </w:rPr>
  </w:style>
  <w:style w:type="numbering" w:customStyle="1" w:styleId="HeadingNumbered">
    <w:name w:val="Heading Numbered"/>
    <w:basedOn w:val="111111"/>
    <w:uiPriority w:val="99"/>
    <w:rsid w:val="001242DF"/>
    <w:pPr>
      <w:numPr>
        <w:numId w:val="2"/>
      </w:numPr>
    </w:pPr>
  </w:style>
  <w:style w:type="paragraph" w:customStyle="1" w:styleId="Heading3Numbered">
    <w:name w:val="Heading 3 (Numbered)"/>
    <w:basedOn w:val="Heading3"/>
    <w:next w:val="Normal"/>
    <w:uiPriority w:val="14"/>
    <w:qFormat/>
    <w:rsid w:val="001242DF"/>
    <w:pPr>
      <w:numPr>
        <w:numId w:val="7"/>
      </w:numPr>
      <w:spacing w:before="180" w:after="80" w:line="276" w:lineRule="auto"/>
    </w:pPr>
    <w:rPr>
      <w:rFonts w:ascii="Calibri" w:eastAsia="Calibri" w:hAnsi="Calibri" w:cs="Calibri"/>
      <w:i w:val="0"/>
      <w:color w:val="4472C4" w:themeColor="accent1"/>
      <w:sz w:val="24"/>
      <w:szCs w:val="24"/>
      <w:lang w:val="en-AU" w:eastAsia="ja-JP"/>
    </w:rPr>
  </w:style>
  <w:style w:type="numbering" w:styleId="111111">
    <w:name w:val="Outline List 2"/>
    <w:basedOn w:val="NoList"/>
    <w:uiPriority w:val="99"/>
    <w:semiHidden/>
    <w:unhideWhenUsed/>
    <w:rsid w:val="001242DF"/>
    <w:pPr>
      <w:numPr>
        <w:numId w:val="7"/>
      </w:numPr>
    </w:pPr>
  </w:style>
  <w:style w:type="paragraph" w:styleId="TableofFigures">
    <w:name w:val="table of figures"/>
    <w:basedOn w:val="Normal"/>
    <w:next w:val="Normal"/>
    <w:uiPriority w:val="99"/>
    <w:unhideWhenUsed/>
    <w:rsid w:val="001242DF"/>
  </w:style>
  <w:style w:type="paragraph" w:styleId="Quote">
    <w:name w:val="Quote"/>
    <w:basedOn w:val="Normal"/>
    <w:next w:val="Normal"/>
    <w:link w:val="QuoteChar"/>
    <w:uiPriority w:val="29"/>
    <w:qFormat/>
    <w:rsid w:val="001242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42DF"/>
    <w:rPr>
      <w:rFonts w:ascii="Calibri Light" w:eastAsia="Times New Roman" w:hAnsi="Calibri Light" w:cs="Calibri Light"/>
      <w:i/>
      <w:iCs/>
      <w:color w:val="404040" w:themeColor="text1" w:themeTint="BF"/>
      <w:szCs w:val="20"/>
      <w:lang w:val="en-IE"/>
    </w:rPr>
  </w:style>
  <w:style w:type="paragraph" w:customStyle="1" w:styleId="Codeblock">
    <w:name w:val="Code block"/>
    <w:basedOn w:val="Normal"/>
    <w:link w:val="CodeblockChar"/>
    <w:qFormat/>
    <w:rsid w:val="001242DF"/>
    <w:pPr>
      <w:spacing w:line="259" w:lineRule="auto"/>
      <w:ind w:left="720"/>
      <w:jc w:val="left"/>
    </w:pPr>
    <w:rPr>
      <w:rFonts w:ascii="Courier New" w:hAnsi="Courier New" w:cs="Times New Roman"/>
      <w:color w:val="auto"/>
      <w:sz w:val="20"/>
      <w:lang w:val="en-AU" w:eastAsia="ja-JP"/>
    </w:rPr>
  </w:style>
  <w:style w:type="character" w:customStyle="1" w:styleId="CodeblockChar">
    <w:name w:val="Code block Char"/>
    <w:basedOn w:val="DefaultParagraphFont"/>
    <w:link w:val="Codeblock"/>
    <w:rsid w:val="001242DF"/>
    <w:rPr>
      <w:rFonts w:ascii="Courier New" w:eastAsia="Times New Roman" w:hAnsi="Courier New" w:cs="Times New Roman"/>
      <w:sz w:val="20"/>
      <w:szCs w:val="20"/>
      <w:lang w:val="en-AU" w:eastAsia="ja-JP"/>
    </w:rPr>
  </w:style>
  <w:style w:type="paragraph" w:styleId="HTMLPreformatted">
    <w:name w:val="HTML Preformatted"/>
    <w:basedOn w:val="Normal"/>
    <w:link w:val="HTMLPreformattedChar"/>
    <w:uiPriority w:val="99"/>
    <w:unhideWhenUsed/>
    <w:rsid w:val="0012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sz w:val="20"/>
      <w:lang w:eastAsia="en-IE"/>
    </w:rPr>
  </w:style>
  <w:style w:type="character" w:customStyle="1" w:styleId="HTMLPreformattedChar">
    <w:name w:val="HTML Preformatted Char"/>
    <w:basedOn w:val="DefaultParagraphFont"/>
    <w:link w:val="HTMLPreformatted"/>
    <w:uiPriority w:val="99"/>
    <w:rsid w:val="001242DF"/>
    <w:rPr>
      <w:rFonts w:ascii="Courier New" w:eastAsia="Times New Roman" w:hAnsi="Courier New" w:cs="Courier New"/>
      <w:sz w:val="20"/>
      <w:szCs w:val="20"/>
      <w:lang w:val="en-IE" w:eastAsia="en-IE"/>
    </w:rPr>
  </w:style>
  <w:style w:type="paragraph" w:styleId="ListBullet">
    <w:name w:val="List Bullet"/>
    <w:basedOn w:val="Normal"/>
    <w:uiPriority w:val="99"/>
    <w:unhideWhenUsed/>
    <w:rsid w:val="001242DF"/>
    <w:pPr>
      <w:numPr>
        <w:numId w:val="4"/>
      </w:numPr>
      <w:spacing w:after="160" w:line="259" w:lineRule="auto"/>
      <w:contextualSpacing/>
      <w:jc w:val="left"/>
    </w:pPr>
    <w:rPr>
      <w:rFonts w:asciiTheme="minorHAnsi" w:eastAsiaTheme="minorHAnsi" w:hAnsiTheme="minorHAnsi" w:cstheme="minorBidi"/>
      <w:color w:val="auto"/>
      <w:szCs w:val="22"/>
    </w:rPr>
  </w:style>
  <w:style w:type="table" w:styleId="GridTable5Dark-Accent1">
    <w:name w:val="Grid Table 5 Dark Accent 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6Colorful-Accent3">
    <w:name w:val="List Table 6 Colorful Accent 3"/>
    <w:basedOn w:val="TableNormal"/>
    <w:uiPriority w:val="51"/>
    <w:rsid w:val="001242DF"/>
    <w:pPr>
      <w:spacing w:after="0" w:line="240" w:lineRule="auto"/>
    </w:pPr>
    <w:rPr>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4">
    <w:name w:val="Grid Table 5 Dark Accent 4"/>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Revision">
    <w:name w:val="Revision"/>
    <w:hidden/>
    <w:uiPriority w:val="99"/>
    <w:semiHidden/>
    <w:rsid w:val="001242DF"/>
    <w:pPr>
      <w:spacing w:after="0" w:line="240" w:lineRule="auto"/>
    </w:pPr>
    <w:rPr>
      <w:rFonts w:ascii="Calibri Light" w:eastAsia="Times New Roman" w:hAnsi="Calibri Light" w:cs="Calibri Light"/>
      <w:color w:val="4F4F4F"/>
      <w:szCs w:val="20"/>
      <w:lang w:val="en-IE"/>
    </w:rPr>
  </w:style>
  <w:style w:type="table" w:styleId="ListTable3-Accent6">
    <w:name w:val="List Table 3 Accent 6"/>
    <w:basedOn w:val="TableNormal"/>
    <w:uiPriority w:val="48"/>
    <w:rsid w:val="001242DF"/>
    <w:pPr>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paragraph">
    <w:name w:val="paragraph"/>
    <w:basedOn w:val="Normal"/>
    <w:rsid w:val="001242DF"/>
    <w:pPr>
      <w:spacing w:before="100" w:beforeAutospacing="1" w:after="100" w:afterAutospacing="1"/>
      <w:jc w:val="left"/>
    </w:pPr>
    <w:rPr>
      <w:rFonts w:ascii="Times New Roman" w:hAnsi="Times New Roman" w:cs="Times New Roman"/>
      <w:color w:val="auto"/>
      <w:sz w:val="24"/>
      <w:szCs w:val="24"/>
      <w:lang w:val="en-GB" w:eastAsia="en-GB"/>
    </w:rPr>
  </w:style>
  <w:style w:type="character" w:customStyle="1" w:styleId="normaltextrun">
    <w:name w:val="normaltextrun"/>
    <w:basedOn w:val="DefaultParagraphFont"/>
    <w:rsid w:val="001242DF"/>
  </w:style>
  <w:style w:type="character" w:customStyle="1" w:styleId="contextualspellingandgrammarerror">
    <w:name w:val="contextualspellingandgrammarerror"/>
    <w:basedOn w:val="DefaultParagraphFont"/>
    <w:rsid w:val="001242DF"/>
  </w:style>
  <w:style w:type="character" w:customStyle="1" w:styleId="advancedproofingissue">
    <w:name w:val="advancedproofingissue"/>
    <w:basedOn w:val="DefaultParagraphFont"/>
    <w:rsid w:val="001242DF"/>
  </w:style>
  <w:style w:type="paragraph" w:customStyle="1" w:styleId="Schedule3">
    <w:name w:val="Schedule3"/>
    <w:basedOn w:val="Normal"/>
    <w:rsid w:val="001242DF"/>
    <w:pPr>
      <w:spacing w:before="120" w:after="120"/>
    </w:pPr>
    <w:rPr>
      <w:rFonts w:ascii="Univers (W1)" w:hAnsi="Univers (W1)" w:cs="Times New Roman"/>
      <w:color w:val="auto"/>
      <w:szCs w:val="24"/>
      <w:lang w:val="en-GB"/>
    </w:rPr>
  </w:style>
  <w:style w:type="paragraph" w:styleId="Title">
    <w:name w:val="Title"/>
    <w:basedOn w:val="Normal"/>
    <w:link w:val="TitleChar"/>
    <w:qFormat/>
    <w:rsid w:val="001242DF"/>
    <w:pPr>
      <w:jc w:val="center"/>
    </w:pPr>
    <w:rPr>
      <w:rFonts w:ascii="Times New Roman" w:hAnsi="Times New Roman" w:cs="Times New Roman"/>
      <w:b/>
      <w:noProof/>
      <w:color w:val="auto"/>
      <w:sz w:val="28"/>
      <w:lang w:val="en-GB"/>
    </w:rPr>
  </w:style>
  <w:style w:type="character" w:customStyle="1" w:styleId="TitleChar">
    <w:name w:val="Title Char"/>
    <w:basedOn w:val="DefaultParagraphFont"/>
    <w:link w:val="Title"/>
    <w:rsid w:val="001242DF"/>
    <w:rPr>
      <w:rFonts w:ascii="Times New Roman" w:eastAsia="Times New Roman" w:hAnsi="Times New Roman" w:cs="Times New Roman"/>
      <w:b/>
      <w:noProof/>
      <w:sz w:val="28"/>
      <w:szCs w:val="20"/>
    </w:rPr>
  </w:style>
  <w:style w:type="table" w:styleId="ListTable4-Accent6">
    <w:name w:val="List Table 4 Accent 6"/>
    <w:basedOn w:val="TableNormal"/>
    <w:uiPriority w:val="49"/>
    <w:rsid w:val="001242DF"/>
    <w:pPr>
      <w:spacing w:after="0" w:line="240" w:lineRule="auto"/>
    </w:pPr>
    <w:rPr>
      <w:rFonts w:ascii="Arial" w:eastAsia="Calibri" w:hAnsi="Arial" w:cs="Times New Roman"/>
      <w:sz w:val="20"/>
      <w:szCs w:val="20"/>
      <w:lang w:val="en-IE" w:eastAsia="en-I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1242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42DF"/>
    <w:rPr>
      <w:rFonts w:ascii="Calibri Light" w:eastAsia="Times New Roman" w:hAnsi="Calibri Light" w:cs="Calibri Light"/>
      <w:i/>
      <w:iCs/>
      <w:color w:val="4472C4" w:themeColor="accent1"/>
      <w:szCs w:val="20"/>
      <w:lang w:val="en-IE"/>
    </w:rPr>
  </w:style>
  <w:style w:type="paragraph" w:styleId="FootnoteText">
    <w:name w:val="footnote text"/>
    <w:basedOn w:val="Normal"/>
    <w:link w:val="FootnoteTextChar"/>
    <w:uiPriority w:val="99"/>
    <w:unhideWhenUsed/>
    <w:rsid w:val="001242DF"/>
    <w:rPr>
      <w:sz w:val="20"/>
    </w:rPr>
  </w:style>
  <w:style w:type="character" w:customStyle="1" w:styleId="FootnoteTextChar">
    <w:name w:val="Footnote Text Char"/>
    <w:basedOn w:val="DefaultParagraphFont"/>
    <w:link w:val="FootnoteText"/>
    <w:uiPriority w:val="99"/>
    <w:rsid w:val="001242DF"/>
    <w:rPr>
      <w:rFonts w:ascii="Calibri Light" w:eastAsia="Times New Roman" w:hAnsi="Calibri Light" w:cs="Calibri Light"/>
      <w:color w:val="4F4F4F"/>
      <w:sz w:val="20"/>
      <w:szCs w:val="20"/>
      <w:lang w:val="en-IE"/>
    </w:rPr>
  </w:style>
  <w:style w:type="character" w:styleId="FootnoteReference">
    <w:name w:val="footnote reference"/>
    <w:basedOn w:val="DefaultParagraphFont"/>
    <w:uiPriority w:val="99"/>
    <w:unhideWhenUsed/>
    <w:rsid w:val="001242DF"/>
    <w:rPr>
      <w:vertAlign w:val="superscript"/>
    </w:rPr>
  </w:style>
  <w:style w:type="character" w:customStyle="1" w:styleId="oui-metadata-itemscontent">
    <w:name w:val="oui-metadata-items__content"/>
    <w:basedOn w:val="DefaultParagraphFont"/>
    <w:rsid w:val="001242DF"/>
  </w:style>
  <w:style w:type="character" w:customStyle="1" w:styleId="st1">
    <w:name w:val="st1"/>
    <w:basedOn w:val="DefaultParagraphFont"/>
    <w:rsid w:val="001242DF"/>
  </w:style>
  <w:style w:type="paragraph" w:customStyle="1" w:styleId="V1Heading4">
    <w:name w:val="V1 Heading 4"/>
    <w:basedOn w:val="Heading4"/>
    <w:link w:val="V1Heading4Char"/>
    <w:qFormat/>
    <w:rsid w:val="001242DF"/>
    <w:pPr>
      <w:numPr>
        <w:ilvl w:val="0"/>
        <w:numId w:val="0"/>
      </w:numPr>
      <w:pBdr>
        <w:bottom w:val="single" w:sz="2" w:space="1" w:color="C0C0C0"/>
      </w:pBdr>
      <w:spacing w:before="240" w:after="100" w:afterAutospacing="1"/>
      <w:ind w:left="2832" w:hanging="708"/>
      <w:jc w:val="left"/>
    </w:pPr>
    <w:rPr>
      <w:rFonts w:ascii="Tahoma" w:hAnsi="Tahoma"/>
      <w:color w:val="000000"/>
      <w:kern w:val="28"/>
      <w:sz w:val="22"/>
      <w:szCs w:val="22"/>
      <w:lang w:val="en-NZ"/>
    </w:rPr>
  </w:style>
  <w:style w:type="character" w:customStyle="1" w:styleId="hps">
    <w:name w:val="hps"/>
    <w:basedOn w:val="DefaultParagraphFont"/>
    <w:rsid w:val="001242DF"/>
  </w:style>
  <w:style w:type="paragraph" w:customStyle="1" w:styleId="StyleHeading3H3Headlineh33Heading31Heading32Heading33H">
    <w:name w:val="Style Heading 3H3Headlineh33Heading 31Heading 32Heading 33H..."/>
    <w:basedOn w:val="Heading3"/>
    <w:rsid w:val="001242DF"/>
    <w:pPr>
      <w:numPr>
        <w:ilvl w:val="0"/>
        <w:numId w:val="0"/>
      </w:numPr>
      <w:spacing w:before="120" w:after="120"/>
    </w:pPr>
    <w:rPr>
      <w:rFonts w:cs="Times New Roman"/>
      <w:bCs/>
      <w:i w:val="0"/>
      <w:smallCaps/>
      <w:color w:val="auto"/>
      <w:sz w:val="20"/>
      <w:szCs w:val="22"/>
    </w:rPr>
  </w:style>
  <w:style w:type="paragraph" w:styleId="BodyText">
    <w:name w:val="Body Text"/>
    <w:basedOn w:val="Normal"/>
    <w:link w:val="BodyTextChar"/>
    <w:rsid w:val="00B73B7D"/>
    <w:pPr>
      <w:jc w:val="left"/>
    </w:pPr>
    <w:rPr>
      <w:rFonts w:asciiTheme="majorHAnsi" w:hAnsiTheme="majorHAnsi" w:cs="Times New Roman"/>
      <w:color w:val="auto"/>
      <w:szCs w:val="22"/>
      <w:lang w:val="en-NZ"/>
    </w:rPr>
  </w:style>
  <w:style w:type="character" w:customStyle="1" w:styleId="BodyTextChar">
    <w:name w:val="Body Text Char"/>
    <w:basedOn w:val="DefaultParagraphFont"/>
    <w:link w:val="BodyText"/>
    <w:rsid w:val="00B73B7D"/>
    <w:rPr>
      <w:rFonts w:asciiTheme="majorHAnsi" w:eastAsia="Times New Roman" w:hAnsiTheme="majorHAnsi" w:cs="Times New Roman"/>
      <w:lang w:val="en-NZ"/>
    </w:rPr>
  </w:style>
  <w:style w:type="paragraph" w:styleId="BodyText3">
    <w:name w:val="Body Text 3"/>
    <w:basedOn w:val="Normal"/>
    <w:link w:val="BodyText3Char"/>
    <w:rsid w:val="001242DF"/>
    <w:pPr>
      <w:spacing w:after="120"/>
    </w:pPr>
    <w:rPr>
      <w:rFonts w:ascii="Garamond" w:hAnsi="Garamond" w:cs="Times New Roman"/>
      <w:color w:val="auto"/>
      <w:sz w:val="16"/>
      <w:szCs w:val="16"/>
    </w:rPr>
  </w:style>
  <w:style w:type="character" w:customStyle="1" w:styleId="BodyText3Char">
    <w:name w:val="Body Text 3 Char"/>
    <w:basedOn w:val="DefaultParagraphFont"/>
    <w:link w:val="BodyText3"/>
    <w:rsid w:val="001242DF"/>
    <w:rPr>
      <w:rFonts w:ascii="Garamond" w:eastAsia="Times New Roman" w:hAnsi="Garamond" w:cs="Times New Roman"/>
      <w:sz w:val="16"/>
      <w:szCs w:val="16"/>
      <w:lang w:val="en-IE"/>
    </w:rPr>
  </w:style>
  <w:style w:type="character" w:customStyle="1" w:styleId="CharChar">
    <w:name w:val="Char Char"/>
    <w:rsid w:val="001242DF"/>
    <w:rPr>
      <w:rFonts w:ascii="Arial" w:hAnsi="Arial"/>
      <w:sz w:val="22"/>
      <w:lang w:val="en-NZ" w:eastAsia="en-US" w:bidi="ar-SA"/>
    </w:rPr>
  </w:style>
  <w:style w:type="paragraph" w:customStyle="1" w:styleId="Method123subsubheading">
    <w:name w:val="Method123 sub sub heading"/>
    <w:basedOn w:val="Heading3"/>
    <w:rsid w:val="001242DF"/>
    <w:pPr>
      <w:numPr>
        <w:ilvl w:val="0"/>
        <w:numId w:val="0"/>
      </w:numPr>
      <w:tabs>
        <w:tab w:val="num" w:pos="720"/>
      </w:tabs>
      <w:ind w:left="720" w:hanging="720"/>
    </w:pPr>
    <w:rPr>
      <w:rFonts w:ascii="Imago Book" w:hAnsi="Imago Book" w:cs="Arial"/>
      <w:bCs/>
      <w:color w:val="313896"/>
      <w:szCs w:val="26"/>
      <w:lang w:val="en-AU"/>
    </w:rPr>
  </w:style>
  <w:style w:type="paragraph" w:customStyle="1" w:styleId="StyleHeading1LeftSinglesolidlineAuto05ptLinewidt">
    <w:name w:val="Style Heading 1 + Left: (Single solid line Auto  0.5 pt Line widt..."/>
    <w:basedOn w:val="Heading1"/>
    <w:rsid w:val="001242DF"/>
    <w:pPr>
      <w:numPr>
        <w:numId w:val="0"/>
      </w:numPr>
      <w:pBdr>
        <w:top w:val="single" w:sz="4" w:space="1" w:color="auto"/>
        <w:left w:val="single" w:sz="4" w:space="0" w:color="auto"/>
        <w:bottom w:val="single" w:sz="4" w:space="1" w:color="auto"/>
        <w:right w:val="single" w:sz="4" w:space="4" w:color="auto"/>
      </w:pBdr>
      <w:shd w:val="clear" w:color="auto" w:fill="808080"/>
      <w:spacing w:before="120" w:after="120"/>
      <w:ind w:left="432" w:hanging="432"/>
      <w:jc w:val="both"/>
    </w:pPr>
    <w:rPr>
      <w:rFonts w:ascii="Garamond" w:hAnsi="Garamond" w:cs="Times New Roman"/>
      <w:bCs/>
      <w:caps w:val="0"/>
      <w:color w:val="FFFFFF"/>
      <w:kern w:val="32"/>
      <w:sz w:val="28"/>
    </w:rPr>
  </w:style>
  <w:style w:type="paragraph" w:customStyle="1" w:styleId="Tableheadingblue">
    <w:name w:val="Table_heading_blue"/>
    <w:basedOn w:val="Normal"/>
    <w:rsid w:val="001242DF"/>
    <w:pPr>
      <w:spacing w:before="120" w:after="120"/>
      <w:jc w:val="left"/>
    </w:pPr>
    <w:rPr>
      <w:rFonts w:ascii="Arial" w:hAnsi="Arial" w:cs="Times New Roman"/>
      <w:b/>
      <w:bCs/>
      <w:color w:val="FFFFFF"/>
      <w:sz w:val="20"/>
      <w:szCs w:val="22"/>
    </w:rPr>
  </w:style>
  <w:style w:type="paragraph" w:styleId="BodyText2">
    <w:name w:val="Body Text 2"/>
    <w:basedOn w:val="Normal"/>
    <w:link w:val="BodyText2Char"/>
    <w:rsid w:val="001242DF"/>
    <w:rPr>
      <w:rFonts w:ascii="Garamond" w:hAnsi="Garamond" w:cs="Times New Roman"/>
      <w:color w:val="FF0000"/>
      <w:szCs w:val="22"/>
    </w:rPr>
  </w:style>
  <w:style w:type="character" w:customStyle="1" w:styleId="BodyText2Char">
    <w:name w:val="Body Text 2 Char"/>
    <w:basedOn w:val="DefaultParagraphFont"/>
    <w:link w:val="BodyText2"/>
    <w:rsid w:val="001242DF"/>
    <w:rPr>
      <w:rFonts w:ascii="Garamond" w:eastAsia="Times New Roman" w:hAnsi="Garamond" w:cs="Times New Roman"/>
      <w:color w:val="FF0000"/>
      <w:lang w:val="en-IE"/>
    </w:rPr>
  </w:style>
  <w:style w:type="paragraph" w:styleId="PlainText">
    <w:name w:val="Plain Text"/>
    <w:basedOn w:val="Normal"/>
    <w:link w:val="PlainTextChar"/>
    <w:unhideWhenUsed/>
    <w:rsid w:val="001242DF"/>
    <w:pPr>
      <w:jc w:val="left"/>
    </w:pPr>
    <w:rPr>
      <w:rFonts w:ascii="Consolas" w:eastAsia="Calibri" w:hAnsi="Consolas" w:cs="Times New Roman"/>
      <w:color w:val="auto"/>
      <w:sz w:val="21"/>
      <w:szCs w:val="21"/>
    </w:rPr>
  </w:style>
  <w:style w:type="character" w:customStyle="1" w:styleId="PlainTextChar">
    <w:name w:val="Plain Text Char"/>
    <w:basedOn w:val="DefaultParagraphFont"/>
    <w:link w:val="PlainText"/>
    <w:rsid w:val="001242DF"/>
    <w:rPr>
      <w:rFonts w:ascii="Consolas" w:eastAsia="Calibri" w:hAnsi="Consolas" w:cs="Times New Roman"/>
      <w:sz w:val="21"/>
      <w:szCs w:val="21"/>
      <w:lang w:val="en-IE"/>
    </w:rPr>
  </w:style>
  <w:style w:type="paragraph" w:styleId="BodyTextIndent">
    <w:name w:val="Body Text Indent"/>
    <w:basedOn w:val="Normal"/>
    <w:link w:val="BodyTextIndentChar"/>
    <w:rsid w:val="001242DF"/>
    <w:pPr>
      <w:spacing w:after="120"/>
      <w:ind w:left="283"/>
    </w:pPr>
    <w:rPr>
      <w:rFonts w:ascii="Garamond" w:hAnsi="Garamond" w:cs="Times New Roman"/>
      <w:color w:val="auto"/>
      <w:szCs w:val="22"/>
    </w:rPr>
  </w:style>
  <w:style w:type="character" w:customStyle="1" w:styleId="BodyTextIndentChar">
    <w:name w:val="Body Text Indent Char"/>
    <w:basedOn w:val="DefaultParagraphFont"/>
    <w:link w:val="BodyTextIndent"/>
    <w:rsid w:val="001242DF"/>
    <w:rPr>
      <w:rFonts w:ascii="Garamond" w:eastAsia="Times New Roman" w:hAnsi="Garamond" w:cs="Times New Roman"/>
      <w:lang w:val="en-IE"/>
    </w:rPr>
  </w:style>
  <w:style w:type="paragraph" w:customStyle="1" w:styleId="BodyText1">
    <w:name w:val="Body Text1"/>
    <w:basedOn w:val="Normal"/>
    <w:rsid w:val="001242DF"/>
    <w:pPr>
      <w:spacing w:before="120" w:after="120"/>
      <w:jc w:val="left"/>
    </w:pPr>
    <w:rPr>
      <w:rFonts w:ascii="Arial" w:hAnsi="Arial" w:cs="Arial"/>
      <w:color w:val="auto"/>
      <w:sz w:val="18"/>
      <w:szCs w:val="24"/>
    </w:rPr>
  </w:style>
  <w:style w:type="character" w:customStyle="1" w:styleId="V1Heading4Char">
    <w:name w:val="V1 Heading 4 Char"/>
    <w:link w:val="V1Heading4"/>
    <w:rsid w:val="001242DF"/>
    <w:rPr>
      <w:rFonts w:ascii="Tahoma" w:eastAsia="Times New Roman" w:hAnsi="Tahoma" w:cs="Times New Roman"/>
      <w:b/>
      <w:i/>
      <w:color w:val="000000"/>
      <w:kern w:val="28"/>
      <w:lang w:val="en-NZ"/>
    </w:rPr>
  </w:style>
  <w:style w:type="paragraph" w:customStyle="1" w:styleId="Numberlist">
    <w:name w:val="Number list"/>
    <w:basedOn w:val="BodyText1"/>
    <w:rsid w:val="001242DF"/>
  </w:style>
  <w:style w:type="paragraph" w:customStyle="1" w:styleId="Listnumber1">
    <w:name w:val="List number 1"/>
    <w:basedOn w:val="ListBullet"/>
    <w:rsid w:val="001242DF"/>
    <w:pPr>
      <w:numPr>
        <w:numId w:val="5"/>
      </w:numPr>
      <w:tabs>
        <w:tab w:val="clear" w:pos="720"/>
        <w:tab w:val="num" w:pos="360"/>
      </w:tabs>
      <w:ind w:left="360"/>
    </w:pPr>
  </w:style>
  <w:style w:type="table" w:styleId="TableClassic3">
    <w:name w:val="Table Classic 3"/>
    <w:basedOn w:val="TableNormal"/>
    <w:rsid w:val="001242DF"/>
    <w:pPr>
      <w:spacing w:after="0" w:line="240" w:lineRule="auto"/>
      <w:jc w:val="both"/>
    </w:pPr>
    <w:rPr>
      <w:rFonts w:ascii="Times New Roman" w:eastAsia="Times New Roman" w:hAnsi="Times New Roman" w:cs="Times New Roman"/>
      <w:color w:val="000080"/>
      <w:sz w:val="20"/>
      <w:szCs w:val="20"/>
      <w:lang w:val="en-IE" w:eastAsia="en-I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tn">
    <w:name w:val="atn"/>
    <w:basedOn w:val="DefaultParagraphFont"/>
    <w:rsid w:val="001242DF"/>
  </w:style>
  <w:style w:type="table" w:styleId="Table3Deffects3">
    <w:name w:val="Table 3D effects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3">
    <w:name w:val="Table Grid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List-Accent2">
    <w:name w:val="Light List Accent 2"/>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eWeb2">
    <w:name w:val="Table Web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0"/>
    <w:uiPriority w:val="99"/>
    <w:rsid w:val="001242DF"/>
    <w:rPr>
      <w:rFonts w:cs="Myriad Pro"/>
      <w:color w:val="000000"/>
      <w:sz w:val="20"/>
      <w:szCs w:val="20"/>
    </w:rPr>
  </w:style>
  <w:style w:type="paragraph" w:customStyle="1" w:styleId="MFSchLev1">
    <w:name w:val="MFSchLev1"/>
    <w:rsid w:val="001242DF"/>
    <w:pPr>
      <w:keepNext/>
      <w:numPr>
        <w:numId w:val="6"/>
      </w:numPr>
      <w:spacing w:after="240" w:line="240" w:lineRule="auto"/>
      <w:jc w:val="both"/>
    </w:pPr>
    <w:rPr>
      <w:rFonts w:ascii="Book Antiqua" w:eastAsia="Times New Roman" w:hAnsi="Book Antiqua" w:cs="Times New Roman"/>
      <w:sz w:val="20"/>
      <w:szCs w:val="24"/>
      <w:lang w:val="en-IE" w:eastAsia="en-GB"/>
    </w:rPr>
  </w:style>
  <w:style w:type="paragraph" w:customStyle="1" w:styleId="MFSchLev2">
    <w:name w:val="MFSchLev2"/>
    <w:basedOn w:val="MFSchLev1"/>
    <w:rsid w:val="001242DF"/>
    <w:pPr>
      <w:keepNext w:val="0"/>
      <w:numPr>
        <w:ilvl w:val="1"/>
      </w:numPr>
    </w:pPr>
  </w:style>
  <w:style w:type="paragraph" w:customStyle="1" w:styleId="MFSchLev3">
    <w:name w:val="MFSchLev3"/>
    <w:basedOn w:val="MFSchLev2"/>
    <w:rsid w:val="001242DF"/>
    <w:pPr>
      <w:numPr>
        <w:ilvl w:val="2"/>
      </w:numPr>
    </w:pPr>
  </w:style>
  <w:style w:type="paragraph" w:customStyle="1" w:styleId="MFSchLev4">
    <w:name w:val="MFSchLev4"/>
    <w:basedOn w:val="MFSchLev2"/>
    <w:rsid w:val="001242DF"/>
    <w:pPr>
      <w:numPr>
        <w:ilvl w:val="3"/>
      </w:numPr>
    </w:pPr>
  </w:style>
  <w:style w:type="paragraph" w:customStyle="1" w:styleId="MFSchLev5">
    <w:name w:val="MFSchLev5"/>
    <w:basedOn w:val="MFSchLev2"/>
    <w:rsid w:val="001242DF"/>
    <w:pPr>
      <w:numPr>
        <w:ilvl w:val="4"/>
      </w:numPr>
    </w:pPr>
  </w:style>
  <w:style w:type="paragraph" w:customStyle="1" w:styleId="MFSchLev6">
    <w:name w:val="MFSchLev6"/>
    <w:basedOn w:val="MFSchLev2"/>
    <w:rsid w:val="001242DF"/>
    <w:pPr>
      <w:numPr>
        <w:ilvl w:val="5"/>
      </w:numPr>
    </w:pPr>
  </w:style>
  <w:style w:type="table" w:styleId="MediumShading1-Accent3">
    <w:name w:val="Medium Shading 1 Accent 3"/>
    <w:basedOn w:val="TableNormal"/>
    <w:uiPriority w:val="63"/>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TOC9">
    <w:name w:val="toc 9"/>
    <w:basedOn w:val="Normal"/>
    <w:next w:val="Normal"/>
    <w:autoRedefine/>
    <w:uiPriority w:val="39"/>
    <w:unhideWhenUsed/>
    <w:rsid w:val="001242DF"/>
    <w:pPr>
      <w:ind w:left="1760"/>
      <w:jc w:val="left"/>
    </w:pPr>
    <w:rPr>
      <w:rFonts w:asciiTheme="minorHAnsi" w:hAnsiTheme="minorHAnsi" w:cs="Times New Roman"/>
      <w:color w:val="auto"/>
      <w:sz w:val="18"/>
      <w:szCs w:val="18"/>
    </w:rPr>
  </w:style>
  <w:style w:type="table" w:styleId="LightList-Accent3">
    <w:name w:val="Light List Accent 3"/>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style5">
    <w:name w:val="style5"/>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character" w:customStyle="1" w:styleId="style10">
    <w:name w:val="style1"/>
    <w:basedOn w:val="DefaultParagraphFont"/>
    <w:rsid w:val="001242DF"/>
  </w:style>
  <w:style w:type="paragraph" w:customStyle="1" w:styleId="style20">
    <w:name w:val="style2"/>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table" w:styleId="MediumShading2-Accent3">
    <w:name w:val="Medium Shading 2 Accent 3"/>
    <w:basedOn w:val="TableNormal"/>
    <w:uiPriority w:val="64"/>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afhovertarget">
    <w:name w:val="p_afhovertarget"/>
    <w:basedOn w:val="DefaultParagraphFont"/>
    <w:rsid w:val="001242DF"/>
  </w:style>
  <w:style w:type="character" w:customStyle="1" w:styleId="authors">
    <w:name w:val="authors"/>
    <w:basedOn w:val="DefaultParagraphFont"/>
    <w:rsid w:val="001242DF"/>
  </w:style>
  <w:style w:type="table" w:styleId="TableGrid8">
    <w:name w:val="Table Grid 8"/>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3">
    <w:name w:val="A3"/>
    <w:uiPriority w:val="99"/>
    <w:rsid w:val="001242DF"/>
    <w:rPr>
      <w:rFonts w:cs="Univers 47 CondensedLight"/>
      <w:b/>
      <w:bCs/>
      <w:color w:val="000000"/>
      <w:sz w:val="44"/>
      <w:szCs w:val="44"/>
    </w:rPr>
  </w:style>
  <w:style w:type="table" w:styleId="TableColumns3">
    <w:name w:val="Table Columns 3"/>
    <w:basedOn w:val="TableNormal"/>
    <w:rsid w:val="001242DF"/>
    <w:pPr>
      <w:spacing w:after="0" w:line="240" w:lineRule="auto"/>
      <w:jc w:val="both"/>
    </w:pPr>
    <w:rPr>
      <w:rFonts w:ascii="Times New Roman" w:eastAsia="Times New Roman" w:hAnsi="Times New Roman" w:cs="Times New Roman"/>
      <w:b/>
      <w:bCs/>
      <w:sz w:val="20"/>
      <w:szCs w:val="20"/>
      <w:lang w:val="en-IE" w:eastAsia="en-I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dnoteText">
    <w:name w:val="endnote text"/>
    <w:basedOn w:val="Normal"/>
    <w:link w:val="EndnoteTextChar"/>
    <w:rsid w:val="001242DF"/>
    <w:rPr>
      <w:rFonts w:ascii="Garamond" w:hAnsi="Garamond" w:cs="Times New Roman"/>
      <w:color w:val="auto"/>
      <w:sz w:val="20"/>
    </w:rPr>
  </w:style>
  <w:style w:type="character" w:customStyle="1" w:styleId="EndnoteTextChar">
    <w:name w:val="Endnote Text Char"/>
    <w:basedOn w:val="DefaultParagraphFont"/>
    <w:link w:val="EndnoteText"/>
    <w:rsid w:val="001242DF"/>
    <w:rPr>
      <w:rFonts w:ascii="Garamond" w:eastAsia="Times New Roman" w:hAnsi="Garamond" w:cs="Times New Roman"/>
      <w:sz w:val="20"/>
      <w:szCs w:val="20"/>
      <w:lang w:val="en-IE"/>
    </w:rPr>
  </w:style>
  <w:style w:type="character" w:styleId="EndnoteReference">
    <w:name w:val="endnote reference"/>
    <w:basedOn w:val="DefaultParagraphFont"/>
    <w:rsid w:val="001242DF"/>
    <w:rPr>
      <w:vertAlign w:val="superscript"/>
    </w:rPr>
  </w:style>
  <w:style w:type="paragraph" w:customStyle="1" w:styleId="SubHeading3">
    <w:name w:val="Sub Heading 3"/>
    <w:basedOn w:val="Normal"/>
    <w:next w:val="Bodytextversion1"/>
    <w:link w:val="SubHeading3Char"/>
    <w:autoRedefine/>
    <w:qFormat/>
    <w:rsid w:val="001242DF"/>
    <w:pPr>
      <w:spacing w:before="100" w:beforeAutospacing="1" w:line="259" w:lineRule="auto"/>
      <w:jc w:val="left"/>
      <w:outlineLvl w:val="0"/>
    </w:pPr>
    <w:rPr>
      <w:rFonts w:ascii="Garamond" w:hAnsi="Garamond" w:cs="Times New Roman"/>
      <w:b/>
      <w:color w:val="auto"/>
      <w:sz w:val="24"/>
      <w:szCs w:val="24"/>
      <w:u w:val="single"/>
      <w:lang w:val="en-GB"/>
    </w:rPr>
  </w:style>
  <w:style w:type="character" w:customStyle="1" w:styleId="SubHeading3Char">
    <w:name w:val="Sub Heading 3 Char"/>
    <w:link w:val="SubHeading3"/>
    <w:rsid w:val="001242DF"/>
    <w:rPr>
      <w:rFonts w:ascii="Garamond" w:eastAsia="Times New Roman" w:hAnsi="Garamond" w:cs="Times New Roman"/>
      <w:b/>
      <w:sz w:val="24"/>
      <w:szCs w:val="24"/>
      <w:u w:val="single"/>
    </w:rPr>
  </w:style>
  <w:style w:type="character" w:styleId="HTMLCode">
    <w:name w:val="HTML Code"/>
    <w:basedOn w:val="DefaultParagraphFont"/>
    <w:uiPriority w:val="99"/>
    <w:unhideWhenUsed/>
    <w:rsid w:val="001242DF"/>
    <w:rPr>
      <w:rFonts w:ascii="Courier New" w:eastAsia="Times New Roman" w:hAnsi="Courier New" w:cs="Courier New" w:hint="default"/>
      <w:sz w:val="26"/>
      <w:szCs w:val="26"/>
    </w:rPr>
  </w:style>
  <w:style w:type="character" w:customStyle="1" w:styleId="H4Char">
    <w:name w:val="H4 Char"/>
    <w:basedOn w:val="V1Heading4Char"/>
    <w:rsid w:val="001242DF"/>
    <w:rPr>
      <w:rFonts w:ascii="Garamond" w:eastAsia="Times New Roman" w:hAnsi="Garamond" w:cs="Times New Roman"/>
      <w:b/>
      <w:i/>
      <w:color w:val="000000"/>
      <w:kern w:val="28"/>
      <w:lang w:val="en-NZ"/>
    </w:rPr>
  </w:style>
  <w:style w:type="paragraph" w:customStyle="1" w:styleId="H4b">
    <w:name w:val="H4b"/>
    <w:basedOn w:val="V1Heading4"/>
    <w:link w:val="H4bChar"/>
    <w:qFormat/>
    <w:rsid w:val="001242DF"/>
    <w:pPr>
      <w:ind w:left="864" w:hanging="864"/>
    </w:pPr>
    <w:rPr>
      <w:rFonts w:ascii="Garamond" w:hAnsi="Garamond"/>
    </w:rPr>
  </w:style>
  <w:style w:type="character" w:customStyle="1" w:styleId="H4bChar">
    <w:name w:val="H4b Char"/>
    <w:basedOn w:val="V1Heading4Char"/>
    <w:link w:val="H4b"/>
    <w:rsid w:val="001242DF"/>
    <w:rPr>
      <w:rFonts w:ascii="Garamond" w:eastAsia="Times New Roman" w:hAnsi="Garamond" w:cs="Times New Roman"/>
      <w:b/>
      <w:i/>
      <w:color w:val="000000"/>
      <w:kern w:val="28"/>
      <w:lang w:val="en-NZ"/>
    </w:rPr>
  </w:style>
  <w:style w:type="paragraph" w:customStyle="1" w:styleId="xl65">
    <w:name w:val="xl65"/>
    <w:basedOn w:val="Normal"/>
    <w:rsid w:val="001242DF"/>
    <w:pPr>
      <w:pBdr>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6">
    <w:name w:val="xl66"/>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67">
    <w:name w:val="xl67"/>
    <w:basedOn w:val="Normal"/>
    <w:rsid w:val="001242DF"/>
    <w:pPr>
      <w:pBdr>
        <w:lef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8">
    <w:name w:val="xl68"/>
    <w:basedOn w:val="Normal"/>
    <w:rsid w:val="001242DF"/>
    <w:pPr>
      <w:pBdr>
        <w:top w:val="single" w:sz="8" w:space="0" w:color="auto"/>
        <w:left w:val="single" w:sz="8" w:space="0" w:color="auto"/>
      </w:pBdr>
      <w:shd w:val="clear" w:color="000000" w:fill="F2F2F2"/>
      <w:spacing w:before="100" w:beforeAutospacing="1" w:after="100" w:afterAutospacing="1"/>
      <w:jc w:val="left"/>
      <w:textAlignment w:val="top"/>
    </w:pPr>
    <w:rPr>
      <w:rFonts w:ascii="Times New Roman" w:hAnsi="Times New Roman" w:cs="Times New Roman"/>
      <w:b/>
      <w:bCs/>
      <w:color w:val="000000"/>
      <w:sz w:val="24"/>
      <w:szCs w:val="24"/>
      <w:lang w:val="en-US"/>
    </w:rPr>
  </w:style>
  <w:style w:type="paragraph" w:customStyle="1" w:styleId="xl69">
    <w:name w:val="xl69"/>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0">
    <w:name w:val="xl70"/>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1">
    <w:name w:val="xl71"/>
    <w:basedOn w:val="Normal"/>
    <w:rsid w:val="001242DF"/>
    <w:pPr>
      <w:spacing w:before="100" w:beforeAutospacing="1" w:after="100" w:afterAutospacing="1"/>
      <w:jc w:val="left"/>
    </w:pPr>
    <w:rPr>
      <w:rFonts w:ascii="Times New Roman" w:hAnsi="Times New Roman" w:cs="Times New Roman"/>
      <w:b/>
      <w:bCs/>
      <w:color w:val="auto"/>
      <w:sz w:val="36"/>
      <w:szCs w:val="36"/>
      <w:lang w:val="en-US"/>
    </w:rPr>
  </w:style>
  <w:style w:type="paragraph" w:customStyle="1" w:styleId="xl72">
    <w:name w:val="xl72"/>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73">
    <w:name w:val="xl73"/>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4">
    <w:name w:val="xl74"/>
    <w:basedOn w:val="Normal"/>
    <w:rsid w:val="001242DF"/>
    <w:pPr>
      <w:pBdr>
        <w:lef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5">
    <w:name w:val="xl75"/>
    <w:basedOn w:val="Normal"/>
    <w:rsid w:val="001242DF"/>
    <w:pPr>
      <w:pBdr>
        <w:left w:val="single" w:sz="8" w:space="0" w:color="auto"/>
      </w:pBd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76">
    <w:name w:val="xl76"/>
    <w:basedOn w:val="Normal"/>
    <w:rsid w:val="001242DF"/>
    <w:pPr>
      <w:pBdr>
        <w:left w:val="single" w:sz="8"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7">
    <w:name w:val="xl77"/>
    <w:basedOn w:val="Normal"/>
    <w:rsid w:val="001242DF"/>
    <w:pPr>
      <w:pBdr>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8">
    <w:name w:val="xl78"/>
    <w:basedOn w:val="Normal"/>
    <w:rsid w:val="001242DF"/>
    <w:pPr>
      <w:pBdr>
        <w:bottom w:val="single" w:sz="8" w:space="0" w:color="auto"/>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9">
    <w:name w:val="xl79"/>
    <w:basedOn w:val="Normal"/>
    <w:rsid w:val="001242DF"/>
    <w:pPr>
      <w:pBdr>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0">
    <w:name w:val="xl80"/>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81">
    <w:name w:val="xl81"/>
    <w:basedOn w:val="Normal"/>
    <w:rsid w:val="001242DF"/>
    <w:pP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2">
    <w:name w:val="xl82"/>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3">
    <w:name w:val="xl83"/>
    <w:basedOn w:val="Normal"/>
    <w:rsid w:val="001242DF"/>
    <w:pPr>
      <w:pBdr>
        <w:left w:val="single" w:sz="4"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4">
    <w:name w:val="xl84"/>
    <w:basedOn w:val="Normal"/>
    <w:rsid w:val="001242DF"/>
    <w:pPr>
      <w:pBdr>
        <w:bottom w:val="single" w:sz="8" w:space="0" w:color="auto"/>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5">
    <w:name w:val="xl85"/>
    <w:basedOn w:val="Normal"/>
    <w:rsid w:val="001242DF"/>
    <w:pP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6">
    <w:name w:val="xl86"/>
    <w:basedOn w:val="Normal"/>
    <w:rsid w:val="001242DF"/>
    <w:pP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7">
    <w:name w:val="xl87"/>
    <w:basedOn w:val="Normal"/>
    <w:rsid w:val="001242DF"/>
    <w:pPr>
      <w:pBdr>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8">
    <w:name w:val="xl88"/>
    <w:basedOn w:val="Normal"/>
    <w:rsid w:val="001242DF"/>
    <w:pPr>
      <w:pBdr>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9">
    <w:name w:val="xl89"/>
    <w:basedOn w:val="Normal"/>
    <w:rsid w:val="001242DF"/>
    <w:pPr>
      <w:pBdr>
        <w:left w:val="single" w:sz="8" w:space="0" w:color="auto"/>
      </w:pBd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0">
    <w:name w:val="xl90"/>
    <w:basedOn w:val="Normal"/>
    <w:rsid w:val="001242DF"/>
    <w:pP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1">
    <w:name w:val="xl91"/>
    <w:basedOn w:val="Normal"/>
    <w:rsid w:val="001242DF"/>
    <w:pP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2">
    <w:name w:val="xl92"/>
    <w:basedOn w:val="Normal"/>
    <w:rsid w:val="001242DF"/>
    <w:pPr>
      <w:pBdr>
        <w:bottom w:val="single" w:sz="8"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93">
    <w:name w:val="xl93"/>
    <w:basedOn w:val="Normal"/>
    <w:rsid w:val="001242DF"/>
    <w:pPr>
      <w:pBdr>
        <w:bottom w:val="single" w:sz="8" w:space="0" w:color="auto"/>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4">
    <w:name w:val="xl94"/>
    <w:basedOn w:val="Normal"/>
    <w:rsid w:val="001242DF"/>
    <w:pPr>
      <w:pBdr>
        <w:right w:val="single" w:sz="8"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5">
    <w:name w:val="xl95"/>
    <w:basedOn w:val="Normal"/>
    <w:rsid w:val="001242DF"/>
    <w:pP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96">
    <w:name w:val="xl96"/>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97">
    <w:name w:val="xl97"/>
    <w:basedOn w:val="Normal"/>
    <w:rsid w:val="001242DF"/>
    <w:pPr>
      <w:pBdr>
        <w:right w:val="single" w:sz="8" w:space="0" w:color="auto"/>
      </w:pBd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8">
    <w:name w:val="xl98"/>
    <w:basedOn w:val="Normal"/>
    <w:rsid w:val="001242DF"/>
    <w:pPr>
      <w:pBdr>
        <w:top w:val="single" w:sz="8" w:space="0" w:color="auto"/>
        <w:lef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99">
    <w:name w:val="xl99"/>
    <w:basedOn w:val="Normal"/>
    <w:rsid w:val="001242DF"/>
    <w:pPr>
      <w:pBdr>
        <w:top w:val="single" w:sz="8"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0">
    <w:name w:val="xl100"/>
    <w:basedOn w:val="Normal"/>
    <w:rsid w:val="001242DF"/>
    <w:pPr>
      <w:pBdr>
        <w:top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1">
    <w:name w:val="xl101"/>
    <w:basedOn w:val="Normal"/>
    <w:rsid w:val="001242DF"/>
    <w:pPr>
      <w:pBdr>
        <w:top w:val="single" w:sz="8" w:space="0" w:color="auto"/>
        <w:right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table" w:styleId="LightList-Accent4">
    <w:name w:val="Light List Accent 4"/>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PlainTable41">
    <w:name w:val="Plain Table 41"/>
    <w:basedOn w:val="TableNormal"/>
    <w:uiPriority w:val="44"/>
    <w:rsid w:val="001242DF"/>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1242DF"/>
    <w:pPr>
      <w:spacing w:after="0" w:line="240" w:lineRule="auto"/>
    </w:pPr>
    <w:rPr>
      <w:lang w:val="en-I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ghtShading-Accent6">
    <w:name w:val="Light Shading Accent 6"/>
    <w:basedOn w:val="TableNormal"/>
    <w:uiPriority w:val="60"/>
    <w:rsid w:val="001242DF"/>
    <w:pPr>
      <w:spacing w:after="0" w:line="240" w:lineRule="auto"/>
    </w:pPr>
    <w:rPr>
      <w:rFonts w:ascii="Times New Roman" w:eastAsia="Times New Roman" w:hAnsi="Times New Roman" w:cs="Times New Roman"/>
      <w:color w:val="538135" w:themeColor="accent6" w:themeShade="BF"/>
      <w:sz w:val="20"/>
      <w:szCs w:val="20"/>
      <w:lang w:val="en-IE" w:eastAsia="en-I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dTable1Light-Accent1">
    <w:name w:val="Grid Table 1 Light Accent 1"/>
    <w:basedOn w:val="TableNormal"/>
    <w:uiPriority w:val="46"/>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ubHeading1">
    <w:name w:val="Sub Heading 1"/>
    <w:basedOn w:val="style20"/>
    <w:next w:val="Bodytextversion1"/>
    <w:link w:val="SubHeading1Char"/>
    <w:autoRedefine/>
    <w:qFormat/>
    <w:rsid w:val="001242DF"/>
    <w:pPr>
      <w:keepNext/>
      <w:keepLines/>
      <w:spacing w:line="259" w:lineRule="auto"/>
      <w:outlineLvl w:val="0"/>
    </w:pPr>
    <w:rPr>
      <w:rFonts w:ascii="Arial" w:hAnsi="Arial" w:cs="Arial"/>
      <w:b/>
      <w:color w:val="1E5262"/>
      <w:sz w:val="26"/>
      <w:szCs w:val="26"/>
    </w:rPr>
  </w:style>
  <w:style w:type="character" w:customStyle="1" w:styleId="SubHeading1Char">
    <w:name w:val="Sub Heading 1 Char"/>
    <w:link w:val="SubHeading1"/>
    <w:rsid w:val="001242DF"/>
    <w:rPr>
      <w:rFonts w:ascii="Arial" w:eastAsia="Times New Roman" w:hAnsi="Arial" w:cs="Arial"/>
      <w:b/>
      <w:color w:val="1E5262"/>
      <w:sz w:val="26"/>
      <w:szCs w:val="26"/>
      <w:lang w:val="en-IE" w:eastAsia="en-IE"/>
    </w:rPr>
  </w:style>
  <w:style w:type="paragraph" w:customStyle="1" w:styleId="SubHeading2">
    <w:name w:val="Sub Heading 2"/>
    <w:basedOn w:val="SubHeading3"/>
    <w:next w:val="Bodytextversion1"/>
    <w:link w:val="SubHeading2Char"/>
    <w:qFormat/>
    <w:rsid w:val="001242DF"/>
    <w:pPr>
      <w:spacing w:after="100" w:afterAutospacing="1"/>
    </w:pPr>
    <w:rPr>
      <w:b w:val="0"/>
      <w:color w:val="1E5262"/>
      <w:sz w:val="26"/>
    </w:rPr>
  </w:style>
  <w:style w:type="character" w:customStyle="1" w:styleId="SubHeading2Char">
    <w:name w:val="Sub Heading 2 Char"/>
    <w:link w:val="SubHeading2"/>
    <w:rsid w:val="001242DF"/>
    <w:rPr>
      <w:rFonts w:ascii="Garamond" w:eastAsia="Times New Roman" w:hAnsi="Garamond" w:cs="Times New Roman"/>
      <w:color w:val="1E5262"/>
      <w:sz w:val="26"/>
      <w:szCs w:val="24"/>
      <w:u w:val="single"/>
    </w:rPr>
  </w:style>
  <w:style w:type="table" w:styleId="GridTable4-Accent3">
    <w:name w:val="Grid Table 4 Accent 3"/>
    <w:basedOn w:val="TableNormal"/>
    <w:uiPriority w:val="49"/>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1242DF"/>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1242D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V1">
    <w:name w:val="Grid Table 4 - Accent 2V1"/>
    <w:basedOn w:val="TableNormal"/>
    <w:uiPriority w:val="49"/>
    <w:rsid w:val="009A5AC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00B6B5"/>
        <w:left w:val="single" w:sz="4" w:space="0" w:color="00B6B5"/>
        <w:bottom w:val="single" w:sz="4" w:space="0" w:color="00B6B5"/>
        <w:right w:val="single" w:sz="4" w:space="0" w:color="00B6B5"/>
        <w:insideH w:val="single" w:sz="4" w:space="0" w:color="00B6B5"/>
        <w:insideV w:val="single" w:sz="4" w:space="0" w:color="00B6B5"/>
      </w:tblBorders>
    </w:tblPr>
    <w:tblStylePr w:type="firstRow">
      <w:rPr>
        <w:rFonts w:ascii="Arial" w:hAnsi="Arial"/>
        <w:b/>
        <w:bCs/>
        <w:color w:val="FFFFFF" w:themeColor="background1"/>
        <w:sz w:val="18"/>
      </w:rPr>
      <w:tblPr/>
      <w:tcPr>
        <w:tcBorders>
          <w:top w:val="single" w:sz="4" w:space="0" w:color="00B6B5"/>
          <w:left w:val="single" w:sz="4" w:space="0" w:color="00B6B5"/>
          <w:bottom w:val="single" w:sz="4" w:space="0" w:color="00B6B5"/>
          <w:right w:val="single" w:sz="4" w:space="0" w:color="00B6B5"/>
          <w:insideH w:val="nil"/>
          <w:insideV w:val="nil"/>
        </w:tcBorders>
        <w:shd w:val="clear" w:color="auto" w:fill="00B6B5"/>
      </w:tcPr>
    </w:tblStylePr>
    <w:tblStylePr w:type="lastRow">
      <w:rPr>
        <w:b/>
        <w:bCs/>
      </w:rPr>
      <w:tblPr/>
      <w:tcPr>
        <w:tcBorders>
          <w:top w:val="double" w:sz="4" w:space="0" w:color="00B6B5"/>
        </w:tcBorders>
      </w:tcPr>
    </w:tblStylePr>
    <w:tblStylePr w:type="firstCol">
      <w:rPr>
        <w:b/>
        <w:bCs/>
      </w:rPr>
    </w:tblStylePr>
    <w:tblStylePr w:type="lastCol">
      <w:rPr>
        <w:b/>
        <w:bCs/>
      </w:rPr>
    </w:tblStylePr>
    <w:tblStylePr w:type="band1Vert">
      <w:tblPr/>
      <w:tcPr>
        <w:shd w:val="clear" w:color="auto" w:fill="BDFFFE"/>
      </w:tcPr>
    </w:tblStylePr>
    <w:tblStylePr w:type="band1Horz">
      <w:tblPr/>
      <w:tcPr>
        <w:shd w:val="clear" w:color="auto" w:fill="BDFFFE"/>
      </w:tcPr>
    </w:tblStylePr>
  </w:style>
  <w:style w:type="paragraph" w:customStyle="1" w:styleId="breadcrumb-item">
    <w:name w:val="breadcrumb-item"/>
    <w:basedOn w:val="Normal"/>
    <w:rsid w:val="004A1F95"/>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OResponse1">
    <w:name w:val="*O.Response 1"/>
    <w:link w:val="OResponse1Char"/>
    <w:rsid w:val="006248CD"/>
    <w:pPr>
      <w:tabs>
        <w:tab w:val="left" w:pos="0"/>
      </w:tabs>
      <w:spacing w:before="120" w:line="276" w:lineRule="auto"/>
    </w:pPr>
    <w:rPr>
      <w:rFonts w:ascii="Calibri" w:eastAsia="Calibri" w:hAnsi="Calibri" w:cs="Arial"/>
      <w:color w:val="5F5F5F"/>
      <w:szCs w:val="20"/>
    </w:rPr>
  </w:style>
  <w:style w:type="character" w:customStyle="1" w:styleId="OResponse1Char">
    <w:name w:val="*O.Response 1 Char"/>
    <w:basedOn w:val="DefaultParagraphFont"/>
    <w:link w:val="OResponse1"/>
    <w:rsid w:val="006248CD"/>
    <w:rPr>
      <w:rFonts w:ascii="Calibri" w:eastAsia="Calibri" w:hAnsi="Calibri" w:cs="Arial"/>
      <w:color w:val="5F5F5F"/>
      <w:szCs w:val="20"/>
    </w:rPr>
  </w:style>
  <w:style w:type="paragraph" w:customStyle="1" w:styleId="CustQuestionBullet1">
    <w:name w:val="*Cust.Question Bullet 1"/>
    <w:basedOn w:val="Normal"/>
    <w:qFormat/>
    <w:rsid w:val="007A0F72"/>
    <w:pPr>
      <w:keepNext/>
      <w:numPr>
        <w:numId w:val="9"/>
      </w:numPr>
      <w:spacing w:before="240" w:after="60" w:line="288" w:lineRule="auto"/>
      <w:jc w:val="left"/>
    </w:pPr>
    <w:rPr>
      <w:rFonts w:ascii="Calibri" w:hAnsi="Calibri" w:cs="Times New Roman"/>
      <w:b/>
      <w:color w:val="344042"/>
      <w:szCs w:val="24"/>
      <w:lang w:val="en-US"/>
    </w:rPr>
  </w:style>
  <w:style w:type="paragraph" w:customStyle="1" w:styleId="CustQuestionBullet3">
    <w:name w:val="*Cust.Question Bullet 3"/>
    <w:basedOn w:val="Normal"/>
    <w:next w:val="Normal"/>
    <w:qFormat/>
    <w:rsid w:val="007A0F72"/>
    <w:pPr>
      <w:keepNext/>
      <w:numPr>
        <w:ilvl w:val="2"/>
        <w:numId w:val="10"/>
      </w:numPr>
      <w:spacing w:before="240" w:after="60" w:line="288" w:lineRule="auto"/>
      <w:ind w:left="1413"/>
      <w:jc w:val="left"/>
    </w:pPr>
    <w:rPr>
      <w:rFonts w:ascii="Calibri" w:hAnsi="Calibri" w:cs="Times New Roman"/>
      <w:b/>
      <w:color w:val="344042"/>
      <w:szCs w:val="24"/>
      <w:lang w:val="en-US"/>
    </w:rPr>
  </w:style>
  <w:style w:type="paragraph" w:customStyle="1" w:styleId="OracleText">
    <w:name w:val="*Oracle Text"/>
    <w:basedOn w:val="Normal"/>
    <w:link w:val="OracleTextChar"/>
    <w:qFormat/>
    <w:rsid w:val="007A0F72"/>
    <w:pPr>
      <w:tabs>
        <w:tab w:val="left" w:pos="0"/>
      </w:tabs>
      <w:spacing w:before="120" w:after="160" w:line="276" w:lineRule="auto"/>
    </w:pPr>
    <w:rPr>
      <w:rFonts w:ascii="Calibri" w:eastAsia="Calibri" w:hAnsi="Calibri" w:cs="Times New Roman"/>
      <w:color w:val="5F5F5F"/>
      <w:sz w:val="24"/>
      <w:lang w:val="en-GB"/>
    </w:rPr>
  </w:style>
  <w:style w:type="character" w:customStyle="1" w:styleId="OracleTextChar">
    <w:name w:val="*Oracle Text Char"/>
    <w:basedOn w:val="DefaultParagraphFont"/>
    <w:link w:val="OracleText"/>
    <w:locked/>
    <w:rsid w:val="007A0F72"/>
    <w:rPr>
      <w:rFonts w:ascii="Calibri" w:eastAsia="Calibri" w:hAnsi="Calibri" w:cs="Times New Roman"/>
      <w:color w:val="5F5F5F"/>
      <w:sz w:val="24"/>
      <w:szCs w:val="20"/>
    </w:rPr>
  </w:style>
  <w:style w:type="paragraph" w:customStyle="1" w:styleId="CustomerBullet">
    <w:name w:val="*Customer Bullet"/>
    <w:basedOn w:val="Normal"/>
    <w:link w:val="CustomerBulletChar"/>
    <w:qFormat/>
    <w:rsid w:val="007A0F72"/>
    <w:pPr>
      <w:numPr>
        <w:numId w:val="11"/>
      </w:numPr>
      <w:spacing w:before="240" w:after="60" w:line="288" w:lineRule="auto"/>
      <w:jc w:val="left"/>
    </w:pPr>
    <w:rPr>
      <w:rFonts w:ascii="Calibri" w:eastAsia="Calibri" w:hAnsi="Calibri" w:cs="Times New Roman"/>
      <w:b/>
      <w:color w:val="344042"/>
      <w:lang w:val="en-GB"/>
    </w:rPr>
  </w:style>
  <w:style w:type="paragraph" w:customStyle="1" w:styleId="Bullet1">
    <w:name w:val="Bullet_1"/>
    <w:basedOn w:val="Normal"/>
    <w:qFormat/>
    <w:rsid w:val="007A0F72"/>
    <w:pPr>
      <w:numPr>
        <w:numId w:val="12"/>
      </w:numPr>
      <w:contextualSpacing/>
      <w:jc w:val="left"/>
    </w:pPr>
    <w:rPr>
      <w:rFonts w:ascii="Calibri" w:eastAsia="Calibri" w:hAnsi="Calibri" w:cs="Times New Roman"/>
      <w:color w:val="5F5F5F"/>
      <w:lang w:val="en-GB"/>
    </w:rPr>
  </w:style>
  <w:style w:type="paragraph" w:customStyle="1" w:styleId="Bullet2">
    <w:name w:val="Bullet_2"/>
    <w:basedOn w:val="Bullet1"/>
    <w:qFormat/>
    <w:rsid w:val="007A0F72"/>
    <w:pPr>
      <w:numPr>
        <w:ilvl w:val="1"/>
      </w:numPr>
      <w:ind w:left="1009" w:hanging="289"/>
    </w:pPr>
  </w:style>
  <w:style w:type="paragraph" w:customStyle="1" w:styleId="CustomerText">
    <w:name w:val="*Customer Text"/>
    <w:basedOn w:val="Normal"/>
    <w:link w:val="CustomerTextChar"/>
    <w:qFormat/>
    <w:rsid w:val="007A0F72"/>
    <w:pPr>
      <w:spacing w:before="240" w:after="60" w:line="288" w:lineRule="auto"/>
      <w:jc w:val="left"/>
    </w:pPr>
    <w:rPr>
      <w:rFonts w:ascii="Calibri" w:eastAsia="Calibri" w:hAnsi="Calibri" w:cs="Times New Roman"/>
      <w:b/>
      <w:color w:val="344042"/>
      <w:lang w:val="en-GB"/>
    </w:rPr>
  </w:style>
  <w:style w:type="character" w:customStyle="1" w:styleId="CustomerTextChar">
    <w:name w:val="*Customer Text Char"/>
    <w:basedOn w:val="DefaultParagraphFont"/>
    <w:link w:val="CustomerText"/>
    <w:rsid w:val="007A0F72"/>
    <w:rPr>
      <w:rFonts w:ascii="Calibri" w:eastAsia="Calibri" w:hAnsi="Calibri" w:cs="Times New Roman"/>
      <w:b/>
      <w:color w:val="344042"/>
      <w:szCs w:val="20"/>
    </w:rPr>
  </w:style>
  <w:style w:type="character" w:customStyle="1" w:styleId="CustomerBulletChar">
    <w:name w:val="*Customer Bullet Char"/>
    <w:basedOn w:val="CustomerTextChar"/>
    <w:link w:val="CustomerBullet"/>
    <w:rsid w:val="007A0F72"/>
    <w:rPr>
      <w:rFonts w:ascii="Calibri" w:eastAsia="Calibri" w:hAnsi="Calibri" w:cs="Times New Roman"/>
      <w:b/>
      <w:color w:val="344042"/>
      <w:szCs w:val="20"/>
    </w:rPr>
  </w:style>
  <w:style w:type="character" w:customStyle="1" w:styleId="fontstyle01">
    <w:name w:val="fontstyle01"/>
    <w:basedOn w:val="DefaultParagraphFont"/>
    <w:rsid w:val="00833942"/>
    <w:rPr>
      <w:rFonts w:ascii="Verdana-Bold" w:hAnsi="Verdana-Bold" w:hint="default"/>
      <w:b/>
      <w:bCs/>
      <w:i w:val="0"/>
      <w:iCs w:val="0"/>
      <w:color w:val="00D2A2"/>
      <w:sz w:val="22"/>
      <w:szCs w:val="22"/>
    </w:rPr>
  </w:style>
  <w:style w:type="character" w:customStyle="1" w:styleId="fontstyle21">
    <w:name w:val="fontstyle21"/>
    <w:basedOn w:val="DefaultParagraphFont"/>
    <w:rsid w:val="00833942"/>
    <w:rPr>
      <w:rFonts w:ascii="Calibri-Light" w:hAnsi="Calibri-Light" w:hint="default"/>
      <w:b w:val="0"/>
      <w:bCs w:val="0"/>
      <w:i w:val="0"/>
      <w:iCs w:val="0"/>
      <w:color w:val="4F4F4F"/>
      <w:sz w:val="22"/>
      <w:szCs w:val="22"/>
    </w:rPr>
  </w:style>
  <w:style w:type="paragraph" w:customStyle="1" w:styleId="Nic">
    <w:name w:val="Nic"/>
    <w:basedOn w:val="Heading4"/>
    <w:link w:val="NicChar"/>
    <w:qFormat/>
    <w:rsid w:val="001D2FA2"/>
    <w:pPr>
      <w:numPr>
        <w:numId w:val="8"/>
      </w:numPr>
    </w:pPr>
    <w:rPr>
      <w:color w:val="08BBCE"/>
    </w:rPr>
  </w:style>
  <w:style w:type="character" w:customStyle="1" w:styleId="NicChar">
    <w:name w:val="Nic Char"/>
    <w:basedOn w:val="Heading4Char"/>
    <w:link w:val="Nic"/>
    <w:rsid w:val="001D2FA2"/>
    <w:rPr>
      <w:rFonts w:ascii="Verdana" w:eastAsia="Verdana" w:hAnsi="Verdana" w:cs="Times New Roman"/>
      <w:bCs/>
      <w:i/>
      <w:color w:val="08BBCE"/>
      <w:sz w:val="20"/>
      <w:szCs w:val="20"/>
    </w:rPr>
  </w:style>
  <w:style w:type="table" w:styleId="GridTable6Colorful-Accent6">
    <w:name w:val="Grid Table 6 Colorful Accent 6"/>
    <w:basedOn w:val="TableNormal"/>
    <w:uiPriority w:val="5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5">
    <w:name w:val="H5"/>
    <w:basedOn w:val="Heading4"/>
    <w:qFormat/>
    <w:rsid w:val="00A30701"/>
    <w:pPr>
      <w:numPr>
        <w:ilvl w:val="0"/>
        <w:numId w:val="0"/>
      </w:numPr>
      <w:tabs>
        <w:tab w:val="num" w:pos="1418"/>
      </w:tabs>
      <w:ind w:left="1418" w:hanging="992"/>
    </w:pPr>
    <w:rPr>
      <w:b/>
      <w:bCs w:val="0"/>
    </w:rPr>
  </w:style>
  <w:style w:type="paragraph" w:customStyle="1" w:styleId="Title-Major">
    <w:name w:val="Title-Major"/>
    <w:basedOn w:val="Title"/>
    <w:rsid w:val="002A70C6"/>
    <w:rPr>
      <w:smallCaps/>
    </w:rPr>
  </w:style>
  <w:style w:type="character" w:customStyle="1" w:styleId="HighlightedVariable">
    <w:name w:val="Highlighted Variable"/>
    <w:qFormat/>
    <w:rsid w:val="002A70C6"/>
    <w:rPr>
      <w:rFonts w:ascii="Book Antiqua" w:hAnsi="Book Antiqua"/>
      <w:color w:val="0000FF"/>
    </w:rPr>
  </w:style>
  <w:style w:type="paragraph" w:customStyle="1" w:styleId="Note">
    <w:name w:val="Note"/>
    <w:basedOn w:val="BodyText"/>
    <w:rsid w:val="002A70C6"/>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HeadingBar">
    <w:name w:val="Heading Bar"/>
    <w:basedOn w:val="Normal"/>
    <w:next w:val="Heading3"/>
    <w:rsid w:val="002A70C6"/>
    <w:pPr>
      <w:keepNext/>
      <w:keepLines/>
      <w:shd w:val="solid" w:color="auto" w:fill="auto"/>
      <w:spacing w:before="240"/>
      <w:ind w:right="7920"/>
    </w:pPr>
    <w:rPr>
      <w:rFonts w:ascii="Book Antiqua" w:hAnsi="Book Antiqua"/>
      <w:color w:val="FFFFFF"/>
      <w:sz w:val="8"/>
      <w:lang w:val="en-US"/>
    </w:rPr>
  </w:style>
  <w:style w:type="paragraph" w:customStyle="1" w:styleId="TableText">
    <w:name w:val="Table Text"/>
    <w:basedOn w:val="Normal"/>
    <w:qFormat/>
    <w:rsid w:val="002A70C6"/>
    <w:pPr>
      <w:keepLines/>
    </w:pPr>
    <w:rPr>
      <w:rFonts w:ascii="Book Antiqua" w:hAnsi="Book Antiqua"/>
      <w:sz w:val="16"/>
      <w:lang w:val="en-US"/>
    </w:rPr>
  </w:style>
  <w:style w:type="paragraph" w:customStyle="1" w:styleId="TOCHeading1">
    <w:name w:val="TOC Heading1"/>
    <w:basedOn w:val="Normal"/>
    <w:rsid w:val="002A70C6"/>
    <w:pPr>
      <w:keepNext/>
      <w:pageBreakBefore/>
      <w:pBdr>
        <w:top w:val="single" w:sz="48" w:space="26" w:color="auto"/>
      </w:pBdr>
      <w:spacing w:before="960" w:after="960"/>
      <w:ind w:left="2520"/>
    </w:pPr>
    <w:rPr>
      <w:rFonts w:ascii="Book Antiqua" w:hAnsi="Book Antiqua"/>
      <w:sz w:val="36"/>
      <w:lang w:val="en-US"/>
    </w:rPr>
  </w:style>
  <w:style w:type="paragraph" w:customStyle="1" w:styleId="Bullet">
    <w:name w:val="Bullet"/>
    <w:basedOn w:val="BodyText"/>
    <w:rsid w:val="002A70C6"/>
    <w:pPr>
      <w:keepLines/>
      <w:spacing w:before="60" w:after="60"/>
      <w:ind w:left="3096" w:hanging="216"/>
    </w:pPr>
  </w:style>
  <w:style w:type="table" w:styleId="GridTable2-Accent1">
    <w:name w:val="Grid Table 2 Accent 1"/>
    <w:basedOn w:val="TableNormal"/>
    <w:uiPriority w:val="47"/>
    <w:rsid w:val="00BE5CE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V1-bandedtable1">
    <w:name w:val="V1-banded table 1"/>
    <w:basedOn w:val="TableNormal"/>
    <w:uiPriority w:val="99"/>
    <w:rsid w:val="00BE5CE1"/>
    <w:pPr>
      <w:spacing w:after="0" w:line="240" w:lineRule="auto"/>
    </w:pPr>
    <w:tblPr>
      <w:tblStyleRowBandSize w:val="1"/>
      <w:tblBorders>
        <w:top w:val="single" w:sz="4" w:space="0" w:color="009999"/>
        <w:left w:val="single" w:sz="4" w:space="0" w:color="009999"/>
        <w:bottom w:val="single" w:sz="4" w:space="0" w:color="009999"/>
        <w:right w:val="single" w:sz="4" w:space="0" w:color="009999"/>
        <w:insideH w:val="single" w:sz="4" w:space="0" w:color="009999"/>
        <w:insideV w:val="single" w:sz="4" w:space="0" w:color="009999"/>
      </w:tblBorders>
    </w:tblPr>
    <w:tcPr>
      <w:shd w:val="clear" w:color="auto" w:fill="auto"/>
    </w:tcPr>
    <w:tblStylePr w:type="firstRow">
      <w:rPr>
        <w:rFonts w:asciiTheme="majorHAnsi" w:hAnsiTheme="majorHAnsi"/>
        <w:b w:val="0"/>
        <w:color w:val="F2F2F2" w:themeColor="background1" w:themeShade="F2"/>
        <w:sz w:val="20"/>
      </w:rPr>
      <w:tblPr/>
      <w:tcPr>
        <w:shd w:val="clear" w:color="auto" w:fill="009999"/>
      </w:tcPr>
    </w:tblStylePr>
    <w:tblStylePr w:type="band1Horz">
      <w:tblPr/>
      <w:tcPr>
        <w:shd w:val="clear" w:color="auto" w:fill="auto"/>
      </w:tcPr>
    </w:tblStylePr>
  </w:style>
  <w:style w:type="character" w:customStyle="1" w:styleId="ph">
    <w:name w:val="ph"/>
    <w:basedOn w:val="DefaultParagraphFont"/>
    <w:rsid w:val="00C76980"/>
  </w:style>
  <w:style w:type="paragraph" w:customStyle="1" w:styleId="KBHeading2-noPBTOC">
    <w:name w:val="KB Heading 2 - noPB TOC"/>
    <w:basedOn w:val="Normal"/>
    <w:qFormat/>
    <w:rsid w:val="00A35D0A"/>
    <w:pPr>
      <w:keepNext/>
      <w:pBdr>
        <w:bottom w:val="single" w:sz="12" w:space="1" w:color="404040" w:themeColor="text1" w:themeTint="BF"/>
      </w:pBdr>
      <w:spacing w:after="120"/>
      <w:ind w:right="2160"/>
      <w:jc w:val="left"/>
      <w:outlineLvl w:val="2"/>
    </w:pPr>
    <w:rPr>
      <w:rFonts w:ascii="Calibri" w:eastAsia="MingLiU" w:hAnsi="Calibri" w:cs="Times New Roman"/>
      <w:b/>
      <w:bCs/>
      <w:color w:val="404040" w:themeColor="text1" w:themeTint="BF"/>
      <w:sz w:val="28"/>
      <w:szCs w:val="26"/>
      <w:lang w:val="en-US"/>
    </w:rPr>
  </w:style>
  <w:style w:type="paragraph" w:customStyle="1" w:styleId="p">
    <w:name w:val="p"/>
    <w:basedOn w:val="Normal"/>
    <w:rsid w:val="001D748D"/>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KBHeading1-PB">
    <w:name w:val="KB Heading 1 - PB"/>
    <w:basedOn w:val="Normal"/>
    <w:qFormat/>
    <w:rsid w:val="00A92454"/>
    <w:pPr>
      <w:keepNext/>
      <w:keepLines/>
      <w:pageBreakBefore/>
      <w:pBdr>
        <w:bottom w:val="single" w:sz="12" w:space="1" w:color="035271"/>
      </w:pBdr>
      <w:spacing w:after="120"/>
      <w:jc w:val="left"/>
      <w:outlineLvl w:val="1"/>
    </w:pPr>
    <w:rPr>
      <w:rFonts w:ascii="Calibri" w:eastAsia="MingLiU" w:hAnsi="Calibri" w:cs="Arial"/>
      <w:b/>
      <w:bCs/>
      <w:color w:val="035271"/>
      <w:sz w:val="36"/>
      <w:szCs w:val="28"/>
      <w:lang w:val="en-US"/>
    </w:rPr>
  </w:style>
  <w:style w:type="character" w:customStyle="1" w:styleId="cf01">
    <w:name w:val="cf01"/>
    <w:basedOn w:val="DefaultParagraphFont"/>
    <w:rsid w:val="00965A0D"/>
    <w:rPr>
      <w:rFonts w:ascii="Segoe UI" w:hAnsi="Segoe UI" w:cs="Segoe UI" w:hint="default"/>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84">
      <w:bodyDiv w:val="1"/>
      <w:marLeft w:val="0"/>
      <w:marRight w:val="0"/>
      <w:marTop w:val="0"/>
      <w:marBottom w:val="0"/>
      <w:divBdr>
        <w:top w:val="none" w:sz="0" w:space="0" w:color="auto"/>
        <w:left w:val="none" w:sz="0" w:space="0" w:color="auto"/>
        <w:bottom w:val="none" w:sz="0" w:space="0" w:color="auto"/>
        <w:right w:val="none" w:sz="0" w:space="0" w:color="auto"/>
      </w:divBdr>
      <w:divsChild>
        <w:div w:id="299380526">
          <w:marLeft w:val="446"/>
          <w:marRight w:val="0"/>
          <w:marTop w:val="0"/>
          <w:marBottom w:val="0"/>
          <w:divBdr>
            <w:top w:val="none" w:sz="0" w:space="0" w:color="auto"/>
            <w:left w:val="none" w:sz="0" w:space="0" w:color="auto"/>
            <w:bottom w:val="none" w:sz="0" w:space="0" w:color="auto"/>
            <w:right w:val="none" w:sz="0" w:space="0" w:color="auto"/>
          </w:divBdr>
        </w:div>
        <w:div w:id="399989316">
          <w:marLeft w:val="446"/>
          <w:marRight w:val="0"/>
          <w:marTop w:val="0"/>
          <w:marBottom w:val="0"/>
          <w:divBdr>
            <w:top w:val="none" w:sz="0" w:space="0" w:color="auto"/>
            <w:left w:val="none" w:sz="0" w:space="0" w:color="auto"/>
            <w:bottom w:val="none" w:sz="0" w:space="0" w:color="auto"/>
            <w:right w:val="none" w:sz="0" w:space="0" w:color="auto"/>
          </w:divBdr>
        </w:div>
      </w:divsChild>
    </w:div>
    <w:div w:id="6832969">
      <w:bodyDiv w:val="1"/>
      <w:marLeft w:val="0"/>
      <w:marRight w:val="0"/>
      <w:marTop w:val="0"/>
      <w:marBottom w:val="0"/>
      <w:divBdr>
        <w:top w:val="none" w:sz="0" w:space="0" w:color="auto"/>
        <w:left w:val="none" w:sz="0" w:space="0" w:color="auto"/>
        <w:bottom w:val="none" w:sz="0" w:space="0" w:color="auto"/>
        <w:right w:val="none" w:sz="0" w:space="0" w:color="auto"/>
      </w:divBdr>
    </w:div>
    <w:div w:id="14038888">
      <w:bodyDiv w:val="1"/>
      <w:marLeft w:val="0"/>
      <w:marRight w:val="0"/>
      <w:marTop w:val="0"/>
      <w:marBottom w:val="0"/>
      <w:divBdr>
        <w:top w:val="none" w:sz="0" w:space="0" w:color="auto"/>
        <w:left w:val="none" w:sz="0" w:space="0" w:color="auto"/>
        <w:bottom w:val="none" w:sz="0" w:space="0" w:color="auto"/>
        <w:right w:val="none" w:sz="0" w:space="0" w:color="auto"/>
      </w:divBdr>
    </w:div>
    <w:div w:id="39211183">
      <w:bodyDiv w:val="1"/>
      <w:marLeft w:val="0"/>
      <w:marRight w:val="0"/>
      <w:marTop w:val="0"/>
      <w:marBottom w:val="0"/>
      <w:divBdr>
        <w:top w:val="none" w:sz="0" w:space="0" w:color="auto"/>
        <w:left w:val="none" w:sz="0" w:space="0" w:color="auto"/>
        <w:bottom w:val="none" w:sz="0" w:space="0" w:color="auto"/>
        <w:right w:val="none" w:sz="0" w:space="0" w:color="auto"/>
      </w:divBdr>
      <w:divsChild>
        <w:div w:id="514810819">
          <w:marLeft w:val="0"/>
          <w:marRight w:val="0"/>
          <w:marTop w:val="0"/>
          <w:marBottom w:val="0"/>
          <w:divBdr>
            <w:top w:val="none" w:sz="0" w:space="0" w:color="auto"/>
            <w:left w:val="none" w:sz="0" w:space="0" w:color="auto"/>
            <w:bottom w:val="none" w:sz="0" w:space="0" w:color="auto"/>
            <w:right w:val="none" w:sz="0" w:space="0" w:color="auto"/>
          </w:divBdr>
        </w:div>
        <w:div w:id="1735272612">
          <w:marLeft w:val="0"/>
          <w:marRight w:val="0"/>
          <w:marTop w:val="0"/>
          <w:marBottom w:val="0"/>
          <w:divBdr>
            <w:top w:val="none" w:sz="0" w:space="0" w:color="auto"/>
            <w:left w:val="none" w:sz="0" w:space="0" w:color="auto"/>
            <w:bottom w:val="none" w:sz="0" w:space="0" w:color="auto"/>
            <w:right w:val="none" w:sz="0" w:space="0" w:color="auto"/>
          </w:divBdr>
        </w:div>
        <w:div w:id="1831939532">
          <w:marLeft w:val="0"/>
          <w:marRight w:val="0"/>
          <w:marTop w:val="0"/>
          <w:marBottom w:val="0"/>
          <w:divBdr>
            <w:top w:val="none" w:sz="0" w:space="0" w:color="auto"/>
            <w:left w:val="none" w:sz="0" w:space="0" w:color="auto"/>
            <w:bottom w:val="none" w:sz="0" w:space="0" w:color="auto"/>
            <w:right w:val="none" w:sz="0" w:space="0" w:color="auto"/>
          </w:divBdr>
        </w:div>
        <w:div w:id="1919711940">
          <w:marLeft w:val="0"/>
          <w:marRight w:val="0"/>
          <w:marTop w:val="0"/>
          <w:marBottom w:val="0"/>
          <w:divBdr>
            <w:top w:val="none" w:sz="0" w:space="0" w:color="auto"/>
            <w:left w:val="none" w:sz="0" w:space="0" w:color="auto"/>
            <w:bottom w:val="none" w:sz="0" w:space="0" w:color="auto"/>
            <w:right w:val="none" w:sz="0" w:space="0" w:color="auto"/>
          </w:divBdr>
        </w:div>
      </w:divsChild>
    </w:div>
    <w:div w:id="47841630">
      <w:bodyDiv w:val="1"/>
      <w:marLeft w:val="0"/>
      <w:marRight w:val="0"/>
      <w:marTop w:val="0"/>
      <w:marBottom w:val="0"/>
      <w:divBdr>
        <w:top w:val="none" w:sz="0" w:space="0" w:color="auto"/>
        <w:left w:val="none" w:sz="0" w:space="0" w:color="auto"/>
        <w:bottom w:val="none" w:sz="0" w:space="0" w:color="auto"/>
        <w:right w:val="none" w:sz="0" w:space="0" w:color="auto"/>
      </w:divBdr>
      <w:divsChild>
        <w:div w:id="1275987608">
          <w:marLeft w:val="1440"/>
          <w:marRight w:val="0"/>
          <w:marTop w:val="0"/>
          <w:marBottom w:val="0"/>
          <w:divBdr>
            <w:top w:val="none" w:sz="0" w:space="0" w:color="auto"/>
            <w:left w:val="none" w:sz="0" w:space="0" w:color="auto"/>
            <w:bottom w:val="none" w:sz="0" w:space="0" w:color="auto"/>
            <w:right w:val="none" w:sz="0" w:space="0" w:color="auto"/>
          </w:divBdr>
        </w:div>
        <w:div w:id="1852063417">
          <w:marLeft w:val="1440"/>
          <w:marRight w:val="0"/>
          <w:marTop w:val="0"/>
          <w:marBottom w:val="0"/>
          <w:divBdr>
            <w:top w:val="none" w:sz="0" w:space="0" w:color="auto"/>
            <w:left w:val="none" w:sz="0" w:space="0" w:color="auto"/>
            <w:bottom w:val="none" w:sz="0" w:space="0" w:color="auto"/>
            <w:right w:val="none" w:sz="0" w:space="0" w:color="auto"/>
          </w:divBdr>
        </w:div>
        <w:div w:id="1401753365">
          <w:marLeft w:val="1440"/>
          <w:marRight w:val="0"/>
          <w:marTop w:val="0"/>
          <w:marBottom w:val="0"/>
          <w:divBdr>
            <w:top w:val="none" w:sz="0" w:space="0" w:color="auto"/>
            <w:left w:val="none" w:sz="0" w:space="0" w:color="auto"/>
            <w:bottom w:val="none" w:sz="0" w:space="0" w:color="auto"/>
            <w:right w:val="none" w:sz="0" w:space="0" w:color="auto"/>
          </w:divBdr>
        </w:div>
        <w:div w:id="658391271">
          <w:marLeft w:val="1440"/>
          <w:marRight w:val="0"/>
          <w:marTop w:val="0"/>
          <w:marBottom w:val="0"/>
          <w:divBdr>
            <w:top w:val="none" w:sz="0" w:space="0" w:color="auto"/>
            <w:left w:val="none" w:sz="0" w:space="0" w:color="auto"/>
            <w:bottom w:val="none" w:sz="0" w:space="0" w:color="auto"/>
            <w:right w:val="none" w:sz="0" w:space="0" w:color="auto"/>
          </w:divBdr>
        </w:div>
      </w:divsChild>
    </w:div>
    <w:div w:id="49421562">
      <w:bodyDiv w:val="1"/>
      <w:marLeft w:val="0"/>
      <w:marRight w:val="0"/>
      <w:marTop w:val="0"/>
      <w:marBottom w:val="0"/>
      <w:divBdr>
        <w:top w:val="none" w:sz="0" w:space="0" w:color="auto"/>
        <w:left w:val="none" w:sz="0" w:space="0" w:color="auto"/>
        <w:bottom w:val="none" w:sz="0" w:space="0" w:color="auto"/>
        <w:right w:val="none" w:sz="0" w:space="0" w:color="auto"/>
      </w:divBdr>
    </w:div>
    <w:div w:id="57749196">
      <w:bodyDiv w:val="1"/>
      <w:marLeft w:val="0"/>
      <w:marRight w:val="0"/>
      <w:marTop w:val="0"/>
      <w:marBottom w:val="0"/>
      <w:divBdr>
        <w:top w:val="none" w:sz="0" w:space="0" w:color="auto"/>
        <w:left w:val="none" w:sz="0" w:space="0" w:color="auto"/>
        <w:bottom w:val="none" w:sz="0" w:space="0" w:color="auto"/>
        <w:right w:val="none" w:sz="0" w:space="0" w:color="auto"/>
      </w:divBdr>
    </w:div>
    <w:div w:id="71389943">
      <w:bodyDiv w:val="1"/>
      <w:marLeft w:val="0"/>
      <w:marRight w:val="0"/>
      <w:marTop w:val="0"/>
      <w:marBottom w:val="0"/>
      <w:divBdr>
        <w:top w:val="none" w:sz="0" w:space="0" w:color="auto"/>
        <w:left w:val="none" w:sz="0" w:space="0" w:color="auto"/>
        <w:bottom w:val="none" w:sz="0" w:space="0" w:color="auto"/>
        <w:right w:val="none" w:sz="0" w:space="0" w:color="auto"/>
      </w:divBdr>
    </w:div>
    <w:div w:id="100339957">
      <w:bodyDiv w:val="1"/>
      <w:marLeft w:val="0"/>
      <w:marRight w:val="0"/>
      <w:marTop w:val="0"/>
      <w:marBottom w:val="0"/>
      <w:divBdr>
        <w:top w:val="none" w:sz="0" w:space="0" w:color="auto"/>
        <w:left w:val="none" w:sz="0" w:space="0" w:color="auto"/>
        <w:bottom w:val="none" w:sz="0" w:space="0" w:color="auto"/>
        <w:right w:val="none" w:sz="0" w:space="0" w:color="auto"/>
      </w:divBdr>
    </w:div>
    <w:div w:id="131406071">
      <w:bodyDiv w:val="1"/>
      <w:marLeft w:val="0"/>
      <w:marRight w:val="0"/>
      <w:marTop w:val="0"/>
      <w:marBottom w:val="0"/>
      <w:divBdr>
        <w:top w:val="none" w:sz="0" w:space="0" w:color="auto"/>
        <w:left w:val="none" w:sz="0" w:space="0" w:color="auto"/>
        <w:bottom w:val="none" w:sz="0" w:space="0" w:color="auto"/>
        <w:right w:val="none" w:sz="0" w:space="0" w:color="auto"/>
      </w:divBdr>
      <w:divsChild>
        <w:div w:id="1330131898">
          <w:marLeft w:val="446"/>
          <w:marRight w:val="0"/>
          <w:marTop w:val="0"/>
          <w:marBottom w:val="0"/>
          <w:divBdr>
            <w:top w:val="none" w:sz="0" w:space="0" w:color="auto"/>
            <w:left w:val="none" w:sz="0" w:space="0" w:color="auto"/>
            <w:bottom w:val="none" w:sz="0" w:space="0" w:color="auto"/>
            <w:right w:val="none" w:sz="0" w:space="0" w:color="auto"/>
          </w:divBdr>
        </w:div>
        <w:div w:id="1990478437">
          <w:marLeft w:val="446"/>
          <w:marRight w:val="0"/>
          <w:marTop w:val="0"/>
          <w:marBottom w:val="0"/>
          <w:divBdr>
            <w:top w:val="none" w:sz="0" w:space="0" w:color="auto"/>
            <w:left w:val="none" w:sz="0" w:space="0" w:color="auto"/>
            <w:bottom w:val="none" w:sz="0" w:space="0" w:color="auto"/>
            <w:right w:val="none" w:sz="0" w:space="0" w:color="auto"/>
          </w:divBdr>
        </w:div>
      </w:divsChild>
    </w:div>
    <w:div w:id="165555105">
      <w:bodyDiv w:val="1"/>
      <w:marLeft w:val="0"/>
      <w:marRight w:val="0"/>
      <w:marTop w:val="0"/>
      <w:marBottom w:val="0"/>
      <w:divBdr>
        <w:top w:val="none" w:sz="0" w:space="0" w:color="auto"/>
        <w:left w:val="none" w:sz="0" w:space="0" w:color="auto"/>
        <w:bottom w:val="none" w:sz="0" w:space="0" w:color="auto"/>
        <w:right w:val="none" w:sz="0" w:space="0" w:color="auto"/>
      </w:divBdr>
    </w:div>
    <w:div w:id="170144930">
      <w:bodyDiv w:val="1"/>
      <w:marLeft w:val="0"/>
      <w:marRight w:val="0"/>
      <w:marTop w:val="0"/>
      <w:marBottom w:val="0"/>
      <w:divBdr>
        <w:top w:val="none" w:sz="0" w:space="0" w:color="auto"/>
        <w:left w:val="none" w:sz="0" w:space="0" w:color="auto"/>
        <w:bottom w:val="none" w:sz="0" w:space="0" w:color="auto"/>
        <w:right w:val="none" w:sz="0" w:space="0" w:color="auto"/>
      </w:divBdr>
      <w:divsChild>
        <w:div w:id="39282232">
          <w:marLeft w:val="0"/>
          <w:marRight w:val="0"/>
          <w:marTop w:val="0"/>
          <w:marBottom w:val="0"/>
          <w:divBdr>
            <w:top w:val="none" w:sz="0" w:space="0" w:color="auto"/>
            <w:left w:val="none" w:sz="0" w:space="0" w:color="auto"/>
            <w:bottom w:val="none" w:sz="0" w:space="0" w:color="auto"/>
            <w:right w:val="none" w:sz="0" w:space="0" w:color="auto"/>
          </w:divBdr>
        </w:div>
        <w:div w:id="489372334">
          <w:marLeft w:val="0"/>
          <w:marRight w:val="0"/>
          <w:marTop w:val="0"/>
          <w:marBottom w:val="0"/>
          <w:divBdr>
            <w:top w:val="none" w:sz="0" w:space="0" w:color="auto"/>
            <w:left w:val="none" w:sz="0" w:space="0" w:color="auto"/>
            <w:bottom w:val="none" w:sz="0" w:space="0" w:color="auto"/>
            <w:right w:val="none" w:sz="0" w:space="0" w:color="auto"/>
          </w:divBdr>
        </w:div>
        <w:div w:id="560136980">
          <w:marLeft w:val="0"/>
          <w:marRight w:val="0"/>
          <w:marTop w:val="0"/>
          <w:marBottom w:val="0"/>
          <w:divBdr>
            <w:top w:val="none" w:sz="0" w:space="0" w:color="auto"/>
            <w:left w:val="none" w:sz="0" w:space="0" w:color="auto"/>
            <w:bottom w:val="none" w:sz="0" w:space="0" w:color="auto"/>
            <w:right w:val="none" w:sz="0" w:space="0" w:color="auto"/>
          </w:divBdr>
        </w:div>
        <w:div w:id="907418797">
          <w:marLeft w:val="0"/>
          <w:marRight w:val="0"/>
          <w:marTop w:val="0"/>
          <w:marBottom w:val="0"/>
          <w:divBdr>
            <w:top w:val="none" w:sz="0" w:space="0" w:color="auto"/>
            <w:left w:val="none" w:sz="0" w:space="0" w:color="auto"/>
            <w:bottom w:val="none" w:sz="0" w:space="0" w:color="auto"/>
            <w:right w:val="none" w:sz="0" w:space="0" w:color="auto"/>
          </w:divBdr>
        </w:div>
      </w:divsChild>
    </w:div>
    <w:div w:id="184561774">
      <w:bodyDiv w:val="1"/>
      <w:marLeft w:val="0"/>
      <w:marRight w:val="0"/>
      <w:marTop w:val="0"/>
      <w:marBottom w:val="0"/>
      <w:divBdr>
        <w:top w:val="none" w:sz="0" w:space="0" w:color="auto"/>
        <w:left w:val="none" w:sz="0" w:space="0" w:color="auto"/>
        <w:bottom w:val="none" w:sz="0" w:space="0" w:color="auto"/>
        <w:right w:val="none" w:sz="0" w:space="0" w:color="auto"/>
      </w:divBdr>
    </w:div>
    <w:div w:id="197359939">
      <w:bodyDiv w:val="1"/>
      <w:marLeft w:val="0"/>
      <w:marRight w:val="0"/>
      <w:marTop w:val="0"/>
      <w:marBottom w:val="0"/>
      <w:divBdr>
        <w:top w:val="none" w:sz="0" w:space="0" w:color="auto"/>
        <w:left w:val="none" w:sz="0" w:space="0" w:color="auto"/>
        <w:bottom w:val="none" w:sz="0" w:space="0" w:color="auto"/>
        <w:right w:val="none" w:sz="0" w:space="0" w:color="auto"/>
      </w:divBdr>
    </w:div>
    <w:div w:id="200018236">
      <w:bodyDiv w:val="1"/>
      <w:marLeft w:val="0"/>
      <w:marRight w:val="0"/>
      <w:marTop w:val="0"/>
      <w:marBottom w:val="0"/>
      <w:divBdr>
        <w:top w:val="none" w:sz="0" w:space="0" w:color="auto"/>
        <w:left w:val="none" w:sz="0" w:space="0" w:color="auto"/>
        <w:bottom w:val="none" w:sz="0" w:space="0" w:color="auto"/>
        <w:right w:val="none" w:sz="0" w:space="0" w:color="auto"/>
      </w:divBdr>
      <w:divsChild>
        <w:div w:id="45572824">
          <w:marLeft w:val="0"/>
          <w:marRight w:val="0"/>
          <w:marTop w:val="0"/>
          <w:marBottom w:val="0"/>
          <w:divBdr>
            <w:top w:val="none" w:sz="0" w:space="0" w:color="auto"/>
            <w:left w:val="none" w:sz="0" w:space="0" w:color="auto"/>
            <w:bottom w:val="none" w:sz="0" w:space="0" w:color="auto"/>
            <w:right w:val="none" w:sz="0" w:space="0" w:color="auto"/>
          </w:divBdr>
          <w:divsChild>
            <w:div w:id="610356686">
              <w:marLeft w:val="0"/>
              <w:marRight w:val="0"/>
              <w:marTop w:val="0"/>
              <w:marBottom w:val="0"/>
              <w:divBdr>
                <w:top w:val="none" w:sz="0" w:space="0" w:color="auto"/>
                <w:left w:val="none" w:sz="0" w:space="0" w:color="auto"/>
                <w:bottom w:val="none" w:sz="0" w:space="0" w:color="auto"/>
                <w:right w:val="none" w:sz="0" w:space="0" w:color="auto"/>
              </w:divBdr>
            </w:div>
          </w:divsChild>
        </w:div>
        <w:div w:id="67268774">
          <w:marLeft w:val="0"/>
          <w:marRight w:val="0"/>
          <w:marTop w:val="0"/>
          <w:marBottom w:val="0"/>
          <w:divBdr>
            <w:top w:val="none" w:sz="0" w:space="0" w:color="auto"/>
            <w:left w:val="none" w:sz="0" w:space="0" w:color="auto"/>
            <w:bottom w:val="none" w:sz="0" w:space="0" w:color="auto"/>
            <w:right w:val="none" w:sz="0" w:space="0" w:color="auto"/>
          </w:divBdr>
          <w:divsChild>
            <w:div w:id="1561749865">
              <w:marLeft w:val="0"/>
              <w:marRight w:val="0"/>
              <w:marTop w:val="0"/>
              <w:marBottom w:val="0"/>
              <w:divBdr>
                <w:top w:val="none" w:sz="0" w:space="0" w:color="auto"/>
                <w:left w:val="none" w:sz="0" w:space="0" w:color="auto"/>
                <w:bottom w:val="none" w:sz="0" w:space="0" w:color="auto"/>
                <w:right w:val="none" w:sz="0" w:space="0" w:color="auto"/>
              </w:divBdr>
            </w:div>
          </w:divsChild>
        </w:div>
        <w:div w:id="224413549">
          <w:marLeft w:val="0"/>
          <w:marRight w:val="0"/>
          <w:marTop w:val="0"/>
          <w:marBottom w:val="0"/>
          <w:divBdr>
            <w:top w:val="none" w:sz="0" w:space="0" w:color="auto"/>
            <w:left w:val="none" w:sz="0" w:space="0" w:color="auto"/>
            <w:bottom w:val="none" w:sz="0" w:space="0" w:color="auto"/>
            <w:right w:val="none" w:sz="0" w:space="0" w:color="auto"/>
          </w:divBdr>
          <w:divsChild>
            <w:div w:id="628315429">
              <w:marLeft w:val="0"/>
              <w:marRight w:val="0"/>
              <w:marTop w:val="0"/>
              <w:marBottom w:val="0"/>
              <w:divBdr>
                <w:top w:val="none" w:sz="0" w:space="0" w:color="auto"/>
                <w:left w:val="none" w:sz="0" w:space="0" w:color="auto"/>
                <w:bottom w:val="none" w:sz="0" w:space="0" w:color="auto"/>
                <w:right w:val="none" w:sz="0" w:space="0" w:color="auto"/>
              </w:divBdr>
            </w:div>
          </w:divsChild>
        </w:div>
        <w:div w:id="597064495">
          <w:marLeft w:val="0"/>
          <w:marRight w:val="0"/>
          <w:marTop w:val="0"/>
          <w:marBottom w:val="0"/>
          <w:divBdr>
            <w:top w:val="none" w:sz="0" w:space="0" w:color="auto"/>
            <w:left w:val="none" w:sz="0" w:space="0" w:color="auto"/>
            <w:bottom w:val="none" w:sz="0" w:space="0" w:color="auto"/>
            <w:right w:val="none" w:sz="0" w:space="0" w:color="auto"/>
          </w:divBdr>
          <w:divsChild>
            <w:div w:id="1877085469">
              <w:marLeft w:val="0"/>
              <w:marRight w:val="0"/>
              <w:marTop w:val="0"/>
              <w:marBottom w:val="0"/>
              <w:divBdr>
                <w:top w:val="none" w:sz="0" w:space="0" w:color="auto"/>
                <w:left w:val="none" w:sz="0" w:space="0" w:color="auto"/>
                <w:bottom w:val="none" w:sz="0" w:space="0" w:color="auto"/>
                <w:right w:val="none" w:sz="0" w:space="0" w:color="auto"/>
              </w:divBdr>
            </w:div>
          </w:divsChild>
        </w:div>
        <w:div w:id="617294935">
          <w:marLeft w:val="0"/>
          <w:marRight w:val="0"/>
          <w:marTop w:val="0"/>
          <w:marBottom w:val="0"/>
          <w:divBdr>
            <w:top w:val="none" w:sz="0" w:space="0" w:color="auto"/>
            <w:left w:val="none" w:sz="0" w:space="0" w:color="auto"/>
            <w:bottom w:val="none" w:sz="0" w:space="0" w:color="auto"/>
            <w:right w:val="none" w:sz="0" w:space="0" w:color="auto"/>
          </w:divBdr>
          <w:divsChild>
            <w:div w:id="2146004257">
              <w:marLeft w:val="0"/>
              <w:marRight w:val="0"/>
              <w:marTop w:val="0"/>
              <w:marBottom w:val="0"/>
              <w:divBdr>
                <w:top w:val="none" w:sz="0" w:space="0" w:color="auto"/>
                <w:left w:val="none" w:sz="0" w:space="0" w:color="auto"/>
                <w:bottom w:val="none" w:sz="0" w:space="0" w:color="auto"/>
                <w:right w:val="none" w:sz="0" w:space="0" w:color="auto"/>
              </w:divBdr>
            </w:div>
          </w:divsChild>
        </w:div>
        <w:div w:id="765425553">
          <w:marLeft w:val="0"/>
          <w:marRight w:val="0"/>
          <w:marTop w:val="0"/>
          <w:marBottom w:val="0"/>
          <w:divBdr>
            <w:top w:val="none" w:sz="0" w:space="0" w:color="auto"/>
            <w:left w:val="none" w:sz="0" w:space="0" w:color="auto"/>
            <w:bottom w:val="none" w:sz="0" w:space="0" w:color="auto"/>
            <w:right w:val="none" w:sz="0" w:space="0" w:color="auto"/>
          </w:divBdr>
          <w:divsChild>
            <w:div w:id="1906990121">
              <w:marLeft w:val="0"/>
              <w:marRight w:val="0"/>
              <w:marTop w:val="0"/>
              <w:marBottom w:val="0"/>
              <w:divBdr>
                <w:top w:val="none" w:sz="0" w:space="0" w:color="auto"/>
                <w:left w:val="none" w:sz="0" w:space="0" w:color="auto"/>
                <w:bottom w:val="none" w:sz="0" w:space="0" w:color="auto"/>
                <w:right w:val="none" w:sz="0" w:space="0" w:color="auto"/>
              </w:divBdr>
            </w:div>
          </w:divsChild>
        </w:div>
        <w:div w:id="775445684">
          <w:marLeft w:val="0"/>
          <w:marRight w:val="0"/>
          <w:marTop w:val="0"/>
          <w:marBottom w:val="0"/>
          <w:divBdr>
            <w:top w:val="none" w:sz="0" w:space="0" w:color="auto"/>
            <w:left w:val="none" w:sz="0" w:space="0" w:color="auto"/>
            <w:bottom w:val="none" w:sz="0" w:space="0" w:color="auto"/>
            <w:right w:val="none" w:sz="0" w:space="0" w:color="auto"/>
          </w:divBdr>
          <w:divsChild>
            <w:div w:id="1086608241">
              <w:marLeft w:val="0"/>
              <w:marRight w:val="0"/>
              <w:marTop w:val="0"/>
              <w:marBottom w:val="0"/>
              <w:divBdr>
                <w:top w:val="none" w:sz="0" w:space="0" w:color="auto"/>
                <w:left w:val="none" w:sz="0" w:space="0" w:color="auto"/>
                <w:bottom w:val="none" w:sz="0" w:space="0" w:color="auto"/>
                <w:right w:val="none" w:sz="0" w:space="0" w:color="auto"/>
              </w:divBdr>
            </w:div>
          </w:divsChild>
        </w:div>
        <w:div w:id="854029388">
          <w:marLeft w:val="0"/>
          <w:marRight w:val="0"/>
          <w:marTop w:val="0"/>
          <w:marBottom w:val="0"/>
          <w:divBdr>
            <w:top w:val="none" w:sz="0" w:space="0" w:color="auto"/>
            <w:left w:val="none" w:sz="0" w:space="0" w:color="auto"/>
            <w:bottom w:val="none" w:sz="0" w:space="0" w:color="auto"/>
            <w:right w:val="none" w:sz="0" w:space="0" w:color="auto"/>
          </w:divBdr>
          <w:divsChild>
            <w:div w:id="58209568">
              <w:marLeft w:val="0"/>
              <w:marRight w:val="0"/>
              <w:marTop w:val="0"/>
              <w:marBottom w:val="0"/>
              <w:divBdr>
                <w:top w:val="none" w:sz="0" w:space="0" w:color="auto"/>
                <w:left w:val="none" w:sz="0" w:space="0" w:color="auto"/>
                <w:bottom w:val="none" w:sz="0" w:space="0" w:color="auto"/>
                <w:right w:val="none" w:sz="0" w:space="0" w:color="auto"/>
              </w:divBdr>
            </w:div>
          </w:divsChild>
        </w:div>
        <w:div w:id="984970655">
          <w:marLeft w:val="0"/>
          <w:marRight w:val="0"/>
          <w:marTop w:val="0"/>
          <w:marBottom w:val="0"/>
          <w:divBdr>
            <w:top w:val="none" w:sz="0" w:space="0" w:color="auto"/>
            <w:left w:val="none" w:sz="0" w:space="0" w:color="auto"/>
            <w:bottom w:val="none" w:sz="0" w:space="0" w:color="auto"/>
            <w:right w:val="none" w:sz="0" w:space="0" w:color="auto"/>
          </w:divBdr>
          <w:divsChild>
            <w:div w:id="1293170313">
              <w:marLeft w:val="0"/>
              <w:marRight w:val="0"/>
              <w:marTop w:val="0"/>
              <w:marBottom w:val="0"/>
              <w:divBdr>
                <w:top w:val="none" w:sz="0" w:space="0" w:color="auto"/>
                <w:left w:val="none" w:sz="0" w:space="0" w:color="auto"/>
                <w:bottom w:val="none" w:sz="0" w:space="0" w:color="auto"/>
                <w:right w:val="none" w:sz="0" w:space="0" w:color="auto"/>
              </w:divBdr>
            </w:div>
          </w:divsChild>
        </w:div>
        <w:div w:id="1165557889">
          <w:marLeft w:val="0"/>
          <w:marRight w:val="0"/>
          <w:marTop w:val="0"/>
          <w:marBottom w:val="0"/>
          <w:divBdr>
            <w:top w:val="none" w:sz="0" w:space="0" w:color="auto"/>
            <w:left w:val="none" w:sz="0" w:space="0" w:color="auto"/>
            <w:bottom w:val="none" w:sz="0" w:space="0" w:color="auto"/>
            <w:right w:val="none" w:sz="0" w:space="0" w:color="auto"/>
          </w:divBdr>
          <w:divsChild>
            <w:div w:id="1066032159">
              <w:marLeft w:val="0"/>
              <w:marRight w:val="0"/>
              <w:marTop w:val="0"/>
              <w:marBottom w:val="0"/>
              <w:divBdr>
                <w:top w:val="none" w:sz="0" w:space="0" w:color="auto"/>
                <w:left w:val="none" w:sz="0" w:space="0" w:color="auto"/>
                <w:bottom w:val="none" w:sz="0" w:space="0" w:color="auto"/>
                <w:right w:val="none" w:sz="0" w:space="0" w:color="auto"/>
              </w:divBdr>
            </w:div>
          </w:divsChild>
        </w:div>
        <w:div w:id="1198548987">
          <w:marLeft w:val="0"/>
          <w:marRight w:val="0"/>
          <w:marTop w:val="0"/>
          <w:marBottom w:val="0"/>
          <w:divBdr>
            <w:top w:val="none" w:sz="0" w:space="0" w:color="auto"/>
            <w:left w:val="none" w:sz="0" w:space="0" w:color="auto"/>
            <w:bottom w:val="none" w:sz="0" w:space="0" w:color="auto"/>
            <w:right w:val="none" w:sz="0" w:space="0" w:color="auto"/>
          </w:divBdr>
          <w:divsChild>
            <w:div w:id="335574923">
              <w:marLeft w:val="0"/>
              <w:marRight w:val="0"/>
              <w:marTop w:val="0"/>
              <w:marBottom w:val="0"/>
              <w:divBdr>
                <w:top w:val="none" w:sz="0" w:space="0" w:color="auto"/>
                <w:left w:val="none" w:sz="0" w:space="0" w:color="auto"/>
                <w:bottom w:val="none" w:sz="0" w:space="0" w:color="auto"/>
                <w:right w:val="none" w:sz="0" w:space="0" w:color="auto"/>
              </w:divBdr>
            </w:div>
          </w:divsChild>
        </w:div>
        <w:div w:id="1278297179">
          <w:marLeft w:val="0"/>
          <w:marRight w:val="0"/>
          <w:marTop w:val="0"/>
          <w:marBottom w:val="0"/>
          <w:divBdr>
            <w:top w:val="none" w:sz="0" w:space="0" w:color="auto"/>
            <w:left w:val="none" w:sz="0" w:space="0" w:color="auto"/>
            <w:bottom w:val="none" w:sz="0" w:space="0" w:color="auto"/>
            <w:right w:val="none" w:sz="0" w:space="0" w:color="auto"/>
          </w:divBdr>
          <w:divsChild>
            <w:div w:id="738985052">
              <w:marLeft w:val="0"/>
              <w:marRight w:val="0"/>
              <w:marTop w:val="0"/>
              <w:marBottom w:val="0"/>
              <w:divBdr>
                <w:top w:val="none" w:sz="0" w:space="0" w:color="auto"/>
                <w:left w:val="none" w:sz="0" w:space="0" w:color="auto"/>
                <w:bottom w:val="none" w:sz="0" w:space="0" w:color="auto"/>
                <w:right w:val="none" w:sz="0" w:space="0" w:color="auto"/>
              </w:divBdr>
            </w:div>
          </w:divsChild>
        </w:div>
        <w:div w:id="1285888977">
          <w:marLeft w:val="0"/>
          <w:marRight w:val="0"/>
          <w:marTop w:val="0"/>
          <w:marBottom w:val="0"/>
          <w:divBdr>
            <w:top w:val="none" w:sz="0" w:space="0" w:color="auto"/>
            <w:left w:val="none" w:sz="0" w:space="0" w:color="auto"/>
            <w:bottom w:val="none" w:sz="0" w:space="0" w:color="auto"/>
            <w:right w:val="none" w:sz="0" w:space="0" w:color="auto"/>
          </w:divBdr>
          <w:divsChild>
            <w:div w:id="1094984325">
              <w:marLeft w:val="0"/>
              <w:marRight w:val="0"/>
              <w:marTop w:val="0"/>
              <w:marBottom w:val="0"/>
              <w:divBdr>
                <w:top w:val="none" w:sz="0" w:space="0" w:color="auto"/>
                <w:left w:val="none" w:sz="0" w:space="0" w:color="auto"/>
                <w:bottom w:val="none" w:sz="0" w:space="0" w:color="auto"/>
                <w:right w:val="none" w:sz="0" w:space="0" w:color="auto"/>
              </w:divBdr>
            </w:div>
          </w:divsChild>
        </w:div>
        <w:div w:id="1305350597">
          <w:marLeft w:val="0"/>
          <w:marRight w:val="0"/>
          <w:marTop w:val="0"/>
          <w:marBottom w:val="0"/>
          <w:divBdr>
            <w:top w:val="none" w:sz="0" w:space="0" w:color="auto"/>
            <w:left w:val="none" w:sz="0" w:space="0" w:color="auto"/>
            <w:bottom w:val="none" w:sz="0" w:space="0" w:color="auto"/>
            <w:right w:val="none" w:sz="0" w:space="0" w:color="auto"/>
          </w:divBdr>
          <w:divsChild>
            <w:div w:id="172305923">
              <w:marLeft w:val="0"/>
              <w:marRight w:val="0"/>
              <w:marTop w:val="0"/>
              <w:marBottom w:val="0"/>
              <w:divBdr>
                <w:top w:val="none" w:sz="0" w:space="0" w:color="auto"/>
                <w:left w:val="none" w:sz="0" w:space="0" w:color="auto"/>
                <w:bottom w:val="none" w:sz="0" w:space="0" w:color="auto"/>
                <w:right w:val="none" w:sz="0" w:space="0" w:color="auto"/>
              </w:divBdr>
            </w:div>
          </w:divsChild>
        </w:div>
        <w:div w:id="1359314776">
          <w:marLeft w:val="0"/>
          <w:marRight w:val="0"/>
          <w:marTop w:val="0"/>
          <w:marBottom w:val="0"/>
          <w:divBdr>
            <w:top w:val="none" w:sz="0" w:space="0" w:color="auto"/>
            <w:left w:val="none" w:sz="0" w:space="0" w:color="auto"/>
            <w:bottom w:val="none" w:sz="0" w:space="0" w:color="auto"/>
            <w:right w:val="none" w:sz="0" w:space="0" w:color="auto"/>
          </w:divBdr>
          <w:divsChild>
            <w:div w:id="958532374">
              <w:marLeft w:val="0"/>
              <w:marRight w:val="0"/>
              <w:marTop w:val="0"/>
              <w:marBottom w:val="0"/>
              <w:divBdr>
                <w:top w:val="none" w:sz="0" w:space="0" w:color="auto"/>
                <w:left w:val="none" w:sz="0" w:space="0" w:color="auto"/>
                <w:bottom w:val="none" w:sz="0" w:space="0" w:color="auto"/>
                <w:right w:val="none" w:sz="0" w:space="0" w:color="auto"/>
              </w:divBdr>
            </w:div>
          </w:divsChild>
        </w:div>
        <w:div w:id="1760322238">
          <w:marLeft w:val="0"/>
          <w:marRight w:val="0"/>
          <w:marTop w:val="0"/>
          <w:marBottom w:val="0"/>
          <w:divBdr>
            <w:top w:val="none" w:sz="0" w:space="0" w:color="auto"/>
            <w:left w:val="none" w:sz="0" w:space="0" w:color="auto"/>
            <w:bottom w:val="none" w:sz="0" w:space="0" w:color="auto"/>
            <w:right w:val="none" w:sz="0" w:space="0" w:color="auto"/>
          </w:divBdr>
          <w:divsChild>
            <w:div w:id="680624069">
              <w:marLeft w:val="0"/>
              <w:marRight w:val="0"/>
              <w:marTop w:val="0"/>
              <w:marBottom w:val="0"/>
              <w:divBdr>
                <w:top w:val="none" w:sz="0" w:space="0" w:color="auto"/>
                <w:left w:val="none" w:sz="0" w:space="0" w:color="auto"/>
                <w:bottom w:val="none" w:sz="0" w:space="0" w:color="auto"/>
                <w:right w:val="none" w:sz="0" w:space="0" w:color="auto"/>
              </w:divBdr>
            </w:div>
          </w:divsChild>
        </w:div>
        <w:div w:id="1783962272">
          <w:marLeft w:val="0"/>
          <w:marRight w:val="0"/>
          <w:marTop w:val="0"/>
          <w:marBottom w:val="0"/>
          <w:divBdr>
            <w:top w:val="none" w:sz="0" w:space="0" w:color="auto"/>
            <w:left w:val="none" w:sz="0" w:space="0" w:color="auto"/>
            <w:bottom w:val="none" w:sz="0" w:space="0" w:color="auto"/>
            <w:right w:val="none" w:sz="0" w:space="0" w:color="auto"/>
          </w:divBdr>
          <w:divsChild>
            <w:div w:id="1285621716">
              <w:marLeft w:val="0"/>
              <w:marRight w:val="0"/>
              <w:marTop w:val="0"/>
              <w:marBottom w:val="0"/>
              <w:divBdr>
                <w:top w:val="none" w:sz="0" w:space="0" w:color="auto"/>
                <w:left w:val="none" w:sz="0" w:space="0" w:color="auto"/>
                <w:bottom w:val="none" w:sz="0" w:space="0" w:color="auto"/>
                <w:right w:val="none" w:sz="0" w:space="0" w:color="auto"/>
              </w:divBdr>
            </w:div>
          </w:divsChild>
        </w:div>
        <w:div w:id="2026981101">
          <w:marLeft w:val="0"/>
          <w:marRight w:val="0"/>
          <w:marTop w:val="0"/>
          <w:marBottom w:val="0"/>
          <w:divBdr>
            <w:top w:val="none" w:sz="0" w:space="0" w:color="auto"/>
            <w:left w:val="none" w:sz="0" w:space="0" w:color="auto"/>
            <w:bottom w:val="none" w:sz="0" w:space="0" w:color="auto"/>
            <w:right w:val="none" w:sz="0" w:space="0" w:color="auto"/>
          </w:divBdr>
          <w:divsChild>
            <w:div w:id="2090884859">
              <w:marLeft w:val="0"/>
              <w:marRight w:val="0"/>
              <w:marTop w:val="0"/>
              <w:marBottom w:val="0"/>
              <w:divBdr>
                <w:top w:val="none" w:sz="0" w:space="0" w:color="auto"/>
                <w:left w:val="none" w:sz="0" w:space="0" w:color="auto"/>
                <w:bottom w:val="none" w:sz="0" w:space="0" w:color="auto"/>
                <w:right w:val="none" w:sz="0" w:space="0" w:color="auto"/>
              </w:divBdr>
            </w:div>
          </w:divsChild>
        </w:div>
        <w:div w:id="2077556846">
          <w:marLeft w:val="0"/>
          <w:marRight w:val="0"/>
          <w:marTop w:val="0"/>
          <w:marBottom w:val="0"/>
          <w:divBdr>
            <w:top w:val="none" w:sz="0" w:space="0" w:color="auto"/>
            <w:left w:val="none" w:sz="0" w:space="0" w:color="auto"/>
            <w:bottom w:val="none" w:sz="0" w:space="0" w:color="auto"/>
            <w:right w:val="none" w:sz="0" w:space="0" w:color="auto"/>
          </w:divBdr>
          <w:divsChild>
            <w:div w:id="1996451057">
              <w:marLeft w:val="0"/>
              <w:marRight w:val="0"/>
              <w:marTop w:val="0"/>
              <w:marBottom w:val="0"/>
              <w:divBdr>
                <w:top w:val="none" w:sz="0" w:space="0" w:color="auto"/>
                <w:left w:val="none" w:sz="0" w:space="0" w:color="auto"/>
                <w:bottom w:val="none" w:sz="0" w:space="0" w:color="auto"/>
                <w:right w:val="none" w:sz="0" w:space="0" w:color="auto"/>
              </w:divBdr>
            </w:div>
          </w:divsChild>
        </w:div>
        <w:div w:id="2095127463">
          <w:marLeft w:val="0"/>
          <w:marRight w:val="0"/>
          <w:marTop w:val="0"/>
          <w:marBottom w:val="0"/>
          <w:divBdr>
            <w:top w:val="none" w:sz="0" w:space="0" w:color="auto"/>
            <w:left w:val="none" w:sz="0" w:space="0" w:color="auto"/>
            <w:bottom w:val="none" w:sz="0" w:space="0" w:color="auto"/>
            <w:right w:val="none" w:sz="0" w:space="0" w:color="auto"/>
          </w:divBdr>
          <w:divsChild>
            <w:div w:id="814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978">
      <w:bodyDiv w:val="1"/>
      <w:marLeft w:val="0"/>
      <w:marRight w:val="0"/>
      <w:marTop w:val="0"/>
      <w:marBottom w:val="0"/>
      <w:divBdr>
        <w:top w:val="none" w:sz="0" w:space="0" w:color="auto"/>
        <w:left w:val="none" w:sz="0" w:space="0" w:color="auto"/>
        <w:bottom w:val="none" w:sz="0" w:space="0" w:color="auto"/>
        <w:right w:val="none" w:sz="0" w:space="0" w:color="auto"/>
      </w:divBdr>
    </w:div>
    <w:div w:id="221330864">
      <w:bodyDiv w:val="1"/>
      <w:marLeft w:val="0"/>
      <w:marRight w:val="0"/>
      <w:marTop w:val="0"/>
      <w:marBottom w:val="0"/>
      <w:divBdr>
        <w:top w:val="none" w:sz="0" w:space="0" w:color="auto"/>
        <w:left w:val="none" w:sz="0" w:space="0" w:color="auto"/>
        <w:bottom w:val="none" w:sz="0" w:space="0" w:color="auto"/>
        <w:right w:val="none" w:sz="0" w:space="0" w:color="auto"/>
      </w:divBdr>
      <w:divsChild>
        <w:div w:id="477301861">
          <w:marLeft w:val="1166"/>
          <w:marRight w:val="0"/>
          <w:marTop w:val="140"/>
          <w:marBottom w:val="0"/>
          <w:divBdr>
            <w:top w:val="none" w:sz="0" w:space="0" w:color="auto"/>
            <w:left w:val="none" w:sz="0" w:space="0" w:color="auto"/>
            <w:bottom w:val="none" w:sz="0" w:space="0" w:color="auto"/>
            <w:right w:val="none" w:sz="0" w:space="0" w:color="auto"/>
          </w:divBdr>
        </w:div>
        <w:div w:id="2107073320">
          <w:marLeft w:val="1166"/>
          <w:marRight w:val="0"/>
          <w:marTop w:val="140"/>
          <w:marBottom w:val="0"/>
          <w:divBdr>
            <w:top w:val="none" w:sz="0" w:space="0" w:color="auto"/>
            <w:left w:val="none" w:sz="0" w:space="0" w:color="auto"/>
            <w:bottom w:val="none" w:sz="0" w:space="0" w:color="auto"/>
            <w:right w:val="none" w:sz="0" w:space="0" w:color="auto"/>
          </w:divBdr>
        </w:div>
      </w:divsChild>
    </w:div>
    <w:div w:id="254215980">
      <w:bodyDiv w:val="1"/>
      <w:marLeft w:val="0"/>
      <w:marRight w:val="0"/>
      <w:marTop w:val="0"/>
      <w:marBottom w:val="0"/>
      <w:divBdr>
        <w:top w:val="none" w:sz="0" w:space="0" w:color="auto"/>
        <w:left w:val="none" w:sz="0" w:space="0" w:color="auto"/>
        <w:bottom w:val="none" w:sz="0" w:space="0" w:color="auto"/>
        <w:right w:val="none" w:sz="0" w:space="0" w:color="auto"/>
      </w:divBdr>
    </w:div>
    <w:div w:id="255793808">
      <w:bodyDiv w:val="1"/>
      <w:marLeft w:val="0"/>
      <w:marRight w:val="0"/>
      <w:marTop w:val="0"/>
      <w:marBottom w:val="0"/>
      <w:divBdr>
        <w:top w:val="none" w:sz="0" w:space="0" w:color="auto"/>
        <w:left w:val="none" w:sz="0" w:space="0" w:color="auto"/>
        <w:bottom w:val="none" w:sz="0" w:space="0" w:color="auto"/>
        <w:right w:val="none" w:sz="0" w:space="0" w:color="auto"/>
      </w:divBdr>
    </w:div>
    <w:div w:id="257565384">
      <w:bodyDiv w:val="1"/>
      <w:marLeft w:val="0"/>
      <w:marRight w:val="0"/>
      <w:marTop w:val="0"/>
      <w:marBottom w:val="0"/>
      <w:divBdr>
        <w:top w:val="none" w:sz="0" w:space="0" w:color="auto"/>
        <w:left w:val="none" w:sz="0" w:space="0" w:color="auto"/>
        <w:bottom w:val="none" w:sz="0" w:space="0" w:color="auto"/>
        <w:right w:val="none" w:sz="0" w:space="0" w:color="auto"/>
      </w:divBdr>
    </w:div>
    <w:div w:id="30358340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66">
          <w:marLeft w:val="0"/>
          <w:marRight w:val="0"/>
          <w:marTop w:val="0"/>
          <w:marBottom w:val="0"/>
          <w:divBdr>
            <w:top w:val="none" w:sz="0" w:space="0" w:color="auto"/>
            <w:left w:val="none" w:sz="0" w:space="0" w:color="auto"/>
            <w:bottom w:val="none" w:sz="0" w:space="0" w:color="auto"/>
            <w:right w:val="none" w:sz="0" w:space="0" w:color="auto"/>
          </w:divBdr>
        </w:div>
      </w:divsChild>
    </w:div>
    <w:div w:id="321350238">
      <w:bodyDiv w:val="1"/>
      <w:marLeft w:val="0"/>
      <w:marRight w:val="0"/>
      <w:marTop w:val="0"/>
      <w:marBottom w:val="0"/>
      <w:divBdr>
        <w:top w:val="none" w:sz="0" w:space="0" w:color="auto"/>
        <w:left w:val="none" w:sz="0" w:space="0" w:color="auto"/>
        <w:bottom w:val="none" w:sz="0" w:space="0" w:color="auto"/>
        <w:right w:val="none" w:sz="0" w:space="0" w:color="auto"/>
      </w:divBdr>
    </w:div>
    <w:div w:id="355498552">
      <w:bodyDiv w:val="1"/>
      <w:marLeft w:val="0"/>
      <w:marRight w:val="0"/>
      <w:marTop w:val="0"/>
      <w:marBottom w:val="0"/>
      <w:divBdr>
        <w:top w:val="none" w:sz="0" w:space="0" w:color="auto"/>
        <w:left w:val="none" w:sz="0" w:space="0" w:color="auto"/>
        <w:bottom w:val="none" w:sz="0" w:space="0" w:color="auto"/>
        <w:right w:val="none" w:sz="0" w:space="0" w:color="auto"/>
      </w:divBdr>
    </w:div>
    <w:div w:id="358622662">
      <w:bodyDiv w:val="1"/>
      <w:marLeft w:val="0"/>
      <w:marRight w:val="0"/>
      <w:marTop w:val="0"/>
      <w:marBottom w:val="0"/>
      <w:divBdr>
        <w:top w:val="none" w:sz="0" w:space="0" w:color="auto"/>
        <w:left w:val="none" w:sz="0" w:space="0" w:color="auto"/>
        <w:bottom w:val="none" w:sz="0" w:space="0" w:color="auto"/>
        <w:right w:val="none" w:sz="0" w:space="0" w:color="auto"/>
      </w:divBdr>
    </w:div>
    <w:div w:id="359015668">
      <w:bodyDiv w:val="1"/>
      <w:marLeft w:val="0"/>
      <w:marRight w:val="0"/>
      <w:marTop w:val="0"/>
      <w:marBottom w:val="0"/>
      <w:divBdr>
        <w:top w:val="none" w:sz="0" w:space="0" w:color="auto"/>
        <w:left w:val="none" w:sz="0" w:space="0" w:color="auto"/>
        <w:bottom w:val="none" w:sz="0" w:space="0" w:color="auto"/>
        <w:right w:val="none" w:sz="0" w:space="0" w:color="auto"/>
      </w:divBdr>
    </w:div>
    <w:div w:id="362290521">
      <w:bodyDiv w:val="1"/>
      <w:marLeft w:val="0"/>
      <w:marRight w:val="0"/>
      <w:marTop w:val="0"/>
      <w:marBottom w:val="0"/>
      <w:divBdr>
        <w:top w:val="none" w:sz="0" w:space="0" w:color="auto"/>
        <w:left w:val="none" w:sz="0" w:space="0" w:color="auto"/>
        <w:bottom w:val="none" w:sz="0" w:space="0" w:color="auto"/>
        <w:right w:val="none" w:sz="0" w:space="0" w:color="auto"/>
      </w:divBdr>
    </w:div>
    <w:div w:id="366685477">
      <w:bodyDiv w:val="1"/>
      <w:marLeft w:val="0"/>
      <w:marRight w:val="0"/>
      <w:marTop w:val="0"/>
      <w:marBottom w:val="0"/>
      <w:divBdr>
        <w:top w:val="none" w:sz="0" w:space="0" w:color="auto"/>
        <w:left w:val="none" w:sz="0" w:space="0" w:color="auto"/>
        <w:bottom w:val="none" w:sz="0" w:space="0" w:color="auto"/>
        <w:right w:val="none" w:sz="0" w:space="0" w:color="auto"/>
      </w:divBdr>
    </w:div>
    <w:div w:id="414254158">
      <w:bodyDiv w:val="1"/>
      <w:marLeft w:val="0"/>
      <w:marRight w:val="0"/>
      <w:marTop w:val="0"/>
      <w:marBottom w:val="0"/>
      <w:divBdr>
        <w:top w:val="none" w:sz="0" w:space="0" w:color="auto"/>
        <w:left w:val="none" w:sz="0" w:space="0" w:color="auto"/>
        <w:bottom w:val="none" w:sz="0" w:space="0" w:color="auto"/>
        <w:right w:val="none" w:sz="0" w:space="0" w:color="auto"/>
      </w:divBdr>
    </w:div>
    <w:div w:id="417865469">
      <w:bodyDiv w:val="1"/>
      <w:marLeft w:val="0"/>
      <w:marRight w:val="0"/>
      <w:marTop w:val="0"/>
      <w:marBottom w:val="0"/>
      <w:divBdr>
        <w:top w:val="none" w:sz="0" w:space="0" w:color="auto"/>
        <w:left w:val="none" w:sz="0" w:space="0" w:color="auto"/>
        <w:bottom w:val="none" w:sz="0" w:space="0" w:color="auto"/>
        <w:right w:val="none" w:sz="0" w:space="0" w:color="auto"/>
      </w:divBdr>
    </w:div>
    <w:div w:id="437530153">
      <w:bodyDiv w:val="1"/>
      <w:marLeft w:val="0"/>
      <w:marRight w:val="0"/>
      <w:marTop w:val="0"/>
      <w:marBottom w:val="0"/>
      <w:divBdr>
        <w:top w:val="none" w:sz="0" w:space="0" w:color="auto"/>
        <w:left w:val="none" w:sz="0" w:space="0" w:color="auto"/>
        <w:bottom w:val="none" w:sz="0" w:space="0" w:color="auto"/>
        <w:right w:val="none" w:sz="0" w:space="0" w:color="auto"/>
      </w:divBdr>
    </w:div>
    <w:div w:id="442382817">
      <w:bodyDiv w:val="1"/>
      <w:marLeft w:val="0"/>
      <w:marRight w:val="0"/>
      <w:marTop w:val="0"/>
      <w:marBottom w:val="0"/>
      <w:divBdr>
        <w:top w:val="none" w:sz="0" w:space="0" w:color="auto"/>
        <w:left w:val="none" w:sz="0" w:space="0" w:color="auto"/>
        <w:bottom w:val="none" w:sz="0" w:space="0" w:color="auto"/>
        <w:right w:val="none" w:sz="0" w:space="0" w:color="auto"/>
      </w:divBdr>
    </w:div>
    <w:div w:id="496505331">
      <w:bodyDiv w:val="1"/>
      <w:marLeft w:val="0"/>
      <w:marRight w:val="0"/>
      <w:marTop w:val="0"/>
      <w:marBottom w:val="0"/>
      <w:divBdr>
        <w:top w:val="none" w:sz="0" w:space="0" w:color="auto"/>
        <w:left w:val="none" w:sz="0" w:space="0" w:color="auto"/>
        <w:bottom w:val="none" w:sz="0" w:space="0" w:color="auto"/>
        <w:right w:val="none" w:sz="0" w:space="0" w:color="auto"/>
      </w:divBdr>
    </w:div>
    <w:div w:id="497355049">
      <w:bodyDiv w:val="1"/>
      <w:marLeft w:val="0"/>
      <w:marRight w:val="0"/>
      <w:marTop w:val="0"/>
      <w:marBottom w:val="0"/>
      <w:divBdr>
        <w:top w:val="none" w:sz="0" w:space="0" w:color="auto"/>
        <w:left w:val="none" w:sz="0" w:space="0" w:color="auto"/>
        <w:bottom w:val="none" w:sz="0" w:space="0" w:color="auto"/>
        <w:right w:val="none" w:sz="0" w:space="0" w:color="auto"/>
      </w:divBdr>
    </w:div>
    <w:div w:id="511188112">
      <w:bodyDiv w:val="1"/>
      <w:marLeft w:val="0"/>
      <w:marRight w:val="0"/>
      <w:marTop w:val="0"/>
      <w:marBottom w:val="0"/>
      <w:divBdr>
        <w:top w:val="none" w:sz="0" w:space="0" w:color="auto"/>
        <w:left w:val="none" w:sz="0" w:space="0" w:color="auto"/>
        <w:bottom w:val="none" w:sz="0" w:space="0" w:color="auto"/>
        <w:right w:val="none" w:sz="0" w:space="0" w:color="auto"/>
      </w:divBdr>
    </w:div>
    <w:div w:id="521631289">
      <w:bodyDiv w:val="1"/>
      <w:marLeft w:val="0"/>
      <w:marRight w:val="0"/>
      <w:marTop w:val="0"/>
      <w:marBottom w:val="0"/>
      <w:divBdr>
        <w:top w:val="none" w:sz="0" w:space="0" w:color="auto"/>
        <w:left w:val="none" w:sz="0" w:space="0" w:color="auto"/>
        <w:bottom w:val="none" w:sz="0" w:space="0" w:color="auto"/>
        <w:right w:val="none" w:sz="0" w:space="0" w:color="auto"/>
      </w:divBdr>
    </w:div>
    <w:div w:id="526527695">
      <w:bodyDiv w:val="1"/>
      <w:marLeft w:val="0"/>
      <w:marRight w:val="0"/>
      <w:marTop w:val="0"/>
      <w:marBottom w:val="0"/>
      <w:divBdr>
        <w:top w:val="none" w:sz="0" w:space="0" w:color="auto"/>
        <w:left w:val="none" w:sz="0" w:space="0" w:color="auto"/>
        <w:bottom w:val="none" w:sz="0" w:space="0" w:color="auto"/>
        <w:right w:val="none" w:sz="0" w:space="0" w:color="auto"/>
      </w:divBdr>
    </w:div>
    <w:div w:id="548372286">
      <w:bodyDiv w:val="1"/>
      <w:marLeft w:val="0"/>
      <w:marRight w:val="0"/>
      <w:marTop w:val="0"/>
      <w:marBottom w:val="0"/>
      <w:divBdr>
        <w:top w:val="none" w:sz="0" w:space="0" w:color="auto"/>
        <w:left w:val="none" w:sz="0" w:space="0" w:color="auto"/>
        <w:bottom w:val="none" w:sz="0" w:space="0" w:color="auto"/>
        <w:right w:val="none" w:sz="0" w:space="0" w:color="auto"/>
      </w:divBdr>
    </w:div>
    <w:div w:id="549191814">
      <w:bodyDiv w:val="1"/>
      <w:marLeft w:val="0"/>
      <w:marRight w:val="0"/>
      <w:marTop w:val="0"/>
      <w:marBottom w:val="0"/>
      <w:divBdr>
        <w:top w:val="none" w:sz="0" w:space="0" w:color="auto"/>
        <w:left w:val="none" w:sz="0" w:space="0" w:color="auto"/>
        <w:bottom w:val="none" w:sz="0" w:space="0" w:color="auto"/>
        <w:right w:val="none" w:sz="0" w:space="0" w:color="auto"/>
      </w:divBdr>
    </w:div>
    <w:div w:id="554589582">
      <w:bodyDiv w:val="1"/>
      <w:marLeft w:val="0"/>
      <w:marRight w:val="0"/>
      <w:marTop w:val="0"/>
      <w:marBottom w:val="0"/>
      <w:divBdr>
        <w:top w:val="none" w:sz="0" w:space="0" w:color="auto"/>
        <w:left w:val="none" w:sz="0" w:space="0" w:color="auto"/>
        <w:bottom w:val="none" w:sz="0" w:space="0" w:color="auto"/>
        <w:right w:val="none" w:sz="0" w:space="0" w:color="auto"/>
      </w:divBdr>
    </w:div>
    <w:div w:id="562300751">
      <w:bodyDiv w:val="1"/>
      <w:marLeft w:val="0"/>
      <w:marRight w:val="0"/>
      <w:marTop w:val="0"/>
      <w:marBottom w:val="0"/>
      <w:divBdr>
        <w:top w:val="none" w:sz="0" w:space="0" w:color="auto"/>
        <w:left w:val="none" w:sz="0" w:space="0" w:color="auto"/>
        <w:bottom w:val="none" w:sz="0" w:space="0" w:color="auto"/>
        <w:right w:val="none" w:sz="0" w:space="0" w:color="auto"/>
      </w:divBdr>
    </w:div>
    <w:div w:id="610862707">
      <w:bodyDiv w:val="1"/>
      <w:marLeft w:val="0"/>
      <w:marRight w:val="0"/>
      <w:marTop w:val="0"/>
      <w:marBottom w:val="0"/>
      <w:divBdr>
        <w:top w:val="none" w:sz="0" w:space="0" w:color="auto"/>
        <w:left w:val="none" w:sz="0" w:space="0" w:color="auto"/>
        <w:bottom w:val="none" w:sz="0" w:space="0" w:color="auto"/>
        <w:right w:val="none" w:sz="0" w:space="0" w:color="auto"/>
      </w:divBdr>
    </w:div>
    <w:div w:id="623387383">
      <w:bodyDiv w:val="1"/>
      <w:marLeft w:val="0"/>
      <w:marRight w:val="0"/>
      <w:marTop w:val="0"/>
      <w:marBottom w:val="0"/>
      <w:divBdr>
        <w:top w:val="none" w:sz="0" w:space="0" w:color="auto"/>
        <w:left w:val="none" w:sz="0" w:space="0" w:color="auto"/>
        <w:bottom w:val="none" w:sz="0" w:space="0" w:color="auto"/>
        <w:right w:val="none" w:sz="0" w:space="0" w:color="auto"/>
      </w:divBdr>
    </w:div>
    <w:div w:id="638147091">
      <w:bodyDiv w:val="1"/>
      <w:marLeft w:val="0"/>
      <w:marRight w:val="0"/>
      <w:marTop w:val="0"/>
      <w:marBottom w:val="0"/>
      <w:divBdr>
        <w:top w:val="none" w:sz="0" w:space="0" w:color="auto"/>
        <w:left w:val="none" w:sz="0" w:space="0" w:color="auto"/>
        <w:bottom w:val="none" w:sz="0" w:space="0" w:color="auto"/>
        <w:right w:val="none" w:sz="0" w:space="0" w:color="auto"/>
      </w:divBdr>
    </w:div>
    <w:div w:id="665548776">
      <w:bodyDiv w:val="1"/>
      <w:marLeft w:val="0"/>
      <w:marRight w:val="0"/>
      <w:marTop w:val="0"/>
      <w:marBottom w:val="0"/>
      <w:divBdr>
        <w:top w:val="none" w:sz="0" w:space="0" w:color="auto"/>
        <w:left w:val="none" w:sz="0" w:space="0" w:color="auto"/>
        <w:bottom w:val="none" w:sz="0" w:space="0" w:color="auto"/>
        <w:right w:val="none" w:sz="0" w:space="0" w:color="auto"/>
      </w:divBdr>
    </w:div>
    <w:div w:id="683242174">
      <w:bodyDiv w:val="1"/>
      <w:marLeft w:val="0"/>
      <w:marRight w:val="0"/>
      <w:marTop w:val="0"/>
      <w:marBottom w:val="0"/>
      <w:divBdr>
        <w:top w:val="none" w:sz="0" w:space="0" w:color="auto"/>
        <w:left w:val="none" w:sz="0" w:space="0" w:color="auto"/>
        <w:bottom w:val="none" w:sz="0" w:space="0" w:color="auto"/>
        <w:right w:val="none" w:sz="0" w:space="0" w:color="auto"/>
      </w:divBdr>
    </w:div>
    <w:div w:id="696930575">
      <w:bodyDiv w:val="1"/>
      <w:marLeft w:val="0"/>
      <w:marRight w:val="0"/>
      <w:marTop w:val="0"/>
      <w:marBottom w:val="0"/>
      <w:divBdr>
        <w:top w:val="none" w:sz="0" w:space="0" w:color="auto"/>
        <w:left w:val="none" w:sz="0" w:space="0" w:color="auto"/>
        <w:bottom w:val="none" w:sz="0" w:space="0" w:color="auto"/>
        <w:right w:val="none" w:sz="0" w:space="0" w:color="auto"/>
      </w:divBdr>
    </w:div>
    <w:div w:id="713501910">
      <w:bodyDiv w:val="1"/>
      <w:marLeft w:val="0"/>
      <w:marRight w:val="0"/>
      <w:marTop w:val="0"/>
      <w:marBottom w:val="0"/>
      <w:divBdr>
        <w:top w:val="none" w:sz="0" w:space="0" w:color="auto"/>
        <w:left w:val="none" w:sz="0" w:space="0" w:color="auto"/>
        <w:bottom w:val="none" w:sz="0" w:space="0" w:color="auto"/>
        <w:right w:val="none" w:sz="0" w:space="0" w:color="auto"/>
      </w:divBdr>
    </w:div>
    <w:div w:id="720785549">
      <w:bodyDiv w:val="1"/>
      <w:marLeft w:val="0"/>
      <w:marRight w:val="0"/>
      <w:marTop w:val="0"/>
      <w:marBottom w:val="0"/>
      <w:divBdr>
        <w:top w:val="none" w:sz="0" w:space="0" w:color="auto"/>
        <w:left w:val="none" w:sz="0" w:space="0" w:color="auto"/>
        <w:bottom w:val="none" w:sz="0" w:space="0" w:color="auto"/>
        <w:right w:val="none" w:sz="0" w:space="0" w:color="auto"/>
      </w:divBdr>
    </w:div>
    <w:div w:id="728042500">
      <w:bodyDiv w:val="1"/>
      <w:marLeft w:val="0"/>
      <w:marRight w:val="0"/>
      <w:marTop w:val="0"/>
      <w:marBottom w:val="0"/>
      <w:divBdr>
        <w:top w:val="none" w:sz="0" w:space="0" w:color="auto"/>
        <w:left w:val="none" w:sz="0" w:space="0" w:color="auto"/>
        <w:bottom w:val="none" w:sz="0" w:space="0" w:color="auto"/>
        <w:right w:val="none" w:sz="0" w:space="0" w:color="auto"/>
      </w:divBdr>
    </w:div>
    <w:div w:id="743457419">
      <w:bodyDiv w:val="1"/>
      <w:marLeft w:val="0"/>
      <w:marRight w:val="0"/>
      <w:marTop w:val="0"/>
      <w:marBottom w:val="0"/>
      <w:divBdr>
        <w:top w:val="none" w:sz="0" w:space="0" w:color="auto"/>
        <w:left w:val="none" w:sz="0" w:space="0" w:color="auto"/>
        <w:bottom w:val="none" w:sz="0" w:space="0" w:color="auto"/>
        <w:right w:val="none" w:sz="0" w:space="0" w:color="auto"/>
      </w:divBdr>
    </w:div>
    <w:div w:id="783040059">
      <w:bodyDiv w:val="1"/>
      <w:marLeft w:val="0"/>
      <w:marRight w:val="0"/>
      <w:marTop w:val="0"/>
      <w:marBottom w:val="0"/>
      <w:divBdr>
        <w:top w:val="none" w:sz="0" w:space="0" w:color="auto"/>
        <w:left w:val="none" w:sz="0" w:space="0" w:color="auto"/>
        <w:bottom w:val="none" w:sz="0" w:space="0" w:color="auto"/>
        <w:right w:val="none" w:sz="0" w:space="0" w:color="auto"/>
      </w:divBdr>
    </w:div>
    <w:div w:id="783623333">
      <w:bodyDiv w:val="1"/>
      <w:marLeft w:val="0"/>
      <w:marRight w:val="0"/>
      <w:marTop w:val="0"/>
      <w:marBottom w:val="0"/>
      <w:divBdr>
        <w:top w:val="none" w:sz="0" w:space="0" w:color="auto"/>
        <w:left w:val="none" w:sz="0" w:space="0" w:color="auto"/>
        <w:bottom w:val="none" w:sz="0" w:space="0" w:color="auto"/>
        <w:right w:val="none" w:sz="0" w:space="0" w:color="auto"/>
      </w:divBdr>
    </w:div>
    <w:div w:id="800927770">
      <w:bodyDiv w:val="1"/>
      <w:marLeft w:val="0"/>
      <w:marRight w:val="0"/>
      <w:marTop w:val="0"/>
      <w:marBottom w:val="0"/>
      <w:divBdr>
        <w:top w:val="none" w:sz="0" w:space="0" w:color="auto"/>
        <w:left w:val="none" w:sz="0" w:space="0" w:color="auto"/>
        <w:bottom w:val="none" w:sz="0" w:space="0" w:color="auto"/>
        <w:right w:val="none" w:sz="0" w:space="0" w:color="auto"/>
      </w:divBdr>
    </w:div>
    <w:div w:id="816342264">
      <w:bodyDiv w:val="1"/>
      <w:marLeft w:val="0"/>
      <w:marRight w:val="0"/>
      <w:marTop w:val="0"/>
      <w:marBottom w:val="0"/>
      <w:divBdr>
        <w:top w:val="none" w:sz="0" w:space="0" w:color="auto"/>
        <w:left w:val="none" w:sz="0" w:space="0" w:color="auto"/>
        <w:bottom w:val="none" w:sz="0" w:space="0" w:color="auto"/>
        <w:right w:val="none" w:sz="0" w:space="0" w:color="auto"/>
      </w:divBdr>
      <w:divsChild>
        <w:div w:id="123472161">
          <w:marLeft w:val="0"/>
          <w:marRight w:val="0"/>
          <w:marTop w:val="0"/>
          <w:marBottom w:val="300"/>
          <w:divBdr>
            <w:top w:val="single" w:sz="6" w:space="15" w:color="D9D9D6"/>
            <w:left w:val="single" w:sz="6" w:space="15" w:color="D9D9D6"/>
            <w:bottom w:val="single" w:sz="6" w:space="15" w:color="D9D9D6"/>
            <w:right w:val="single" w:sz="6" w:space="15" w:color="D9D9D6"/>
          </w:divBdr>
        </w:div>
        <w:div w:id="377752901">
          <w:marLeft w:val="0"/>
          <w:marRight w:val="0"/>
          <w:marTop w:val="0"/>
          <w:marBottom w:val="300"/>
          <w:divBdr>
            <w:top w:val="single" w:sz="6" w:space="15" w:color="D9D9D6"/>
            <w:left w:val="single" w:sz="6" w:space="15" w:color="D9D9D6"/>
            <w:bottom w:val="single" w:sz="6" w:space="15" w:color="D9D9D6"/>
            <w:right w:val="single" w:sz="6" w:space="15" w:color="D9D9D6"/>
          </w:divBdr>
        </w:div>
        <w:div w:id="668412547">
          <w:marLeft w:val="0"/>
          <w:marRight w:val="0"/>
          <w:marTop w:val="0"/>
          <w:marBottom w:val="300"/>
          <w:divBdr>
            <w:top w:val="none" w:sz="0" w:space="0" w:color="auto"/>
            <w:left w:val="none" w:sz="0" w:space="0" w:color="auto"/>
            <w:bottom w:val="none" w:sz="0" w:space="0" w:color="auto"/>
            <w:right w:val="none" w:sz="0" w:space="0" w:color="auto"/>
          </w:divBdr>
        </w:div>
        <w:div w:id="917523960">
          <w:marLeft w:val="0"/>
          <w:marRight w:val="0"/>
          <w:marTop w:val="0"/>
          <w:marBottom w:val="300"/>
          <w:divBdr>
            <w:top w:val="single" w:sz="6" w:space="15" w:color="D9D9D6"/>
            <w:left w:val="single" w:sz="6" w:space="15" w:color="D9D9D6"/>
            <w:bottom w:val="single" w:sz="6" w:space="15" w:color="D9D9D6"/>
            <w:right w:val="single" w:sz="6" w:space="15" w:color="D9D9D6"/>
          </w:divBdr>
        </w:div>
        <w:div w:id="1544169549">
          <w:marLeft w:val="0"/>
          <w:marRight w:val="0"/>
          <w:marTop w:val="0"/>
          <w:marBottom w:val="0"/>
          <w:divBdr>
            <w:top w:val="none" w:sz="0" w:space="0" w:color="auto"/>
            <w:left w:val="none" w:sz="0" w:space="0" w:color="auto"/>
            <w:bottom w:val="none" w:sz="0" w:space="0" w:color="auto"/>
            <w:right w:val="none" w:sz="0" w:space="0" w:color="auto"/>
          </w:divBdr>
        </w:div>
      </w:divsChild>
    </w:div>
    <w:div w:id="825899382">
      <w:bodyDiv w:val="1"/>
      <w:marLeft w:val="0"/>
      <w:marRight w:val="0"/>
      <w:marTop w:val="0"/>
      <w:marBottom w:val="0"/>
      <w:divBdr>
        <w:top w:val="none" w:sz="0" w:space="0" w:color="auto"/>
        <w:left w:val="none" w:sz="0" w:space="0" w:color="auto"/>
        <w:bottom w:val="none" w:sz="0" w:space="0" w:color="auto"/>
        <w:right w:val="none" w:sz="0" w:space="0" w:color="auto"/>
      </w:divBdr>
    </w:div>
    <w:div w:id="848570286">
      <w:bodyDiv w:val="1"/>
      <w:marLeft w:val="0"/>
      <w:marRight w:val="0"/>
      <w:marTop w:val="0"/>
      <w:marBottom w:val="0"/>
      <w:divBdr>
        <w:top w:val="none" w:sz="0" w:space="0" w:color="auto"/>
        <w:left w:val="none" w:sz="0" w:space="0" w:color="auto"/>
        <w:bottom w:val="none" w:sz="0" w:space="0" w:color="auto"/>
        <w:right w:val="none" w:sz="0" w:space="0" w:color="auto"/>
      </w:divBdr>
    </w:div>
    <w:div w:id="851801691">
      <w:bodyDiv w:val="1"/>
      <w:marLeft w:val="0"/>
      <w:marRight w:val="0"/>
      <w:marTop w:val="0"/>
      <w:marBottom w:val="0"/>
      <w:divBdr>
        <w:top w:val="none" w:sz="0" w:space="0" w:color="auto"/>
        <w:left w:val="none" w:sz="0" w:space="0" w:color="auto"/>
        <w:bottom w:val="none" w:sz="0" w:space="0" w:color="auto"/>
        <w:right w:val="none" w:sz="0" w:space="0" w:color="auto"/>
      </w:divBdr>
      <w:divsChild>
        <w:div w:id="130367881">
          <w:marLeft w:val="1166"/>
          <w:marRight w:val="0"/>
          <w:marTop w:val="140"/>
          <w:marBottom w:val="0"/>
          <w:divBdr>
            <w:top w:val="none" w:sz="0" w:space="0" w:color="auto"/>
            <w:left w:val="none" w:sz="0" w:space="0" w:color="auto"/>
            <w:bottom w:val="none" w:sz="0" w:space="0" w:color="auto"/>
            <w:right w:val="none" w:sz="0" w:space="0" w:color="auto"/>
          </w:divBdr>
        </w:div>
        <w:div w:id="1491217454">
          <w:marLeft w:val="1166"/>
          <w:marRight w:val="0"/>
          <w:marTop w:val="140"/>
          <w:marBottom w:val="0"/>
          <w:divBdr>
            <w:top w:val="none" w:sz="0" w:space="0" w:color="auto"/>
            <w:left w:val="none" w:sz="0" w:space="0" w:color="auto"/>
            <w:bottom w:val="none" w:sz="0" w:space="0" w:color="auto"/>
            <w:right w:val="none" w:sz="0" w:space="0" w:color="auto"/>
          </w:divBdr>
        </w:div>
        <w:div w:id="1842624662">
          <w:marLeft w:val="1166"/>
          <w:marRight w:val="0"/>
          <w:marTop w:val="140"/>
          <w:marBottom w:val="0"/>
          <w:divBdr>
            <w:top w:val="none" w:sz="0" w:space="0" w:color="auto"/>
            <w:left w:val="none" w:sz="0" w:space="0" w:color="auto"/>
            <w:bottom w:val="none" w:sz="0" w:space="0" w:color="auto"/>
            <w:right w:val="none" w:sz="0" w:space="0" w:color="auto"/>
          </w:divBdr>
        </w:div>
        <w:div w:id="1939949256">
          <w:marLeft w:val="1166"/>
          <w:marRight w:val="0"/>
          <w:marTop w:val="140"/>
          <w:marBottom w:val="0"/>
          <w:divBdr>
            <w:top w:val="none" w:sz="0" w:space="0" w:color="auto"/>
            <w:left w:val="none" w:sz="0" w:space="0" w:color="auto"/>
            <w:bottom w:val="none" w:sz="0" w:space="0" w:color="auto"/>
            <w:right w:val="none" w:sz="0" w:space="0" w:color="auto"/>
          </w:divBdr>
        </w:div>
        <w:div w:id="2026204160">
          <w:marLeft w:val="1166"/>
          <w:marRight w:val="0"/>
          <w:marTop w:val="140"/>
          <w:marBottom w:val="0"/>
          <w:divBdr>
            <w:top w:val="none" w:sz="0" w:space="0" w:color="auto"/>
            <w:left w:val="none" w:sz="0" w:space="0" w:color="auto"/>
            <w:bottom w:val="none" w:sz="0" w:space="0" w:color="auto"/>
            <w:right w:val="none" w:sz="0" w:space="0" w:color="auto"/>
          </w:divBdr>
        </w:div>
      </w:divsChild>
    </w:div>
    <w:div w:id="874847344">
      <w:bodyDiv w:val="1"/>
      <w:marLeft w:val="0"/>
      <w:marRight w:val="0"/>
      <w:marTop w:val="0"/>
      <w:marBottom w:val="0"/>
      <w:divBdr>
        <w:top w:val="none" w:sz="0" w:space="0" w:color="auto"/>
        <w:left w:val="none" w:sz="0" w:space="0" w:color="auto"/>
        <w:bottom w:val="none" w:sz="0" w:space="0" w:color="auto"/>
        <w:right w:val="none" w:sz="0" w:space="0" w:color="auto"/>
      </w:divBdr>
    </w:div>
    <w:div w:id="881403457">
      <w:bodyDiv w:val="1"/>
      <w:marLeft w:val="0"/>
      <w:marRight w:val="0"/>
      <w:marTop w:val="0"/>
      <w:marBottom w:val="0"/>
      <w:divBdr>
        <w:top w:val="none" w:sz="0" w:space="0" w:color="auto"/>
        <w:left w:val="none" w:sz="0" w:space="0" w:color="auto"/>
        <w:bottom w:val="none" w:sz="0" w:space="0" w:color="auto"/>
        <w:right w:val="none" w:sz="0" w:space="0" w:color="auto"/>
      </w:divBdr>
    </w:div>
    <w:div w:id="886990143">
      <w:bodyDiv w:val="1"/>
      <w:marLeft w:val="0"/>
      <w:marRight w:val="0"/>
      <w:marTop w:val="0"/>
      <w:marBottom w:val="0"/>
      <w:divBdr>
        <w:top w:val="none" w:sz="0" w:space="0" w:color="auto"/>
        <w:left w:val="none" w:sz="0" w:space="0" w:color="auto"/>
        <w:bottom w:val="none" w:sz="0" w:space="0" w:color="auto"/>
        <w:right w:val="none" w:sz="0" w:space="0" w:color="auto"/>
      </w:divBdr>
    </w:div>
    <w:div w:id="897476717">
      <w:bodyDiv w:val="1"/>
      <w:marLeft w:val="0"/>
      <w:marRight w:val="0"/>
      <w:marTop w:val="0"/>
      <w:marBottom w:val="0"/>
      <w:divBdr>
        <w:top w:val="none" w:sz="0" w:space="0" w:color="auto"/>
        <w:left w:val="none" w:sz="0" w:space="0" w:color="auto"/>
        <w:bottom w:val="none" w:sz="0" w:space="0" w:color="auto"/>
        <w:right w:val="none" w:sz="0" w:space="0" w:color="auto"/>
      </w:divBdr>
    </w:div>
    <w:div w:id="905453243">
      <w:bodyDiv w:val="1"/>
      <w:marLeft w:val="0"/>
      <w:marRight w:val="0"/>
      <w:marTop w:val="0"/>
      <w:marBottom w:val="0"/>
      <w:divBdr>
        <w:top w:val="none" w:sz="0" w:space="0" w:color="auto"/>
        <w:left w:val="none" w:sz="0" w:space="0" w:color="auto"/>
        <w:bottom w:val="none" w:sz="0" w:space="0" w:color="auto"/>
        <w:right w:val="none" w:sz="0" w:space="0" w:color="auto"/>
      </w:divBdr>
    </w:div>
    <w:div w:id="918365295">
      <w:bodyDiv w:val="1"/>
      <w:marLeft w:val="0"/>
      <w:marRight w:val="0"/>
      <w:marTop w:val="0"/>
      <w:marBottom w:val="0"/>
      <w:divBdr>
        <w:top w:val="none" w:sz="0" w:space="0" w:color="auto"/>
        <w:left w:val="none" w:sz="0" w:space="0" w:color="auto"/>
        <w:bottom w:val="none" w:sz="0" w:space="0" w:color="auto"/>
        <w:right w:val="none" w:sz="0" w:space="0" w:color="auto"/>
      </w:divBdr>
      <w:divsChild>
        <w:div w:id="27413284">
          <w:marLeft w:val="547"/>
          <w:marRight w:val="0"/>
          <w:marTop w:val="0"/>
          <w:marBottom w:val="0"/>
          <w:divBdr>
            <w:top w:val="none" w:sz="0" w:space="0" w:color="auto"/>
            <w:left w:val="none" w:sz="0" w:space="0" w:color="auto"/>
            <w:bottom w:val="none" w:sz="0" w:space="0" w:color="auto"/>
            <w:right w:val="none" w:sz="0" w:space="0" w:color="auto"/>
          </w:divBdr>
        </w:div>
        <w:div w:id="175702241">
          <w:marLeft w:val="547"/>
          <w:marRight w:val="0"/>
          <w:marTop w:val="0"/>
          <w:marBottom w:val="0"/>
          <w:divBdr>
            <w:top w:val="none" w:sz="0" w:space="0" w:color="auto"/>
            <w:left w:val="none" w:sz="0" w:space="0" w:color="auto"/>
            <w:bottom w:val="none" w:sz="0" w:space="0" w:color="auto"/>
            <w:right w:val="none" w:sz="0" w:space="0" w:color="auto"/>
          </w:divBdr>
        </w:div>
        <w:div w:id="1656958137">
          <w:marLeft w:val="446"/>
          <w:marRight w:val="0"/>
          <w:marTop w:val="0"/>
          <w:marBottom w:val="0"/>
          <w:divBdr>
            <w:top w:val="none" w:sz="0" w:space="0" w:color="auto"/>
            <w:left w:val="none" w:sz="0" w:space="0" w:color="auto"/>
            <w:bottom w:val="none" w:sz="0" w:space="0" w:color="auto"/>
            <w:right w:val="none" w:sz="0" w:space="0" w:color="auto"/>
          </w:divBdr>
        </w:div>
      </w:divsChild>
    </w:div>
    <w:div w:id="922177082">
      <w:bodyDiv w:val="1"/>
      <w:marLeft w:val="0"/>
      <w:marRight w:val="0"/>
      <w:marTop w:val="0"/>
      <w:marBottom w:val="0"/>
      <w:divBdr>
        <w:top w:val="none" w:sz="0" w:space="0" w:color="auto"/>
        <w:left w:val="none" w:sz="0" w:space="0" w:color="auto"/>
        <w:bottom w:val="none" w:sz="0" w:space="0" w:color="auto"/>
        <w:right w:val="none" w:sz="0" w:space="0" w:color="auto"/>
      </w:divBdr>
    </w:div>
    <w:div w:id="931009079">
      <w:bodyDiv w:val="1"/>
      <w:marLeft w:val="0"/>
      <w:marRight w:val="0"/>
      <w:marTop w:val="0"/>
      <w:marBottom w:val="0"/>
      <w:divBdr>
        <w:top w:val="none" w:sz="0" w:space="0" w:color="auto"/>
        <w:left w:val="none" w:sz="0" w:space="0" w:color="auto"/>
        <w:bottom w:val="none" w:sz="0" w:space="0" w:color="auto"/>
        <w:right w:val="none" w:sz="0" w:space="0" w:color="auto"/>
      </w:divBdr>
    </w:div>
    <w:div w:id="940183034">
      <w:bodyDiv w:val="1"/>
      <w:marLeft w:val="0"/>
      <w:marRight w:val="0"/>
      <w:marTop w:val="0"/>
      <w:marBottom w:val="0"/>
      <w:divBdr>
        <w:top w:val="none" w:sz="0" w:space="0" w:color="auto"/>
        <w:left w:val="none" w:sz="0" w:space="0" w:color="auto"/>
        <w:bottom w:val="none" w:sz="0" w:space="0" w:color="auto"/>
        <w:right w:val="none" w:sz="0" w:space="0" w:color="auto"/>
      </w:divBdr>
    </w:div>
    <w:div w:id="944460322">
      <w:bodyDiv w:val="1"/>
      <w:marLeft w:val="0"/>
      <w:marRight w:val="0"/>
      <w:marTop w:val="0"/>
      <w:marBottom w:val="0"/>
      <w:divBdr>
        <w:top w:val="none" w:sz="0" w:space="0" w:color="auto"/>
        <w:left w:val="none" w:sz="0" w:space="0" w:color="auto"/>
        <w:bottom w:val="none" w:sz="0" w:space="0" w:color="auto"/>
        <w:right w:val="none" w:sz="0" w:space="0" w:color="auto"/>
      </w:divBdr>
    </w:div>
    <w:div w:id="958072034">
      <w:bodyDiv w:val="1"/>
      <w:marLeft w:val="0"/>
      <w:marRight w:val="0"/>
      <w:marTop w:val="0"/>
      <w:marBottom w:val="0"/>
      <w:divBdr>
        <w:top w:val="none" w:sz="0" w:space="0" w:color="auto"/>
        <w:left w:val="none" w:sz="0" w:space="0" w:color="auto"/>
        <w:bottom w:val="none" w:sz="0" w:space="0" w:color="auto"/>
        <w:right w:val="none" w:sz="0" w:space="0" w:color="auto"/>
      </w:divBdr>
    </w:div>
    <w:div w:id="973370393">
      <w:bodyDiv w:val="1"/>
      <w:marLeft w:val="0"/>
      <w:marRight w:val="0"/>
      <w:marTop w:val="0"/>
      <w:marBottom w:val="0"/>
      <w:divBdr>
        <w:top w:val="none" w:sz="0" w:space="0" w:color="auto"/>
        <w:left w:val="none" w:sz="0" w:space="0" w:color="auto"/>
        <w:bottom w:val="none" w:sz="0" w:space="0" w:color="auto"/>
        <w:right w:val="none" w:sz="0" w:space="0" w:color="auto"/>
      </w:divBdr>
    </w:div>
    <w:div w:id="982655044">
      <w:bodyDiv w:val="1"/>
      <w:marLeft w:val="0"/>
      <w:marRight w:val="0"/>
      <w:marTop w:val="0"/>
      <w:marBottom w:val="0"/>
      <w:divBdr>
        <w:top w:val="none" w:sz="0" w:space="0" w:color="auto"/>
        <w:left w:val="none" w:sz="0" w:space="0" w:color="auto"/>
        <w:bottom w:val="none" w:sz="0" w:space="0" w:color="auto"/>
        <w:right w:val="none" w:sz="0" w:space="0" w:color="auto"/>
      </w:divBdr>
    </w:div>
    <w:div w:id="996491905">
      <w:bodyDiv w:val="1"/>
      <w:marLeft w:val="0"/>
      <w:marRight w:val="0"/>
      <w:marTop w:val="0"/>
      <w:marBottom w:val="0"/>
      <w:divBdr>
        <w:top w:val="none" w:sz="0" w:space="0" w:color="auto"/>
        <w:left w:val="none" w:sz="0" w:space="0" w:color="auto"/>
        <w:bottom w:val="none" w:sz="0" w:space="0" w:color="auto"/>
        <w:right w:val="none" w:sz="0" w:space="0" w:color="auto"/>
      </w:divBdr>
    </w:div>
    <w:div w:id="1008213731">
      <w:bodyDiv w:val="1"/>
      <w:marLeft w:val="0"/>
      <w:marRight w:val="0"/>
      <w:marTop w:val="0"/>
      <w:marBottom w:val="0"/>
      <w:divBdr>
        <w:top w:val="none" w:sz="0" w:space="0" w:color="auto"/>
        <w:left w:val="none" w:sz="0" w:space="0" w:color="auto"/>
        <w:bottom w:val="none" w:sz="0" w:space="0" w:color="auto"/>
        <w:right w:val="none" w:sz="0" w:space="0" w:color="auto"/>
      </w:divBdr>
    </w:div>
    <w:div w:id="1013336245">
      <w:bodyDiv w:val="1"/>
      <w:marLeft w:val="0"/>
      <w:marRight w:val="0"/>
      <w:marTop w:val="0"/>
      <w:marBottom w:val="0"/>
      <w:divBdr>
        <w:top w:val="none" w:sz="0" w:space="0" w:color="auto"/>
        <w:left w:val="none" w:sz="0" w:space="0" w:color="auto"/>
        <w:bottom w:val="none" w:sz="0" w:space="0" w:color="auto"/>
        <w:right w:val="none" w:sz="0" w:space="0" w:color="auto"/>
      </w:divBdr>
    </w:div>
    <w:div w:id="1013413059">
      <w:bodyDiv w:val="1"/>
      <w:marLeft w:val="0"/>
      <w:marRight w:val="0"/>
      <w:marTop w:val="0"/>
      <w:marBottom w:val="0"/>
      <w:divBdr>
        <w:top w:val="none" w:sz="0" w:space="0" w:color="auto"/>
        <w:left w:val="none" w:sz="0" w:space="0" w:color="auto"/>
        <w:bottom w:val="none" w:sz="0" w:space="0" w:color="auto"/>
        <w:right w:val="none" w:sz="0" w:space="0" w:color="auto"/>
      </w:divBdr>
    </w:div>
    <w:div w:id="1020396172">
      <w:bodyDiv w:val="1"/>
      <w:marLeft w:val="0"/>
      <w:marRight w:val="0"/>
      <w:marTop w:val="0"/>
      <w:marBottom w:val="0"/>
      <w:divBdr>
        <w:top w:val="none" w:sz="0" w:space="0" w:color="auto"/>
        <w:left w:val="none" w:sz="0" w:space="0" w:color="auto"/>
        <w:bottom w:val="none" w:sz="0" w:space="0" w:color="auto"/>
        <w:right w:val="none" w:sz="0" w:space="0" w:color="auto"/>
      </w:divBdr>
    </w:div>
    <w:div w:id="1026518393">
      <w:bodyDiv w:val="1"/>
      <w:marLeft w:val="0"/>
      <w:marRight w:val="0"/>
      <w:marTop w:val="0"/>
      <w:marBottom w:val="0"/>
      <w:divBdr>
        <w:top w:val="none" w:sz="0" w:space="0" w:color="auto"/>
        <w:left w:val="none" w:sz="0" w:space="0" w:color="auto"/>
        <w:bottom w:val="none" w:sz="0" w:space="0" w:color="auto"/>
        <w:right w:val="none" w:sz="0" w:space="0" w:color="auto"/>
      </w:divBdr>
    </w:div>
    <w:div w:id="1037852009">
      <w:bodyDiv w:val="1"/>
      <w:marLeft w:val="0"/>
      <w:marRight w:val="0"/>
      <w:marTop w:val="0"/>
      <w:marBottom w:val="0"/>
      <w:divBdr>
        <w:top w:val="none" w:sz="0" w:space="0" w:color="auto"/>
        <w:left w:val="none" w:sz="0" w:space="0" w:color="auto"/>
        <w:bottom w:val="none" w:sz="0" w:space="0" w:color="auto"/>
        <w:right w:val="none" w:sz="0" w:space="0" w:color="auto"/>
      </w:divBdr>
    </w:div>
    <w:div w:id="1038045216">
      <w:bodyDiv w:val="1"/>
      <w:marLeft w:val="0"/>
      <w:marRight w:val="0"/>
      <w:marTop w:val="0"/>
      <w:marBottom w:val="0"/>
      <w:divBdr>
        <w:top w:val="none" w:sz="0" w:space="0" w:color="auto"/>
        <w:left w:val="none" w:sz="0" w:space="0" w:color="auto"/>
        <w:bottom w:val="none" w:sz="0" w:space="0" w:color="auto"/>
        <w:right w:val="none" w:sz="0" w:space="0" w:color="auto"/>
      </w:divBdr>
    </w:div>
    <w:div w:id="1080714094">
      <w:bodyDiv w:val="1"/>
      <w:marLeft w:val="0"/>
      <w:marRight w:val="0"/>
      <w:marTop w:val="0"/>
      <w:marBottom w:val="0"/>
      <w:divBdr>
        <w:top w:val="none" w:sz="0" w:space="0" w:color="auto"/>
        <w:left w:val="none" w:sz="0" w:space="0" w:color="auto"/>
        <w:bottom w:val="none" w:sz="0" w:space="0" w:color="auto"/>
        <w:right w:val="none" w:sz="0" w:space="0" w:color="auto"/>
      </w:divBdr>
    </w:div>
    <w:div w:id="1113397874">
      <w:bodyDiv w:val="1"/>
      <w:marLeft w:val="0"/>
      <w:marRight w:val="0"/>
      <w:marTop w:val="0"/>
      <w:marBottom w:val="0"/>
      <w:divBdr>
        <w:top w:val="none" w:sz="0" w:space="0" w:color="auto"/>
        <w:left w:val="none" w:sz="0" w:space="0" w:color="auto"/>
        <w:bottom w:val="none" w:sz="0" w:space="0" w:color="auto"/>
        <w:right w:val="none" w:sz="0" w:space="0" w:color="auto"/>
      </w:divBdr>
      <w:divsChild>
        <w:div w:id="519708983">
          <w:marLeft w:val="446"/>
          <w:marRight w:val="0"/>
          <w:marTop w:val="0"/>
          <w:marBottom w:val="0"/>
          <w:divBdr>
            <w:top w:val="none" w:sz="0" w:space="0" w:color="auto"/>
            <w:left w:val="none" w:sz="0" w:space="0" w:color="auto"/>
            <w:bottom w:val="none" w:sz="0" w:space="0" w:color="auto"/>
            <w:right w:val="none" w:sz="0" w:space="0" w:color="auto"/>
          </w:divBdr>
        </w:div>
        <w:div w:id="1328751828">
          <w:marLeft w:val="446"/>
          <w:marRight w:val="0"/>
          <w:marTop w:val="0"/>
          <w:marBottom w:val="0"/>
          <w:divBdr>
            <w:top w:val="none" w:sz="0" w:space="0" w:color="auto"/>
            <w:left w:val="none" w:sz="0" w:space="0" w:color="auto"/>
            <w:bottom w:val="none" w:sz="0" w:space="0" w:color="auto"/>
            <w:right w:val="none" w:sz="0" w:space="0" w:color="auto"/>
          </w:divBdr>
        </w:div>
      </w:divsChild>
    </w:div>
    <w:div w:id="1148591413">
      <w:bodyDiv w:val="1"/>
      <w:marLeft w:val="0"/>
      <w:marRight w:val="0"/>
      <w:marTop w:val="0"/>
      <w:marBottom w:val="0"/>
      <w:divBdr>
        <w:top w:val="none" w:sz="0" w:space="0" w:color="auto"/>
        <w:left w:val="none" w:sz="0" w:space="0" w:color="auto"/>
        <w:bottom w:val="none" w:sz="0" w:space="0" w:color="auto"/>
        <w:right w:val="none" w:sz="0" w:space="0" w:color="auto"/>
      </w:divBdr>
    </w:div>
    <w:div w:id="1156261471">
      <w:bodyDiv w:val="1"/>
      <w:marLeft w:val="0"/>
      <w:marRight w:val="0"/>
      <w:marTop w:val="0"/>
      <w:marBottom w:val="0"/>
      <w:divBdr>
        <w:top w:val="none" w:sz="0" w:space="0" w:color="auto"/>
        <w:left w:val="none" w:sz="0" w:space="0" w:color="auto"/>
        <w:bottom w:val="none" w:sz="0" w:space="0" w:color="auto"/>
        <w:right w:val="none" w:sz="0" w:space="0" w:color="auto"/>
      </w:divBdr>
    </w:div>
    <w:div w:id="1160660565">
      <w:bodyDiv w:val="1"/>
      <w:marLeft w:val="0"/>
      <w:marRight w:val="0"/>
      <w:marTop w:val="0"/>
      <w:marBottom w:val="0"/>
      <w:divBdr>
        <w:top w:val="none" w:sz="0" w:space="0" w:color="auto"/>
        <w:left w:val="none" w:sz="0" w:space="0" w:color="auto"/>
        <w:bottom w:val="none" w:sz="0" w:space="0" w:color="auto"/>
        <w:right w:val="none" w:sz="0" w:space="0" w:color="auto"/>
      </w:divBdr>
    </w:div>
    <w:div w:id="1163617670">
      <w:bodyDiv w:val="1"/>
      <w:marLeft w:val="0"/>
      <w:marRight w:val="0"/>
      <w:marTop w:val="0"/>
      <w:marBottom w:val="0"/>
      <w:divBdr>
        <w:top w:val="none" w:sz="0" w:space="0" w:color="auto"/>
        <w:left w:val="none" w:sz="0" w:space="0" w:color="auto"/>
        <w:bottom w:val="none" w:sz="0" w:space="0" w:color="auto"/>
        <w:right w:val="none" w:sz="0" w:space="0" w:color="auto"/>
      </w:divBdr>
      <w:divsChild>
        <w:div w:id="37708977">
          <w:marLeft w:val="1166"/>
          <w:marRight w:val="0"/>
          <w:marTop w:val="140"/>
          <w:marBottom w:val="0"/>
          <w:divBdr>
            <w:top w:val="none" w:sz="0" w:space="0" w:color="auto"/>
            <w:left w:val="none" w:sz="0" w:space="0" w:color="auto"/>
            <w:bottom w:val="none" w:sz="0" w:space="0" w:color="auto"/>
            <w:right w:val="none" w:sz="0" w:space="0" w:color="auto"/>
          </w:divBdr>
        </w:div>
        <w:div w:id="150294573">
          <w:marLeft w:val="1166"/>
          <w:marRight w:val="0"/>
          <w:marTop w:val="140"/>
          <w:marBottom w:val="0"/>
          <w:divBdr>
            <w:top w:val="none" w:sz="0" w:space="0" w:color="auto"/>
            <w:left w:val="none" w:sz="0" w:space="0" w:color="auto"/>
            <w:bottom w:val="none" w:sz="0" w:space="0" w:color="auto"/>
            <w:right w:val="none" w:sz="0" w:space="0" w:color="auto"/>
          </w:divBdr>
        </w:div>
        <w:div w:id="539123066">
          <w:marLeft w:val="1166"/>
          <w:marRight w:val="0"/>
          <w:marTop w:val="140"/>
          <w:marBottom w:val="0"/>
          <w:divBdr>
            <w:top w:val="none" w:sz="0" w:space="0" w:color="auto"/>
            <w:left w:val="none" w:sz="0" w:space="0" w:color="auto"/>
            <w:bottom w:val="none" w:sz="0" w:space="0" w:color="auto"/>
            <w:right w:val="none" w:sz="0" w:space="0" w:color="auto"/>
          </w:divBdr>
        </w:div>
        <w:div w:id="911895401">
          <w:marLeft w:val="1166"/>
          <w:marRight w:val="0"/>
          <w:marTop w:val="140"/>
          <w:marBottom w:val="0"/>
          <w:divBdr>
            <w:top w:val="none" w:sz="0" w:space="0" w:color="auto"/>
            <w:left w:val="none" w:sz="0" w:space="0" w:color="auto"/>
            <w:bottom w:val="none" w:sz="0" w:space="0" w:color="auto"/>
            <w:right w:val="none" w:sz="0" w:space="0" w:color="auto"/>
          </w:divBdr>
        </w:div>
        <w:div w:id="1080906844">
          <w:marLeft w:val="1166"/>
          <w:marRight w:val="0"/>
          <w:marTop w:val="140"/>
          <w:marBottom w:val="0"/>
          <w:divBdr>
            <w:top w:val="none" w:sz="0" w:space="0" w:color="auto"/>
            <w:left w:val="none" w:sz="0" w:space="0" w:color="auto"/>
            <w:bottom w:val="none" w:sz="0" w:space="0" w:color="auto"/>
            <w:right w:val="none" w:sz="0" w:space="0" w:color="auto"/>
          </w:divBdr>
        </w:div>
        <w:div w:id="1172255792">
          <w:marLeft w:val="1166"/>
          <w:marRight w:val="0"/>
          <w:marTop w:val="140"/>
          <w:marBottom w:val="0"/>
          <w:divBdr>
            <w:top w:val="none" w:sz="0" w:space="0" w:color="auto"/>
            <w:left w:val="none" w:sz="0" w:space="0" w:color="auto"/>
            <w:bottom w:val="none" w:sz="0" w:space="0" w:color="auto"/>
            <w:right w:val="none" w:sz="0" w:space="0" w:color="auto"/>
          </w:divBdr>
        </w:div>
        <w:div w:id="1477529153">
          <w:marLeft w:val="1166"/>
          <w:marRight w:val="0"/>
          <w:marTop w:val="140"/>
          <w:marBottom w:val="0"/>
          <w:divBdr>
            <w:top w:val="none" w:sz="0" w:space="0" w:color="auto"/>
            <w:left w:val="none" w:sz="0" w:space="0" w:color="auto"/>
            <w:bottom w:val="none" w:sz="0" w:space="0" w:color="auto"/>
            <w:right w:val="none" w:sz="0" w:space="0" w:color="auto"/>
          </w:divBdr>
        </w:div>
        <w:div w:id="1505049001">
          <w:marLeft w:val="1166"/>
          <w:marRight w:val="0"/>
          <w:marTop w:val="140"/>
          <w:marBottom w:val="0"/>
          <w:divBdr>
            <w:top w:val="none" w:sz="0" w:space="0" w:color="auto"/>
            <w:left w:val="none" w:sz="0" w:space="0" w:color="auto"/>
            <w:bottom w:val="none" w:sz="0" w:space="0" w:color="auto"/>
            <w:right w:val="none" w:sz="0" w:space="0" w:color="auto"/>
          </w:divBdr>
        </w:div>
        <w:div w:id="1715304404">
          <w:marLeft w:val="1166"/>
          <w:marRight w:val="0"/>
          <w:marTop w:val="140"/>
          <w:marBottom w:val="0"/>
          <w:divBdr>
            <w:top w:val="none" w:sz="0" w:space="0" w:color="auto"/>
            <w:left w:val="none" w:sz="0" w:space="0" w:color="auto"/>
            <w:bottom w:val="none" w:sz="0" w:space="0" w:color="auto"/>
            <w:right w:val="none" w:sz="0" w:space="0" w:color="auto"/>
          </w:divBdr>
        </w:div>
        <w:div w:id="1974484908">
          <w:marLeft w:val="1166"/>
          <w:marRight w:val="0"/>
          <w:marTop w:val="140"/>
          <w:marBottom w:val="0"/>
          <w:divBdr>
            <w:top w:val="none" w:sz="0" w:space="0" w:color="auto"/>
            <w:left w:val="none" w:sz="0" w:space="0" w:color="auto"/>
            <w:bottom w:val="none" w:sz="0" w:space="0" w:color="auto"/>
            <w:right w:val="none" w:sz="0" w:space="0" w:color="auto"/>
          </w:divBdr>
        </w:div>
      </w:divsChild>
    </w:div>
    <w:div w:id="1164126929">
      <w:bodyDiv w:val="1"/>
      <w:marLeft w:val="0"/>
      <w:marRight w:val="0"/>
      <w:marTop w:val="0"/>
      <w:marBottom w:val="0"/>
      <w:divBdr>
        <w:top w:val="none" w:sz="0" w:space="0" w:color="auto"/>
        <w:left w:val="none" w:sz="0" w:space="0" w:color="auto"/>
        <w:bottom w:val="none" w:sz="0" w:space="0" w:color="auto"/>
        <w:right w:val="none" w:sz="0" w:space="0" w:color="auto"/>
      </w:divBdr>
    </w:div>
    <w:div w:id="1175222128">
      <w:bodyDiv w:val="1"/>
      <w:marLeft w:val="0"/>
      <w:marRight w:val="0"/>
      <w:marTop w:val="0"/>
      <w:marBottom w:val="0"/>
      <w:divBdr>
        <w:top w:val="none" w:sz="0" w:space="0" w:color="auto"/>
        <w:left w:val="none" w:sz="0" w:space="0" w:color="auto"/>
        <w:bottom w:val="none" w:sz="0" w:space="0" w:color="auto"/>
        <w:right w:val="none" w:sz="0" w:space="0" w:color="auto"/>
      </w:divBdr>
      <w:divsChild>
        <w:div w:id="634410188">
          <w:marLeft w:val="1166"/>
          <w:marRight w:val="0"/>
          <w:marTop w:val="77"/>
          <w:marBottom w:val="0"/>
          <w:divBdr>
            <w:top w:val="none" w:sz="0" w:space="0" w:color="auto"/>
            <w:left w:val="none" w:sz="0" w:space="0" w:color="auto"/>
            <w:bottom w:val="none" w:sz="0" w:space="0" w:color="auto"/>
            <w:right w:val="none" w:sz="0" w:space="0" w:color="auto"/>
          </w:divBdr>
        </w:div>
        <w:div w:id="637341201">
          <w:marLeft w:val="1166"/>
          <w:marRight w:val="0"/>
          <w:marTop w:val="77"/>
          <w:marBottom w:val="0"/>
          <w:divBdr>
            <w:top w:val="none" w:sz="0" w:space="0" w:color="auto"/>
            <w:left w:val="none" w:sz="0" w:space="0" w:color="auto"/>
            <w:bottom w:val="none" w:sz="0" w:space="0" w:color="auto"/>
            <w:right w:val="none" w:sz="0" w:space="0" w:color="auto"/>
          </w:divBdr>
        </w:div>
      </w:divsChild>
    </w:div>
    <w:div w:id="1185362882">
      <w:bodyDiv w:val="1"/>
      <w:marLeft w:val="0"/>
      <w:marRight w:val="0"/>
      <w:marTop w:val="0"/>
      <w:marBottom w:val="0"/>
      <w:divBdr>
        <w:top w:val="none" w:sz="0" w:space="0" w:color="auto"/>
        <w:left w:val="none" w:sz="0" w:space="0" w:color="auto"/>
        <w:bottom w:val="none" w:sz="0" w:space="0" w:color="auto"/>
        <w:right w:val="none" w:sz="0" w:space="0" w:color="auto"/>
      </w:divBdr>
    </w:div>
    <w:div w:id="1194927919">
      <w:bodyDiv w:val="1"/>
      <w:marLeft w:val="0"/>
      <w:marRight w:val="0"/>
      <w:marTop w:val="0"/>
      <w:marBottom w:val="0"/>
      <w:divBdr>
        <w:top w:val="none" w:sz="0" w:space="0" w:color="auto"/>
        <w:left w:val="none" w:sz="0" w:space="0" w:color="auto"/>
        <w:bottom w:val="none" w:sz="0" w:space="0" w:color="auto"/>
        <w:right w:val="none" w:sz="0" w:space="0" w:color="auto"/>
      </w:divBdr>
    </w:div>
    <w:div w:id="1210073040">
      <w:bodyDiv w:val="1"/>
      <w:marLeft w:val="0"/>
      <w:marRight w:val="0"/>
      <w:marTop w:val="0"/>
      <w:marBottom w:val="0"/>
      <w:divBdr>
        <w:top w:val="none" w:sz="0" w:space="0" w:color="auto"/>
        <w:left w:val="none" w:sz="0" w:space="0" w:color="auto"/>
        <w:bottom w:val="none" w:sz="0" w:space="0" w:color="auto"/>
        <w:right w:val="none" w:sz="0" w:space="0" w:color="auto"/>
      </w:divBdr>
      <w:divsChild>
        <w:div w:id="334236301">
          <w:marLeft w:val="0"/>
          <w:marRight w:val="0"/>
          <w:marTop w:val="0"/>
          <w:marBottom w:val="0"/>
          <w:divBdr>
            <w:top w:val="none" w:sz="0" w:space="0" w:color="auto"/>
            <w:left w:val="none" w:sz="0" w:space="0" w:color="auto"/>
            <w:bottom w:val="none" w:sz="0" w:space="0" w:color="auto"/>
            <w:right w:val="none" w:sz="0" w:space="0" w:color="auto"/>
          </w:divBdr>
          <w:divsChild>
            <w:div w:id="1831169552">
              <w:marLeft w:val="0"/>
              <w:marRight w:val="0"/>
              <w:marTop w:val="0"/>
              <w:marBottom w:val="0"/>
              <w:divBdr>
                <w:top w:val="none" w:sz="0" w:space="0" w:color="auto"/>
                <w:left w:val="none" w:sz="0" w:space="0" w:color="auto"/>
                <w:bottom w:val="none" w:sz="0" w:space="0" w:color="auto"/>
                <w:right w:val="none" w:sz="0" w:space="0" w:color="auto"/>
              </w:divBdr>
              <w:divsChild>
                <w:div w:id="1953632837">
                  <w:marLeft w:val="0"/>
                  <w:marRight w:val="0"/>
                  <w:marTop w:val="0"/>
                  <w:marBottom w:val="0"/>
                  <w:divBdr>
                    <w:top w:val="none" w:sz="0" w:space="0" w:color="auto"/>
                    <w:left w:val="none" w:sz="0" w:space="0" w:color="auto"/>
                    <w:bottom w:val="none" w:sz="0" w:space="0" w:color="auto"/>
                    <w:right w:val="none" w:sz="0" w:space="0" w:color="auto"/>
                  </w:divBdr>
                  <w:divsChild>
                    <w:div w:id="1800950933">
                      <w:marLeft w:val="0"/>
                      <w:marRight w:val="0"/>
                      <w:marTop w:val="0"/>
                      <w:marBottom w:val="0"/>
                      <w:divBdr>
                        <w:top w:val="none" w:sz="0" w:space="0" w:color="auto"/>
                        <w:left w:val="none" w:sz="0" w:space="0" w:color="auto"/>
                        <w:bottom w:val="none" w:sz="0" w:space="0" w:color="auto"/>
                        <w:right w:val="none" w:sz="0" w:space="0" w:color="auto"/>
                      </w:divBdr>
                      <w:divsChild>
                        <w:div w:id="985627446">
                          <w:marLeft w:val="0"/>
                          <w:marRight w:val="0"/>
                          <w:marTop w:val="0"/>
                          <w:marBottom w:val="0"/>
                          <w:divBdr>
                            <w:top w:val="none" w:sz="0" w:space="0" w:color="auto"/>
                            <w:left w:val="none" w:sz="0" w:space="0" w:color="auto"/>
                            <w:bottom w:val="none" w:sz="0" w:space="0" w:color="auto"/>
                            <w:right w:val="none" w:sz="0" w:space="0" w:color="auto"/>
                          </w:divBdr>
                          <w:divsChild>
                            <w:div w:id="162626954">
                              <w:marLeft w:val="0"/>
                              <w:marRight w:val="0"/>
                              <w:marTop w:val="0"/>
                              <w:marBottom w:val="0"/>
                              <w:divBdr>
                                <w:top w:val="none" w:sz="0" w:space="0" w:color="auto"/>
                                <w:left w:val="none" w:sz="0" w:space="0" w:color="auto"/>
                                <w:bottom w:val="none" w:sz="0" w:space="0" w:color="auto"/>
                                <w:right w:val="none" w:sz="0" w:space="0" w:color="auto"/>
                              </w:divBdr>
                              <w:divsChild>
                                <w:div w:id="7788363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17160884">
      <w:bodyDiv w:val="1"/>
      <w:marLeft w:val="0"/>
      <w:marRight w:val="0"/>
      <w:marTop w:val="0"/>
      <w:marBottom w:val="0"/>
      <w:divBdr>
        <w:top w:val="none" w:sz="0" w:space="0" w:color="auto"/>
        <w:left w:val="none" w:sz="0" w:space="0" w:color="auto"/>
        <w:bottom w:val="none" w:sz="0" w:space="0" w:color="auto"/>
        <w:right w:val="none" w:sz="0" w:space="0" w:color="auto"/>
      </w:divBdr>
      <w:divsChild>
        <w:div w:id="172303341">
          <w:marLeft w:val="0"/>
          <w:marRight w:val="0"/>
          <w:marTop w:val="0"/>
          <w:marBottom w:val="0"/>
          <w:divBdr>
            <w:top w:val="none" w:sz="0" w:space="0" w:color="auto"/>
            <w:left w:val="none" w:sz="0" w:space="0" w:color="auto"/>
            <w:bottom w:val="none" w:sz="0" w:space="0" w:color="auto"/>
            <w:right w:val="none" w:sz="0" w:space="0" w:color="auto"/>
          </w:divBdr>
        </w:div>
        <w:div w:id="512257914">
          <w:marLeft w:val="0"/>
          <w:marRight w:val="0"/>
          <w:marTop w:val="0"/>
          <w:marBottom w:val="0"/>
          <w:divBdr>
            <w:top w:val="none" w:sz="0" w:space="0" w:color="auto"/>
            <w:left w:val="none" w:sz="0" w:space="0" w:color="auto"/>
            <w:bottom w:val="none" w:sz="0" w:space="0" w:color="auto"/>
            <w:right w:val="none" w:sz="0" w:space="0" w:color="auto"/>
          </w:divBdr>
        </w:div>
        <w:div w:id="720131974">
          <w:marLeft w:val="0"/>
          <w:marRight w:val="0"/>
          <w:marTop w:val="0"/>
          <w:marBottom w:val="0"/>
          <w:divBdr>
            <w:top w:val="none" w:sz="0" w:space="0" w:color="auto"/>
            <w:left w:val="none" w:sz="0" w:space="0" w:color="auto"/>
            <w:bottom w:val="none" w:sz="0" w:space="0" w:color="auto"/>
            <w:right w:val="none" w:sz="0" w:space="0" w:color="auto"/>
          </w:divBdr>
        </w:div>
        <w:div w:id="1011181697">
          <w:marLeft w:val="0"/>
          <w:marRight w:val="0"/>
          <w:marTop w:val="0"/>
          <w:marBottom w:val="0"/>
          <w:divBdr>
            <w:top w:val="none" w:sz="0" w:space="0" w:color="auto"/>
            <w:left w:val="none" w:sz="0" w:space="0" w:color="auto"/>
            <w:bottom w:val="none" w:sz="0" w:space="0" w:color="auto"/>
            <w:right w:val="none" w:sz="0" w:space="0" w:color="auto"/>
          </w:divBdr>
        </w:div>
        <w:div w:id="1310357170">
          <w:marLeft w:val="0"/>
          <w:marRight w:val="0"/>
          <w:marTop w:val="0"/>
          <w:marBottom w:val="0"/>
          <w:divBdr>
            <w:top w:val="none" w:sz="0" w:space="0" w:color="auto"/>
            <w:left w:val="none" w:sz="0" w:space="0" w:color="auto"/>
            <w:bottom w:val="none" w:sz="0" w:space="0" w:color="auto"/>
            <w:right w:val="none" w:sz="0" w:space="0" w:color="auto"/>
          </w:divBdr>
        </w:div>
        <w:div w:id="1381435593">
          <w:marLeft w:val="0"/>
          <w:marRight w:val="0"/>
          <w:marTop w:val="0"/>
          <w:marBottom w:val="0"/>
          <w:divBdr>
            <w:top w:val="none" w:sz="0" w:space="0" w:color="auto"/>
            <w:left w:val="none" w:sz="0" w:space="0" w:color="auto"/>
            <w:bottom w:val="none" w:sz="0" w:space="0" w:color="auto"/>
            <w:right w:val="none" w:sz="0" w:space="0" w:color="auto"/>
          </w:divBdr>
        </w:div>
        <w:div w:id="1506049720">
          <w:marLeft w:val="0"/>
          <w:marRight w:val="0"/>
          <w:marTop w:val="0"/>
          <w:marBottom w:val="0"/>
          <w:divBdr>
            <w:top w:val="none" w:sz="0" w:space="0" w:color="auto"/>
            <w:left w:val="none" w:sz="0" w:space="0" w:color="auto"/>
            <w:bottom w:val="none" w:sz="0" w:space="0" w:color="auto"/>
            <w:right w:val="none" w:sz="0" w:space="0" w:color="auto"/>
          </w:divBdr>
        </w:div>
      </w:divsChild>
    </w:div>
    <w:div w:id="1217863109">
      <w:bodyDiv w:val="1"/>
      <w:marLeft w:val="0"/>
      <w:marRight w:val="0"/>
      <w:marTop w:val="0"/>
      <w:marBottom w:val="0"/>
      <w:divBdr>
        <w:top w:val="none" w:sz="0" w:space="0" w:color="auto"/>
        <w:left w:val="none" w:sz="0" w:space="0" w:color="auto"/>
        <w:bottom w:val="none" w:sz="0" w:space="0" w:color="auto"/>
        <w:right w:val="none" w:sz="0" w:space="0" w:color="auto"/>
      </w:divBdr>
    </w:div>
    <w:div w:id="1223830177">
      <w:bodyDiv w:val="1"/>
      <w:marLeft w:val="0"/>
      <w:marRight w:val="0"/>
      <w:marTop w:val="0"/>
      <w:marBottom w:val="0"/>
      <w:divBdr>
        <w:top w:val="none" w:sz="0" w:space="0" w:color="auto"/>
        <w:left w:val="none" w:sz="0" w:space="0" w:color="auto"/>
        <w:bottom w:val="none" w:sz="0" w:space="0" w:color="auto"/>
        <w:right w:val="none" w:sz="0" w:space="0" w:color="auto"/>
      </w:divBdr>
    </w:div>
    <w:div w:id="1225213308">
      <w:bodyDiv w:val="1"/>
      <w:marLeft w:val="0"/>
      <w:marRight w:val="0"/>
      <w:marTop w:val="0"/>
      <w:marBottom w:val="0"/>
      <w:divBdr>
        <w:top w:val="none" w:sz="0" w:space="0" w:color="auto"/>
        <w:left w:val="none" w:sz="0" w:space="0" w:color="auto"/>
        <w:bottom w:val="none" w:sz="0" w:space="0" w:color="auto"/>
        <w:right w:val="none" w:sz="0" w:space="0" w:color="auto"/>
      </w:divBdr>
    </w:div>
    <w:div w:id="1260941422">
      <w:bodyDiv w:val="1"/>
      <w:marLeft w:val="0"/>
      <w:marRight w:val="0"/>
      <w:marTop w:val="0"/>
      <w:marBottom w:val="0"/>
      <w:divBdr>
        <w:top w:val="none" w:sz="0" w:space="0" w:color="auto"/>
        <w:left w:val="none" w:sz="0" w:space="0" w:color="auto"/>
        <w:bottom w:val="none" w:sz="0" w:space="0" w:color="auto"/>
        <w:right w:val="none" w:sz="0" w:space="0" w:color="auto"/>
      </w:divBdr>
    </w:div>
    <w:div w:id="1279482353">
      <w:bodyDiv w:val="1"/>
      <w:marLeft w:val="0"/>
      <w:marRight w:val="0"/>
      <w:marTop w:val="0"/>
      <w:marBottom w:val="0"/>
      <w:divBdr>
        <w:top w:val="none" w:sz="0" w:space="0" w:color="auto"/>
        <w:left w:val="none" w:sz="0" w:space="0" w:color="auto"/>
        <w:bottom w:val="none" w:sz="0" w:space="0" w:color="auto"/>
        <w:right w:val="none" w:sz="0" w:space="0" w:color="auto"/>
      </w:divBdr>
      <w:divsChild>
        <w:div w:id="312488898">
          <w:marLeft w:val="0"/>
          <w:marRight w:val="0"/>
          <w:marTop w:val="0"/>
          <w:marBottom w:val="0"/>
          <w:divBdr>
            <w:top w:val="none" w:sz="0" w:space="0" w:color="auto"/>
            <w:left w:val="none" w:sz="0" w:space="0" w:color="auto"/>
            <w:bottom w:val="none" w:sz="0" w:space="0" w:color="auto"/>
            <w:right w:val="none" w:sz="0" w:space="0" w:color="auto"/>
          </w:divBdr>
        </w:div>
        <w:div w:id="523175926">
          <w:marLeft w:val="0"/>
          <w:marRight w:val="0"/>
          <w:marTop w:val="0"/>
          <w:marBottom w:val="0"/>
          <w:divBdr>
            <w:top w:val="none" w:sz="0" w:space="0" w:color="auto"/>
            <w:left w:val="none" w:sz="0" w:space="0" w:color="auto"/>
            <w:bottom w:val="none" w:sz="0" w:space="0" w:color="auto"/>
            <w:right w:val="none" w:sz="0" w:space="0" w:color="auto"/>
          </w:divBdr>
        </w:div>
        <w:div w:id="524563894">
          <w:marLeft w:val="0"/>
          <w:marRight w:val="0"/>
          <w:marTop w:val="0"/>
          <w:marBottom w:val="0"/>
          <w:divBdr>
            <w:top w:val="none" w:sz="0" w:space="0" w:color="auto"/>
            <w:left w:val="none" w:sz="0" w:space="0" w:color="auto"/>
            <w:bottom w:val="none" w:sz="0" w:space="0" w:color="auto"/>
            <w:right w:val="none" w:sz="0" w:space="0" w:color="auto"/>
          </w:divBdr>
          <w:divsChild>
            <w:div w:id="594093960">
              <w:marLeft w:val="0"/>
              <w:marRight w:val="0"/>
              <w:marTop w:val="0"/>
              <w:marBottom w:val="0"/>
              <w:divBdr>
                <w:top w:val="none" w:sz="0" w:space="0" w:color="auto"/>
                <w:left w:val="none" w:sz="0" w:space="0" w:color="auto"/>
                <w:bottom w:val="none" w:sz="0" w:space="0" w:color="auto"/>
                <w:right w:val="none" w:sz="0" w:space="0" w:color="auto"/>
              </w:divBdr>
            </w:div>
            <w:div w:id="905647351">
              <w:marLeft w:val="0"/>
              <w:marRight w:val="0"/>
              <w:marTop w:val="0"/>
              <w:marBottom w:val="0"/>
              <w:divBdr>
                <w:top w:val="none" w:sz="0" w:space="0" w:color="auto"/>
                <w:left w:val="none" w:sz="0" w:space="0" w:color="auto"/>
                <w:bottom w:val="none" w:sz="0" w:space="0" w:color="auto"/>
                <w:right w:val="none" w:sz="0" w:space="0" w:color="auto"/>
              </w:divBdr>
            </w:div>
            <w:div w:id="1682853773">
              <w:marLeft w:val="0"/>
              <w:marRight w:val="0"/>
              <w:marTop w:val="0"/>
              <w:marBottom w:val="0"/>
              <w:divBdr>
                <w:top w:val="none" w:sz="0" w:space="0" w:color="auto"/>
                <w:left w:val="none" w:sz="0" w:space="0" w:color="auto"/>
                <w:bottom w:val="none" w:sz="0" w:space="0" w:color="auto"/>
                <w:right w:val="none" w:sz="0" w:space="0" w:color="auto"/>
              </w:divBdr>
            </w:div>
            <w:div w:id="1785495165">
              <w:marLeft w:val="0"/>
              <w:marRight w:val="0"/>
              <w:marTop w:val="0"/>
              <w:marBottom w:val="0"/>
              <w:divBdr>
                <w:top w:val="none" w:sz="0" w:space="0" w:color="auto"/>
                <w:left w:val="none" w:sz="0" w:space="0" w:color="auto"/>
                <w:bottom w:val="none" w:sz="0" w:space="0" w:color="auto"/>
                <w:right w:val="none" w:sz="0" w:space="0" w:color="auto"/>
              </w:divBdr>
            </w:div>
          </w:divsChild>
        </w:div>
        <w:div w:id="748498449">
          <w:marLeft w:val="0"/>
          <w:marRight w:val="0"/>
          <w:marTop w:val="0"/>
          <w:marBottom w:val="0"/>
          <w:divBdr>
            <w:top w:val="none" w:sz="0" w:space="0" w:color="auto"/>
            <w:left w:val="none" w:sz="0" w:space="0" w:color="auto"/>
            <w:bottom w:val="none" w:sz="0" w:space="0" w:color="auto"/>
            <w:right w:val="none" w:sz="0" w:space="0" w:color="auto"/>
          </w:divBdr>
        </w:div>
        <w:div w:id="1568110621">
          <w:marLeft w:val="0"/>
          <w:marRight w:val="0"/>
          <w:marTop w:val="0"/>
          <w:marBottom w:val="0"/>
          <w:divBdr>
            <w:top w:val="none" w:sz="0" w:space="0" w:color="auto"/>
            <w:left w:val="none" w:sz="0" w:space="0" w:color="auto"/>
            <w:bottom w:val="none" w:sz="0" w:space="0" w:color="auto"/>
            <w:right w:val="none" w:sz="0" w:space="0" w:color="auto"/>
          </w:divBdr>
        </w:div>
        <w:div w:id="1777943799">
          <w:marLeft w:val="0"/>
          <w:marRight w:val="0"/>
          <w:marTop w:val="0"/>
          <w:marBottom w:val="0"/>
          <w:divBdr>
            <w:top w:val="none" w:sz="0" w:space="0" w:color="auto"/>
            <w:left w:val="none" w:sz="0" w:space="0" w:color="auto"/>
            <w:bottom w:val="none" w:sz="0" w:space="0" w:color="auto"/>
            <w:right w:val="none" w:sz="0" w:space="0" w:color="auto"/>
          </w:divBdr>
        </w:div>
      </w:divsChild>
    </w:div>
    <w:div w:id="1287468937">
      <w:bodyDiv w:val="1"/>
      <w:marLeft w:val="0"/>
      <w:marRight w:val="0"/>
      <w:marTop w:val="0"/>
      <w:marBottom w:val="0"/>
      <w:divBdr>
        <w:top w:val="none" w:sz="0" w:space="0" w:color="auto"/>
        <w:left w:val="none" w:sz="0" w:space="0" w:color="auto"/>
        <w:bottom w:val="none" w:sz="0" w:space="0" w:color="auto"/>
        <w:right w:val="none" w:sz="0" w:space="0" w:color="auto"/>
      </w:divBdr>
    </w:div>
    <w:div w:id="1326975346">
      <w:bodyDiv w:val="1"/>
      <w:marLeft w:val="0"/>
      <w:marRight w:val="0"/>
      <w:marTop w:val="0"/>
      <w:marBottom w:val="0"/>
      <w:divBdr>
        <w:top w:val="none" w:sz="0" w:space="0" w:color="auto"/>
        <w:left w:val="none" w:sz="0" w:space="0" w:color="auto"/>
        <w:bottom w:val="none" w:sz="0" w:space="0" w:color="auto"/>
        <w:right w:val="none" w:sz="0" w:space="0" w:color="auto"/>
      </w:divBdr>
    </w:div>
    <w:div w:id="1338002196">
      <w:bodyDiv w:val="1"/>
      <w:marLeft w:val="0"/>
      <w:marRight w:val="0"/>
      <w:marTop w:val="0"/>
      <w:marBottom w:val="0"/>
      <w:divBdr>
        <w:top w:val="none" w:sz="0" w:space="0" w:color="auto"/>
        <w:left w:val="none" w:sz="0" w:space="0" w:color="auto"/>
        <w:bottom w:val="none" w:sz="0" w:space="0" w:color="auto"/>
        <w:right w:val="none" w:sz="0" w:space="0" w:color="auto"/>
      </w:divBdr>
    </w:div>
    <w:div w:id="1346401345">
      <w:bodyDiv w:val="1"/>
      <w:marLeft w:val="0"/>
      <w:marRight w:val="0"/>
      <w:marTop w:val="0"/>
      <w:marBottom w:val="0"/>
      <w:divBdr>
        <w:top w:val="none" w:sz="0" w:space="0" w:color="auto"/>
        <w:left w:val="none" w:sz="0" w:space="0" w:color="auto"/>
        <w:bottom w:val="none" w:sz="0" w:space="0" w:color="auto"/>
        <w:right w:val="none" w:sz="0" w:space="0" w:color="auto"/>
      </w:divBdr>
    </w:div>
    <w:div w:id="1347052316">
      <w:bodyDiv w:val="1"/>
      <w:marLeft w:val="0"/>
      <w:marRight w:val="0"/>
      <w:marTop w:val="0"/>
      <w:marBottom w:val="0"/>
      <w:divBdr>
        <w:top w:val="none" w:sz="0" w:space="0" w:color="auto"/>
        <w:left w:val="none" w:sz="0" w:space="0" w:color="auto"/>
        <w:bottom w:val="none" w:sz="0" w:space="0" w:color="auto"/>
        <w:right w:val="none" w:sz="0" w:space="0" w:color="auto"/>
      </w:divBdr>
    </w:div>
    <w:div w:id="1383871818">
      <w:bodyDiv w:val="1"/>
      <w:marLeft w:val="0"/>
      <w:marRight w:val="0"/>
      <w:marTop w:val="0"/>
      <w:marBottom w:val="0"/>
      <w:divBdr>
        <w:top w:val="none" w:sz="0" w:space="0" w:color="auto"/>
        <w:left w:val="none" w:sz="0" w:space="0" w:color="auto"/>
        <w:bottom w:val="none" w:sz="0" w:space="0" w:color="auto"/>
        <w:right w:val="none" w:sz="0" w:space="0" w:color="auto"/>
      </w:divBdr>
      <w:divsChild>
        <w:div w:id="49693105">
          <w:marLeft w:val="1166"/>
          <w:marRight w:val="0"/>
          <w:marTop w:val="140"/>
          <w:marBottom w:val="0"/>
          <w:divBdr>
            <w:top w:val="none" w:sz="0" w:space="0" w:color="auto"/>
            <w:left w:val="none" w:sz="0" w:space="0" w:color="auto"/>
            <w:bottom w:val="none" w:sz="0" w:space="0" w:color="auto"/>
            <w:right w:val="none" w:sz="0" w:space="0" w:color="auto"/>
          </w:divBdr>
        </w:div>
        <w:div w:id="195703409">
          <w:marLeft w:val="1166"/>
          <w:marRight w:val="0"/>
          <w:marTop w:val="140"/>
          <w:marBottom w:val="0"/>
          <w:divBdr>
            <w:top w:val="none" w:sz="0" w:space="0" w:color="auto"/>
            <w:left w:val="none" w:sz="0" w:space="0" w:color="auto"/>
            <w:bottom w:val="none" w:sz="0" w:space="0" w:color="auto"/>
            <w:right w:val="none" w:sz="0" w:space="0" w:color="auto"/>
          </w:divBdr>
        </w:div>
        <w:div w:id="767165332">
          <w:marLeft w:val="1800"/>
          <w:marRight w:val="0"/>
          <w:marTop w:val="100"/>
          <w:marBottom w:val="0"/>
          <w:divBdr>
            <w:top w:val="none" w:sz="0" w:space="0" w:color="auto"/>
            <w:left w:val="none" w:sz="0" w:space="0" w:color="auto"/>
            <w:bottom w:val="none" w:sz="0" w:space="0" w:color="auto"/>
            <w:right w:val="none" w:sz="0" w:space="0" w:color="auto"/>
          </w:divBdr>
        </w:div>
        <w:div w:id="855775429">
          <w:marLeft w:val="1166"/>
          <w:marRight w:val="0"/>
          <w:marTop w:val="140"/>
          <w:marBottom w:val="0"/>
          <w:divBdr>
            <w:top w:val="none" w:sz="0" w:space="0" w:color="auto"/>
            <w:left w:val="none" w:sz="0" w:space="0" w:color="auto"/>
            <w:bottom w:val="none" w:sz="0" w:space="0" w:color="auto"/>
            <w:right w:val="none" w:sz="0" w:space="0" w:color="auto"/>
          </w:divBdr>
        </w:div>
        <w:div w:id="1311012835">
          <w:marLeft w:val="1800"/>
          <w:marRight w:val="0"/>
          <w:marTop w:val="100"/>
          <w:marBottom w:val="0"/>
          <w:divBdr>
            <w:top w:val="none" w:sz="0" w:space="0" w:color="auto"/>
            <w:left w:val="none" w:sz="0" w:space="0" w:color="auto"/>
            <w:bottom w:val="none" w:sz="0" w:space="0" w:color="auto"/>
            <w:right w:val="none" w:sz="0" w:space="0" w:color="auto"/>
          </w:divBdr>
        </w:div>
        <w:div w:id="1792288304">
          <w:marLeft w:val="1166"/>
          <w:marRight w:val="0"/>
          <w:marTop w:val="140"/>
          <w:marBottom w:val="0"/>
          <w:divBdr>
            <w:top w:val="none" w:sz="0" w:space="0" w:color="auto"/>
            <w:left w:val="none" w:sz="0" w:space="0" w:color="auto"/>
            <w:bottom w:val="none" w:sz="0" w:space="0" w:color="auto"/>
            <w:right w:val="none" w:sz="0" w:space="0" w:color="auto"/>
          </w:divBdr>
        </w:div>
      </w:divsChild>
    </w:div>
    <w:div w:id="1387417141">
      <w:bodyDiv w:val="1"/>
      <w:marLeft w:val="0"/>
      <w:marRight w:val="0"/>
      <w:marTop w:val="0"/>
      <w:marBottom w:val="0"/>
      <w:divBdr>
        <w:top w:val="none" w:sz="0" w:space="0" w:color="auto"/>
        <w:left w:val="none" w:sz="0" w:space="0" w:color="auto"/>
        <w:bottom w:val="none" w:sz="0" w:space="0" w:color="auto"/>
        <w:right w:val="none" w:sz="0" w:space="0" w:color="auto"/>
      </w:divBdr>
    </w:div>
    <w:div w:id="1391033385">
      <w:bodyDiv w:val="1"/>
      <w:marLeft w:val="0"/>
      <w:marRight w:val="0"/>
      <w:marTop w:val="0"/>
      <w:marBottom w:val="0"/>
      <w:divBdr>
        <w:top w:val="none" w:sz="0" w:space="0" w:color="auto"/>
        <w:left w:val="none" w:sz="0" w:space="0" w:color="auto"/>
        <w:bottom w:val="none" w:sz="0" w:space="0" w:color="auto"/>
        <w:right w:val="none" w:sz="0" w:space="0" w:color="auto"/>
      </w:divBdr>
    </w:div>
    <w:div w:id="1391727297">
      <w:bodyDiv w:val="1"/>
      <w:marLeft w:val="0"/>
      <w:marRight w:val="0"/>
      <w:marTop w:val="0"/>
      <w:marBottom w:val="0"/>
      <w:divBdr>
        <w:top w:val="none" w:sz="0" w:space="0" w:color="auto"/>
        <w:left w:val="none" w:sz="0" w:space="0" w:color="auto"/>
        <w:bottom w:val="none" w:sz="0" w:space="0" w:color="auto"/>
        <w:right w:val="none" w:sz="0" w:space="0" w:color="auto"/>
      </w:divBdr>
      <w:divsChild>
        <w:div w:id="29965532">
          <w:marLeft w:val="0"/>
          <w:marRight w:val="0"/>
          <w:marTop w:val="0"/>
          <w:marBottom w:val="0"/>
          <w:divBdr>
            <w:top w:val="none" w:sz="0" w:space="0" w:color="auto"/>
            <w:left w:val="none" w:sz="0" w:space="0" w:color="auto"/>
            <w:bottom w:val="none" w:sz="0" w:space="0" w:color="auto"/>
            <w:right w:val="none" w:sz="0" w:space="0" w:color="auto"/>
          </w:divBdr>
          <w:divsChild>
            <w:div w:id="641810179">
              <w:marLeft w:val="0"/>
              <w:marRight w:val="0"/>
              <w:marTop w:val="0"/>
              <w:marBottom w:val="0"/>
              <w:divBdr>
                <w:top w:val="none" w:sz="0" w:space="0" w:color="auto"/>
                <w:left w:val="none" w:sz="0" w:space="0" w:color="auto"/>
                <w:bottom w:val="none" w:sz="0" w:space="0" w:color="auto"/>
                <w:right w:val="none" w:sz="0" w:space="0" w:color="auto"/>
              </w:divBdr>
            </w:div>
            <w:div w:id="786386190">
              <w:marLeft w:val="0"/>
              <w:marRight w:val="0"/>
              <w:marTop w:val="0"/>
              <w:marBottom w:val="0"/>
              <w:divBdr>
                <w:top w:val="none" w:sz="0" w:space="0" w:color="auto"/>
                <w:left w:val="none" w:sz="0" w:space="0" w:color="auto"/>
                <w:bottom w:val="none" w:sz="0" w:space="0" w:color="auto"/>
                <w:right w:val="none" w:sz="0" w:space="0" w:color="auto"/>
              </w:divBdr>
            </w:div>
            <w:div w:id="803425232">
              <w:marLeft w:val="0"/>
              <w:marRight w:val="0"/>
              <w:marTop w:val="0"/>
              <w:marBottom w:val="0"/>
              <w:divBdr>
                <w:top w:val="none" w:sz="0" w:space="0" w:color="auto"/>
                <w:left w:val="none" w:sz="0" w:space="0" w:color="auto"/>
                <w:bottom w:val="none" w:sz="0" w:space="0" w:color="auto"/>
                <w:right w:val="none" w:sz="0" w:space="0" w:color="auto"/>
              </w:divBdr>
            </w:div>
            <w:div w:id="997994847">
              <w:marLeft w:val="0"/>
              <w:marRight w:val="0"/>
              <w:marTop w:val="0"/>
              <w:marBottom w:val="0"/>
              <w:divBdr>
                <w:top w:val="none" w:sz="0" w:space="0" w:color="auto"/>
                <w:left w:val="none" w:sz="0" w:space="0" w:color="auto"/>
                <w:bottom w:val="none" w:sz="0" w:space="0" w:color="auto"/>
                <w:right w:val="none" w:sz="0" w:space="0" w:color="auto"/>
              </w:divBdr>
            </w:div>
          </w:divsChild>
        </w:div>
        <w:div w:id="157430292">
          <w:marLeft w:val="0"/>
          <w:marRight w:val="0"/>
          <w:marTop w:val="0"/>
          <w:marBottom w:val="0"/>
          <w:divBdr>
            <w:top w:val="none" w:sz="0" w:space="0" w:color="auto"/>
            <w:left w:val="none" w:sz="0" w:space="0" w:color="auto"/>
            <w:bottom w:val="none" w:sz="0" w:space="0" w:color="auto"/>
            <w:right w:val="none" w:sz="0" w:space="0" w:color="auto"/>
          </w:divBdr>
        </w:div>
        <w:div w:id="1016494056">
          <w:marLeft w:val="0"/>
          <w:marRight w:val="0"/>
          <w:marTop w:val="0"/>
          <w:marBottom w:val="0"/>
          <w:divBdr>
            <w:top w:val="none" w:sz="0" w:space="0" w:color="auto"/>
            <w:left w:val="none" w:sz="0" w:space="0" w:color="auto"/>
            <w:bottom w:val="none" w:sz="0" w:space="0" w:color="auto"/>
            <w:right w:val="none" w:sz="0" w:space="0" w:color="auto"/>
          </w:divBdr>
        </w:div>
        <w:div w:id="1243956282">
          <w:marLeft w:val="0"/>
          <w:marRight w:val="0"/>
          <w:marTop w:val="0"/>
          <w:marBottom w:val="0"/>
          <w:divBdr>
            <w:top w:val="none" w:sz="0" w:space="0" w:color="auto"/>
            <w:left w:val="none" w:sz="0" w:space="0" w:color="auto"/>
            <w:bottom w:val="none" w:sz="0" w:space="0" w:color="auto"/>
            <w:right w:val="none" w:sz="0" w:space="0" w:color="auto"/>
          </w:divBdr>
        </w:div>
        <w:div w:id="1800302243">
          <w:marLeft w:val="0"/>
          <w:marRight w:val="0"/>
          <w:marTop w:val="0"/>
          <w:marBottom w:val="0"/>
          <w:divBdr>
            <w:top w:val="none" w:sz="0" w:space="0" w:color="auto"/>
            <w:left w:val="none" w:sz="0" w:space="0" w:color="auto"/>
            <w:bottom w:val="none" w:sz="0" w:space="0" w:color="auto"/>
            <w:right w:val="none" w:sz="0" w:space="0" w:color="auto"/>
          </w:divBdr>
        </w:div>
        <w:div w:id="1999306770">
          <w:marLeft w:val="0"/>
          <w:marRight w:val="0"/>
          <w:marTop w:val="0"/>
          <w:marBottom w:val="0"/>
          <w:divBdr>
            <w:top w:val="none" w:sz="0" w:space="0" w:color="auto"/>
            <w:left w:val="none" w:sz="0" w:space="0" w:color="auto"/>
            <w:bottom w:val="none" w:sz="0" w:space="0" w:color="auto"/>
            <w:right w:val="none" w:sz="0" w:space="0" w:color="auto"/>
          </w:divBdr>
        </w:div>
      </w:divsChild>
    </w:div>
    <w:div w:id="1410729902">
      <w:bodyDiv w:val="1"/>
      <w:marLeft w:val="0"/>
      <w:marRight w:val="0"/>
      <w:marTop w:val="0"/>
      <w:marBottom w:val="0"/>
      <w:divBdr>
        <w:top w:val="none" w:sz="0" w:space="0" w:color="auto"/>
        <w:left w:val="none" w:sz="0" w:space="0" w:color="auto"/>
        <w:bottom w:val="none" w:sz="0" w:space="0" w:color="auto"/>
        <w:right w:val="none" w:sz="0" w:space="0" w:color="auto"/>
      </w:divBdr>
      <w:divsChild>
        <w:div w:id="438109611">
          <w:marLeft w:val="0"/>
          <w:marRight w:val="0"/>
          <w:marTop w:val="0"/>
          <w:marBottom w:val="0"/>
          <w:divBdr>
            <w:top w:val="none" w:sz="0" w:space="0" w:color="auto"/>
            <w:left w:val="none" w:sz="0" w:space="0" w:color="auto"/>
            <w:bottom w:val="none" w:sz="0" w:space="0" w:color="auto"/>
            <w:right w:val="none" w:sz="0" w:space="0" w:color="auto"/>
          </w:divBdr>
        </w:div>
        <w:div w:id="648024355">
          <w:marLeft w:val="0"/>
          <w:marRight w:val="0"/>
          <w:marTop w:val="0"/>
          <w:marBottom w:val="300"/>
          <w:divBdr>
            <w:top w:val="single" w:sz="6" w:space="15" w:color="D9D9D6"/>
            <w:left w:val="single" w:sz="6" w:space="15" w:color="D9D9D6"/>
            <w:bottom w:val="single" w:sz="6" w:space="15" w:color="D9D9D6"/>
            <w:right w:val="single" w:sz="6" w:space="15" w:color="D9D9D6"/>
          </w:divBdr>
        </w:div>
        <w:div w:id="1266383352">
          <w:marLeft w:val="0"/>
          <w:marRight w:val="0"/>
          <w:marTop w:val="0"/>
          <w:marBottom w:val="300"/>
          <w:divBdr>
            <w:top w:val="single" w:sz="6" w:space="15" w:color="D9D9D6"/>
            <w:left w:val="single" w:sz="6" w:space="15" w:color="D9D9D6"/>
            <w:bottom w:val="single" w:sz="6" w:space="15" w:color="D9D9D6"/>
            <w:right w:val="single" w:sz="6" w:space="15" w:color="D9D9D6"/>
          </w:divBdr>
        </w:div>
        <w:div w:id="1457262424">
          <w:marLeft w:val="0"/>
          <w:marRight w:val="0"/>
          <w:marTop w:val="0"/>
          <w:marBottom w:val="300"/>
          <w:divBdr>
            <w:top w:val="none" w:sz="0" w:space="0" w:color="auto"/>
            <w:left w:val="none" w:sz="0" w:space="0" w:color="auto"/>
            <w:bottom w:val="none" w:sz="0" w:space="0" w:color="auto"/>
            <w:right w:val="none" w:sz="0" w:space="0" w:color="auto"/>
          </w:divBdr>
        </w:div>
        <w:div w:id="2039545925">
          <w:marLeft w:val="0"/>
          <w:marRight w:val="0"/>
          <w:marTop w:val="0"/>
          <w:marBottom w:val="300"/>
          <w:divBdr>
            <w:top w:val="single" w:sz="6" w:space="15" w:color="D9D9D6"/>
            <w:left w:val="single" w:sz="6" w:space="15" w:color="D9D9D6"/>
            <w:bottom w:val="single" w:sz="6" w:space="15" w:color="D9D9D6"/>
            <w:right w:val="single" w:sz="6" w:space="15" w:color="D9D9D6"/>
          </w:divBdr>
        </w:div>
      </w:divsChild>
    </w:div>
    <w:div w:id="1432162873">
      <w:bodyDiv w:val="1"/>
      <w:marLeft w:val="0"/>
      <w:marRight w:val="0"/>
      <w:marTop w:val="0"/>
      <w:marBottom w:val="0"/>
      <w:divBdr>
        <w:top w:val="none" w:sz="0" w:space="0" w:color="auto"/>
        <w:left w:val="none" w:sz="0" w:space="0" w:color="auto"/>
        <w:bottom w:val="none" w:sz="0" w:space="0" w:color="auto"/>
        <w:right w:val="none" w:sz="0" w:space="0" w:color="auto"/>
      </w:divBdr>
    </w:div>
    <w:div w:id="1451777089">
      <w:bodyDiv w:val="1"/>
      <w:marLeft w:val="0"/>
      <w:marRight w:val="0"/>
      <w:marTop w:val="0"/>
      <w:marBottom w:val="0"/>
      <w:divBdr>
        <w:top w:val="none" w:sz="0" w:space="0" w:color="auto"/>
        <w:left w:val="none" w:sz="0" w:space="0" w:color="auto"/>
        <w:bottom w:val="none" w:sz="0" w:space="0" w:color="auto"/>
        <w:right w:val="none" w:sz="0" w:space="0" w:color="auto"/>
      </w:divBdr>
    </w:div>
    <w:div w:id="1453329631">
      <w:bodyDiv w:val="1"/>
      <w:marLeft w:val="0"/>
      <w:marRight w:val="0"/>
      <w:marTop w:val="0"/>
      <w:marBottom w:val="0"/>
      <w:divBdr>
        <w:top w:val="none" w:sz="0" w:space="0" w:color="auto"/>
        <w:left w:val="none" w:sz="0" w:space="0" w:color="auto"/>
        <w:bottom w:val="none" w:sz="0" w:space="0" w:color="auto"/>
        <w:right w:val="none" w:sz="0" w:space="0" w:color="auto"/>
      </w:divBdr>
    </w:div>
    <w:div w:id="1472551779">
      <w:bodyDiv w:val="1"/>
      <w:marLeft w:val="0"/>
      <w:marRight w:val="0"/>
      <w:marTop w:val="0"/>
      <w:marBottom w:val="0"/>
      <w:divBdr>
        <w:top w:val="none" w:sz="0" w:space="0" w:color="auto"/>
        <w:left w:val="none" w:sz="0" w:space="0" w:color="auto"/>
        <w:bottom w:val="none" w:sz="0" w:space="0" w:color="auto"/>
        <w:right w:val="none" w:sz="0" w:space="0" w:color="auto"/>
      </w:divBdr>
    </w:div>
    <w:div w:id="1490713530">
      <w:bodyDiv w:val="1"/>
      <w:marLeft w:val="0"/>
      <w:marRight w:val="0"/>
      <w:marTop w:val="0"/>
      <w:marBottom w:val="0"/>
      <w:divBdr>
        <w:top w:val="none" w:sz="0" w:space="0" w:color="auto"/>
        <w:left w:val="none" w:sz="0" w:space="0" w:color="auto"/>
        <w:bottom w:val="none" w:sz="0" w:space="0" w:color="auto"/>
        <w:right w:val="none" w:sz="0" w:space="0" w:color="auto"/>
      </w:divBdr>
      <w:divsChild>
        <w:div w:id="293366492">
          <w:marLeft w:val="446"/>
          <w:marRight w:val="0"/>
          <w:marTop w:val="0"/>
          <w:marBottom w:val="0"/>
          <w:divBdr>
            <w:top w:val="none" w:sz="0" w:space="0" w:color="auto"/>
            <w:left w:val="none" w:sz="0" w:space="0" w:color="auto"/>
            <w:bottom w:val="none" w:sz="0" w:space="0" w:color="auto"/>
            <w:right w:val="none" w:sz="0" w:space="0" w:color="auto"/>
          </w:divBdr>
        </w:div>
        <w:div w:id="480849532">
          <w:marLeft w:val="446"/>
          <w:marRight w:val="0"/>
          <w:marTop w:val="0"/>
          <w:marBottom w:val="0"/>
          <w:divBdr>
            <w:top w:val="none" w:sz="0" w:space="0" w:color="auto"/>
            <w:left w:val="none" w:sz="0" w:space="0" w:color="auto"/>
            <w:bottom w:val="none" w:sz="0" w:space="0" w:color="auto"/>
            <w:right w:val="none" w:sz="0" w:space="0" w:color="auto"/>
          </w:divBdr>
        </w:div>
        <w:div w:id="762065906">
          <w:marLeft w:val="446"/>
          <w:marRight w:val="0"/>
          <w:marTop w:val="0"/>
          <w:marBottom w:val="0"/>
          <w:divBdr>
            <w:top w:val="none" w:sz="0" w:space="0" w:color="auto"/>
            <w:left w:val="none" w:sz="0" w:space="0" w:color="auto"/>
            <w:bottom w:val="none" w:sz="0" w:space="0" w:color="auto"/>
            <w:right w:val="none" w:sz="0" w:space="0" w:color="auto"/>
          </w:divBdr>
        </w:div>
        <w:div w:id="1113095755">
          <w:marLeft w:val="446"/>
          <w:marRight w:val="0"/>
          <w:marTop w:val="0"/>
          <w:marBottom w:val="0"/>
          <w:divBdr>
            <w:top w:val="none" w:sz="0" w:space="0" w:color="auto"/>
            <w:left w:val="none" w:sz="0" w:space="0" w:color="auto"/>
            <w:bottom w:val="none" w:sz="0" w:space="0" w:color="auto"/>
            <w:right w:val="none" w:sz="0" w:space="0" w:color="auto"/>
          </w:divBdr>
        </w:div>
        <w:div w:id="1626229812">
          <w:marLeft w:val="446"/>
          <w:marRight w:val="0"/>
          <w:marTop w:val="0"/>
          <w:marBottom w:val="0"/>
          <w:divBdr>
            <w:top w:val="none" w:sz="0" w:space="0" w:color="auto"/>
            <w:left w:val="none" w:sz="0" w:space="0" w:color="auto"/>
            <w:bottom w:val="none" w:sz="0" w:space="0" w:color="auto"/>
            <w:right w:val="none" w:sz="0" w:space="0" w:color="auto"/>
          </w:divBdr>
        </w:div>
        <w:div w:id="1796636290">
          <w:marLeft w:val="446"/>
          <w:marRight w:val="0"/>
          <w:marTop w:val="0"/>
          <w:marBottom w:val="0"/>
          <w:divBdr>
            <w:top w:val="none" w:sz="0" w:space="0" w:color="auto"/>
            <w:left w:val="none" w:sz="0" w:space="0" w:color="auto"/>
            <w:bottom w:val="none" w:sz="0" w:space="0" w:color="auto"/>
            <w:right w:val="none" w:sz="0" w:space="0" w:color="auto"/>
          </w:divBdr>
        </w:div>
      </w:divsChild>
    </w:div>
    <w:div w:id="1504319742">
      <w:bodyDiv w:val="1"/>
      <w:marLeft w:val="0"/>
      <w:marRight w:val="0"/>
      <w:marTop w:val="0"/>
      <w:marBottom w:val="0"/>
      <w:divBdr>
        <w:top w:val="none" w:sz="0" w:space="0" w:color="auto"/>
        <w:left w:val="none" w:sz="0" w:space="0" w:color="auto"/>
        <w:bottom w:val="none" w:sz="0" w:space="0" w:color="auto"/>
        <w:right w:val="none" w:sz="0" w:space="0" w:color="auto"/>
      </w:divBdr>
      <w:divsChild>
        <w:div w:id="1036999921">
          <w:marLeft w:val="547"/>
          <w:marRight w:val="0"/>
          <w:marTop w:val="96"/>
          <w:marBottom w:val="0"/>
          <w:divBdr>
            <w:top w:val="none" w:sz="0" w:space="0" w:color="auto"/>
            <w:left w:val="none" w:sz="0" w:space="0" w:color="auto"/>
            <w:bottom w:val="none" w:sz="0" w:space="0" w:color="auto"/>
            <w:right w:val="none" w:sz="0" w:space="0" w:color="auto"/>
          </w:divBdr>
        </w:div>
        <w:div w:id="1625234845">
          <w:marLeft w:val="1166"/>
          <w:marRight w:val="0"/>
          <w:marTop w:val="77"/>
          <w:marBottom w:val="0"/>
          <w:divBdr>
            <w:top w:val="none" w:sz="0" w:space="0" w:color="auto"/>
            <w:left w:val="none" w:sz="0" w:space="0" w:color="auto"/>
            <w:bottom w:val="none" w:sz="0" w:space="0" w:color="auto"/>
            <w:right w:val="none" w:sz="0" w:space="0" w:color="auto"/>
          </w:divBdr>
        </w:div>
        <w:div w:id="1915120078">
          <w:marLeft w:val="1166"/>
          <w:marRight w:val="0"/>
          <w:marTop w:val="77"/>
          <w:marBottom w:val="0"/>
          <w:divBdr>
            <w:top w:val="none" w:sz="0" w:space="0" w:color="auto"/>
            <w:left w:val="none" w:sz="0" w:space="0" w:color="auto"/>
            <w:bottom w:val="none" w:sz="0" w:space="0" w:color="auto"/>
            <w:right w:val="none" w:sz="0" w:space="0" w:color="auto"/>
          </w:divBdr>
        </w:div>
        <w:div w:id="2066832386">
          <w:marLeft w:val="547"/>
          <w:marRight w:val="0"/>
          <w:marTop w:val="96"/>
          <w:marBottom w:val="0"/>
          <w:divBdr>
            <w:top w:val="none" w:sz="0" w:space="0" w:color="auto"/>
            <w:left w:val="none" w:sz="0" w:space="0" w:color="auto"/>
            <w:bottom w:val="none" w:sz="0" w:space="0" w:color="auto"/>
            <w:right w:val="none" w:sz="0" w:space="0" w:color="auto"/>
          </w:divBdr>
        </w:div>
      </w:divsChild>
    </w:div>
    <w:div w:id="1507135041">
      <w:bodyDiv w:val="1"/>
      <w:marLeft w:val="0"/>
      <w:marRight w:val="0"/>
      <w:marTop w:val="0"/>
      <w:marBottom w:val="0"/>
      <w:divBdr>
        <w:top w:val="none" w:sz="0" w:space="0" w:color="auto"/>
        <w:left w:val="none" w:sz="0" w:space="0" w:color="auto"/>
        <w:bottom w:val="none" w:sz="0" w:space="0" w:color="auto"/>
        <w:right w:val="none" w:sz="0" w:space="0" w:color="auto"/>
      </w:divBdr>
    </w:div>
    <w:div w:id="1514345672">
      <w:bodyDiv w:val="1"/>
      <w:marLeft w:val="0"/>
      <w:marRight w:val="0"/>
      <w:marTop w:val="0"/>
      <w:marBottom w:val="0"/>
      <w:divBdr>
        <w:top w:val="none" w:sz="0" w:space="0" w:color="auto"/>
        <w:left w:val="none" w:sz="0" w:space="0" w:color="auto"/>
        <w:bottom w:val="none" w:sz="0" w:space="0" w:color="auto"/>
        <w:right w:val="none" w:sz="0" w:space="0" w:color="auto"/>
      </w:divBdr>
    </w:div>
    <w:div w:id="1518227899">
      <w:bodyDiv w:val="1"/>
      <w:marLeft w:val="0"/>
      <w:marRight w:val="0"/>
      <w:marTop w:val="0"/>
      <w:marBottom w:val="0"/>
      <w:divBdr>
        <w:top w:val="none" w:sz="0" w:space="0" w:color="auto"/>
        <w:left w:val="none" w:sz="0" w:space="0" w:color="auto"/>
        <w:bottom w:val="none" w:sz="0" w:space="0" w:color="auto"/>
        <w:right w:val="none" w:sz="0" w:space="0" w:color="auto"/>
      </w:divBdr>
    </w:div>
    <w:div w:id="1526794311">
      <w:bodyDiv w:val="1"/>
      <w:marLeft w:val="0"/>
      <w:marRight w:val="0"/>
      <w:marTop w:val="0"/>
      <w:marBottom w:val="0"/>
      <w:divBdr>
        <w:top w:val="none" w:sz="0" w:space="0" w:color="auto"/>
        <w:left w:val="none" w:sz="0" w:space="0" w:color="auto"/>
        <w:bottom w:val="none" w:sz="0" w:space="0" w:color="auto"/>
        <w:right w:val="none" w:sz="0" w:space="0" w:color="auto"/>
      </w:divBdr>
    </w:div>
    <w:div w:id="1534347280">
      <w:bodyDiv w:val="1"/>
      <w:marLeft w:val="0"/>
      <w:marRight w:val="0"/>
      <w:marTop w:val="0"/>
      <w:marBottom w:val="0"/>
      <w:divBdr>
        <w:top w:val="none" w:sz="0" w:space="0" w:color="auto"/>
        <w:left w:val="none" w:sz="0" w:space="0" w:color="auto"/>
        <w:bottom w:val="none" w:sz="0" w:space="0" w:color="auto"/>
        <w:right w:val="none" w:sz="0" w:space="0" w:color="auto"/>
      </w:divBdr>
    </w:div>
    <w:div w:id="1553270158">
      <w:bodyDiv w:val="1"/>
      <w:marLeft w:val="0"/>
      <w:marRight w:val="0"/>
      <w:marTop w:val="0"/>
      <w:marBottom w:val="0"/>
      <w:divBdr>
        <w:top w:val="none" w:sz="0" w:space="0" w:color="auto"/>
        <w:left w:val="none" w:sz="0" w:space="0" w:color="auto"/>
        <w:bottom w:val="none" w:sz="0" w:space="0" w:color="auto"/>
        <w:right w:val="none" w:sz="0" w:space="0" w:color="auto"/>
      </w:divBdr>
    </w:div>
    <w:div w:id="1569683985">
      <w:bodyDiv w:val="1"/>
      <w:marLeft w:val="0"/>
      <w:marRight w:val="0"/>
      <w:marTop w:val="0"/>
      <w:marBottom w:val="0"/>
      <w:divBdr>
        <w:top w:val="none" w:sz="0" w:space="0" w:color="auto"/>
        <w:left w:val="none" w:sz="0" w:space="0" w:color="auto"/>
        <w:bottom w:val="none" w:sz="0" w:space="0" w:color="auto"/>
        <w:right w:val="none" w:sz="0" w:space="0" w:color="auto"/>
      </w:divBdr>
    </w:div>
    <w:div w:id="1573277609">
      <w:bodyDiv w:val="1"/>
      <w:marLeft w:val="0"/>
      <w:marRight w:val="0"/>
      <w:marTop w:val="0"/>
      <w:marBottom w:val="0"/>
      <w:divBdr>
        <w:top w:val="none" w:sz="0" w:space="0" w:color="auto"/>
        <w:left w:val="none" w:sz="0" w:space="0" w:color="auto"/>
        <w:bottom w:val="none" w:sz="0" w:space="0" w:color="auto"/>
        <w:right w:val="none" w:sz="0" w:space="0" w:color="auto"/>
      </w:divBdr>
    </w:div>
    <w:div w:id="1597522155">
      <w:bodyDiv w:val="1"/>
      <w:marLeft w:val="0"/>
      <w:marRight w:val="0"/>
      <w:marTop w:val="0"/>
      <w:marBottom w:val="0"/>
      <w:divBdr>
        <w:top w:val="none" w:sz="0" w:space="0" w:color="auto"/>
        <w:left w:val="none" w:sz="0" w:space="0" w:color="auto"/>
        <w:bottom w:val="none" w:sz="0" w:space="0" w:color="auto"/>
        <w:right w:val="none" w:sz="0" w:space="0" w:color="auto"/>
      </w:divBdr>
    </w:div>
    <w:div w:id="1600328093">
      <w:bodyDiv w:val="1"/>
      <w:marLeft w:val="0"/>
      <w:marRight w:val="0"/>
      <w:marTop w:val="0"/>
      <w:marBottom w:val="0"/>
      <w:divBdr>
        <w:top w:val="none" w:sz="0" w:space="0" w:color="auto"/>
        <w:left w:val="none" w:sz="0" w:space="0" w:color="auto"/>
        <w:bottom w:val="none" w:sz="0" w:space="0" w:color="auto"/>
        <w:right w:val="none" w:sz="0" w:space="0" w:color="auto"/>
      </w:divBdr>
    </w:div>
    <w:div w:id="1628587790">
      <w:bodyDiv w:val="1"/>
      <w:marLeft w:val="0"/>
      <w:marRight w:val="0"/>
      <w:marTop w:val="0"/>
      <w:marBottom w:val="0"/>
      <w:divBdr>
        <w:top w:val="none" w:sz="0" w:space="0" w:color="auto"/>
        <w:left w:val="none" w:sz="0" w:space="0" w:color="auto"/>
        <w:bottom w:val="none" w:sz="0" w:space="0" w:color="auto"/>
        <w:right w:val="none" w:sz="0" w:space="0" w:color="auto"/>
      </w:divBdr>
      <w:divsChild>
        <w:div w:id="79913637">
          <w:marLeft w:val="1166"/>
          <w:marRight w:val="0"/>
          <w:marTop w:val="140"/>
          <w:marBottom w:val="0"/>
          <w:divBdr>
            <w:top w:val="none" w:sz="0" w:space="0" w:color="auto"/>
            <w:left w:val="none" w:sz="0" w:space="0" w:color="auto"/>
            <w:bottom w:val="none" w:sz="0" w:space="0" w:color="auto"/>
            <w:right w:val="none" w:sz="0" w:space="0" w:color="auto"/>
          </w:divBdr>
        </w:div>
        <w:div w:id="129400169">
          <w:marLeft w:val="1166"/>
          <w:marRight w:val="0"/>
          <w:marTop w:val="140"/>
          <w:marBottom w:val="0"/>
          <w:divBdr>
            <w:top w:val="none" w:sz="0" w:space="0" w:color="auto"/>
            <w:left w:val="none" w:sz="0" w:space="0" w:color="auto"/>
            <w:bottom w:val="none" w:sz="0" w:space="0" w:color="auto"/>
            <w:right w:val="none" w:sz="0" w:space="0" w:color="auto"/>
          </w:divBdr>
        </w:div>
        <w:div w:id="922880434">
          <w:marLeft w:val="1166"/>
          <w:marRight w:val="0"/>
          <w:marTop w:val="140"/>
          <w:marBottom w:val="0"/>
          <w:divBdr>
            <w:top w:val="none" w:sz="0" w:space="0" w:color="auto"/>
            <w:left w:val="none" w:sz="0" w:space="0" w:color="auto"/>
            <w:bottom w:val="none" w:sz="0" w:space="0" w:color="auto"/>
            <w:right w:val="none" w:sz="0" w:space="0" w:color="auto"/>
          </w:divBdr>
        </w:div>
        <w:div w:id="1262761481">
          <w:marLeft w:val="1166"/>
          <w:marRight w:val="0"/>
          <w:marTop w:val="140"/>
          <w:marBottom w:val="0"/>
          <w:divBdr>
            <w:top w:val="none" w:sz="0" w:space="0" w:color="auto"/>
            <w:left w:val="none" w:sz="0" w:space="0" w:color="auto"/>
            <w:bottom w:val="none" w:sz="0" w:space="0" w:color="auto"/>
            <w:right w:val="none" w:sz="0" w:space="0" w:color="auto"/>
          </w:divBdr>
        </w:div>
        <w:div w:id="1382050209">
          <w:marLeft w:val="1166"/>
          <w:marRight w:val="0"/>
          <w:marTop w:val="140"/>
          <w:marBottom w:val="0"/>
          <w:divBdr>
            <w:top w:val="none" w:sz="0" w:space="0" w:color="auto"/>
            <w:left w:val="none" w:sz="0" w:space="0" w:color="auto"/>
            <w:bottom w:val="none" w:sz="0" w:space="0" w:color="auto"/>
            <w:right w:val="none" w:sz="0" w:space="0" w:color="auto"/>
          </w:divBdr>
        </w:div>
        <w:div w:id="1616597964">
          <w:marLeft w:val="1166"/>
          <w:marRight w:val="0"/>
          <w:marTop w:val="140"/>
          <w:marBottom w:val="0"/>
          <w:divBdr>
            <w:top w:val="none" w:sz="0" w:space="0" w:color="auto"/>
            <w:left w:val="none" w:sz="0" w:space="0" w:color="auto"/>
            <w:bottom w:val="none" w:sz="0" w:space="0" w:color="auto"/>
            <w:right w:val="none" w:sz="0" w:space="0" w:color="auto"/>
          </w:divBdr>
        </w:div>
      </w:divsChild>
    </w:div>
    <w:div w:id="1630622072">
      <w:bodyDiv w:val="1"/>
      <w:marLeft w:val="0"/>
      <w:marRight w:val="0"/>
      <w:marTop w:val="0"/>
      <w:marBottom w:val="0"/>
      <w:divBdr>
        <w:top w:val="none" w:sz="0" w:space="0" w:color="auto"/>
        <w:left w:val="none" w:sz="0" w:space="0" w:color="auto"/>
        <w:bottom w:val="none" w:sz="0" w:space="0" w:color="auto"/>
        <w:right w:val="none" w:sz="0" w:space="0" w:color="auto"/>
      </w:divBdr>
    </w:div>
    <w:div w:id="1636057754">
      <w:bodyDiv w:val="1"/>
      <w:marLeft w:val="0"/>
      <w:marRight w:val="0"/>
      <w:marTop w:val="0"/>
      <w:marBottom w:val="0"/>
      <w:divBdr>
        <w:top w:val="none" w:sz="0" w:space="0" w:color="auto"/>
        <w:left w:val="none" w:sz="0" w:space="0" w:color="auto"/>
        <w:bottom w:val="none" w:sz="0" w:space="0" w:color="auto"/>
        <w:right w:val="none" w:sz="0" w:space="0" w:color="auto"/>
      </w:divBdr>
    </w:div>
    <w:div w:id="1667243556">
      <w:bodyDiv w:val="1"/>
      <w:marLeft w:val="0"/>
      <w:marRight w:val="0"/>
      <w:marTop w:val="0"/>
      <w:marBottom w:val="0"/>
      <w:divBdr>
        <w:top w:val="none" w:sz="0" w:space="0" w:color="auto"/>
        <w:left w:val="none" w:sz="0" w:space="0" w:color="auto"/>
        <w:bottom w:val="none" w:sz="0" w:space="0" w:color="auto"/>
        <w:right w:val="none" w:sz="0" w:space="0" w:color="auto"/>
      </w:divBdr>
    </w:div>
    <w:div w:id="1671445319">
      <w:bodyDiv w:val="1"/>
      <w:marLeft w:val="0"/>
      <w:marRight w:val="0"/>
      <w:marTop w:val="0"/>
      <w:marBottom w:val="0"/>
      <w:divBdr>
        <w:top w:val="none" w:sz="0" w:space="0" w:color="auto"/>
        <w:left w:val="none" w:sz="0" w:space="0" w:color="auto"/>
        <w:bottom w:val="none" w:sz="0" w:space="0" w:color="auto"/>
        <w:right w:val="none" w:sz="0" w:space="0" w:color="auto"/>
      </w:divBdr>
    </w:div>
    <w:div w:id="1674725943">
      <w:bodyDiv w:val="1"/>
      <w:marLeft w:val="0"/>
      <w:marRight w:val="0"/>
      <w:marTop w:val="0"/>
      <w:marBottom w:val="0"/>
      <w:divBdr>
        <w:top w:val="none" w:sz="0" w:space="0" w:color="auto"/>
        <w:left w:val="none" w:sz="0" w:space="0" w:color="auto"/>
        <w:bottom w:val="none" w:sz="0" w:space="0" w:color="auto"/>
        <w:right w:val="none" w:sz="0" w:space="0" w:color="auto"/>
      </w:divBdr>
    </w:div>
    <w:div w:id="1689870073">
      <w:bodyDiv w:val="1"/>
      <w:marLeft w:val="0"/>
      <w:marRight w:val="0"/>
      <w:marTop w:val="0"/>
      <w:marBottom w:val="0"/>
      <w:divBdr>
        <w:top w:val="none" w:sz="0" w:space="0" w:color="auto"/>
        <w:left w:val="none" w:sz="0" w:space="0" w:color="auto"/>
        <w:bottom w:val="none" w:sz="0" w:space="0" w:color="auto"/>
        <w:right w:val="none" w:sz="0" w:space="0" w:color="auto"/>
      </w:divBdr>
    </w:div>
    <w:div w:id="1711371833">
      <w:bodyDiv w:val="1"/>
      <w:marLeft w:val="0"/>
      <w:marRight w:val="0"/>
      <w:marTop w:val="0"/>
      <w:marBottom w:val="0"/>
      <w:divBdr>
        <w:top w:val="none" w:sz="0" w:space="0" w:color="auto"/>
        <w:left w:val="none" w:sz="0" w:space="0" w:color="auto"/>
        <w:bottom w:val="none" w:sz="0" w:space="0" w:color="auto"/>
        <w:right w:val="none" w:sz="0" w:space="0" w:color="auto"/>
      </w:divBdr>
    </w:div>
    <w:div w:id="1753895786">
      <w:bodyDiv w:val="1"/>
      <w:marLeft w:val="0"/>
      <w:marRight w:val="0"/>
      <w:marTop w:val="0"/>
      <w:marBottom w:val="0"/>
      <w:divBdr>
        <w:top w:val="none" w:sz="0" w:space="0" w:color="auto"/>
        <w:left w:val="none" w:sz="0" w:space="0" w:color="auto"/>
        <w:bottom w:val="none" w:sz="0" w:space="0" w:color="auto"/>
        <w:right w:val="none" w:sz="0" w:space="0" w:color="auto"/>
      </w:divBdr>
    </w:div>
    <w:div w:id="1757895173">
      <w:bodyDiv w:val="1"/>
      <w:marLeft w:val="0"/>
      <w:marRight w:val="0"/>
      <w:marTop w:val="0"/>
      <w:marBottom w:val="0"/>
      <w:divBdr>
        <w:top w:val="none" w:sz="0" w:space="0" w:color="auto"/>
        <w:left w:val="none" w:sz="0" w:space="0" w:color="auto"/>
        <w:bottom w:val="none" w:sz="0" w:space="0" w:color="auto"/>
        <w:right w:val="none" w:sz="0" w:space="0" w:color="auto"/>
      </w:divBdr>
    </w:div>
    <w:div w:id="1763866617">
      <w:bodyDiv w:val="1"/>
      <w:marLeft w:val="0"/>
      <w:marRight w:val="0"/>
      <w:marTop w:val="0"/>
      <w:marBottom w:val="0"/>
      <w:divBdr>
        <w:top w:val="none" w:sz="0" w:space="0" w:color="auto"/>
        <w:left w:val="none" w:sz="0" w:space="0" w:color="auto"/>
        <w:bottom w:val="none" w:sz="0" w:space="0" w:color="auto"/>
        <w:right w:val="none" w:sz="0" w:space="0" w:color="auto"/>
      </w:divBdr>
    </w:div>
    <w:div w:id="1801728604">
      <w:bodyDiv w:val="1"/>
      <w:marLeft w:val="0"/>
      <w:marRight w:val="0"/>
      <w:marTop w:val="0"/>
      <w:marBottom w:val="0"/>
      <w:divBdr>
        <w:top w:val="none" w:sz="0" w:space="0" w:color="auto"/>
        <w:left w:val="none" w:sz="0" w:space="0" w:color="auto"/>
        <w:bottom w:val="none" w:sz="0" w:space="0" w:color="auto"/>
        <w:right w:val="none" w:sz="0" w:space="0" w:color="auto"/>
      </w:divBdr>
      <w:divsChild>
        <w:div w:id="817262002">
          <w:marLeft w:val="0"/>
          <w:marRight w:val="0"/>
          <w:marTop w:val="0"/>
          <w:marBottom w:val="120"/>
          <w:divBdr>
            <w:top w:val="none" w:sz="0" w:space="0" w:color="auto"/>
            <w:left w:val="none" w:sz="0" w:space="0" w:color="auto"/>
            <w:bottom w:val="none" w:sz="0" w:space="0" w:color="auto"/>
            <w:right w:val="none" w:sz="0" w:space="0" w:color="auto"/>
          </w:divBdr>
          <w:divsChild>
            <w:div w:id="1918830373">
              <w:marLeft w:val="0"/>
              <w:marRight w:val="0"/>
              <w:marTop w:val="0"/>
              <w:marBottom w:val="0"/>
              <w:divBdr>
                <w:top w:val="none" w:sz="0" w:space="0" w:color="auto"/>
                <w:left w:val="none" w:sz="0" w:space="0" w:color="auto"/>
                <w:bottom w:val="none" w:sz="0" w:space="0" w:color="auto"/>
                <w:right w:val="none" w:sz="0" w:space="0" w:color="auto"/>
              </w:divBdr>
            </w:div>
          </w:divsChild>
        </w:div>
        <w:div w:id="1584728254">
          <w:marLeft w:val="0"/>
          <w:marRight w:val="0"/>
          <w:marTop w:val="0"/>
          <w:marBottom w:val="120"/>
          <w:divBdr>
            <w:top w:val="none" w:sz="0" w:space="0" w:color="auto"/>
            <w:left w:val="none" w:sz="0" w:space="0" w:color="auto"/>
            <w:bottom w:val="none" w:sz="0" w:space="0" w:color="auto"/>
            <w:right w:val="none" w:sz="0" w:space="0" w:color="auto"/>
          </w:divBdr>
          <w:divsChild>
            <w:div w:id="1450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314">
      <w:bodyDiv w:val="1"/>
      <w:marLeft w:val="0"/>
      <w:marRight w:val="0"/>
      <w:marTop w:val="0"/>
      <w:marBottom w:val="0"/>
      <w:divBdr>
        <w:top w:val="none" w:sz="0" w:space="0" w:color="auto"/>
        <w:left w:val="none" w:sz="0" w:space="0" w:color="auto"/>
        <w:bottom w:val="none" w:sz="0" w:space="0" w:color="auto"/>
        <w:right w:val="none" w:sz="0" w:space="0" w:color="auto"/>
      </w:divBdr>
    </w:div>
    <w:div w:id="1827435122">
      <w:bodyDiv w:val="1"/>
      <w:marLeft w:val="0"/>
      <w:marRight w:val="0"/>
      <w:marTop w:val="0"/>
      <w:marBottom w:val="0"/>
      <w:divBdr>
        <w:top w:val="none" w:sz="0" w:space="0" w:color="auto"/>
        <w:left w:val="none" w:sz="0" w:space="0" w:color="auto"/>
        <w:bottom w:val="none" w:sz="0" w:space="0" w:color="auto"/>
        <w:right w:val="none" w:sz="0" w:space="0" w:color="auto"/>
      </w:divBdr>
    </w:div>
    <w:div w:id="1841506020">
      <w:bodyDiv w:val="1"/>
      <w:marLeft w:val="0"/>
      <w:marRight w:val="0"/>
      <w:marTop w:val="0"/>
      <w:marBottom w:val="0"/>
      <w:divBdr>
        <w:top w:val="none" w:sz="0" w:space="0" w:color="auto"/>
        <w:left w:val="none" w:sz="0" w:space="0" w:color="auto"/>
        <w:bottom w:val="none" w:sz="0" w:space="0" w:color="auto"/>
        <w:right w:val="none" w:sz="0" w:space="0" w:color="auto"/>
      </w:divBdr>
    </w:div>
    <w:div w:id="1845127420">
      <w:bodyDiv w:val="1"/>
      <w:marLeft w:val="0"/>
      <w:marRight w:val="0"/>
      <w:marTop w:val="0"/>
      <w:marBottom w:val="0"/>
      <w:divBdr>
        <w:top w:val="none" w:sz="0" w:space="0" w:color="auto"/>
        <w:left w:val="none" w:sz="0" w:space="0" w:color="auto"/>
        <w:bottom w:val="none" w:sz="0" w:space="0" w:color="auto"/>
        <w:right w:val="none" w:sz="0" w:space="0" w:color="auto"/>
      </w:divBdr>
    </w:div>
    <w:div w:id="1860392081">
      <w:bodyDiv w:val="1"/>
      <w:marLeft w:val="0"/>
      <w:marRight w:val="0"/>
      <w:marTop w:val="0"/>
      <w:marBottom w:val="0"/>
      <w:divBdr>
        <w:top w:val="none" w:sz="0" w:space="0" w:color="auto"/>
        <w:left w:val="none" w:sz="0" w:space="0" w:color="auto"/>
        <w:bottom w:val="none" w:sz="0" w:space="0" w:color="auto"/>
        <w:right w:val="none" w:sz="0" w:space="0" w:color="auto"/>
      </w:divBdr>
    </w:div>
    <w:div w:id="1865824347">
      <w:bodyDiv w:val="1"/>
      <w:marLeft w:val="0"/>
      <w:marRight w:val="0"/>
      <w:marTop w:val="0"/>
      <w:marBottom w:val="0"/>
      <w:divBdr>
        <w:top w:val="none" w:sz="0" w:space="0" w:color="auto"/>
        <w:left w:val="none" w:sz="0" w:space="0" w:color="auto"/>
        <w:bottom w:val="none" w:sz="0" w:space="0" w:color="auto"/>
        <w:right w:val="none" w:sz="0" w:space="0" w:color="auto"/>
      </w:divBdr>
    </w:div>
    <w:div w:id="1867936634">
      <w:bodyDiv w:val="1"/>
      <w:marLeft w:val="0"/>
      <w:marRight w:val="0"/>
      <w:marTop w:val="0"/>
      <w:marBottom w:val="0"/>
      <w:divBdr>
        <w:top w:val="none" w:sz="0" w:space="0" w:color="auto"/>
        <w:left w:val="none" w:sz="0" w:space="0" w:color="auto"/>
        <w:bottom w:val="none" w:sz="0" w:space="0" w:color="auto"/>
        <w:right w:val="none" w:sz="0" w:space="0" w:color="auto"/>
      </w:divBdr>
    </w:div>
    <w:div w:id="1883441749">
      <w:bodyDiv w:val="1"/>
      <w:marLeft w:val="0"/>
      <w:marRight w:val="0"/>
      <w:marTop w:val="0"/>
      <w:marBottom w:val="0"/>
      <w:divBdr>
        <w:top w:val="none" w:sz="0" w:space="0" w:color="auto"/>
        <w:left w:val="none" w:sz="0" w:space="0" w:color="auto"/>
        <w:bottom w:val="none" w:sz="0" w:space="0" w:color="auto"/>
        <w:right w:val="none" w:sz="0" w:space="0" w:color="auto"/>
      </w:divBdr>
    </w:div>
    <w:div w:id="1908494692">
      <w:bodyDiv w:val="1"/>
      <w:marLeft w:val="0"/>
      <w:marRight w:val="0"/>
      <w:marTop w:val="0"/>
      <w:marBottom w:val="0"/>
      <w:divBdr>
        <w:top w:val="none" w:sz="0" w:space="0" w:color="auto"/>
        <w:left w:val="none" w:sz="0" w:space="0" w:color="auto"/>
        <w:bottom w:val="none" w:sz="0" w:space="0" w:color="auto"/>
        <w:right w:val="none" w:sz="0" w:space="0" w:color="auto"/>
      </w:divBdr>
    </w:div>
    <w:div w:id="1910916047">
      <w:bodyDiv w:val="1"/>
      <w:marLeft w:val="0"/>
      <w:marRight w:val="0"/>
      <w:marTop w:val="0"/>
      <w:marBottom w:val="0"/>
      <w:divBdr>
        <w:top w:val="none" w:sz="0" w:space="0" w:color="auto"/>
        <w:left w:val="none" w:sz="0" w:space="0" w:color="auto"/>
        <w:bottom w:val="none" w:sz="0" w:space="0" w:color="auto"/>
        <w:right w:val="none" w:sz="0" w:space="0" w:color="auto"/>
      </w:divBdr>
    </w:div>
    <w:div w:id="1935936139">
      <w:bodyDiv w:val="1"/>
      <w:marLeft w:val="0"/>
      <w:marRight w:val="0"/>
      <w:marTop w:val="0"/>
      <w:marBottom w:val="0"/>
      <w:divBdr>
        <w:top w:val="none" w:sz="0" w:space="0" w:color="auto"/>
        <w:left w:val="none" w:sz="0" w:space="0" w:color="auto"/>
        <w:bottom w:val="none" w:sz="0" w:space="0" w:color="auto"/>
        <w:right w:val="none" w:sz="0" w:space="0" w:color="auto"/>
      </w:divBdr>
      <w:divsChild>
        <w:div w:id="635381168">
          <w:marLeft w:val="0"/>
          <w:marRight w:val="0"/>
          <w:marTop w:val="0"/>
          <w:marBottom w:val="0"/>
          <w:divBdr>
            <w:top w:val="none" w:sz="0" w:space="0" w:color="auto"/>
            <w:left w:val="none" w:sz="0" w:space="0" w:color="auto"/>
            <w:bottom w:val="none" w:sz="0" w:space="0" w:color="auto"/>
            <w:right w:val="none" w:sz="0" w:space="0" w:color="auto"/>
          </w:divBdr>
        </w:div>
        <w:div w:id="1378968799">
          <w:marLeft w:val="0"/>
          <w:marRight w:val="0"/>
          <w:marTop w:val="0"/>
          <w:marBottom w:val="0"/>
          <w:divBdr>
            <w:top w:val="none" w:sz="0" w:space="0" w:color="auto"/>
            <w:left w:val="none" w:sz="0" w:space="0" w:color="auto"/>
            <w:bottom w:val="none" w:sz="0" w:space="0" w:color="auto"/>
            <w:right w:val="none" w:sz="0" w:space="0" w:color="auto"/>
          </w:divBdr>
        </w:div>
      </w:divsChild>
    </w:div>
    <w:div w:id="1942372626">
      <w:bodyDiv w:val="1"/>
      <w:marLeft w:val="0"/>
      <w:marRight w:val="0"/>
      <w:marTop w:val="0"/>
      <w:marBottom w:val="0"/>
      <w:divBdr>
        <w:top w:val="none" w:sz="0" w:space="0" w:color="auto"/>
        <w:left w:val="none" w:sz="0" w:space="0" w:color="auto"/>
        <w:bottom w:val="none" w:sz="0" w:space="0" w:color="auto"/>
        <w:right w:val="none" w:sz="0" w:space="0" w:color="auto"/>
      </w:divBdr>
    </w:div>
    <w:div w:id="1963655657">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1976907767">
      <w:bodyDiv w:val="1"/>
      <w:marLeft w:val="0"/>
      <w:marRight w:val="0"/>
      <w:marTop w:val="0"/>
      <w:marBottom w:val="0"/>
      <w:divBdr>
        <w:top w:val="none" w:sz="0" w:space="0" w:color="auto"/>
        <w:left w:val="none" w:sz="0" w:space="0" w:color="auto"/>
        <w:bottom w:val="none" w:sz="0" w:space="0" w:color="auto"/>
        <w:right w:val="none" w:sz="0" w:space="0" w:color="auto"/>
      </w:divBdr>
    </w:div>
    <w:div w:id="2045712260">
      <w:bodyDiv w:val="1"/>
      <w:marLeft w:val="0"/>
      <w:marRight w:val="0"/>
      <w:marTop w:val="0"/>
      <w:marBottom w:val="0"/>
      <w:divBdr>
        <w:top w:val="none" w:sz="0" w:space="0" w:color="auto"/>
        <w:left w:val="none" w:sz="0" w:space="0" w:color="auto"/>
        <w:bottom w:val="none" w:sz="0" w:space="0" w:color="auto"/>
        <w:right w:val="none" w:sz="0" w:space="0" w:color="auto"/>
      </w:divBdr>
    </w:div>
    <w:div w:id="2091269137">
      <w:bodyDiv w:val="1"/>
      <w:marLeft w:val="0"/>
      <w:marRight w:val="0"/>
      <w:marTop w:val="0"/>
      <w:marBottom w:val="0"/>
      <w:divBdr>
        <w:top w:val="none" w:sz="0" w:space="0" w:color="auto"/>
        <w:left w:val="none" w:sz="0" w:space="0" w:color="auto"/>
        <w:bottom w:val="none" w:sz="0" w:space="0" w:color="auto"/>
        <w:right w:val="none" w:sz="0" w:space="0" w:color="auto"/>
      </w:divBdr>
    </w:div>
    <w:div w:id="2103915790">
      <w:bodyDiv w:val="1"/>
      <w:marLeft w:val="0"/>
      <w:marRight w:val="0"/>
      <w:marTop w:val="0"/>
      <w:marBottom w:val="0"/>
      <w:divBdr>
        <w:top w:val="none" w:sz="0" w:space="0" w:color="auto"/>
        <w:left w:val="none" w:sz="0" w:space="0" w:color="auto"/>
        <w:bottom w:val="none" w:sz="0" w:space="0" w:color="auto"/>
        <w:right w:val="none" w:sz="0" w:space="0" w:color="auto"/>
      </w:divBdr>
    </w:div>
    <w:div w:id="2116051168">
      <w:bodyDiv w:val="1"/>
      <w:marLeft w:val="0"/>
      <w:marRight w:val="0"/>
      <w:marTop w:val="0"/>
      <w:marBottom w:val="0"/>
      <w:divBdr>
        <w:top w:val="none" w:sz="0" w:space="0" w:color="auto"/>
        <w:left w:val="none" w:sz="0" w:space="0" w:color="auto"/>
        <w:bottom w:val="none" w:sz="0" w:space="0" w:color="auto"/>
        <w:right w:val="none" w:sz="0" w:space="0" w:color="auto"/>
      </w:divBdr>
    </w:div>
    <w:div w:id="2126462635">
      <w:bodyDiv w:val="1"/>
      <w:marLeft w:val="0"/>
      <w:marRight w:val="0"/>
      <w:marTop w:val="0"/>
      <w:marBottom w:val="0"/>
      <w:divBdr>
        <w:top w:val="none" w:sz="0" w:space="0" w:color="auto"/>
        <w:left w:val="none" w:sz="0" w:space="0" w:color="auto"/>
        <w:bottom w:val="none" w:sz="0" w:space="0" w:color="auto"/>
        <w:right w:val="none" w:sz="0" w:space="0" w:color="auto"/>
      </w:divBdr>
    </w:div>
    <w:div w:id="2133133265">
      <w:bodyDiv w:val="1"/>
      <w:marLeft w:val="0"/>
      <w:marRight w:val="0"/>
      <w:marTop w:val="0"/>
      <w:marBottom w:val="0"/>
      <w:divBdr>
        <w:top w:val="none" w:sz="0" w:space="0" w:color="auto"/>
        <w:left w:val="none" w:sz="0" w:space="0" w:color="auto"/>
        <w:bottom w:val="none" w:sz="0" w:space="0" w:color="auto"/>
        <w:right w:val="none" w:sz="0" w:space="0" w:color="auto"/>
      </w:divBdr>
      <w:divsChild>
        <w:div w:id="153255049">
          <w:marLeft w:val="0"/>
          <w:marRight w:val="0"/>
          <w:marTop w:val="0"/>
          <w:marBottom w:val="0"/>
          <w:divBdr>
            <w:top w:val="none" w:sz="0" w:space="0" w:color="auto"/>
            <w:left w:val="none" w:sz="0" w:space="0" w:color="auto"/>
            <w:bottom w:val="none" w:sz="0" w:space="0" w:color="auto"/>
            <w:right w:val="none" w:sz="0" w:space="0" w:color="auto"/>
          </w:divBdr>
          <w:divsChild>
            <w:div w:id="1286738552">
              <w:marLeft w:val="0"/>
              <w:marRight w:val="0"/>
              <w:marTop w:val="0"/>
              <w:marBottom w:val="0"/>
              <w:divBdr>
                <w:top w:val="none" w:sz="0" w:space="0" w:color="auto"/>
                <w:left w:val="none" w:sz="0" w:space="0" w:color="auto"/>
                <w:bottom w:val="none" w:sz="0" w:space="0" w:color="auto"/>
                <w:right w:val="none" w:sz="0" w:space="0" w:color="auto"/>
              </w:divBdr>
            </w:div>
          </w:divsChild>
        </w:div>
        <w:div w:id="297533610">
          <w:marLeft w:val="0"/>
          <w:marRight w:val="0"/>
          <w:marTop w:val="0"/>
          <w:marBottom w:val="0"/>
          <w:divBdr>
            <w:top w:val="none" w:sz="0" w:space="0" w:color="auto"/>
            <w:left w:val="none" w:sz="0" w:space="0" w:color="auto"/>
            <w:bottom w:val="none" w:sz="0" w:space="0" w:color="auto"/>
            <w:right w:val="none" w:sz="0" w:space="0" w:color="auto"/>
          </w:divBdr>
          <w:divsChild>
            <w:div w:id="1370834652">
              <w:marLeft w:val="0"/>
              <w:marRight w:val="0"/>
              <w:marTop w:val="0"/>
              <w:marBottom w:val="0"/>
              <w:divBdr>
                <w:top w:val="none" w:sz="0" w:space="0" w:color="auto"/>
                <w:left w:val="none" w:sz="0" w:space="0" w:color="auto"/>
                <w:bottom w:val="none" w:sz="0" w:space="0" w:color="auto"/>
                <w:right w:val="none" w:sz="0" w:space="0" w:color="auto"/>
              </w:divBdr>
            </w:div>
          </w:divsChild>
        </w:div>
        <w:div w:id="549610742">
          <w:marLeft w:val="0"/>
          <w:marRight w:val="0"/>
          <w:marTop w:val="0"/>
          <w:marBottom w:val="0"/>
          <w:divBdr>
            <w:top w:val="none" w:sz="0" w:space="0" w:color="auto"/>
            <w:left w:val="none" w:sz="0" w:space="0" w:color="auto"/>
            <w:bottom w:val="none" w:sz="0" w:space="0" w:color="auto"/>
            <w:right w:val="none" w:sz="0" w:space="0" w:color="auto"/>
          </w:divBdr>
          <w:divsChild>
            <w:div w:id="1365784484">
              <w:marLeft w:val="0"/>
              <w:marRight w:val="0"/>
              <w:marTop w:val="0"/>
              <w:marBottom w:val="0"/>
              <w:divBdr>
                <w:top w:val="none" w:sz="0" w:space="0" w:color="auto"/>
                <w:left w:val="none" w:sz="0" w:space="0" w:color="auto"/>
                <w:bottom w:val="none" w:sz="0" w:space="0" w:color="auto"/>
                <w:right w:val="none" w:sz="0" w:space="0" w:color="auto"/>
              </w:divBdr>
            </w:div>
          </w:divsChild>
        </w:div>
        <w:div w:id="563949667">
          <w:marLeft w:val="0"/>
          <w:marRight w:val="0"/>
          <w:marTop w:val="0"/>
          <w:marBottom w:val="0"/>
          <w:divBdr>
            <w:top w:val="none" w:sz="0" w:space="0" w:color="auto"/>
            <w:left w:val="none" w:sz="0" w:space="0" w:color="auto"/>
            <w:bottom w:val="none" w:sz="0" w:space="0" w:color="auto"/>
            <w:right w:val="none" w:sz="0" w:space="0" w:color="auto"/>
          </w:divBdr>
          <w:divsChild>
            <w:div w:id="449512939">
              <w:marLeft w:val="0"/>
              <w:marRight w:val="0"/>
              <w:marTop w:val="0"/>
              <w:marBottom w:val="0"/>
              <w:divBdr>
                <w:top w:val="none" w:sz="0" w:space="0" w:color="auto"/>
                <w:left w:val="none" w:sz="0" w:space="0" w:color="auto"/>
                <w:bottom w:val="none" w:sz="0" w:space="0" w:color="auto"/>
                <w:right w:val="none" w:sz="0" w:space="0" w:color="auto"/>
              </w:divBdr>
            </w:div>
          </w:divsChild>
        </w:div>
        <w:div w:id="622267868">
          <w:marLeft w:val="0"/>
          <w:marRight w:val="0"/>
          <w:marTop w:val="0"/>
          <w:marBottom w:val="0"/>
          <w:divBdr>
            <w:top w:val="none" w:sz="0" w:space="0" w:color="auto"/>
            <w:left w:val="none" w:sz="0" w:space="0" w:color="auto"/>
            <w:bottom w:val="none" w:sz="0" w:space="0" w:color="auto"/>
            <w:right w:val="none" w:sz="0" w:space="0" w:color="auto"/>
          </w:divBdr>
          <w:divsChild>
            <w:div w:id="840580328">
              <w:marLeft w:val="0"/>
              <w:marRight w:val="0"/>
              <w:marTop w:val="0"/>
              <w:marBottom w:val="0"/>
              <w:divBdr>
                <w:top w:val="none" w:sz="0" w:space="0" w:color="auto"/>
                <w:left w:val="none" w:sz="0" w:space="0" w:color="auto"/>
                <w:bottom w:val="none" w:sz="0" w:space="0" w:color="auto"/>
                <w:right w:val="none" w:sz="0" w:space="0" w:color="auto"/>
              </w:divBdr>
            </w:div>
          </w:divsChild>
        </w:div>
        <w:div w:id="901141475">
          <w:marLeft w:val="0"/>
          <w:marRight w:val="0"/>
          <w:marTop w:val="0"/>
          <w:marBottom w:val="0"/>
          <w:divBdr>
            <w:top w:val="none" w:sz="0" w:space="0" w:color="auto"/>
            <w:left w:val="none" w:sz="0" w:space="0" w:color="auto"/>
            <w:bottom w:val="none" w:sz="0" w:space="0" w:color="auto"/>
            <w:right w:val="none" w:sz="0" w:space="0" w:color="auto"/>
          </w:divBdr>
          <w:divsChild>
            <w:div w:id="1560823778">
              <w:marLeft w:val="0"/>
              <w:marRight w:val="0"/>
              <w:marTop w:val="0"/>
              <w:marBottom w:val="0"/>
              <w:divBdr>
                <w:top w:val="none" w:sz="0" w:space="0" w:color="auto"/>
                <w:left w:val="none" w:sz="0" w:space="0" w:color="auto"/>
                <w:bottom w:val="none" w:sz="0" w:space="0" w:color="auto"/>
                <w:right w:val="none" w:sz="0" w:space="0" w:color="auto"/>
              </w:divBdr>
            </w:div>
          </w:divsChild>
        </w:div>
        <w:div w:id="995494539">
          <w:marLeft w:val="0"/>
          <w:marRight w:val="0"/>
          <w:marTop w:val="0"/>
          <w:marBottom w:val="0"/>
          <w:divBdr>
            <w:top w:val="none" w:sz="0" w:space="0" w:color="auto"/>
            <w:left w:val="none" w:sz="0" w:space="0" w:color="auto"/>
            <w:bottom w:val="none" w:sz="0" w:space="0" w:color="auto"/>
            <w:right w:val="none" w:sz="0" w:space="0" w:color="auto"/>
          </w:divBdr>
          <w:divsChild>
            <w:div w:id="2133819389">
              <w:marLeft w:val="0"/>
              <w:marRight w:val="0"/>
              <w:marTop w:val="0"/>
              <w:marBottom w:val="0"/>
              <w:divBdr>
                <w:top w:val="none" w:sz="0" w:space="0" w:color="auto"/>
                <w:left w:val="none" w:sz="0" w:space="0" w:color="auto"/>
                <w:bottom w:val="none" w:sz="0" w:space="0" w:color="auto"/>
                <w:right w:val="none" w:sz="0" w:space="0" w:color="auto"/>
              </w:divBdr>
            </w:div>
          </w:divsChild>
        </w:div>
        <w:div w:id="1079400160">
          <w:marLeft w:val="0"/>
          <w:marRight w:val="0"/>
          <w:marTop w:val="0"/>
          <w:marBottom w:val="0"/>
          <w:divBdr>
            <w:top w:val="none" w:sz="0" w:space="0" w:color="auto"/>
            <w:left w:val="none" w:sz="0" w:space="0" w:color="auto"/>
            <w:bottom w:val="none" w:sz="0" w:space="0" w:color="auto"/>
            <w:right w:val="none" w:sz="0" w:space="0" w:color="auto"/>
          </w:divBdr>
          <w:divsChild>
            <w:div w:id="1893493489">
              <w:marLeft w:val="0"/>
              <w:marRight w:val="0"/>
              <w:marTop w:val="0"/>
              <w:marBottom w:val="0"/>
              <w:divBdr>
                <w:top w:val="none" w:sz="0" w:space="0" w:color="auto"/>
                <w:left w:val="none" w:sz="0" w:space="0" w:color="auto"/>
                <w:bottom w:val="none" w:sz="0" w:space="0" w:color="auto"/>
                <w:right w:val="none" w:sz="0" w:space="0" w:color="auto"/>
              </w:divBdr>
            </w:div>
          </w:divsChild>
        </w:div>
        <w:div w:id="1335379950">
          <w:marLeft w:val="0"/>
          <w:marRight w:val="0"/>
          <w:marTop w:val="0"/>
          <w:marBottom w:val="0"/>
          <w:divBdr>
            <w:top w:val="none" w:sz="0" w:space="0" w:color="auto"/>
            <w:left w:val="none" w:sz="0" w:space="0" w:color="auto"/>
            <w:bottom w:val="none" w:sz="0" w:space="0" w:color="auto"/>
            <w:right w:val="none" w:sz="0" w:space="0" w:color="auto"/>
          </w:divBdr>
          <w:divsChild>
            <w:div w:id="150685212">
              <w:marLeft w:val="0"/>
              <w:marRight w:val="0"/>
              <w:marTop w:val="0"/>
              <w:marBottom w:val="0"/>
              <w:divBdr>
                <w:top w:val="none" w:sz="0" w:space="0" w:color="auto"/>
                <w:left w:val="none" w:sz="0" w:space="0" w:color="auto"/>
                <w:bottom w:val="none" w:sz="0" w:space="0" w:color="auto"/>
                <w:right w:val="none" w:sz="0" w:space="0" w:color="auto"/>
              </w:divBdr>
            </w:div>
          </w:divsChild>
        </w:div>
        <w:div w:id="1432822882">
          <w:marLeft w:val="0"/>
          <w:marRight w:val="0"/>
          <w:marTop w:val="0"/>
          <w:marBottom w:val="0"/>
          <w:divBdr>
            <w:top w:val="none" w:sz="0" w:space="0" w:color="auto"/>
            <w:left w:val="none" w:sz="0" w:space="0" w:color="auto"/>
            <w:bottom w:val="none" w:sz="0" w:space="0" w:color="auto"/>
            <w:right w:val="none" w:sz="0" w:space="0" w:color="auto"/>
          </w:divBdr>
          <w:divsChild>
            <w:div w:id="910382885">
              <w:marLeft w:val="0"/>
              <w:marRight w:val="0"/>
              <w:marTop w:val="0"/>
              <w:marBottom w:val="0"/>
              <w:divBdr>
                <w:top w:val="none" w:sz="0" w:space="0" w:color="auto"/>
                <w:left w:val="none" w:sz="0" w:space="0" w:color="auto"/>
                <w:bottom w:val="none" w:sz="0" w:space="0" w:color="auto"/>
                <w:right w:val="none" w:sz="0" w:space="0" w:color="auto"/>
              </w:divBdr>
            </w:div>
          </w:divsChild>
        </w:div>
        <w:div w:id="1482039007">
          <w:marLeft w:val="0"/>
          <w:marRight w:val="0"/>
          <w:marTop w:val="0"/>
          <w:marBottom w:val="0"/>
          <w:divBdr>
            <w:top w:val="none" w:sz="0" w:space="0" w:color="auto"/>
            <w:left w:val="none" w:sz="0" w:space="0" w:color="auto"/>
            <w:bottom w:val="none" w:sz="0" w:space="0" w:color="auto"/>
            <w:right w:val="none" w:sz="0" w:space="0" w:color="auto"/>
          </w:divBdr>
          <w:divsChild>
            <w:div w:id="204563942">
              <w:marLeft w:val="0"/>
              <w:marRight w:val="0"/>
              <w:marTop w:val="0"/>
              <w:marBottom w:val="0"/>
              <w:divBdr>
                <w:top w:val="none" w:sz="0" w:space="0" w:color="auto"/>
                <w:left w:val="none" w:sz="0" w:space="0" w:color="auto"/>
                <w:bottom w:val="none" w:sz="0" w:space="0" w:color="auto"/>
                <w:right w:val="none" w:sz="0" w:space="0" w:color="auto"/>
              </w:divBdr>
            </w:div>
          </w:divsChild>
        </w:div>
        <w:div w:id="1696732391">
          <w:marLeft w:val="0"/>
          <w:marRight w:val="0"/>
          <w:marTop w:val="0"/>
          <w:marBottom w:val="0"/>
          <w:divBdr>
            <w:top w:val="none" w:sz="0" w:space="0" w:color="auto"/>
            <w:left w:val="none" w:sz="0" w:space="0" w:color="auto"/>
            <w:bottom w:val="none" w:sz="0" w:space="0" w:color="auto"/>
            <w:right w:val="none" w:sz="0" w:space="0" w:color="auto"/>
          </w:divBdr>
          <w:divsChild>
            <w:div w:id="1943802754">
              <w:marLeft w:val="0"/>
              <w:marRight w:val="0"/>
              <w:marTop w:val="0"/>
              <w:marBottom w:val="0"/>
              <w:divBdr>
                <w:top w:val="none" w:sz="0" w:space="0" w:color="auto"/>
                <w:left w:val="none" w:sz="0" w:space="0" w:color="auto"/>
                <w:bottom w:val="none" w:sz="0" w:space="0" w:color="auto"/>
                <w:right w:val="none" w:sz="0" w:space="0" w:color="auto"/>
              </w:divBdr>
            </w:div>
          </w:divsChild>
        </w:div>
        <w:div w:id="1735200033">
          <w:marLeft w:val="0"/>
          <w:marRight w:val="0"/>
          <w:marTop w:val="0"/>
          <w:marBottom w:val="0"/>
          <w:divBdr>
            <w:top w:val="none" w:sz="0" w:space="0" w:color="auto"/>
            <w:left w:val="none" w:sz="0" w:space="0" w:color="auto"/>
            <w:bottom w:val="none" w:sz="0" w:space="0" w:color="auto"/>
            <w:right w:val="none" w:sz="0" w:space="0" w:color="auto"/>
          </w:divBdr>
          <w:divsChild>
            <w:div w:id="829367064">
              <w:marLeft w:val="0"/>
              <w:marRight w:val="0"/>
              <w:marTop w:val="0"/>
              <w:marBottom w:val="0"/>
              <w:divBdr>
                <w:top w:val="none" w:sz="0" w:space="0" w:color="auto"/>
                <w:left w:val="none" w:sz="0" w:space="0" w:color="auto"/>
                <w:bottom w:val="none" w:sz="0" w:space="0" w:color="auto"/>
                <w:right w:val="none" w:sz="0" w:space="0" w:color="auto"/>
              </w:divBdr>
            </w:div>
          </w:divsChild>
        </w:div>
        <w:div w:id="1816415333">
          <w:marLeft w:val="0"/>
          <w:marRight w:val="0"/>
          <w:marTop w:val="0"/>
          <w:marBottom w:val="0"/>
          <w:divBdr>
            <w:top w:val="none" w:sz="0" w:space="0" w:color="auto"/>
            <w:left w:val="none" w:sz="0" w:space="0" w:color="auto"/>
            <w:bottom w:val="none" w:sz="0" w:space="0" w:color="auto"/>
            <w:right w:val="none" w:sz="0" w:space="0" w:color="auto"/>
          </w:divBdr>
          <w:divsChild>
            <w:div w:id="909537137">
              <w:marLeft w:val="0"/>
              <w:marRight w:val="0"/>
              <w:marTop w:val="0"/>
              <w:marBottom w:val="0"/>
              <w:divBdr>
                <w:top w:val="none" w:sz="0" w:space="0" w:color="auto"/>
                <w:left w:val="none" w:sz="0" w:space="0" w:color="auto"/>
                <w:bottom w:val="none" w:sz="0" w:space="0" w:color="auto"/>
                <w:right w:val="none" w:sz="0" w:space="0" w:color="auto"/>
              </w:divBdr>
            </w:div>
          </w:divsChild>
        </w:div>
        <w:div w:id="1906451330">
          <w:marLeft w:val="0"/>
          <w:marRight w:val="0"/>
          <w:marTop w:val="0"/>
          <w:marBottom w:val="0"/>
          <w:divBdr>
            <w:top w:val="none" w:sz="0" w:space="0" w:color="auto"/>
            <w:left w:val="none" w:sz="0" w:space="0" w:color="auto"/>
            <w:bottom w:val="none" w:sz="0" w:space="0" w:color="auto"/>
            <w:right w:val="none" w:sz="0" w:space="0" w:color="auto"/>
          </w:divBdr>
          <w:divsChild>
            <w:div w:id="1526284312">
              <w:marLeft w:val="0"/>
              <w:marRight w:val="0"/>
              <w:marTop w:val="0"/>
              <w:marBottom w:val="0"/>
              <w:divBdr>
                <w:top w:val="none" w:sz="0" w:space="0" w:color="auto"/>
                <w:left w:val="none" w:sz="0" w:space="0" w:color="auto"/>
                <w:bottom w:val="none" w:sz="0" w:space="0" w:color="auto"/>
                <w:right w:val="none" w:sz="0" w:space="0" w:color="auto"/>
              </w:divBdr>
            </w:div>
          </w:divsChild>
        </w:div>
        <w:div w:id="2123959568">
          <w:marLeft w:val="0"/>
          <w:marRight w:val="0"/>
          <w:marTop w:val="0"/>
          <w:marBottom w:val="0"/>
          <w:divBdr>
            <w:top w:val="none" w:sz="0" w:space="0" w:color="auto"/>
            <w:left w:val="none" w:sz="0" w:space="0" w:color="auto"/>
            <w:bottom w:val="none" w:sz="0" w:space="0" w:color="auto"/>
            <w:right w:val="none" w:sz="0" w:space="0" w:color="auto"/>
          </w:divBdr>
          <w:divsChild>
            <w:div w:id="1588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8/08/relationships/commentsExtensible" Target="commentsExtensible.xml"/><Relationship Id="rId32" Type="http://schemas.openxmlformats.org/officeDocument/2006/relationships/hyperlink" Target="http://www.version1.com" TargetMode="External"/><Relationship Id="rId5" Type="http://schemas.openxmlformats.org/officeDocument/2006/relationships/numbering" Target="numbering.xml"/><Relationship Id="rId15" Type="http://schemas.openxmlformats.org/officeDocument/2006/relationships/footer" Target="footer3.xml"/><Relationship Id="rId23" Type="http://schemas.microsoft.com/office/2016/09/relationships/commentsIds" Target="commentsIds.xm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www.version1.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odsa\Version%201\Oracle%20Solution%20Architecture%20Team%20-%20General\SA%20Projects\Maximise%20Release%202\10.%20Evaluate\50.%20Report\PL1-090%20Evaluate%20Assesse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531C07FADC15419CEF83FCF512F589" ma:contentTypeVersion="4" ma:contentTypeDescription="Create a new document." ma:contentTypeScope="" ma:versionID="6dcc57be140049466362666298eb3785">
  <xsd:schema xmlns:xsd="http://www.w3.org/2001/XMLSchema" xmlns:xs="http://www.w3.org/2001/XMLSchema" xmlns:p="http://schemas.microsoft.com/office/2006/metadata/properties" xmlns:ns2="b70e4e1c-3629-4930-9f4b-f69d747e71a1" xmlns:ns3="38ec3142-b3ce-4dd5-997d-6ea55262214c" targetNamespace="http://schemas.microsoft.com/office/2006/metadata/properties" ma:root="true" ma:fieldsID="d8adbd21ab963af3f0955147bc05ca35" ns2:_="" ns3:_="">
    <xsd:import namespace="b70e4e1c-3629-4930-9f4b-f69d747e71a1"/>
    <xsd:import namespace="38ec3142-b3ce-4dd5-997d-6ea5526221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e4e1c-3629-4930-9f4b-f69d747e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ec3142-b3ce-4dd5-997d-6ea5526221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3AEA48-788C-49DC-9547-F86BACBD04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38568A-148D-4196-A353-FA0F32A17575}">
  <ds:schemaRefs>
    <ds:schemaRef ds:uri="http://schemas.openxmlformats.org/officeDocument/2006/bibliography"/>
  </ds:schemaRefs>
</ds:datastoreItem>
</file>

<file path=customXml/itemProps3.xml><?xml version="1.0" encoding="utf-8"?>
<ds:datastoreItem xmlns:ds="http://schemas.openxmlformats.org/officeDocument/2006/customXml" ds:itemID="{7770121F-B84C-4B0F-8B98-8D11C990AF9D}"/>
</file>

<file path=customXml/itemProps4.xml><?xml version="1.0" encoding="utf-8"?>
<ds:datastoreItem xmlns:ds="http://schemas.openxmlformats.org/officeDocument/2006/customXml" ds:itemID="{C24C8382-9BAB-4E97-84DE-748286623F5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PL1-090 Evaluate Assessement Template</Template>
  <TotalTime>0</TotalTime>
  <Pages>14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Solution Assessment</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dc:title>
  <dc:subject/>
  <dc:creator>Anthony Woods</dc:creator>
  <cp:keywords/>
  <dc:description/>
  <cp:lastModifiedBy>Ved Prakash Chauhan</cp:lastModifiedBy>
  <cp:revision>2</cp:revision>
  <cp:lastPrinted>2022-02-16T13:12:00Z</cp:lastPrinted>
  <dcterms:created xsi:type="dcterms:W3CDTF">2023-04-18T17:15:00Z</dcterms:created>
  <dcterms:modified xsi:type="dcterms:W3CDTF">2023-04-18T17:15:00Z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0x010100FA531C07FADC15419CEF83FCF512F589</vt:lpwstr>
  </property>
  <property fmtid="{D5CDD505-2E9C-101B-9397-08002B2CF9AE}" pid="3" name="_NewReviewCycle">
    <vt:lpwstr/>
  </property>
  <property fmtid="{D5CDD505-2E9C-101B-9397-08002B2CF9AE}" pid="4" name="ClassificationContentMarkingFooterShapeIds">
    <vt:lpwstr>7,8,9,a,b,d</vt:lpwstr>
  </property>
  <property fmtid="{D5CDD505-2E9C-101B-9397-08002B2CF9AE}" pid="5" name="ClassificationContentMarkingFooterFontProps">
    <vt:lpwstr>#ff0000,6,Calibri</vt:lpwstr>
  </property>
  <property fmtid="{D5CDD505-2E9C-101B-9397-08002B2CF9AE}" pid="6" name="ClassificationContentMarkingFooterText">
    <vt:lpwstr>Classification: Controlled</vt:lpwstr>
  </property>
</Properties>
</file>